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2113AB" w14:textId="091174F6" w:rsidR="00A87A31" w:rsidRPr="000B04B3" w:rsidRDefault="00A87A31" w:rsidP="000B04B3">
      <w:pPr>
        <w:ind w:firstLine="0"/>
        <w:jc w:val="center"/>
        <w:rPr>
          <w:sz w:val="28"/>
          <w:szCs w:val="28"/>
          <w:lang w:val="en"/>
        </w:rPr>
      </w:pPr>
      <w:bookmarkStart w:id="0" w:name="_Hlk153857310"/>
      <w:bookmarkEnd w:id="0"/>
      <w:r w:rsidRPr="000B04B3">
        <w:rPr>
          <w:sz w:val="28"/>
          <w:szCs w:val="28"/>
          <w:lang w:val="en"/>
        </w:rPr>
        <w:t>TỔNG LIÊN ĐOÀN LAO ĐỘNG VIỆT NAM</w:t>
      </w:r>
    </w:p>
    <w:p w14:paraId="6DFC9050" w14:textId="4621B2E0" w:rsidR="00A87A31" w:rsidRPr="000B04B3" w:rsidRDefault="00A87A31" w:rsidP="000B04B3">
      <w:pPr>
        <w:ind w:firstLine="0"/>
        <w:jc w:val="center"/>
        <w:rPr>
          <w:b/>
          <w:bCs/>
          <w:sz w:val="28"/>
          <w:szCs w:val="28"/>
        </w:rPr>
      </w:pPr>
      <w:r w:rsidRPr="000B04B3">
        <w:rPr>
          <w:b/>
          <w:bCs/>
          <w:sz w:val="28"/>
          <w:szCs w:val="28"/>
          <w:lang w:val="en"/>
        </w:rPr>
        <w:t>TR</w:t>
      </w:r>
      <w:r w:rsidRPr="000B04B3">
        <w:rPr>
          <w:b/>
          <w:bCs/>
          <w:sz w:val="28"/>
          <w:szCs w:val="28"/>
        </w:rPr>
        <w:t>ƯỜNG ĐẠI HỌC TÔN ĐỨC THẮNG</w:t>
      </w:r>
    </w:p>
    <w:p w14:paraId="67F496DD" w14:textId="15D8234E" w:rsidR="00A87A31" w:rsidRPr="000B04B3" w:rsidRDefault="00A87A31" w:rsidP="000B04B3">
      <w:pPr>
        <w:ind w:firstLine="0"/>
        <w:jc w:val="center"/>
        <w:rPr>
          <w:b/>
          <w:bCs/>
          <w:sz w:val="28"/>
          <w:szCs w:val="28"/>
          <w:lang w:val="en"/>
        </w:rPr>
      </w:pPr>
      <w:r w:rsidRPr="000B04B3">
        <w:rPr>
          <w:b/>
          <w:bCs/>
          <w:sz w:val="28"/>
          <w:szCs w:val="28"/>
          <w:lang w:val="en"/>
        </w:rPr>
        <w:t>KHOA CÔNG NGHỆ THÔNG TIN</w:t>
      </w:r>
    </w:p>
    <w:p w14:paraId="6EC8DCD4" w14:textId="364D90A8" w:rsidR="00A87A31" w:rsidRPr="00B10E7E" w:rsidRDefault="00A87A31" w:rsidP="000B04B3">
      <w:pPr>
        <w:spacing w:before="100" w:beforeAutospacing="1"/>
        <w:ind w:firstLine="0"/>
        <w:jc w:val="center"/>
        <w:rPr>
          <w:sz w:val="28"/>
          <w:szCs w:val="28"/>
          <w:lang w:val="en"/>
        </w:rPr>
      </w:pPr>
      <w:r>
        <w:rPr>
          <w:noProof/>
        </w:rPr>
        <w:drawing>
          <wp:inline distT="0" distB="0" distL="0" distR="0" wp14:anchorId="59C60F1D" wp14:editId="2CC061C2">
            <wp:extent cx="1328057" cy="733372"/>
            <wp:effectExtent l="0" t="0" r="5715" b="0"/>
            <wp:docPr id="2050868915" name="Picture 205086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42902" cy="741570"/>
                    </a:xfrm>
                    <a:prstGeom prst="rect">
                      <a:avLst/>
                    </a:prstGeom>
                    <a:noFill/>
                    <a:ln>
                      <a:noFill/>
                    </a:ln>
                  </pic:spPr>
                </pic:pic>
              </a:graphicData>
            </a:graphic>
          </wp:inline>
        </w:drawing>
      </w:r>
    </w:p>
    <w:p w14:paraId="690C9E30" w14:textId="77777777" w:rsidR="006F72C7" w:rsidRDefault="006F72C7" w:rsidP="00C37F4E">
      <w:pPr>
        <w:rPr>
          <w:lang w:val="en"/>
        </w:rPr>
      </w:pPr>
    </w:p>
    <w:p w14:paraId="6F6EE0FE" w14:textId="5617C58D" w:rsidR="002E6921" w:rsidRPr="000B04B3" w:rsidRDefault="00ED3052" w:rsidP="000B04B3">
      <w:pPr>
        <w:ind w:firstLine="0"/>
        <w:jc w:val="center"/>
        <w:rPr>
          <w:b/>
          <w:bCs/>
          <w:sz w:val="32"/>
          <w:szCs w:val="32"/>
          <w:lang w:val="en"/>
        </w:rPr>
      </w:pPr>
      <w:bookmarkStart w:id="1" w:name="_Hlk154562546"/>
      <w:r w:rsidRPr="000B04B3">
        <w:rPr>
          <w:b/>
          <w:bCs/>
          <w:sz w:val="32"/>
          <w:szCs w:val="32"/>
          <w:lang w:val="en"/>
        </w:rPr>
        <w:t>ĐỒ</w:t>
      </w:r>
      <w:r w:rsidRPr="000B04B3">
        <w:rPr>
          <w:b/>
          <w:bCs/>
          <w:sz w:val="32"/>
          <w:szCs w:val="32"/>
        </w:rPr>
        <w:t xml:space="preserve"> ÁN </w:t>
      </w:r>
      <w:bookmarkEnd w:id="1"/>
      <w:r w:rsidR="00B96346" w:rsidRPr="000B04B3">
        <w:rPr>
          <w:b/>
          <w:bCs/>
          <w:sz w:val="32"/>
          <w:szCs w:val="32"/>
        </w:rPr>
        <w:t xml:space="preserve">CUỐI KÌ </w:t>
      </w:r>
      <w:r w:rsidR="00A87A31" w:rsidRPr="000B04B3">
        <w:rPr>
          <w:b/>
          <w:bCs/>
          <w:sz w:val="32"/>
          <w:szCs w:val="32"/>
          <w:lang w:val="en"/>
        </w:rPr>
        <w:t>MÔN</w:t>
      </w:r>
    </w:p>
    <w:p w14:paraId="0A4FDC2A" w14:textId="71589C3E" w:rsidR="00A87A31" w:rsidRPr="000B04B3" w:rsidRDefault="0086622B" w:rsidP="000B04B3">
      <w:pPr>
        <w:ind w:firstLine="0"/>
        <w:jc w:val="center"/>
        <w:rPr>
          <w:b/>
          <w:bCs/>
          <w:sz w:val="32"/>
          <w:szCs w:val="32"/>
          <w:lang w:val="en"/>
        </w:rPr>
      </w:pPr>
      <w:r w:rsidRPr="000B04B3">
        <w:rPr>
          <w:b/>
          <w:bCs/>
          <w:sz w:val="32"/>
          <w:szCs w:val="32"/>
          <w:lang w:val="en"/>
        </w:rPr>
        <w:t>PHÁT TRIỂN HỆ THỐNG THÔNG TIN DOANH NGHIỆP</w:t>
      </w:r>
    </w:p>
    <w:p w14:paraId="34BDF60C" w14:textId="77777777" w:rsidR="00A87A31" w:rsidRPr="00D853D1" w:rsidRDefault="00A87A31" w:rsidP="00C37F4E">
      <w:pPr>
        <w:rPr>
          <w:lang w:val="en"/>
        </w:rPr>
      </w:pPr>
      <w:r w:rsidRPr="00D853D1">
        <w:rPr>
          <w:lang w:val="en"/>
        </w:rPr>
        <w:t xml:space="preserve"> </w:t>
      </w:r>
    </w:p>
    <w:p w14:paraId="76950C70" w14:textId="77777777" w:rsidR="00A87A31" w:rsidRPr="00D853D1" w:rsidRDefault="00A87A31" w:rsidP="00C37F4E">
      <w:pPr>
        <w:rPr>
          <w:lang w:val="en"/>
        </w:rPr>
      </w:pPr>
    </w:p>
    <w:p w14:paraId="7E06CBAA" w14:textId="7E8799A3" w:rsidR="00A87A31" w:rsidRPr="000B04B3" w:rsidRDefault="002E6921" w:rsidP="00AC314D">
      <w:pPr>
        <w:ind w:firstLine="0"/>
        <w:jc w:val="center"/>
        <w:rPr>
          <w:b/>
          <w:bCs/>
          <w:color w:val="FF0000"/>
          <w:sz w:val="56"/>
          <w:szCs w:val="56"/>
          <w:lang w:val="en"/>
        </w:rPr>
      </w:pPr>
      <w:r w:rsidRPr="000B04B3">
        <w:rPr>
          <w:b/>
          <w:bCs/>
          <w:sz w:val="48"/>
          <w:szCs w:val="48"/>
          <w:lang w:val="en"/>
        </w:rPr>
        <w:t>WEBSITE QUẢN LÝ HỌC TẬP VÀ GIẢNG DẠY TẠI TRƯỜNG THPT</w:t>
      </w:r>
    </w:p>
    <w:p w14:paraId="21D98E6A" w14:textId="3B2206F8" w:rsidR="002E6921" w:rsidRDefault="002E6921" w:rsidP="00C37F4E">
      <w:pPr>
        <w:rPr>
          <w:lang w:val="en"/>
        </w:rPr>
      </w:pPr>
    </w:p>
    <w:p w14:paraId="237228F2" w14:textId="77777777" w:rsidR="002E6921" w:rsidRPr="002E6921" w:rsidRDefault="002E6921" w:rsidP="00C37F4E"/>
    <w:p w14:paraId="65C045FF" w14:textId="35C5E7F4" w:rsidR="00A87A31" w:rsidRPr="000B04B3" w:rsidRDefault="00567591" w:rsidP="000B04B3">
      <w:pPr>
        <w:jc w:val="right"/>
        <w:rPr>
          <w:sz w:val="28"/>
          <w:szCs w:val="28"/>
        </w:rPr>
      </w:pPr>
      <w:r w:rsidRPr="000B04B3">
        <w:rPr>
          <w:i/>
          <w:sz w:val="28"/>
          <w:szCs w:val="28"/>
          <w:lang w:val="en"/>
        </w:rPr>
        <w:t>Giảng</w:t>
      </w:r>
      <w:r w:rsidRPr="000B04B3">
        <w:rPr>
          <w:i/>
          <w:sz w:val="28"/>
          <w:szCs w:val="28"/>
        </w:rPr>
        <w:t xml:space="preserve"> viên </w:t>
      </w:r>
      <w:r w:rsidR="00A87A31" w:rsidRPr="000B04B3">
        <w:rPr>
          <w:i/>
          <w:sz w:val="28"/>
          <w:szCs w:val="28"/>
          <w:lang w:val="en"/>
        </w:rPr>
        <w:t>h</w:t>
      </w:r>
      <w:r w:rsidR="00A87A31" w:rsidRPr="000B04B3">
        <w:rPr>
          <w:i/>
          <w:sz w:val="28"/>
          <w:szCs w:val="28"/>
        </w:rPr>
        <w:t>ướng dẫn</w:t>
      </w:r>
      <w:r w:rsidR="00A87A31" w:rsidRPr="000B04B3">
        <w:rPr>
          <w:sz w:val="28"/>
          <w:szCs w:val="28"/>
        </w:rPr>
        <w:t xml:space="preserve">: </w:t>
      </w:r>
      <w:r w:rsidR="000B04B3">
        <w:rPr>
          <w:b/>
          <w:sz w:val="28"/>
          <w:szCs w:val="28"/>
        </w:rPr>
        <w:t>TH</w:t>
      </w:r>
      <w:r w:rsidR="002E6921" w:rsidRPr="000B04B3">
        <w:rPr>
          <w:b/>
          <w:sz w:val="28"/>
          <w:szCs w:val="28"/>
        </w:rPr>
        <w:t>S DƯƠNG HỮU PHÚC</w:t>
      </w:r>
    </w:p>
    <w:p w14:paraId="3983C1A5" w14:textId="3C853FBD" w:rsidR="00D61B09" w:rsidRPr="000B04B3" w:rsidRDefault="00567591" w:rsidP="000B04B3">
      <w:pPr>
        <w:jc w:val="right"/>
        <w:rPr>
          <w:b/>
          <w:bCs/>
          <w:sz w:val="28"/>
          <w:szCs w:val="28"/>
        </w:rPr>
      </w:pPr>
      <w:r w:rsidRPr="000B04B3">
        <w:rPr>
          <w:i/>
          <w:sz w:val="28"/>
          <w:szCs w:val="28"/>
        </w:rPr>
        <w:t xml:space="preserve">Sinh viên </w:t>
      </w:r>
      <w:r w:rsidR="00A87A31" w:rsidRPr="000B04B3">
        <w:rPr>
          <w:i/>
          <w:sz w:val="28"/>
          <w:szCs w:val="28"/>
        </w:rPr>
        <w:t>thực hiện</w:t>
      </w:r>
      <w:r w:rsidR="00A87A31" w:rsidRPr="000B04B3">
        <w:rPr>
          <w:sz w:val="28"/>
          <w:szCs w:val="28"/>
        </w:rPr>
        <w:t>:</w:t>
      </w:r>
      <w:r w:rsidR="00A87A31" w:rsidRPr="000B04B3">
        <w:rPr>
          <w:bCs/>
          <w:sz w:val="28"/>
          <w:szCs w:val="28"/>
        </w:rPr>
        <w:t xml:space="preserve"> </w:t>
      </w:r>
      <w:r w:rsidR="00D61B09" w:rsidRPr="000B04B3">
        <w:rPr>
          <w:b/>
          <w:bCs/>
          <w:sz w:val="28"/>
          <w:szCs w:val="28"/>
        </w:rPr>
        <w:t>Huỳnh Thị Trà My– 52100704</w:t>
      </w:r>
    </w:p>
    <w:p w14:paraId="0EA8AC10" w14:textId="77777777" w:rsidR="00D61B09" w:rsidRPr="000B04B3" w:rsidRDefault="00D61B09" w:rsidP="000B04B3">
      <w:pPr>
        <w:jc w:val="right"/>
        <w:rPr>
          <w:b/>
          <w:bCs/>
          <w:sz w:val="28"/>
          <w:szCs w:val="28"/>
        </w:rPr>
      </w:pPr>
      <w:r w:rsidRPr="000B04B3">
        <w:rPr>
          <w:b/>
          <w:bCs/>
          <w:sz w:val="28"/>
          <w:szCs w:val="28"/>
        </w:rPr>
        <w:t>Đinh Phương My – 52100703</w:t>
      </w:r>
    </w:p>
    <w:p w14:paraId="682BB866" w14:textId="2EA532E2" w:rsidR="00462100" w:rsidRPr="000B04B3" w:rsidRDefault="00D61B09" w:rsidP="000B04B3">
      <w:pPr>
        <w:jc w:val="right"/>
        <w:rPr>
          <w:b/>
          <w:bCs/>
          <w:sz w:val="28"/>
          <w:szCs w:val="28"/>
        </w:rPr>
      </w:pPr>
      <w:r w:rsidRPr="000B04B3">
        <w:rPr>
          <w:b/>
          <w:bCs/>
          <w:sz w:val="28"/>
          <w:szCs w:val="28"/>
        </w:rPr>
        <w:t>Đoàn Trần Quốc Toàn – 52100492</w:t>
      </w:r>
    </w:p>
    <w:p w14:paraId="0F5F899E" w14:textId="47A5B008" w:rsidR="00D853D1" w:rsidRPr="000B04B3" w:rsidRDefault="00A87A31" w:rsidP="000B04B3">
      <w:pPr>
        <w:jc w:val="right"/>
        <w:rPr>
          <w:sz w:val="28"/>
          <w:szCs w:val="28"/>
        </w:rPr>
      </w:pPr>
      <w:r w:rsidRPr="000B04B3">
        <w:rPr>
          <w:i/>
          <w:iCs/>
          <w:sz w:val="28"/>
          <w:szCs w:val="28"/>
        </w:rPr>
        <w:t>Lớp:</w:t>
      </w:r>
      <w:r w:rsidRPr="000B04B3">
        <w:rPr>
          <w:sz w:val="28"/>
          <w:szCs w:val="28"/>
        </w:rPr>
        <w:t xml:space="preserve"> </w:t>
      </w:r>
      <w:r w:rsidR="00D853D1" w:rsidRPr="000B04B3">
        <w:rPr>
          <w:b/>
          <w:bCs/>
          <w:sz w:val="28"/>
          <w:szCs w:val="28"/>
        </w:rPr>
        <w:t>21050401</w:t>
      </w:r>
    </w:p>
    <w:p w14:paraId="237BA9D7" w14:textId="2EE67C3D" w:rsidR="00A87A31" w:rsidRPr="000B04B3" w:rsidRDefault="00A87A31" w:rsidP="000B04B3">
      <w:pPr>
        <w:jc w:val="right"/>
        <w:rPr>
          <w:sz w:val="28"/>
          <w:szCs w:val="28"/>
        </w:rPr>
      </w:pPr>
      <w:r w:rsidRPr="000B04B3">
        <w:rPr>
          <w:i/>
          <w:iCs/>
          <w:sz w:val="28"/>
          <w:szCs w:val="28"/>
        </w:rPr>
        <w:t>Khoá:</w:t>
      </w:r>
      <w:r w:rsidR="00736857" w:rsidRPr="000B04B3">
        <w:rPr>
          <w:b/>
          <w:bCs/>
          <w:sz w:val="28"/>
          <w:szCs w:val="28"/>
        </w:rPr>
        <w:t xml:space="preserve"> </w:t>
      </w:r>
      <w:r w:rsidRPr="000B04B3">
        <w:rPr>
          <w:b/>
          <w:bCs/>
          <w:sz w:val="28"/>
          <w:szCs w:val="28"/>
        </w:rPr>
        <w:t>25</w:t>
      </w:r>
    </w:p>
    <w:p w14:paraId="0DB804E2" w14:textId="77777777" w:rsidR="00A87A31" w:rsidRDefault="00A87A31" w:rsidP="00C37F4E"/>
    <w:p w14:paraId="67A0154F" w14:textId="77777777" w:rsidR="00A87A31" w:rsidRDefault="00A87A31" w:rsidP="00C37F4E"/>
    <w:p w14:paraId="17970CD5" w14:textId="77777777" w:rsidR="00163001" w:rsidRPr="000B04B3" w:rsidRDefault="00A87A31" w:rsidP="000B04B3">
      <w:pPr>
        <w:ind w:firstLine="0"/>
        <w:jc w:val="center"/>
        <w:rPr>
          <w:b/>
          <w:bCs/>
          <w:sz w:val="28"/>
          <w:szCs w:val="28"/>
        </w:rPr>
        <w:sectPr w:rsidR="00163001" w:rsidRPr="000B04B3" w:rsidSect="005D5C20">
          <w:headerReference w:type="default" r:id="rId9"/>
          <w:pgSz w:w="12240" w:h="15840"/>
          <w:pgMar w:top="1985" w:right="1134" w:bottom="1701" w:left="1985" w:header="720" w:footer="720" w:gutter="0"/>
          <w:cols w:space="720"/>
          <w:docGrid w:linePitch="360"/>
        </w:sectPr>
      </w:pPr>
      <w:r w:rsidRPr="000B04B3">
        <w:rPr>
          <w:b/>
          <w:bCs/>
          <w:sz w:val="28"/>
          <w:szCs w:val="28"/>
        </w:rPr>
        <w:t xml:space="preserve">THÀNH PHỐ HỒ CHÍ MINH, NĂM </w:t>
      </w:r>
      <w:r w:rsidR="002E6921" w:rsidRPr="000B04B3">
        <w:rPr>
          <w:b/>
          <w:bCs/>
          <w:sz w:val="28"/>
          <w:szCs w:val="28"/>
        </w:rPr>
        <w:t>2024</w:t>
      </w:r>
    </w:p>
    <w:p w14:paraId="21140324" w14:textId="2756A5EA" w:rsidR="00163001" w:rsidRPr="000B04B3" w:rsidRDefault="00163001" w:rsidP="000B04B3">
      <w:pPr>
        <w:ind w:firstLine="0"/>
        <w:jc w:val="center"/>
        <w:rPr>
          <w:sz w:val="28"/>
          <w:szCs w:val="28"/>
          <w:lang w:val="en"/>
        </w:rPr>
      </w:pPr>
      <w:r w:rsidRPr="000B04B3">
        <w:rPr>
          <w:sz w:val="28"/>
          <w:szCs w:val="28"/>
          <w:lang w:val="en"/>
        </w:rPr>
        <w:lastRenderedPageBreak/>
        <w:t>TỔNG LIÊN ĐOÀN LAO ĐỘNG VIỆT NAM</w:t>
      </w:r>
    </w:p>
    <w:p w14:paraId="17C94B48" w14:textId="4227D10F" w:rsidR="00163001" w:rsidRPr="000B04B3" w:rsidRDefault="00163001" w:rsidP="000B04B3">
      <w:pPr>
        <w:ind w:firstLine="0"/>
        <w:jc w:val="center"/>
        <w:rPr>
          <w:b/>
          <w:bCs/>
          <w:sz w:val="28"/>
          <w:szCs w:val="28"/>
        </w:rPr>
      </w:pPr>
      <w:r w:rsidRPr="000B04B3">
        <w:rPr>
          <w:b/>
          <w:bCs/>
          <w:sz w:val="28"/>
          <w:szCs w:val="28"/>
          <w:lang w:val="en"/>
        </w:rPr>
        <w:t>TR</w:t>
      </w:r>
      <w:r w:rsidRPr="000B04B3">
        <w:rPr>
          <w:b/>
          <w:bCs/>
          <w:sz w:val="28"/>
          <w:szCs w:val="28"/>
        </w:rPr>
        <w:t>ƯỜNG ĐẠI HỌC TÔN ĐỨC THẮNG</w:t>
      </w:r>
    </w:p>
    <w:p w14:paraId="2059BC69" w14:textId="0C8BF821" w:rsidR="00163001" w:rsidRPr="000B04B3" w:rsidRDefault="00163001" w:rsidP="000B04B3">
      <w:pPr>
        <w:ind w:firstLine="0"/>
        <w:jc w:val="center"/>
        <w:rPr>
          <w:b/>
          <w:bCs/>
          <w:sz w:val="28"/>
          <w:szCs w:val="28"/>
          <w:lang w:val="en"/>
        </w:rPr>
      </w:pPr>
      <w:r w:rsidRPr="000B04B3">
        <w:rPr>
          <w:b/>
          <w:bCs/>
          <w:sz w:val="28"/>
          <w:szCs w:val="28"/>
          <w:lang w:val="en"/>
        </w:rPr>
        <w:t>KHOA CÔNG NGHỆ THÔNG TIN</w:t>
      </w:r>
    </w:p>
    <w:p w14:paraId="2D9DC4EA" w14:textId="77777777" w:rsidR="00163001" w:rsidRPr="00B10E7E" w:rsidRDefault="00163001" w:rsidP="000B04B3">
      <w:pPr>
        <w:spacing w:before="100" w:beforeAutospacing="1"/>
        <w:ind w:firstLine="0"/>
        <w:jc w:val="center"/>
        <w:rPr>
          <w:sz w:val="28"/>
          <w:szCs w:val="28"/>
          <w:lang w:val="en"/>
        </w:rPr>
      </w:pPr>
      <w:r>
        <w:rPr>
          <w:noProof/>
        </w:rPr>
        <w:drawing>
          <wp:inline distT="0" distB="0" distL="0" distR="0" wp14:anchorId="6D9CCFD9" wp14:editId="33DE9E09">
            <wp:extent cx="1328057" cy="733372"/>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42902" cy="741570"/>
                    </a:xfrm>
                    <a:prstGeom prst="rect">
                      <a:avLst/>
                    </a:prstGeom>
                    <a:noFill/>
                    <a:ln>
                      <a:noFill/>
                    </a:ln>
                  </pic:spPr>
                </pic:pic>
              </a:graphicData>
            </a:graphic>
          </wp:inline>
        </w:drawing>
      </w:r>
    </w:p>
    <w:p w14:paraId="18980466" w14:textId="77777777" w:rsidR="00163001" w:rsidRDefault="00163001" w:rsidP="00C37F4E">
      <w:pPr>
        <w:rPr>
          <w:lang w:val="en"/>
        </w:rPr>
      </w:pPr>
    </w:p>
    <w:p w14:paraId="1AED8A29" w14:textId="50399260" w:rsidR="00163001" w:rsidRPr="000B04B3" w:rsidRDefault="00163001" w:rsidP="000B04B3">
      <w:pPr>
        <w:ind w:firstLine="0"/>
        <w:jc w:val="center"/>
        <w:rPr>
          <w:b/>
          <w:bCs/>
          <w:sz w:val="32"/>
          <w:szCs w:val="32"/>
          <w:lang w:val="en"/>
        </w:rPr>
      </w:pPr>
      <w:r w:rsidRPr="000B04B3">
        <w:rPr>
          <w:b/>
          <w:bCs/>
          <w:sz w:val="32"/>
          <w:szCs w:val="32"/>
          <w:lang w:val="en"/>
        </w:rPr>
        <w:t>ĐỒ</w:t>
      </w:r>
      <w:r w:rsidRPr="000B04B3">
        <w:rPr>
          <w:b/>
          <w:bCs/>
          <w:sz w:val="32"/>
          <w:szCs w:val="32"/>
        </w:rPr>
        <w:t xml:space="preserve"> ÁN CUỐI KÌ </w:t>
      </w:r>
      <w:r w:rsidRPr="000B04B3">
        <w:rPr>
          <w:b/>
          <w:bCs/>
          <w:sz w:val="32"/>
          <w:szCs w:val="32"/>
          <w:lang w:val="en"/>
        </w:rPr>
        <w:t>MÔN</w:t>
      </w:r>
    </w:p>
    <w:p w14:paraId="25D9F6DA" w14:textId="77777777" w:rsidR="00163001" w:rsidRPr="000B04B3" w:rsidRDefault="00163001" w:rsidP="000B04B3">
      <w:pPr>
        <w:ind w:firstLine="0"/>
        <w:jc w:val="center"/>
        <w:rPr>
          <w:b/>
          <w:bCs/>
          <w:sz w:val="32"/>
          <w:szCs w:val="32"/>
          <w:lang w:val="en"/>
        </w:rPr>
      </w:pPr>
      <w:r w:rsidRPr="000B04B3">
        <w:rPr>
          <w:b/>
          <w:bCs/>
          <w:sz w:val="32"/>
          <w:szCs w:val="32"/>
          <w:lang w:val="en"/>
        </w:rPr>
        <w:t>PHÁT TRIỂN HỆ THỐNG THÔNG TIN DOANH NGHIỆP</w:t>
      </w:r>
    </w:p>
    <w:p w14:paraId="35DFC643" w14:textId="77777777" w:rsidR="00163001" w:rsidRPr="00D853D1" w:rsidRDefault="00163001" w:rsidP="00C37F4E">
      <w:pPr>
        <w:rPr>
          <w:lang w:val="en"/>
        </w:rPr>
      </w:pPr>
      <w:r w:rsidRPr="00D853D1">
        <w:rPr>
          <w:lang w:val="en"/>
        </w:rPr>
        <w:t xml:space="preserve"> </w:t>
      </w:r>
    </w:p>
    <w:p w14:paraId="64C5D39A" w14:textId="77777777" w:rsidR="00163001" w:rsidRPr="00D853D1" w:rsidRDefault="00163001" w:rsidP="00C37F4E">
      <w:pPr>
        <w:rPr>
          <w:lang w:val="en"/>
        </w:rPr>
      </w:pPr>
    </w:p>
    <w:p w14:paraId="14539DEE" w14:textId="77777777" w:rsidR="00163001" w:rsidRPr="000B04B3" w:rsidRDefault="00163001" w:rsidP="00AC314D">
      <w:pPr>
        <w:ind w:firstLine="0"/>
        <w:jc w:val="center"/>
        <w:rPr>
          <w:b/>
          <w:bCs/>
          <w:color w:val="FF0000"/>
          <w:sz w:val="56"/>
          <w:szCs w:val="56"/>
          <w:lang w:val="en"/>
        </w:rPr>
      </w:pPr>
      <w:r w:rsidRPr="000B04B3">
        <w:rPr>
          <w:b/>
          <w:bCs/>
          <w:sz w:val="48"/>
          <w:szCs w:val="48"/>
          <w:lang w:val="en"/>
        </w:rPr>
        <w:t>WEBSITE QUẢN LÝ HỌC TẬP VÀ GIẢNG DẠY TẠI TRƯỜNG THPT</w:t>
      </w:r>
    </w:p>
    <w:p w14:paraId="66DE64E9" w14:textId="77777777" w:rsidR="00163001" w:rsidRDefault="00163001" w:rsidP="00C37F4E">
      <w:pPr>
        <w:rPr>
          <w:lang w:val="en"/>
        </w:rPr>
      </w:pPr>
    </w:p>
    <w:p w14:paraId="7CD23A59" w14:textId="77777777" w:rsidR="00163001" w:rsidRPr="002E6921" w:rsidRDefault="00163001" w:rsidP="00C37F4E"/>
    <w:p w14:paraId="28156444" w14:textId="3F04302E" w:rsidR="00163001" w:rsidRPr="000B04B3" w:rsidRDefault="00163001" w:rsidP="000B04B3">
      <w:pPr>
        <w:jc w:val="right"/>
        <w:rPr>
          <w:sz w:val="28"/>
          <w:szCs w:val="28"/>
        </w:rPr>
      </w:pPr>
      <w:r w:rsidRPr="000B04B3">
        <w:rPr>
          <w:i/>
          <w:sz w:val="28"/>
          <w:szCs w:val="28"/>
          <w:lang w:val="en"/>
        </w:rPr>
        <w:t>Người h</w:t>
      </w:r>
      <w:r w:rsidRPr="000B04B3">
        <w:rPr>
          <w:i/>
          <w:sz w:val="28"/>
          <w:szCs w:val="28"/>
        </w:rPr>
        <w:t>ướng dẫn</w:t>
      </w:r>
      <w:r w:rsidRPr="000B04B3">
        <w:rPr>
          <w:sz w:val="28"/>
          <w:szCs w:val="28"/>
        </w:rPr>
        <w:t xml:space="preserve">: </w:t>
      </w:r>
      <w:r w:rsidR="000B04B3">
        <w:rPr>
          <w:b/>
          <w:bCs/>
          <w:sz w:val="28"/>
          <w:szCs w:val="28"/>
        </w:rPr>
        <w:t>TH</w:t>
      </w:r>
      <w:r w:rsidRPr="000B04B3">
        <w:rPr>
          <w:b/>
          <w:bCs/>
          <w:sz w:val="28"/>
          <w:szCs w:val="28"/>
        </w:rPr>
        <w:t>S DƯƠNG HỮU PHÚC</w:t>
      </w:r>
    </w:p>
    <w:p w14:paraId="32E6FE88" w14:textId="4B40FA9E" w:rsidR="00D61B09" w:rsidRPr="000B04B3" w:rsidRDefault="00163001" w:rsidP="000B04B3">
      <w:pPr>
        <w:jc w:val="right"/>
        <w:rPr>
          <w:b/>
          <w:bCs/>
          <w:sz w:val="28"/>
          <w:szCs w:val="28"/>
        </w:rPr>
      </w:pPr>
      <w:r w:rsidRPr="000B04B3">
        <w:rPr>
          <w:i/>
          <w:sz w:val="28"/>
          <w:szCs w:val="28"/>
        </w:rPr>
        <w:t>Người thực hiện</w:t>
      </w:r>
      <w:r w:rsidRPr="000B04B3">
        <w:rPr>
          <w:sz w:val="28"/>
          <w:szCs w:val="28"/>
        </w:rPr>
        <w:t>:</w:t>
      </w:r>
      <w:r w:rsidRPr="000B04B3">
        <w:rPr>
          <w:bCs/>
          <w:sz w:val="28"/>
          <w:szCs w:val="28"/>
        </w:rPr>
        <w:t xml:space="preserve"> </w:t>
      </w:r>
      <w:r w:rsidR="00D61B09" w:rsidRPr="000B04B3">
        <w:rPr>
          <w:b/>
          <w:bCs/>
          <w:sz w:val="28"/>
          <w:szCs w:val="28"/>
        </w:rPr>
        <w:t>Huỳnh Thị Trà My– 52100704</w:t>
      </w:r>
    </w:p>
    <w:p w14:paraId="2C070B87" w14:textId="77777777" w:rsidR="00D61B09" w:rsidRPr="000B04B3" w:rsidRDefault="00D61B09" w:rsidP="000B04B3">
      <w:pPr>
        <w:jc w:val="right"/>
        <w:rPr>
          <w:b/>
          <w:bCs/>
          <w:sz w:val="28"/>
          <w:szCs w:val="28"/>
        </w:rPr>
      </w:pPr>
      <w:r w:rsidRPr="000B04B3">
        <w:rPr>
          <w:b/>
          <w:bCs/>
          <w:sz w:val="28"/>
          <w:szCs w:val="28"/>
        </w:rPr>
        <w:t>Đinh Phương My – 52100703</w:t>
      </w:r>
    </w:p>
    <w:p w14:paraId="57B448F6" w14:textId="62BF800B" w:rsidR="00163001" w:rsidRPr="000B04B3" w:rsidRDefault="00D61B09" w:rsidP="000B04B3">
      <w:pPr>
        <w:jc w:val="right"/>
        <w:rPr>
          <w:b/>
          <w:bCs/>
          <w:sz w:val="28"/>
          <w:szCs w:val="28"/>
        </w:rPr>
      </w:pPr>
      <w:r w:rsidRPr="000B04B3">
        <w:rPr>
          <w:b/>
          <w:bCs/>
          <w:sz w:val="28"/>
          <w:szCs w:val="28"/>
        </w:rPr>
        <w:t xml:space="preserve">Đoàn Trần Quốc Toàn </w:t>
      </w:r>
      <w:r w:rsidR="00163001" w:rsidRPr="000B04B3">
        <w:rPr>
          <w:b/>
          <w:bCs/>
          <w:sz w:val="28"/>
          <w:szCs w:val="28"/>
        </w:rPr>
        <w:t xml:space="preserve">– </w:t>
      </w:r>
      <w:r w:rsidRPr="000B04B3">
        <w:rPr>
          <w:b/>
          <w:bCs/>
          <w:sz w:val="28"/>
          <w:szCs w:val="28"/>
        </w:rPr>
        <w:t>52100492</w:t>
      </w:r>
    </w:p>
    <w:p w14:paraId="314671EB" w14:textId="77777777" w:rsidR="00163001" w:rsidRPr="000B04B3" w:rsidRDefault="00163001" w:rsidP="000B04B3">
      <w:pPr>
        <w:jc w:val="right"/>
        <w:rPr>
          <w:sz w:val="28"/>
          <w:szCs w:val="28"/>
        </w:rPr>
      </w:pPr>
      <w:r w:rsidRPr="000B04B3">
        <w:rPr>
          <w:i/>
          <w:iCs/>
          <w:sz w:val="28"/>
          <w:szCs w:val="28"/>
        </w:rPr>
        <w:t>Lớp:</w:t>
      </w:r>
      <w:r w:rsidRPr="000B04B3">
        <w:rPr>
          <w:sz w:val="28"/>
          <w:szCs w:val="28"/>
        </w:rPr>
        <w:t xml:space="preserve"> </w:t>
      </w:r>
      <w:r w:rsidRPr="000B04B3">
        <w:rPr>
          <w:b/>
          <w:bCs/>
          <w:sz w:val="28"/>
          <w:szCs w:val="28"/>
        </w:rPr>
        <w:t>21050401</w:t>
      </w:r>
    </w:p>
    <w:p w14:paraId="768D20E8" w14:textId="77777777" w:rsidR="00163001" w:rsidRPr="000B04B3" w:rsidRDefault="00163001" w:rsidP="000B04B3">
      <w:pPr>
        <w:jc w:val="right"/>
        <w:rPr>
          <w:sz w:val="28"/>
          <w:szCs w:val="28"/>
        </w:rPr>
      </w:pPr>
      <w:r w:rsidRPr="000B04B3">
        <w:rPr>
          <w:i/>
          <w:iCs/>
          <w:sz w:val="28"/>
          <w:szCs w:val="28"/>
        </w:rPr>
        <w:t>Khoá:</w:t>
      </w:r>
      <w:r w:rsidRPr="000B04B3">
        <w:rPr>
          <w:b/>
          <w:bCs/>
          <w:i/>
          <w:iCs/>
          <w:sz w:val="28"/>
          <w:szCs w:val="28"/>
        </w:rPr>
        <w:t xml:space="preserve"> </w:t>
      </w:r>
      <w:r w:rsidRPr="000B04B3">
        <w:rPr>
          <w:b/>
          <w:bCs/>
          <w:sz w:val="28"/>
          <w:szCs w:val="28"/>
        </w:rPr>
        <w:t>25</w:t>
      </w:r>
    </w:p>
    <w:p w14:paraId="1F344AA3" w14:textId="77777777" w:rsidR="00163001" w:rsidRDefault="00163001" w:rsidP="00C37F4E"/>
    <w:p w14:paraId="3420077D" w14:textId="77777777" w:rsidR="00163001" w:rsidRDefault="00163001" w:rsidP="00C37F4E"/>
    <w:p w14:paraId="4BCC09B2" w14:textId="77777777" w:rsidR="00163001" w:rsidRPr="000B04B3" w:rsidRDefault="00163001" w:rsidP="000B04B3">
      <w:pPr>
        <w:ind w:firstLine="0"/>
        <w:jc w:val="center"/>
        <w:rPr>
          <w:b/>
          <w:bCs/>
          <w:sz w:val="28"/>
          <w:szCs w:val="28"/>
        </w:rPr>
        <w:sectPr w:rsidR="00163001" w:rsidRPr="000B04B3" w:rsidSect="005D5C20">
          <w:headerReference w:type="default" r:id="rId10"/>
          <w:pgSz w:w="12240" w:h="15840"/>
          <w:pgMar w:top="1985" w:right="1134" w:bottom="1701" w:left="1985" w:header="720" w:footer="720" w:gutter="0"/>
          <w:cols w:space="720"/>
          <w:docGrid w:linePitch="360"/>
        </w:sectPr>
      </w:pPr>
      <w:r w:rsidRPr="000B04B3">
        <w:rPr>
          <w:b/>
          <w:bCs/>
          <w:sz w:val="28"/>
          <w:szCs w:val="28"/>
        </w:rPr>
        <w:t>THÀNH PHỐ HỒ CHÍ MINH, NĂM 2024</w:t>
      </w:r>
    </w:p>
    <w:p w14:paraId="6EDD8E70" w14:textId="77777777" w:rsidR="00BB2B2A" w:rsidRPr="00DB7595" w:rsidRDefault="00BB2B2A" w:rsidP="00827AF7">
      <w:pPr>
        <w:pStyle w:val="Heading1"/>
        <w:numPr>
          <w:ilvl w:val="0"/>
          <w:numId w:val="0"/>
        </w:numPr>
        <w:jc w:val="center"/>
      </w:pPr>
      <w:bookmarkStart w:id="2" w:name="_Toc153039755"/>
      <w:bookmarkStart w:id="3" w:name="_Toc180790114"/>
      <w:bookmarkStart w:id="4" w:name="_Toc180790309"/>
      <w:bookmarkStart w:id="5" w:name="_Toc182649124"/>
      <w:r w:rsidRPr="00DB7595">
        <w:lastRenderedPageBreak/>
        <w:t>LỜI CẢM ƠN</w:t>
      </w:r>
      <w:bookmarkEnd w:id="2"/>
      <w:bookmarkEnd w:id="3"/>
      <w:bookmarkEnd w:id="4"/>
      <w:bookmarkEnd w:id="5"/>
    </w:p>
    <w:p w14:paraId="19D9A936" w14:textId="1F3E9FCC" w:rsidR="00B4592F" w:rsidRPr="00C37F4E" w:rsidRDefault="00127403" w:rsidP="00C37F4E">
      <w:r w:rsidRPr="00C37F4E">
        <w:t xml:space="preserve">Lời nói đầu tiên, </w:t>
      </w:r>
      <w:r w:rsidR="004075A7" w:rsidRPr="00C37F4E">
        <w:t xml:space="preserve">chúng em </w:t>
      </w:r>
      <w:r w:rsidRPr="00C37F4E">
        <w:t xml:space="preserve">xin được gửi lời cảm ơn chân thành đến toàn bộ giảng viên Trường Đại học Tôn Đức Thắng nói chung cũng như toàn bộ giảng viên Khoa Công nghệ thông tin nói riêng vì đã tạo điều kiện cho </w:t>
      </w:r>
      <w:r w:rsidR="004075A7" w:rsidRPr="00C37F4E">
        <w:t xml:space="preserve">chúng em </w:t>
      </w:r>
      <w:r w:rsidRPr="00C37F4E">
        <w:t xml:space="preserve">được học bộ môn </w:t>
      </w:r>
      <w:r w:rsidR="004075A7" w:rsidRPr="00C37F4E">
        <w:t>Phát triển hệ thống thông tin doanh nghiệp</w:t>
      </w:r>
      <w:r w:rsidRPr="00C37F4E">
        <w:t xml:space="preserve">. </w:t>
      </w:r>
    </w:p>
    <w:p w14:paraId="5CF1A45A" w14:textId="58A70C6C" w:rsidR="00B4592F" w:rsidRPr="00C37F4E" w:rsidRDefault="00127403" w:rsidP="00C37F4E">
      <w:r w:rsidRPr="00C37F4E">
        <w:t xml:space="preserve">Và đặc </w:t>
      </w:r>
      <w:r w:rsidR="00374D13" w:rsidRPr="00C37F4E">
        <w:t xml:space="preserve">biệt, </w:t>
      </w:r>
      <w:r w:rsidR="00F72711" w:rsidRPr="00C37F4E">
        <w:t xml:space="preserve">chúng em </w:t>
      </w:r>
      <w:r w:rsidR="00B5181C" w:rsidRPr="00C37F4E">
        <w:t xml:space="preserve">xin </w:t>
      </w:r>
      <w:r w:rsidRPr="00C37F4E">
        <w:t xml:space="preserve">gửi lời cảm ơn chân thành nhất đến thầy </w:t>
      </w:r>
      <w:r w:rsidR="00163001" w:rsidRPr="00C37F4E">
        <w:t>Dương Hữu Phúc</w:t>
      </w:r>
      <w:r w:rsidRPr="00C37F4E">
        <w:t xml:space="preserve"> – giảng viên giảng dạy và hướng dẫn cho đề tài môn </w:t>
      </w:r>
      <w:r w:rsidR="00163001" w:rsidRPr="00C37F4E">
        <w:t>Phát triển hệ thống thông tin doanh nghiệp</w:t>
      </w:r>
      <w:r w:rsidRPr="00C37F4E">
        <w:t xml:space="preserve">. Trong suốt quá trình học tập và thực hiện bài báo cáo, thầy luôn giúp đỡ, chỉ bảo tận tình để </w:t>
      </w:r>
      <w:r w:rsidR="00E4465A" w:rsidRPr="00C37F4E">
        <w:t xml:space="preserve">nhóm </w:t>
      </w:r>
      <w:r w:rsidRPr="00C37F4E">
        <w:t xml:space="preserve">có thể tìm ra cách giải quyết những vướng mắc gặp phải và hoàn thiện đề tài này một cách tốt nhất. Lượng kiến thức này </w:t>
      </w:r>
      <w:r w:rsidR="00E4465A" w:rsidRPr="00C37F4E">
        <w:t xml:space="preserve">chúng em </w:t>
      </w:r>
      <w:r w:rsidRPr="00C37F4E">
        <w:t xml:space="preserve">sẽ làm hành trang để áp dụng vào công việc sau này. </w:t>
      </w:r>
    </w:p>
    <w:p w14:paraId="44AE4E41" w14:textId="1024BD9A" w:rsidR="00BB2B2A" w:rsidRPr="00C37F4E" w:rsidRDefault="00127403" w:rsidP="00C37F4E">
      <w:pPr>
        <w:rPr>
          <w:b/>
          <w:bCs/>
        </w:rPr>
      </w:pPr>
      <w:r w:rsidRPr="00C37F4E">
        <w:t xml:space="preserve">Không thể nói gì hơn nữa, một lần nữa, bằng cả tấm lòng, </w:t>
      </w:r>
      <w:r w:rsidR="00F72711" w:rsidRPr="00C37F4E">
        <w:t>chúng em</w:t>
      </w:r>
      <w:r w:rsidR="00B5181C" w:rsidRPr="00C37F4E">
        <w:t xml:space="preserve"> </w:t>
      </w:r>
      <w:r w:rsidRPr="00C37F4E">
        <w:t>xin chân thành gửi lời cảm ơn sâu sắc đến thầy - người đã dìu dắt lớp trong suốt chặng đường vừa qua!</w:t>
      </w:r>
      <w:r w:rsidR="00BB2B2A" w:rsidRPr="00C37F4E">
        <w:rPr>
          <w:b/>
          <w:bCs/>
        </w:rPr>
        <w:t xml:space="preserve"> </w:t>
      </w:r>
      <w:r w:rsidR="00BB2B2A" w:rsidRPr="00C37F4E">
        <w:rPr>
          <w:b/>
          <w:bCs/>
        </w:rPr>
        <w:br w:type="page"/>
      </w:r>
    </w:p>
    <w:p w14:paraId="6DFCFF48" w14:textId="77777777" w:rsidR="003218FF" w:rsidRPr="00C37F4E" w:rsidRDefault="00B118C8" w:rsidP="00C37F4E">
      <w:pPr>
        <w:ind w:firstLine="0"/>
        <w:jc w:val="center"/>
        <w:rPr>
          <w:b/>
          <w:bCs/>
          <w:sz w:val="28"/>
          <w:szCs w:val="28"/>
        </w:rPr>
      </w:pPr>
      <w:r w:rsidRPr="00C37F4E">
        <w:rPr>
          <w:b/>
          <w:bCs/>
          <w:sz w:val="28"/>
          <w:szCs w:val="28"/>
        </w:rPr>
        <w:lastRenderedPageBreak/>
        <w:t>ĐỒ ÁN</w:t>
      </w:r>
      <w:r w:rsidR="003218FF" w:rsidRPr="00C37F4E">
        <w:rPr>
          <w:b/>
          <w:bCs/>
          <w:sz w:val="28"/>
          <w:szCs w:val="28"/>
        </w:rPr>
        <w:t xml:space="preserve"> ĐƯỢC HOÀN THÀNH</w:t>
      </w:r>
    </w:p>
    <w:p w14:paraId="5FBC12EE" w14:textId="22B14CA2" w:rsidR="00291721" w:rsidRPr="00277D42" w:rsidRDefault="003218FF" w:rsidP="00C37F4E">
      <w:pPr>
        <w:spacing w:after="120"/>
        <w:ind w:firstLine="0"/>
        <w:jc w:val="center"/>
      </w:pPr>
      <w:r w:rsidRPr="00C37F4E">
        <w:rPr>
          <w:b/>
          <w:bCs/>
          <w:sz w:val="28"/>
          <w:szCs w:val="28"/>
        </w:rPr>
        <w:t>TẠI TRƯỜNG ĐẠI HỌC TÔN ĐỨC THẮNG</w:t>
      </w:r>
    </w:p>
    <w:p w14:paraId="4D2F0F20" w14:textId="050E5704" w:rsidR="003218FF" w:rsidRPr="00DB7595" w:rsidRDefault="004075A7" w:rsidP="00C37F4E">
      <w:r>
        <w:t xml:space="preserve">Chúng em </w:t>
      </w:r>
      <w:r w:rsidR="003218FF" w:rsidRPr="00DB7595">
        <w:t xml:space="preserve">xin cam đoan đây là </w:t>
      </w:r>
      <w:r w:rsidR="00B118C8" w:rsidRPr="00B118C8">
        <w:t>sản phẩm đồ án</w:t>
      </w:r>
      <w:r w:rsidR="003218FF" w:rsidRPr="00DB7595">
        <w:t xml:space="preserve"> của riêng </w:t>
      </w:r>
      <w:r w:rsidR="00B4592F">
        <w:t xml:space="preserve">nhóm </w:t>
      </w:r>
      <w:r w:rsidR="003218FF" w:rsidRPr="00DB7595">
        <w:t xml:space="preserve">và được sự hướng dẫn của </w:t>
      </w:r>
      <w:r w:rsidR="00B4592F">
        <w:t>ThS</w:t>
      </w:r>
      <w:r w:rsidR="00310099">
        <w:t xml:space="preserve"> </w:t>
      </w:r>
      <w:r w:rsidR="00163001" w:rsidRPr="00163001">
        <w:t>Dương Hữu Phúc</w:t>
      </w:r>
      <w:r w:rsidR="003218FF" w:rsidRPr="00DB7595">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1641039" w14:textId="77777777" w:rsidR="003218FF" w:rsidRPr="00DB7595" w:rsidRDefault="003218FF" w:rsidP="00C37F4E">
      <w:r w:rsidRPr="00DB7595">
        <w:t xml:space="preserve">Ngoài ra, trong </w:t>
      </w:r>
      <w:r w:rsidR="00B118C8" w:rsidRPr="00B118C8">
        <w:t>đồ án</w:t>
      </w:r>
      <w:r w:rsidRPr="00DB7595">
        <w:t xml:space="preserve"> còn sử dụng một số nhận xét, đánh giá cũng như số liệu của các tác giả khác, cơ quan tổ chức khác đều có trích dẫn và chú thích nguồn gốc.</w:t>
      </w:r>
    </w:p>
    <w:p w14:paraId="16CF2D22" w14:textId="0CFDD95A" w:rsidR="003218FF" w:rsidRPr="00DB7595" w:rsidRDefault="003218FF" w:rsidP="00C37F4E">
      <w:pPr>
        <w:rPr>
          <w:b/>
        </w:rPr>
      </w:pPr>
      <w:r w:rsidRPr="00DB7595">
        <w:rPr>
          <w:b/>
        </w:rPr>
        <w:t xml:space="preserve">Nếu phát hiện có bất kỳ sự gian lận nào </w:t>
      </w:r>
      <w:r w:rsidR="00310099">
        <w:rPr>
          <w:b/>
        </w:rPr>
        <w:t xml:space="preserve">nhóm </w:t>
      </w:r>
      <w:r w:rsidRPr="00DB7595">
        <w:rPr>
          <w:b/>
        </w:rPr>
        <w:t xml:space="preserve">xin hoàn toàn chịu trách nhiệm về nội dung </w:t>
      </w:r>
      <w:r w:rsidR="00B118C8" w:rsidRPr="00B118C8">
        <w:rPr>
          <w:b/>
        </w:rPr>
        <w:t>đồ án</w:t>
      </w:r>
      <w:r w:rsidRPr="00DB7595">
        <w:rPr>
          <w:b/>
        </w:rPr>
        <w:t xml:space="preserve"> của mình. </w:t>
      </w:r>
      <w:r w:rsidRPr="00DB7595">
        <w:t xml:space="preserve">Trường </w:t>
      </w:r>
      <w:r w:rsidR="00AC314D">
        <w:t>Đ</w:t>
      </w:r>
      <w:r w:rsidRPr="00DB7595">
        <w:t xml:space="preserve">ại học Tôn Đức Thắng không liên quan đến những vi phạm tác quyền, bản quyền do </w:t>
      </w:r>
      <w:r w:rsidR="002B3149">
        <w:t xml:space="preserve">nhóm </w:t>
      </w:r>
      <w:r w:rsidRPr="00DB7595">
        <w:t>gây ra trong quá trình thực hiện (nếu có).</w:t>
      </w:r>
    </w:p>
    <w:p w14:paraId="0255860C" w14:textId="77777777" w:rsidR="00C37F4E" w:rsidRDefault="00C37F4E" w:rsidP="00C37F4E">
      <w:pPr>
        <w:ind w:left="4253" w:firstLine="0"/>
        <w:jc w:val="center"/>
        <w:rPr>
          <w:i/>
          <w:iCs/>
          <w:lang w:val="en-US"/>
        </w:rPr>
      </w:pPr>
    </w:p>
    <w:p w14:paraId="41561DC2" w14:textId="77777777" w:rsidR="00C37F4E" w:rsidRDefault="003218FF" w:rsidP="00C37F4E">
      <w:pPr>
        <w:ind w:left="4253" w:firstLine="0"/>
        <w:jc w:val="center"/>
        <w:rPr>
          <w:i/>
          <w:iCs/>
          <w:lang w:val="en-US"/>
        </w:rPr>
      </w:pPr>
      <w:r w:rsidRPr="00C37F4E">
        <w:rPr>
          <w:i/>
          <w:iCs/>
        </w:rPr>
        <w:t>TP. Hồ Chí Minh, ngày</w:t>
      </w:r>
      <w:r w:rsidR="001F4CF9" w:rsidRPr="00C37F4E">
        <w:rPr>
          <w:i/>
          <w:iCs/>
        </w:rPr>
        <w:t xml:space="preserve"> </w:t>
      </w:r>
      <w:r w:rsidR="004C621F" w:rsidRPr="00C37F4E">
        <w:rPr>
          <w:i/>
          <w:iCs/>
        </w:rPr>
        <w:t>10</w:t>
      </w:r>
      <w:r w:rsidR="001F4CF9" w:rsidRPr="00C37F4E">
        <w:rPr>
          <w:i/>
          <w:iCs/>
        </w:rPr>
        <w:t xml:space="preserve"> </w:t>
      </w:r>
      <w:r w:rsidRPr="00C37F4E">
        <w:rPr>
          <w:i/>
          <w:iCs/>
        </w:rPr>
        <w:t>tháng</w:t>
      </w:r>
      <w:r w:rsidR="001F4CF9" w:rsidRPr="00C37F4E">
        <w:rPr>
          <w:i/>
          <w:iCs/>
        </w:rPr>
        <w:t xml:space="preserve"> </w:t>
      </w:r>
      <w:r w:rsidR="006665CB" w:rsidRPr="00C37F4E">
        <w:rPr>
          <w:i/>
          <w:iCs/>
        </w:rPr>
        <w:t>12</w:t>
      </w:r>
      <w:r w:rsidR="001F4CF9" w:rsidRPr="00C37F4E">
        <w:rPr>
          <w:i/>
          <w:iCs/>
        </w:rPr>
        <w:t xml:space="preserve"> </w:t>
      </w:r>
      <w:r w:rsidRPr="00C37F4E">
        <w:rPr>
          <w:i/>
          <w:iCs/>
        </w:rPr>
        <w:t xml:space="preserve">năm </w:t>
      </w:r>
      <w:r w:rsidR="00163001" w:rsidRPr="00C37F4E">
        <w:rPr>
          <w:i/>
          <w:iCs/>
        </w:rPr>
        <w:t>2024</w:t>
      </w:r>
    </w:p>
    <w:p w14:paraId="1B3BE1CF" w14:textId="77777777" w:rsidR="00C37F4E" w:rsidRDefault="00E3703F" w:rsidP="00C37F4E">
      <w:pPr>
        <w:ind w:left="4253" w:firstLine="0"/>
        <w:jc w:val="center"/>
        <w:rPr>
          <w:i/>
          <w:iCs/>
          <w:lang w:val="en-US"/>
        </w:rPr>
      </w:pPr>
      <w:r w:rsidRPr="00C37F4E">
        <w:rPr>
          <w:i/>
          <w:iCs/>
        </w:rPr>
        <w:t>Tác giả</w:t>
      </w:r>
    </w:p>
    <w:p w14:paraId="58E0B908" w14:textId="77777777" w:rsidR="00C37F4E" w:rsidRDefault="000E22CE" w:rsidP="00C37F4E">
      <w:pPr>
        <w:ind w:left="4253" w:firstLine="0"/>
        <w:jc w:val="center"/>
        <w:rPr>
          <w:i/>
          <w:iCs/>
          <w:lang w:val="en-US"/>
        </w:rPr>
      </w:pPr>
      <w:r w:rsidRPr="00C37F4E">
        <w:rPr>
          <w:i/>
          <w:iCs/>
        </w:rPr>
        <w:t>(</w:t>
      </w:r>
      <w:r w:rsidR="00C37F4E" w:rsidRPr="00C37F4E">
        <w:rPr>
          <w:i/>
          <w:iCs/>
          <w:lang w:val="en-US"/>
        </w:rPr>
        <w:t>K</w:t>
      </w:r>
      <w:r w:rsidRPr="00C37F4E">
        <w:rPr>
          <w:i/>
          <w:iCs/>
        </w:rPr>
        <w:t xml:space="preserve">ý tên và ghi rõ họ </w:t>
      </w:r>
      <w:r w:rsidR="00E3703F" w:rsidRPr="00C37F4E">
        <w:rPr>
          <w:i/>
          <w:iCs/>
        </w:rPr>
        <w:t>tên)</w:t>
      </w:r>
    </w:p>
    <w:p w14:paraId="3E45A039" w14:textId="77777777" w:rsidR="00C37F4E" w:rsidRDefault="00C37F4E" w:rsidP="00C37F4E">
      <w:pPr>
        <w:ind w:left="4253" w:firstLine="0"/>
        <w:jc w:val="center"/>
        <w:rPr>
          <w:i/>
          <w:iCs/>
          <w:lang w:val="en-US"/>
        </w:rPr>
      </w:pPr>
    </w:p>
    <w:p w14:paraId="078C0DD2" w14:textId="77777777" w:rsidR="00C37F4E" w:rsidRDefault="00C37F4E" w:rsidP="00C37F4E">
      <w:pPr>
        <w:ind w:left="4253" w:firstLine="0"/>
        <w:jc w:val="center"/>
        <w:rPr>
          <w:i/>
          <w:iCs/>
          <w:lang w:val="en-US"/>
        </w:rPr>
      </w:pPr>
    </w:p>
    <w:p w14:paraId="76A64DCE" w14:textId="77777777" w:rsidR="00C37F4E" w:rsidRDefault="00163001" w:rsidP="00C37F4E">
      <w:pPr>
        <w:ind w:left="4253" w:firstLine="0"/>
        <w:jc w:val="center"/>
        <w:rPr>
          <w:i/>
          <w:iCs/>
          <w:lang w:val="en-US"/>
        </w:rPr>
      </w:pPr>
      <w:r w:rsidRPr="00C37F4E">
        <w:rPr>
          <w:rStyle w:val="Emphasis"/>
          <w:noProof/>
        </w:rPr>
        <w:drawing>
          <wp:anchor distT="0" distB="0" distL="114300" distR="114300" simplePos="0" relativeHeight="251654144" behindDoc="0" locked="0" layoutInCell="1" allowOverlap="1" wp14:anchorId="109E2C96" wp14:editId="08AD863F">
            <wp:simplePos x="0" y="0"/>
            <wp:positionH relativeFrom="column">
              <wp:posOffset>3750945</wp:posOffset>
            </wp:positionH>
            <wp:positionV relativeFrom="paragraph">
              <wp:posOffset>273050</wp:posOffset>
            </wp:positionV>
            <wp:extent cx="983615" cy="534035"/>
            <wp:effectExtent l="0" t="0" r="698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3615" cy="534035"/>
                    </a:xfrm>
                    <a:prstGeom prst="rect">
                      <a:avLst/>
                    </a:prstGeom>
                    <a:noFill/>
                  </pic:spPr>
                </pic:pic>
              </a:graphicData>
            </a:graphic>
            <wp14:sizeRelH relativeFrom="margin">
              <wp14:pctWidth>0</wp14:pctWidth>
            </wp14:sizeRelH>
            <wp14:sizeRelV relativeFrom="margin">
              <wp14:pctHeight>0</wp14:pctHeight>
            </wp14:sizeRelV>
          </wp:anchor>
        </w:drawing>
      </w:r>
      <w:r w:rsidR="00D61B09" w:rsidRPr="00C37F4E">
        <w:rPr>
          <w:i/>
          <w:iCs/>
        </w:rPr>
        <w:t xml:space="preserve">Huỳnh Thị Trà My </w:t>
      </w:r>
    </w:p>
    <w:p w14:paraId="5C564DE7" w14:textId="77777777" w:rsidR="00C37F4E" w:rsidRDefault="00C37F4E" w:rsidP="00C37F4E">
      <w:pPr>
        <w:ind w:left="4253" w:firstLine="0"/>
        <w:jc w:val="center"/>
        <w:rPr>
          <w:i/>
          <w:iCs/>
          <w:lang w:val="en-US"/>
        </w:rPr>
      </w:pPr>
    </w:p>
    <w:p w14:paraId="32E99A6A" w14:textId="77777777" w:rsidR="00C37F4E" w:rsidRDefault="00C37F4E" w:rsidP="00C37F4E">
      <w:pPr>
        <w:ind w:left="4253" w:firstLine="0"/>
        <w:jc w:val="center"/>
        <w:rPr>
          <w:i/>
          <w:iCs/>
          <w:lang w:val="en-US"/>
        </w:rPr>
      </w:pPr>
    </w:p>
    <w:p w14:paraId="7AE42330" w14:textId="77777777" w:rsidR="00C37F4E" w:rsidRDefault="00966E26" w:rsidP="00C37F4E">
      <w:pPr>
        <w:ind w:left="4253" w:firstLine="0"/>
        <w:jc w:val="center"/>
        <w:rPr>
          <w:i/>
          <w:iCs/>
          <w:lang w:val="en-US"/>
        </w:rPr>
      </w:pPr>
      <w:r w:rsidRPr="00C37F4E">
        <w:rPr>
          <w:i/>
          <w:iCs/>
        </w:rPr>
        <w:t>Đinh Phương My</w:t>
      </w:r>
    </w:p>
    <w:p w14:paraId="779DF9FF" w14:textId="77777777" w:rsidR="00C37F4E" w:rsidRDefault="00C37F4E" w:rsidP="00C37F4E">
      <w:pPr>
        <w:ind w:left="4253" w:firstLine="0"/>
        <w:jc w:val="center"/>
        <w:rPr>
          <w:i/>
          <w:iCs/>
          <w:lang w:val="en-US"/>
        </w:rPr>
      </w:pPr>
    </w:p>
    <w:p w14:paraId="67EB9CD2" w14:textId="77777777" w:rsidR="00C37F4E" w:rsidRDefault="00C37F4E" w:rsidP="00C37F4E">
      <w:pPr>
        <w:ind w:left="4253" w:firstLine="0"/>
        <w:jc w:val="center"/>
        <w:rPr>
          <w:i/>
          <w:iCs/>
          <w:lang w:val="en-US"/>
        </w:rPr>
      </w:pPr>
    </w:p>
    <w:p w14:paraId="518209F8" w14:textId="028CA03B" w:rsidR="00BB2B2A" w:rsidRPr="00C37F4E" w:rsidRDefault="00D61B09" w:rsidP="00C37F4E">
      <w:pPr>
        <w:ind w:left="4253" w:firstLine="0"/>
        <w:jc w:val="center"/>
        <w:rPr>
          <w:i/>
          <w:iCs/>
        </w:rPr>
      </w:pPr>
      <w:r w:rsidRPr="00C37F4E">
        <w:rPr>
          <w:i/>
          <w:iCs/>
        </w:rPr>
        <w:t>Đoàn Trần Quốc Toàn</w:t>
      </w:r>
    </w:p>
    <w:p w14:paraId="04C550A8" w14:textId="77777777" w:rsidR="00BB2B2A" w:rsidRPr="00DB7595" w:rsidRDefault="00BB2B2A" w:rsidP="00C37F4E">
      <w:r w:rsidRPr="00DB7595">
        <w:br w:type="page"/>
      </w:r>
    </w:p>
    <w:p w14:paraId="24EC8FDF" w14:textId="16359BFF" w:rsidR="00E3703F" w:rsidRPr="00E3703F" w:rsidRDefault="00E3703F" w:rsidP="00827AF7">
      <w:pPr>
        <w:pStyle w:val="Heading1"/>
        <w:numPr>
          <w:ilvl w:val="0"/>
          <w:numId w:val="0"/>
        </w:numPr>
        <w:jc w:val="center"/>
      </w:pPr>
      <w:bookmarkStart w:id="6" w:name="_Toc387692907"/>
      <w:bookmarkStart w:id="7" w:name="_Toc115957611"/>
      <w:bookmarkStart w:id="8" w:name="_Toc180790115"/>
      <w:bookmarkStart w:id="9" w:name="_Toc180790310"/>
      <w:bookmarkStart w:id="10" w:name="_Toc182649125"/>
      <w:r w:rsidRPr="00E3703F">
        <w:lastRenderedPageBreak/>
        <w:t>TÓM TẮT</w:t>
      </w:r>
      <w:bookmarkEnd w:id="6"/>
      <w:bookmarkEnd w:id="7"/>
      <w:bookmarkEnd w:id="8"/>
      <w:bookmarkEnd w:id="9"/>
      <w:bookmarkEnd w:id="10"/>
    </w:p>
    <w:p w14:paraId="11543433" w14:textId="30BF011B" w:rsidR="00F20D5B" w:rsidRDefault="00F20D5B" w:rsidP="00C37F4E">
      <w:r>
        <w:t>Trong bối cảnh số hóa ngày càng phát triển, hiện đại hóa quản lý giáo dục trở thành một nhu cầu cấp bách. Các phương thức quản lý thủ công bằng giấy tờ và truyền thống ngày càng bộc lộ nhiều hạn chế, dễ gây ra sai sót</w:t>
      </w:r>
      <w:r w:rsidR="00550BFA">
        <w:t xml:space="preserve"> và</w:t>
      </w:r>
      <w:r>
        <w:t xml:space="preserve"> mất mát thông tin. Vì vậy, bài báo cáo này sẽ phân tích và xây dựng một hệ thống quản lý học tập và giảng dạy trực tuyến, nhằm tối ưu hóa quy trình quản lý học sinh, giáo viên, thời khóa biểu và điểm số một cách nhanh chóng, chính xác và minh bạch. </w:t>
      </w:r>
    </w:p>
    <w:p w14:paraId="035D5242" w14:textId="689ADC38" w:rsidR="00527B0A" w:rsidRPr="00661591" w:rsidRDefault="00F20D5B" w:rsidP="00C37F4E">
      <w:r>
        <w:t>Bài báo cáo được chia thành 5 chương, mỗi chương tập trung vào một khía cạnh quan trọng của nghiên cứu</w:t>
      </w:r>
      <w:r w:rsidR="00E3703F" w:rsidRPr="00661591">
        <w:t>:</w:t>
      </w:r>
    </w:p>
    <w:p w14:paraId="355DDD0C" w14:textId="3573E048" w:rsidR="00C15E9F" w:rsidRPr="00C15E9F" w:rsidRDefault="00C15E9F" w:rsidP="00C37F4E">
      <w:r w:rsidRPr="00C15E9F">
        <w:t xml:space="preserve">Chương </w:t>
      </w:r>
      <w:r w:rsidR="00356D76">
        <w:t>1.</w:t>
      </w:r>
      <w:r w:rsidRPr="00C15E9F">
        <w:t xml:space="preserve"> </w:t>
      </w:r>
      <w:r w:rsidR="00F20D5B">
        <w:t>Tổng quan đề tài</w:t>
      </w:r>
      <w:r w:rsidRPr="00C15E9F">
        <w:t>:</w:t>
      </w:r>
      <w:r w:rsidR="00356D76">
        <w:t xml:space="preserve"> </w:t>
      </w:r>
      <w:r w:rsidR="00F20D5B" w:rsidRPr="0033131A">
        <w:t xml:space="preserve">Chương này sẽ bao gồm </w:t>
      </w:r>
      <w:r w:rsidR="00220DE2">
        <w:t>g</w:t>
      </w:r>
      <w:r w:rsidR="00220DE2" w:rsidRPr="00220DE2">
        <w:t xml:space="preserve">iới thiệu đề </w:t>
      </w:r>
      <w:r w:rsidR="00220DE2">
        <w:t>tài, m</w:t>
      </w:r>
      <w:r w:rsidR="00220DE2" w:rsidRPr="00220DE2">
        <w:t xml:space="preserve">ục tiêu đề </w:t>
      </w:r>
      <w:r w:rsidR="00220DE2">
        <w:t>tài, p</w:t>
      </w:r>
      <w:r w:rsidR="00220DE2" w:rsidRPr="00220DE2">
        <w:t xml:space="preserve">hạm vi đề </w:t>
      </w:r>
      <w:r w:rsidR="00220DE2">
        <w:t>tài, ý</w:t>
      </w:r>
      <w:r w:rsidR="00220DE2" w:rsidRPr="00220DE2">
        <w:t xml:space="preserve"> nghĩa thực tiễn</w:t>
      </w:r>
      <w:r w:rsidRPr="00C15E9F">
        <w:t>.</w:t>
      </w:r>
    </w:p>
    <w:p w14:paraId="1E171B79" w14:textId="09265852" w:rsidR="00C15E9F" w:rsidRPr="00C15E9F" w:rsidRDefault="00C15E9F" w:rsidP="00C37F4E">
      <w:r w:rsidRPr="00C15E9F">
        <w:t xml:space="preserve">Chương </w:t>
      </w:r>
      <w:r w:rsidR="00356D76">
        <w:t xml:space="preserve">2. </w:t>
      </w:r>
      <w:r w:rsidR="00434B3B" w:rsidRPr="0033131A">
        <w:t>Phân tích thiết kế hệ thống: Chương này</w:t>
      </w:r>
      <w:r w:rsidR="00434B3B">
        <w:t xml:space="preserve"> </w:t>
      </w:r>
      <w:r w:rsidR="00B072EC">
        <w:t xml:space="preserve">bao </w:t>
      </w:r>
      <w:r w:rsidR="00434B3B">
        <w:t xml:space="preserve">gồm </w:t>
      </w:r>
      <w:r w:rsidR="00434B3B" w:rsidRPr="00434B3B">
        <w:t xml:space="preserve">khảo sát yêu cầu chức </w:t>
      </w:r>
      <w:r w:rsidR="00B072EC">
        <w:t xml:space="preserve">năng, </w:t>
      </w:r>
      <w:r w:rsidR="00B072EC" w:rsidRPr="0033131A">
        <w:t xml:space="preserve">đặc tả về yêu cầu cũng như đặc tả </w:t>
      </w:r>
      <w:r w:rsidR="00E30B4B">
        <w:t>use-case</w:t>
      </w:r>
      <w:r w:rsidR="00B072EC" w:rsidRPr="0033131A">
        <w:t xml:space="preserve"> và </w:t>
      </w:r>
      <w:r w:rsidR="002956F5">
        <w:t>trình bày các mô hình</w:t>
      </w:r>
      <w:r w:rsidR="00B072EC" w:rsidRPr="0033131A">
        <w:t xml:space="preserve">, sơ đồ của hệ thống </w:t>
      </w:r>
      <w:r w:rsidR="002956F5">
        <w:t>website.</w:t>
      </w:r>
    </w:p>
    <w:p w14:paraId="18280050" w14:textId="230BC723" w:rsidR="00C15E9F" w:rsidRPr="00C15E9F" w:rsidRDefault="00C15E9F" w:rsidP="00C37F4E">
      <w:r w:rsidRPr="00C15E9F">
        <w:t xml:space="preserve">Chương </w:t>
      </w:r>
      <w:r w:rsidR="00356D76">
        <w:t>3.</w:t>
      </w:r>
      <w:r w:rsidRPr="00C15E9F">
        <w:t xml:space="preserve"> </w:t>
      </w:r>
      <w:r w:rsidR="00220DE2">
        <w:t xml:space="preserve">Hiện thực </w:t>
      </w:r>
      <w:r w:rsidRPr="00C15E9F">
        <w:t>hệ thống:</w:t>
      </w:r>
      <w:r w:rsidR="00356D76">
        <w:t xml:space="preserve"> </w:t>
      </w:r>
      <w:r w:rsidR="00220DE2">
        <w:t xml:space="preserve">Chương này </w:t>
      </w:r>
      <w:r w:rsidR="002956F5">
        <w:t xml:space="preserve">giới thiệu và lý do lựa chọn framework sử dụng trong đề tài </w:t>
      </w:r>
      <w:r w:rsidR="00220DE2">
        <w:t xml:space="preserve">và </w:t>
      </w:r>
      <w:r w:rsidR="002956F5">
        <w:t>mô tả kiến trúc tổng thể của hệ thống, tương ứng với từng yêu cầu nghiệp vụ cụ thể</w:t>
      </w:r>
      <w:r w:rsidR="00220DE2" w:rsidRPr="00220DE2">
        <w:t>.</w:t>
      </w:r>
    </w:p>
    <w:p w14:paraId="35519806" w14:textId="06E34E0A" w:rsidR="00C15E9F" w:rsidRPr="00C15E9F" w:rsidRDefault="00C15E9F" w:rsidP="00C37F4E">
      <w:r w:rsidRPr="00C15E9F">
        <w:t xml:space="preserve">Chương </w:t>
      </w:r>
      <w:r w:rsidR="00356D76">
        <w:t>4.</w:t>
      </w:r>
      <w:r w:rsidRPr="00C15E9F">
        <w:t xml:space="preserve"> </w:t>
      </w:r>
      <w:r w:rsidR="00220DE2">
        <w:t>Demo</w:t>
      </w:r>
      <w:r w:rsidRPr="00C15E9F">
        <w:t>:</w:t>
      </w:r>
      <w:r w:rsidR="00356D76">
        <w:t xml:space="preserve"> </w:t>
      </w:r>
      <w:r w:rsidR="00434B3B">
        <w:t>Chương này t</w:t>
      </w:r>
      <w:r w:rsidR="00434B3B" w:rsidRPr="00434B3B">
        <w:t xml:space="preserve">rình bày </w:t>
      </w:r>
      <w:r w:rsidR="00550BFA">
        <w:t>các kịch bản thực hiện yêu cầu nghiệp vụ, bao gồm luồng sự kiện và giao diện người dùng tương ứng.</w:t>
      </w:r>
    </w:p>
    <w:p w14:paraId="0C911ECF" w14:textId="6187B9B8" w:rsidR="00E3703F" w:rsidRPr="00E46644" w:rsidRDefault="00C15E9F" w:rsidP="00C37F4E">
      <w:pPr>
        <w:sectPr w:rsidR="00E3703F" w:rsidRPr="00E46644" w:rsidSect="00B118C8">
          <w:headerReference w:type="default" r:id="rId12"/>
          <w:pgSz w:w="12240" w:h="15840"/>
          <w:pgMar w:top="1985" w:right="1134" w:bottom="1701" w:left="1985" w:header="720" w:footer="720" w:gutter="0"/>
          <w:pgNumType w:fmt="lowerRoman" w:start="1"/>
          <w:cols w:space="720"/>
          <w:docGrid w:linePitch="360"/>
        </w:sectPr>
      </w:pPr>
      <w:r w:rsidRPr="00C15E9F">
        <w:t xml:space="preserve">Chương </w:t>
      </w:r>
      <w:r w:rsidR="00356D76">
        <w:t xml:space="preserve">5. </w:t>
      </w:r>
      <w:r w:rsidRPr="00C15E9F">
        <w:t xml:space="preserve">Kết </w:t>
      </w:r>
      <w:r w:rsidR="00434B3B">
        <w:t>luận</w:t>
      </w:r>
      <w:r w:rsidRPr="00C15E9F">
        <w:t>:</w:t>
      </w:r>
      <w:r w:rsidR="00356D76">
        <w:t xml:space="preserve"> </w:t>
      </w:r>
      <w:r w:rsidRPr="00C15E9F">
        <w:t xml:space="preserve">Chương này đưa ra kết </w:t>
      </w:r>
      <w:r w:rsidR="00434B3B">
        <w:t>luận về sản phẩm</w:t>
      </w:r>
      <w:r w:rsidRPr="00C15E9F">
        <w:t xml:space="preserve">, đánh giá những điều đạt được, đồng thời chỉ ra các hạn chế và đề xuất hướng phát triển tương lai cho </w:t>
      </w:r>
      <w:r w:rsidR="00434B3B">
        <w:t>sản phẩm.</w:t>
      </w:r>
    </w:p>
    <w:p w14:paraId="775101D6" w14:textId="2DDC9B1A" w:rsidR="007E6AB9" w:rsidRPr="00B055BB" w:rsidRDefault="00AC2AB9" w:rsidP="00AE5239">
      <w:pPr>
        <w:spacing w:after="120"/>
        <w:ind w:firstLine="0"/>
        <w:jc w:val="center"/>
        <w:rPr>
          <w:b/>
          <w:bCs/>
          <w:sz w:val="28"/>
          <w:szCs w:val="28"/>
        </w:rPr>
      </w:pPr>
      <w:r w:rsidRPr="00B055BB">
        <w:rPr>
          <w:b/>
          <w:bCs/>
          <w:sz w:val="28"/>
          <w:szCs w:val="28"/>
        </w:rPr>
        <w:lastRenderedPageBreak/>
        <w:t xml:space="preserve">MỤC </w:t>
      </w:r>
      <w:r w:rsidR="007E6AB9" w:rsidRPr="00B055BB">
        <w:rPr>
          <w:b/>
          <w:bCs/>
          <w:sz w:val="28"/>
          <w:szCs w:val="28"/>
        </w:rPr>
        <w:t>LỤC</w:t>
      </w:r>
    </w:p>
    <w:bookmarkStart w:id="11" w:name="_Toc153039757"/>
    <w:p w14:paraId="5B285ABE" w14:textId="766C99A2" w:rsidR="00AD381C" w:rsidRDefault="00AE5239">
      <w:pPr>
        <w:pStyle w:val="TOC1"/>
        <w:rPr>
          <w:rFonts w:asciiTheme="minorHAnsi" w:eastAsiaTheme="minorEastAsia" w:hAnsiTheme="minorHAnsi" w:cstheme="minorBidi"/>
          <w:noProof/>
          <w:kern w:val="2"/>
          <w:sz w:val="22"/>
          <w:szCs w:val="22"/>
          <w:lang w:eastAsia="vi-VN"/>
          <w14:ligatures w14:val="standardContextual"/>
        </w:rPr>
      </w:pPr>
      <w:r>
        <w:fldChar w:fldCharType="begin"/>
      </w:r>
      <w:r>
        <w:instrText xml:space="preserve"> TOC \o "1-4" \h \z \u </w:instrText>
      </w:r>
      <w:r>
        <w:fldChar w:fldCharType="separate"/>
      </w:r>
      <w:hyperlink w:anchor="_Toc182649124" w:history="1">
        <w:r w:rsidR="00AD381C" w:rsidRPr="00EA030A">
          <w:rPr>
            <w:rStyle w:val="Hyperlink"/>
            <w:rFonts w:eastAsiaTheme="majorEastAsia"/>
            <w:noProof/>
          </w:rPr>
          <w:t>LỜI CẢM ƠN</w:t>
        </w:r>
        <w:r w:rsidR="00AD381C">
          <w:rPr>
            <w:noProof/>
            <w:webHidden/>
          </w:rPr>
          <w:tab/>
        </w:r>
        <w:r w:rsidR="00AD381C">
          <w:rPr>
            <w:noProof/>
            <w:webHidden/>
          </w:rPr>
          <w:fldChar w:fldCharType="begin"/>
        </w:r>
        <w:r w:rsidR="00AD381C">
          <w:rPr>
            <w:noProof/>
            <w:webHidden/>
          </w:rPr>
          <w:instrText xml:space="preserve"> PAGEREF _Toc182649124 \h </w:instrText>
        </w:r>
        <w:r w:rsidR="00AD381C">
          <w:rPr>
            <w:noProof/>
            <w:webHidden/>
          </w:rPr>
        </w:r>
        <w:r w:rsidR="00AD381C">
          <w:rPr>
            <w:noProof/>
            <w:webHidden/>
          </w:rPr>
          <w:fldChar w:fldCharType="separate"/>
        </w:r>
        <w:r w:rsidR="00AD381C">
          <w:rPr>
            <w:noProof/>
            <w:webHidden/>
          </w:rPr>
          <w:t>i</w:t>
        </w:r>
        <w:r w:rsidR="00AD381C">
          <w:rPr>
            <w:noProof/>
            <w:webHidden/>
          </w:rPr>
          <w:fldChar w:fldCharType="end"/>
        </w:r>
      </w:hyperlink>
    </w:p>
    <w:p w14:paraId="362E096F" w14:textId="77174EE5" w:rsidR="00AD381C" w:rsidRDefault="00AD381C">
      <w:pPr>
        <w:pStyle w:val="TOC1"/>
        <w:rPr>
          <w:rFonts w:asciiTheme="minorHAnsi" w:eastAsiaTheme="minorEastAsia" w:hAnsiTheme="minorHAnsi" w:cstheme="minorBidi"/>
          <w:noProof/>
          <w:kern w:val="2"/>
          <w:sz w:val="22"/>
          <w:szCs w:val="22"/>
          <w:lang w:eastAsia="vi-VN"/>
          <w14:ligatures w14:val="standardContextual"/>
        </w:rPr>
      </w:pPr>
      <w:hyperlink w:anchor="_Toc182649125" w:history="1">
        <w:r w:rsidRPr="00EA030A">
          <w:rPr>
            <w:rStyle w:val="Hyperlink"/>
            <w:rFonts w:eastAsiaTheme="majorEastAsia"/>
            <w:noProof/>
          </w:rPr>
          <w:t>TÓM TẮT</w:t>
        </w:r>
        <w:r>
          <w:rPr>
            <w:noProof/>
            <w:webHidden/>
          </w:rPr>
          <w:tab/>
        </w:r>
        <w:r>
          <w:rPr>
            <w:noProof/>
            <w:webHidden/>
          </w:rPr>
          <w:fldChar w:fldCharType="begin"/>
        </w:r>
        <w:r>
          <w:rPr>
            <w:noProof/>
            <w:webHidden/>
          </w:rPr>
          <w:instrText xml:space="preserve"> PAGEREF _Toc182649125 \h </w:instrText>
        </w:r>
        <w:r>
          <w:rPr>
            <w:noProof/>
            <w:webHidden/>
          </w:rPr>
        </w:r>
        <w:r>
          <w:rPr>
            <w:noProof/>
            <w:webHidden/>
          </w:rPr>
          <w:fldChar w:fldCharType="separate"/>
        </w:r>
        <w:r>
          <w:rPr>
            <w:noProof/>
            <w:webHidden/>
          </w:rPr>
          <w:t>iii</w:t>
        </w:r>
        <w:r>
          <w:rPr>
            <w:noProof/>
            <w:webHidden/>
          </w:rPr>
          <w:fldChar w:fldCharType="end"/>
        </w:r>
      </w:hyperlink>
    </w:p>
    <w:p w14:paraId="1F2CBC12" w14:textId="52AAD980" w:rsidR="00AD381C" w:rsidRDefault="00AD381C">
      <w:pPr>
        <w:pStyle w:val="TOC1"/>
        <w:rPr>
          <w:rFonts w:asciiTheme="minorHAnsi" w:eastAsiaTheme="minorEastAsia" w:hAnsiTheme="minorHAnsi" w:cstheme="minorBidi"/>
          <w:noProof/>
          <w:kern w:val="2"/>
          <w:sz w:val="22"/>
          <w:szCs w:val="22"/>
          <w:lang w:eastAsia="vi-VN"/>
          <w14:ligatures w14:val="standardContextual"/>
        </w:rPr>
      </w:pPr>
      <w:hyperlink w:anchor="_Toc182649126" w:history="1">
        <w:r w:rsidRPr="00EA030A">
          <w:rPr>
            <w:rStyle w:val="Hyperlink"/>
            <w:rFonts w:eastAsiaTheme="majorEastAsia"/>
            <w:noProof/>
          </w:rPr>
          <w:t>DANH MỤC CÁC CHỮ VIẾT TẮT</w:t>
        </w:r>
        <w:r>
          <w:rPr>
            <w:noProof/>
            <w:webHidden/>
          </w:rPr>
          <w:tab/>
        </w:r>
        <w:r>
          <w:rPr>
            <w:noProof/>
            <w:webHidden/>
          </w:rPr>
          <w:fldChar w:fldCharType="begin"/>
        </w:r>
        <w:r>
          <w:rPr>
            <w:noProof/>
            <w:webHidden/>
          </w:rPr>
          <w:instrText xml:space="preserve"> PAGEREF _Toc182649126 \h </w:instrText>
        </w:r>
        <w:r>
          <w:rPr>
            <w:noProof/>
            <w:webHidden/>
          </w:rPr>
        </w:r>
        <w:r>
          <w:rPr>
            <w:noProof/>
            <w:webHidden/>
          </w:rPr>
          <w:fldChar w:fldCharType="separate"/>
        </w:r>
        <w:r>
          <w:rPr>
            <w:noProof/>
            <w:webHidden/>
          </w:rPr>
          <w:t>5</w:t>
        </w:r>
        <w:r>
          <w:rPr>
            <w:noProof/>
            <w:webHidden/>
          </w:rPr>
          <w:fldChar w:fldCharType="end"/>
        </w:r>
      </w:hyperlink>
    </w:p>
    <w:p w14:paraId="1237C2BA" w14:textId="52A1F7A8" w:rsidR="00AD381C" w:rsidRDefault="00AD381C">
      <w:pPr>
        <w:pStyle w:val="TOC1"/>
        <w:rPr>
          <w:rFonts w:asciiTheme="minorHAnsi" w:eastAsiaTheme="minorEastAsia" w:hAnsiTheme="minorHAnsi" w:cstheme="minorBidi"/>
          <w:noProof/>
          <w:kern w:val="2"/>
          <w:sz w:val="22"/>
          <w:szCs w:val="22"/>
          <w:lang w:eastAsia="vi-VN"/>
          <w14:ligatures w14:val="standardContextual"/>
        </w:rPr>
      </w:pPr>
      <w:hyperlink w:anchor="_Toc182649127" w:history="1">
        <w:r w:rsidRPr="00EA030A">
          <w:rPr>
            <w:rStyle w:val="Hyperlink"/>
            <w:rFonts w:eastAsiaTheme="majorEastAsia"/>
            <w:noProof/>
          </w:rPr>
          <w:t>DANH CHỨC NĂNG CÁC BẢNG BIỂU, HÌNH ẢNH</w:t>
        </w:r>
        <w:r>
          <w:rPr>
            <w:noProof/>
            <w:webHidden/>
          </w:rPr>
          <w:tab/>
        </w:r>
        <w:r>
          <w:rPr>
            <w:noProof/>
            <w:webHidden/>
          </w:rPr>
          <w:fldChar w:fldCharType="begin"/>
        </w:r>
        <w:r>
          <w:rPr>
            <w:noProof/>
            <w:webHidden/>
          </w:rPr>
          <w:instrText xml:space="preserve"> PAGEREF _Toc182649127 \h </w:instrText>
        </w:r>
        <w:r>
          <w:rPr>
            <w:noProof/>
            <w:webHidden/>
          </w:rPr>
        </w:r>
        <w:r>
          <w:rPr>
            <w:noProof/>
            <w:webHidden/>
          </w:rPr>
          <w:fldChar w:fldCharType="separate"/>
        </w:r>
        <w:r>
          <w:rPr>
            <w:noProof/>
            <w:webHidden/>
          </w:rPr>
          <w:t>6</w:t>
        </w:r>
        <w:r>
          <w:rPr>
            <w:noProof/>
            <w:webHidden/>
          </w:rPr>
          <w:fldChar w:fldCharType="end"/>
        </w:r>
      </w:hyperlink>
    </w:p>
    <w:p w14:paraId="0036184A" w14:textId="03E5E224" w:rsidR="00AD381C" w:rsidRDefault="00AD381C">
      <w:pPr>
        <w:pStyle w:val="TOC1"/>
        <w:rPr>
          <w:rFonts w:asciiTheme="minorHAnsi" w:eastAsiaTheme="minorEastAsia" w:hAnsiTheme="minorHAnsi" w:cstheme="minorBidi"/>
          <w:noProof/>
          <w:kern w:val="2"/>
          <w:sz w:val="22"/>
          <w:szCs w:val="22"/>
          <w:lang w:eastAsia="vi-VN"/>
          <w14:ligatures w14:val="standardContextual"/>
        </w:rPr>
      </w:pPr>
      <w:hyperlink w:anchor="_Toc182649128" w:history="1">
        <w:r w:rsidRPr="00EA030A">
          <w:rPr>
            <w:rStyle w:val="Hyperlink"/>
            <w:rFonts w:eastAsiaTheme="majorEastAsia"/>
            <w:noProof/>
          </w:rPr>
          <w:t>CHƯƠNG 1. TỔNG QUAN ĐỀ TÀI</w:t>
        </w:r>
        <w:r>
          <w:rPr>
            <w:noProof/>
            <w:webHidden/>
          </w:rPr>
          <w:tab/>
        </w:r>
        <w:r>
          <w:rPr>
            <w:noProof/>
            <w:webHidden/>
          </w:rPr>
          <w:fldChar w:fldCharType="begin"/>
        </w:r>
        <w:r>
          <w:rPr>
            <w:noProof/>
            <w:webHidden/>
          </w:rPr>
          <w:instrText xml:space="preserve"> PAGEREF _Toc182649128 \h </w:instrText>
        </w:r>
        <w:r>
          <w:rPr>
            <w:noProof/>
            <w:webHidden/>
          </w:rPr>
        </w:r>
        <w:r>
          <w:rPr>
            <w:noProof/>
            <w:webHidden/>
          </w:rPr>
          <w:fldChar w:fldCharType="separate"/>
        </w:r>
        <w:r>
          <w:rPr>
            <w:noProof/>
            <w:webHidden/>
          </w:rPr>
          <w:t>9</w:t>
        </w:r>
        <w:r>
          <w:rPr>
            <w:noProof/>
            <w:webHidden/>
          </w:rPr>
          <w:fldChar w:fldCharType="end"/>
        </w:r>
      </w:hyperlink>
    </w:p>
    <w:p w14:paraId="364E83A2" w14:textId="1AAA5A2F"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29" w:history="1">
        <w:r w:rsidRPr="00EA030A">
          <w:rPr>
            <w:rStyle w:val="Hyperlink"/>
            <w:rFonts w:eastAsiaTheme="majorEastAsia"/>
            <w:noProof/>
          </w:rPr>
          <w:t>1.1 Giới thiệu đề tài</w:t>
        </w:r>
        <w:r>
          <w:rPr>
            <w:noProof/>
            <w:webHidden/>
          </w:rPr>
          <w:tab/>
        </w:r>
        <w:r>
          <w:rPr>
            <w:noProof/>
            <w:webHidden/>
          </w:rPr>
          <w:fldChar w:fldCharType="begin"/>
        </w:r>
        <w:r>
          <w:rPr>
            <w:noProof/>
            <w:webHidden/>
          </w:rPr>
          <w:instrText xml:space="preserve"> PAGEREF _Toc182649129 \h </w:instrText>
        </w:r>
        <w:r>
          <w:rPr>
            <w:noProof/>
            <w:webHidden/>
          </w:rPr>
        </w:r>
        <w:r>
          <w:rPr>
            <w:noProof/>
            <w:webHidden/>
          </w:rPr>
          <w:fldChar w:fldCharType="separate"/>
        </w:r>
        <w:r>
          <w:rPr>
            <w:noProof/>
            <w:webHidden/>
          </w:rPr>
          <w:t>9</w:t>
        </w:r>
        <w:r>
          <w:rPr>
            <w:noProof/>
            <w:webHidden/>
          </w:rPr>
          <w:fldChar w:fldCharType="end"/>
        </w:r>
      </w:hyperlink>
    </w:p>
    <w:p w14:paraId="7D1CB2E5" w14:textId="30B94498"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30" w:history="1">
        <w:r w:rsidRPr="00EA030A">
          <w:rPr>
            <w:rStyle w:val="Hyperlink"/>
            <w:rFonts w:eastAsiaTheme="majorEastAsia"/>
            <w:noProof/>
          </w:rPr>
          <w:t>1.2 Mục tiêu đề tài</w:t>
        </w:r>
        <w:r>
          <w:rPr>
            <w:noProof/>
            <w:webHidden/>
          </w:rPr>
          <w:tab/>
        </w:r>
        <w:r>
          <w:rPr>
            <w:noProof/>
            <w:webHidden/>
          </w:rPr>
          <w:fldChar w:fldCharType="begin"/>
        </w:r>
        <w:r>
          <w:rPr>
            <w:noProof/>
            <w:webHidden/>
          </w:rPr>
          <w:instrText xml:space="preserve"> PAGEREF _Toc182649130 \h </w:instrText>
        </w:r>
        <w:r>
          <w:rPr>
            <w:noProof/>
            <w:webHidden/>
          </w:rPr>
        </w:r>
        <w:r>
          <w:rPr>
            <w:noProof/>
            <w:webHidden/>
          </w:rPr>
          <w:fldChar w:fldCharType="separate"/>
        </w:r>
        <w:r>
          <w:rPr>
            <w:noProof/>
            <w:webHidden/>
          </w:rPr>
          <w:t>9</w:t>
        </w:r>
        <w:r>
          <w:rPr>
            <w:noProof/>
            <w:webHidden/>
          </w:rPr>
          <w:fldChar w:fldCharType="end"/>
        </w:r>
      </w:hyperlink>
    </w:p>
    <w:p w14:paraId="5107E9A3" w14:textId="773353AF"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31" w:history="1">
        <w:r w:rsidRPr="00EA030A">
          <w:rPr>
            <w:rStyle w:val="Hyperlink"/>
            <w:rFonts w:eastAsiaTheme="majorEastAsia"/>
            <w:noProof/>
          </w:rPr>
          <w:t>1.3 Phạm vi đề tài</w:t>
        </w:r>
        <w:r>
          <w:rPr>
            <w:noProof/>
            <w:webHidden/>
          </w:rPr>
          <w:tab/>
        </w:r>
        <w:r>
          <w:rPr>
            <w:noProof/>
            <w:webHidden/>
          </w:rPr>
          <w:fldChar w:fldCharType="begin"/>
        </w:r>
        <w:r>
          <w:rPr>
            <w:noProof/>
            <w:webHidden/>
          </w:rPr>
          <w:instrText xml:space="preserve"> PAGEREF _Toc182649131 \h </w:instrText>
        </w:r>
        <w:r>
          <w:rPr>
            <w:noProof/>
            <w:webHidden/>
          </w:rPr>
        </w:r>
        <w:r>
          <w:rPr>
            <w:noProof/>
            <w:webHidden/>
          </w:rPr>
          <w:fldChar w:fldCharType="separate"/>
        </w:r>
        <w:r>
          <w:rPr>
            <w:noProof/>
            <w:webHidden/>
          </w:rPr>
          <w:t>10</w:t>
        </w:r>
        <w:r>
          <w:rPr>
            <w:noProof/>
            <w:webHidden/>
          </w:rPr>
          <w:fldChar w:fldCharType="end"/>
        </w:r>
      </w:hyperlink>
    </w:p>
    <w:p w14:paraId="379AE22A" w14:textId="3CEFE5F6"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32" w:history="1">
        <w:r w:rsidRPr="00EA030A">
          <w:rPr>
            <w:rStyle w:val="Hyperlink"/>
            <w:rFonts w:eastAsiaTheme="majorEastAsia"/>
            <w:noProof/>
          </w:rPr>
          <w:t>1.4 Ý nghĩa thực tiễn</w:t>
        </w:r>
        <w:r>
          <w:rPr>
            <w:noProof/>
            <w:webHidden/>
          </w:rPr>
          <w:tab/>
        </w:r>
        <w:r>
          <w:rPr>
            <w:noProof/>
            <w:webHidden/>
          </w:rPr>
          <w:fldChar w:fldCharType="begin"/>
        </w:r>
        <w:r>
          <w:rPr>
            <w:noProof/>
            <w:webHidden/>
          </w:rPr>
          <w:instrText xml:space="preserve"> PAGEREF _Toc182649132 \h </w:instrText>
        </w:r>
        <w:r>
          <w:rPr>
            <w:noProof/>
            <w:webHidden/>
          </w:rPr>
        </w:r>
        <w:r>
          <w:rPr>
            <w:noProof/>
            <w:webHidden/>
          </w:rPr>
          <w:fldChar w:fldCharType="separate"/>
        </w:r>
        <w:r>
          <w:rPr>
            <w:noProof/>
            <w:webHidden/>
          </w:rPr>
          <w:t>10</w:t>
        </w:r>
        <w:r>
          <w:rPr>
            <w:noProof/>
            <w:webHidden/>
          </w:rPr>
          <w:fldChar w:fldCharType="end"/>
        </w:r>
      </w:hyperlink>
    </w:p>
    <w:p w14:paraId="4BE337D4" w14:textId="70683504" w:rsidR="00AD381C" w:rsidRDefault="00AD381C">
      <w:pPr>
        <w:pStyle w:val="TOC1"/>
        <w:rPr>
          <w:rFonts w:asciiTheme="minorHAnsi" w:eastAsiaTheme="minorEastAsia" w:hAnsiTheme="minorHAnsi" w:cstheme="minorBidi"/>
          <w:noProof/>
          <w:kern w:val="2"/>
          <w:sz w:val="22"/>
          <w:szCs w:val="22"/>
          <w:lang w:eastAsia="vi-VN"/>
          <w14:ligatures w14:val="standardContextual"/>
        </w:rPr>
      </w:pPr>
      <w:hyperlink w:anchor="_Toc182649133" w:history="1">
        <w:r w:rsidRPr="00EA030A">
          <w:rPr>
            <w:rStyle w:val="Hyperlink"/>
            <w:rFonts w:eastAsiaTheme="majorEastAsia"/>
            <w:noProof/>
          </w:rPr>
          <w:t>CHƯƠNG 2. PHÂN TÍCH VÀ THIẾT KẾ HỆ THỐNG</w:t>
        </w:r>
        <w:r>
          <w:rPr>
            <w:noProof/>
            <w:webHidden/>
          </w:rPr>
          <w:tab/>
        </w:r>
        <w:r>
          <w:rPr>
            <w:noProof/>
            <w:webHidden/>
          </w:rPr>
          <w:fldChar w:fldCharType="begin"/>
        </w:r>
        <w:r>
          <w:rPr>
            <w:noProof/>
            <w:webHidden/>
          </w:rPr>
          <w:instrText xml:space="preserve"> PAGEREF _Toc182649133 \h </w:instrText>
        </w:r>
        <w:r>
          <w:rPr>
            <w:noProof/>
            <w:webHidden/>
          </w:rPr>
        </w:r>
        <w:r>
          <w:rPr>
            <w:noProof/>
            <w:webHidden/>
          </w:rPr>
          <w:fldChar w:fldCharType="separate"/>
        </w:r>
        <w:r>
          <w:rPr>
            <w:noProof/>
            <w:webHidden/>
          </w:rPr>
          <w:t>11</w:t>
        </w:r>
        <w:r>
          <w:rPr>
            <w:noProof/>
            <w:webHidden/>
          </w:rPr>
          <w:fldChar w:fldCharType="end"/>
        </w:r>
      </w:hyperlink>
    </w:p>
    <w:p w14:paraId="66E1A04C" w14:textId="68DEF11F"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34" w:history="1">
        <w:r w:rsidRPr="00EA030A">
          <w:rPr>
            <w:rStyle w:val="Hyperlink"/>
            <w:rFonts w:eastAsiaTheme="majorEastAsia"/>
            <w:noProof/>
          </w:rPr>
          <w:t>2.1 Khảo sát yêu cầu hệ thống</w:t>
        </w:r>
        <w:r>
          <w:rPr>
            <w:noProof/>
            <w:webHidden/>
          </w:rPr>
          <w:tab/>
        </w:r>
        <w:r>
          <w:rPr>
            <w:noProof/>
            <w:webHidden/>
          </w:rPr>
          <w:fldChar w:fldCharType="begin"/>
        </w:r>
        <w:r>
          <w:rPr>
            <w:noProof/>
            <w:webHidden/>
          </w:rPr>
          <w:instrText xml:space="preserve"> PAGEREF _Toc182649134 \h </w:instrText>
        </w:r>
        <w:r>
          <w:rPr>
            <w:noProof/>
            <w:webHidden/>
          </w:rPr>
        </w:r>
        <w:r>
          <w:rPr>
            <w:noProof/>
            <w:webHidden/>
          </w:rPr>
          <w:fldChar w:fldCharType="separate"/>
        </w:r>
        <w:r>
          <w:rPr>
            <w:noProof/>
            <w:webHidden/>
          </w:rPr>
          <w:t>11</w:t>
        </w:r>
        <w:r>
          <w:rPr>
            <w:noProof/>
            <w:webHidden/>
          </w:rPr>
          <w:fldChar w:fldCharType="end"/>
        </w:r>
      </w:hyperlink>
    </w:p>
    <w:p w14:paraId="78CF6D1B" w14:textId="1798A354"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35" w:history="1">
        <w:r w:rsidRPr="00EA030A">
          <w:rPr>
            <w:rStyle w:val="Hyperlink"/>
            <w:rFonts w:eastAsiaTheme="majorEastAsia"/>
            <w:noProof/>
          </w:rPr>
          <w:t>2.2 Đặc tả hệ thống</w:t>
        </w:r>
        <w:r>
          <w:rPr>
            <w:noProof/>
            <w:webHidden/>
          </w:rPr>
          <w:tab/>
        </w:r>
        <w:r>
          <w:rPr>
            <w:noProof/>
            <w:webHidden/>
          </w:rPr>
          <w:fldChar w:fldCharType="begin"/>
        </w:r>
        <w:r>
          <w:rPr>
            <w:noProof/>
            <w:webHidden/>
          </w:rPr>
          <w:instrText xml:space="preserve"> PAGEREF _Toc182649135 \h </w:instrText>
        </w:r>
        <w:r>
          <w:rPr>
            <w:noProof/>
            <w:webHidden/>
          </w:rPr>
        </w:r>
        <w:r>
          <w:rPr>
            <w:noProof/>
            <w:webHidden/>
          </w:rPr>
          <w:fldChar w:fldCharType="separate"/>
        </w:r>
        <w:r>
          <w:rPr>
            <w:noProof/>
            <w:webHidden/>
          </w:rPr>
          <w:t>12</w:t>
        </w:r>
        <w:r>
          <w:rPr>
            <w:noProof/>
            <w:webHidden/>
          </w:rPr>
          <w:fldChar w:fldCharType="end"/>
        </w:r>
      </w:hyperlink>
    </w:p>
    <w:p w14:paraId="48999B6B" w14:textId="2479696B"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36" w:history="1">
        <w:r w:rsidRPr="00EA030A">
          <w:rPr>
            <w:rStyle w:val="Hyperlink"/>
            <w:rFonts w:eastAsiaTheme="majorEastAsia"/>
            <w:noProof/>
          </w:rPr>
          <w:t>2.3 Đặc tả yêu cầu</w:t>
        </w:r>
        <w:r>
          <w:rPr>
            <w:noProof/>
            <w:webHidden/>
          </w:rPr>
          <w:tab/>
        </w:r>
        <w:r>
          <w:rPr>
            <w:noProof/>
            <w:webHidden/>
          </w:rPr>
          <w:fldChar w:fldCharType="begin"/>
        </w:r>
        <w:r>
          <w:rPr>
            <w:noProof/>
            <w:webHidden/>
          </w:rPr>
          <w:instrText xml:space="preserve"> PAGEREF _Toc182649136 \h </w:instrText>
        </w:r>
        <w:r>
          <w:rPr>
            <w:noProof/>
            <w:webHidden/>
          </w:rPr>
        </w:r>
        <w:r>
          <w:rPr>
            <w:noProof/>
            <w:webHidden/>
          </w:rPr>
          <w:fldChar w:fldCharType="separate"/>
        </w:r>
        <w:r>
          <w:rPr>
            <w:noProof/>
            <w:webHidden/>
          </w:rPr>
          <w:t>16</w:t>
        </w:r>
        <w:r>
          <w:rPr>
            <w:noProof/>
            <w:webHidden/>
          </w:rPr>
          <w:fldChar w:fldCharType="end"/>
        </w:r>
      </w:hyperlink>
    </w:p>
    <w:p w14:paraId="47EC4664" w14:textId="21425F43"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37" w:history="1">
        <w:r w:rsidRPr="00EA030A">
          <w:rPr>
            <w:rStyle w:val="Hyperlink"/>
            <w:rFonts w:eastAsiaTheme="majorEastAsia"/>
            <w:noProof/>
          </w:rPr>
          <w:t>2.3.1 Yêu cầu chức năng</w:t>
        </w:r>
        <w:r>
          <w:rPr>
            <w:noProof/>
            <w:webHidden/>
          </w:rPr>
          <w:tab/>
        </w:r>
        <w:r>
          <w:rPr>
            <w:noProof/>
            <w:webHidden/>
          </w:rPr>
          <w:fldChar w:fldCharType="begin"/>
        </w:r>
        <w:r>
          <w:rPr>
            <w:noProof/>
            <w:webHidden/>
          </w:rPr>
          <w:instrText xml:space="preserve"> PAGEREF _Toc182649137 \h </w:instrText>
        </w:r>
        <w:r>
          <w:rPr>
            <w:noProof/>
            <w:webHidden/>
          </w:rPr>
        </w:r>
        <w:r>
          <w:rPr>
            <w:noProof/>
            <w:webHidden/>
          </w:rPr>
          <w:fldChar w:fldCharType="separate"/>
        </w:r>
        <w:r>
          <w:rPr>
            <w:noProof/>
            <w:webHidden/>
          </w:rPr>
          <w:t>16</w:t>
        </w:r>
        <w:r>
          <w:rPr>
            <w:noProof/>
            <w:webHidden/>
          </w:rPr>
          <w:fldChar w:fldCharType="end"/>
        </w:r>
      </w:hyperlink>
    </w:p>
    <w:p w14:paraId="4E554118" w14:textId="30DAC16E"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38" w:history="1">
        <w:r w:rsidRPr="00EA030A">
          <w:rPr>
            <w:rStyle w:val="Hyperlink"/>
            <w:rFonts w:eastAsiaTheme="majorEastAsia"/>
            <w:noProof/>
          </w:rPr>
          <w:t>2.3.2 Yêu cầu phi chức năng</w:t>
        </w:r>
        <w:r>
          <w:rPr>
            <w:noProof/>
            <w:webHidden/>
          </w:rPr>
          <w:tab/>
        </w:r>
        <w:r>
          <w:rPr>
            <w:noProof/>
            <w:webHidden/>
          </w:rPr>
          <w:fldChar w:fldCharType="begin"/>
        </w:r>
        <w:r>
          <w:rPr>
            <w:noProof/>
            <w:webHidden/>
          </w:rPr>
          <w:instrText xml:space="preserve"> PAGEREF _Toc182649138 \h </w:instrText>
        </w:r>
        <w:r>
          <w:rPr>
            <w:noProof/>
            <w:webHidden/>
          </w:rPr>
        </w:r>
        <w:r>
          <w:rPr>
            <w:noProof/>
            <w:webHidden/>
          </w:rPr>
          <w:fldChar w:fldCharType="separate"/>
        </w:r>
        <w:r>
          <w:rPr>
            <w:noProof/>
            <w:webHidden/>
          </w:rPr>
          <w:t>16</w:t>
        </w:r>
        <w:r>
          <w:rPr>
            <w:noProof/>
            <w:webHidden/>
          </w:rPr>
          <w:fldChar w:fldCharType="end"/>
        </w:r>
      </w:hyperlink>
    </w:p>
    <w:p w14:paraId="37AF1C99" w14:textId="5EA9350C"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39" w:history="1">
        <w:r w:rsidRPr="00EA030A">
          <w:rPr>
            <w:rStyle w:val="Hyperlink"/>
            <w:rFonts w:eastAsiaTheme="majorEastAsia"/>
            <w:noProof/>
          </w:rPr>
          <w:t>2.4 Các tác nhân hệ thống</w:t>
        </w:r>
        <w:r>
          <w:rPr>
            <w:noProof/>
            <w:webHidden/>
          </w:rPr>
          <w:tab/>
        </w:r>
        <w:r>
          <w:rPr>
            <w:noProof/>
            <w:webHidden/>
          </w:rPr>
          <w:fldChar w:fldCharType="begin"/>
        </w:r>
        <w:r>
          <w:rPr>
            <w:noProof/>
            <w:webHidden/>
          </w:rPr>
          <w:instrText xml:space="preserve"> PAGEREF _Toc182649139 \h </w:instrText>
        </w:r>
        <w:r>
          <w:rPr>
            <w:noProof/>
            <w:webHidden/>
          </w:rPr>
        </w:r>
        <w:r>
          <w:rPr>
            <w:noProof/>
            <w:webHidden/>
          </w:rPr>
          <w:fldChar w:fldCharType="separate"/>
        </w:r>
        <w:r>
          <w:rPr>
            <w:noProof/>
            <w:webHidden/>
          </w:rPr>
          <w:t>17</w:t>
        </w:r>
        <w:r>
          <w:rPr>
            <w:noProof/>
            <w:webHidden/>
          </w:rPr>
          <w:fldChar w:fldCharType="end"/>
        </w:r>
      </w:hyperlink>
    </w:p>
    <w:p w14:paraId="53E8DC1E" w14:textId="173D42FB"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40" w:history="1">
        <w:r w:rsidRPr="00EA030A">
          <w:rPr>
            <w:rStyle w:val="Hyperlink"/>
            <w:rFonts w:eastAsiaTheme="majorEastAsia"/>
            <w:noProof/>
          </w:rPr>
          <w:t>2.5 Các use-case hệ thống</w:t>
        </w:r>
        <w:r>
          <w:rPr>
            <w:noProof/>
            <w:webHidden/>
          </w:rPr>
          <w:tab/>
        </w:r>
        <w:r>
          <w:rPr>
            <w:noProof/>
            <w:webHidden/>
          </w:rPr>
          <w:fldChar w:fldCharType="begin"/>
        </w:r>
        <w:r>
          <w:rPr>
            <w:noProof/>
            <w:webHidden/>
          </w:rPr>
          <w:instrText xml:space="preserve"> PAGEREF _Toc182649140 \h </w:instrText>
        </w:r>
        <w:r>
          <w:rPr>
            <w:noProof/>
            <w:webHidden/>
          </w:rPr>
        </w:r>
        <w:r>
          <w:rPr>
            <w:noProof/>
            <w:webHidden/>
          </w:rPr>
          <w:fldChar w:fldCharType="separate"/>
        </w:r>
        <w:r>
          <w:rPr>
            <w:noProof/>
            <w:webHidden/>
          </w:rPr>
          <w:t>17</w:t>
        </w:r>
        <w:r>
          <w:rPr>
            <w:noProof/>
            <w:webHidden/>
          </w:rPr>
          <w:fldChar w:fldCharType="end"/>
        </w:r>
      </w:hyperlink>
    </w:p>
    <w:p w14:paraId="27515021" w14:textId="7AD623C0"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41" w:history="1">
        <w:r w:rsidRPr="00EA030A">
          <w:rPr>
            <w:rStyle w:val="Hyperlink"/>
            <w:rFonts w:eastAsiaTheme="majorEastAsia"/>
            <w:noProof/>
          </w:rPr>
          <w:t>2.6 Lược đồ Use-case</w:t>
        </w:r>
        <w:r>
          <w:rPr>
            <w:noProof/>
            <w:webHidden/>
          </w:rPr>
          <w:tab/>
        </w:r>
        <w:r>
          <w:rPr>
            <w:noProof/>
            <w:webHidden/>
          </w:rPr>
          <w:fldChar w:fldCharType="begin"/>
        </w:r>
        <w:r>
          <w:rPr>
            <w:noProof/>
            <w:webHidden/>
          </w:rPr>
          <w:instrText xml:space="preserve"> PAGEREF _Toc182649141 \h </w:instrText>
        </w:r>
        <w:r>
          <w:rPr>
            <w:noProof/>
            <w:webHidden/>
          </w:rPr>
        </w:r>
        <w:r>
          <w:rPr>
            <w:noProof/>
            <w:webHidden/>
          </w:rPr>
          <w:fldChar w:fldCharType="separate"/>
        </w:r>
        <w:r>
          <w:rPr>
            <w:noProof/>
            <w:webHidden/>
          </w:rPr>
          <w:t>20</w:t>
        </w:r>
        <w:r>
          <w:rPr>
            <w:noProof/>
            <w:webHidden/>
          </w:rPr>
          <w:fldChar w:fldCharType="end"/>
        </w:r>
      </w:hyperlink>
    </w:p>
    <w:p w14:paraId="757BC4AC" w14:textId="0039AF59"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42" w:history="1">
        <w:r w:rsidRPr="00EA030A">
          <w:rPr>
            <w:rStyle w:val="Hyperlink"/>
            <w:rFonts w:eastAsiaTheme="majorEastAsia"/>
            <w:noProof/>
          </w:rPr>
          <w:t>2.6.1 Use-case tổng quát</w:t>
        </w:r>
        <w:r>
          <w:rPr>
            <w:noProof/>
            <w:webHidden/>
          </w:rPr>
          <w:tab/>
        </w:r>
        <w:r>
          <w:rPr>
            <w:noProof/>
            <w:webHidden/>
          </w:rPr>
          <w:fldChar w:fldCharType="begin"/>
        </w:r>
        <w:r>
          <w:rPr>
            <w:noProof/>
            <w:webHidden/>
          </w:rPr>
          <w:instrText xml:space="preserve"> PAGEREF _Toc182649142 \h </w:instrText>
        </w:r>
        <w:r>
          <w:rPr>
            <w:noProof/>
            <w:webHidden/>
          </w:rPr>
        </w:r>
        <w:r>
          <w:rPr>
            <w:noProof/>
            <w:webHidden/>
          </w:rPr>
          <w:fldChar w:fldCharType="separate"/>
        </w:r>
        <w:r>
          <w:rPr>
            <w:noProof/>
            <w:webHidden/>
          </w:rPr>
          <w:t>20</w:t>
        </w:r>
        <w:r>
          <w:rPr>
            <w:noProof/>
            <w:webHidden/>
          </w:rPr>
          <w:fldChar w:fldCharType="end"/>
        </w:r>
      </w:hyperlink>
    </w:p>
    <w:p w14:paraId="2834EDA7" w14:textId="3C8FDE33"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43" w:history="1">
        <w:r w:rsidRPr="00EA030A">
          <w:rPr>
            <w:rStyle w:val="Hyperlink"/>
            <w:rFonts w:eastAsiaTheme="majorEastAsia"/>
            <w:noProof/>
          </w:rPr>
          <w:t>2.6.2 Đặc tả Use-case hệ thống</w:t>
        </w:r>
        <w:r>
          <w:rPr>
            <w:noProof/>
            <w:webHidden/>
          </w:rPr>
          <w:tab/>
        </w:r>
        <w:r>
          <w:rPr>
            <w:noProof/>
            <w:webHidden/>
          </w:rPr>
          <w:fldChar w:fldCharType="begin"/>
        </w:r>
        <w:r>
          <w:rPr>
            <w:noProof/>
            <w:webHidden/>
          </w:rPr>
          <w:instrText xml:space="preserve"> PAGEREF _Toc182649143 \h </w:instrText>
        </w:r>
        <w:r>
          <w:rPr>
            <w:noProof/>
            <w:webHidden/>
          </w:rPr>
        </w:r>
        <w:r>
          <w:rPr>
            <w:noProof/>
            <w:webHidden/>
          </w:rPr>
          <w:fldChar w:fldCharType="separate"/>
        </w:r>
        <w:r>
          <w:rPr>
            <w:noProof/>
            <w:webHidden/>
          </w:rPr>
          <w:t>21</w:t>
        </w:r>
        <w:r>
          <w:rPr>
            <w:noProof/>
            <w:webHidden/>
          </w:rPr>
          <w:fldChar w:fldCharType="end"/>
        </w:r>
      </w:hyperlink>
    </w:p>
    <w:p w14:paraId="118DDA31" w14:textId="2953B9BE"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44" w:history="1">
        <w:r w:rsidRPr="00EA030A">
          <w:rPr>
            <w:rStyle w:val="Hyperlink"/>
            <w:rFonts w:eastAsiaTheme="majorEastAsia"/>
            <w:noProof/>
          </w:rPr>
          <w:t>2.6.2.1 Use-case Đăng nhập</w:t>
        </w:r>
        <w:r>
          <w:rPr>
            <w:noProof/>
            <w:webHidden/>
          </w:rPr>
          <w:tab/>
        </w:r>
        <w:r>
          <w:rPr>
            <w:noProof/>
            <w:webHidden/>
          </w:rPr>
          <w:fldChar w:fldCharType="begin"/>
        </w:r>
        <w:r>
          <w:rPr>
            <w:noProof/>
            <w:webHidden/>
          </w:rPr>
          <w:instrText xml:space="preserve"> PAGEREF _Toc182649144 \h </w:instrText>
        </w:r>
        <w:r>
          <w:rPr>
            <w:noProof/>
            <w:webHidden/>
          </w:rPr>
        </w:r>
        <w:r>
          <w:rPr>
            <w:noProof/>
            <w:webHidden/>
          </w:rPr>
          <w:fldChar w:fldCharType="separate"/>
        </w:r>
        <w:r>
          <w:rPr>
            <w:noProof/>
            <w:webHidden/>
          </w:rPr>
          <w:t>21</w:t>
        </w:r>
        <w:r>
          <w:rPr>
            <w:noProof/>
            <w:webHidden/>
          </w:rPr>
          <w:fldChar w:fldCharType="end"/>
        </w:r>
      </w:hyperlink>
    </w:p>
    <w:p w14:paraId="09F837F6" w14:textId="0D48121A"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45" w:history="1">
        <w:r w:rsidRPr="00EA030A">
          <w:rPr>
            <w:rStyle w:val="Hyperlink"/>
            <w:rFonts w:eastAsiaTheme="majorEastAsia"/>
            <w:noProof/>
          </w:rPr>
          <w:t>2.6.2.2 Use-case Đăng xuất</w:t>
        </w:r>
        <w:r>
          <w:rPr>
            <w:noProof/>
            <w:webHidden/>
          </w:rPr>
          <w:tab/>
        </w:r>
        <w:r>
          <w:rPr>
            <w:noProof/>
            <w:webHidden/>
          </w:rPr>
          <w:fldChar w:fldCharType="begin"/>
        </w:r>
        <w:r>
          <w:rPr>
            <w:noProof/>
            <w:webHidden/>
          </w:rPr>
          <w:instrText xml:space="preserve"> PAGEREF _Toc182649145 \h </w:instrText>
        </w:r>
        <w:r>
          <w:rPr>
            <w:noProof/>
            <w:webHidden/>
          </w:rPr>
        </w:r>
        <w:r>
          <w:rPr>
            <w:noProof/>
            <w:webHidden/>
          </w:rPr>
          <w:fldChar w:fldCharType="separate"/>
        </w:r>
        <w:r>
          <w:rPr>
            <w:noProof/>
            <w:webHidden/>
          </w:rPr>
          <w:t>23</w:t>
        </w:r>
        <w:r>
          <w:rPr>
            <w:noProof/>
            <w:webHidden/>
          </w:rPr>
          <w:fldChar w:fldCharType="end"/>
        </w:r>
      </w:hyperlink>
    </w:p>
    <w:p w14:paraId="128787A6" w14:textId="678E85A3"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46" w:history="1">
        <w:r w:rsidRPr="00EA030A">
          <w:rPr>
            <w:rStyle w:val="Hyperlink"/>
            <w:rFonts w:eastAsiaTheme="majorEastAsia"/>
            <w:noProof/>
          </w:rPr>
          <w:t>2.6.2.3 Use-case Quản lý danh sách giáo viên</w:t>
        </w:r>
        <w:r>
          <w:rPr>
            <w:noProof/>
            <w:webHidden/>
          </w:rPr>
          <w:tab/>
        </w:r>
        <w:r>
          <w:rPr>
            <w:noProof/>
            <w:webHidden/>
          </w:rPr>
          <w:fldChar w:fldCharType="begin"/>
        </w:r>
        <w:r>
          <w:rPr>
            <w:noProof/>
            <w:webHidden/>
          </w:rPr>
          <w:instrText xml:space="preserve"> PAGEREF _Toc182649146 \h </w:instrText>
        </w:r>
        <w:r>
          <w:rPr>
            <w:noProof/>
            <w:webHidden/>
          </w:rPr>
        </w:r>
        <w:r>
          <w:rPr>
            <w:noProof/>
            <w:webHidden/>
          </w:rPr>
          <w:fldChar w:fldCharType="separate"/>
        </w:r>
        <w:r>
          <w:rPr>
            <w:noProof/>
            <w:webHidden/>
          </w:rPr>
          <w:t>25</w:t>
        </w:r>
        <w:r>
          <w:rPr>
            <w:noProof/>
            <w:webHidden/>
          </w:rPr>
          <w:fldChar w:fldCharType="end"/>
        </w:r>
      </w:hyperlink>
    </w:p>
    <w:p w14:paraId="746BB661" w14:textId="7765F20E"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47" w:history="1">
        <w:r w:rsidRPr="00EA030A">
          <w:rPr>
            <w:rStyle w:val="Hyperlink"/>
            <w:rFonts w:eastAsiaTheme="majorEastAsia"/>
            <w:noProof/>
          </w:rPr>
          <w:t>2.6.2.4 Use-case Quản lý danh sách học sinh</w:t>
        </w:r>
        <w:r>
          <w:rPr>
            <w:noProof/>
            <w:webHidden/>
          </w:rPr>
          <w:tab/>
        </w:r>
        <w:r>
          <w:rPr>
            <w:noProof/>
            <w:webHidden/>
          </w:rPr>
          <w:fldChar w:fldCharType="begin"/>
        </w:r>
        <w:r>
          <w:rPr>
            <w:noProof/>
            <w:webHidden/>
          </w:rPr>
          <w:instrText xml:space="preserve"> PAGEREF _Toc182649147 \h </w:instrText>
        </w:r>
        <w:r>
          <w:rPr>
            <w:noProof/>
            <w:webHidden/>
          </w:rPr>
        </w:r>
        <w:r>
          <w:rPr>
            <w:noProof/>
            <w:webHidden/>
          </w:rPr>
          <w:fldChar w:fldCharType="separate"/>
        </w:r>
        <w:r>
          <w:rPr>
            <w:noProof/>
            <w:webHidden/>
          </w:rPr>
          <w:t>28</w:t>
        </w:r>
        <w:r>
          <w:rPr>
            <w:noProof/>
            <w:webHidden/>
          </w:rPr>
          <w:fldChar w:fldCharType="end"/>
        </w:r>
      </w:hyperlink>
    </w:p>
    <w:p w14:paraId="6340A797" w14:textId="45B03BDC"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48" w:history="1">
        <w:r w:rsidRPr="00EA030A">
          <w:rPr>
            <w:rStyle w:val="Hyperlink"/>
            <w:rFonts w:eastAsiaTheme="majorEastAsia"/>
            <w:noProof/>
          </w:rPr>
          <w:t>2.6.2.5 Use-case Quản lý danh sách lớp học</w:t>
        </w:r>
        <w:r>
          <w:rPr>
            <w:noProof/>
            <w:webHidden/>
          </w:rPr>
          <w:tab/>
        </w:r>
        <w:r>
          <w:rPr>
            <w:noProof/>
            <w:webHidden/>
          </w:rPr>
          <w:fldChar w:fldCharType="begin"/>
        </w:r>
        <w:r>
          <w:rPr>
            <w:noProof/>
            <w:webHidden/>
          </w:rPr>
          <w:instrText xml:space="preserve"> PAGEREF _Toc182649148 \h </w:instrText>
        </w:r>
        <w:r>
          <w:rPr>
            <w:noProof/>
            <w:webHidden/>
          </w:rPr>
        </w:r>
        <w:r>
          <w:rPr>
            <w:noProof/>
            <w:webHidden/>
          </w:rPr>
          <w:fldChar w:fldCharType="separate"/>
        </w:r>
        <w:r>
          <w:rPr>
            <w:noProof/>
            <w:webHidden/>
          </w:rPr>
          <w:t>31</w:t>
        </w:r>
        <w:r>
          <w:rPr>
            <w:noProof/>
            <w:webHidden/>
          </w:rPr>
          <w:fldChar w:fldCharType="end"/>
        </w:r>
      </w:hyperlink>
    </w:p>
    <w:p w14:paraId="426A2B8A" w14:textId="480E2765"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49" w:history="1">
        <w:r w:rsidRPr="00EA030A">
          <w:rPr>
            <w:rStyle w:val="Hyperlink"/>
            <w:rFonts w:eastAsiaTheme="majorEastAsia"/>
            <w:noProof/>
          </w:rPr>
          <w:t>2.6.2.6 Use-case Quản lý danh sách môn học</w:t>
        </w:r>
        <w:r>
          <w:rPr>
            <w:noProof/>
            <w:webHidden/>
          </w:rPr>
          <w:tab/>
        </w:r>
        <w:r>
          <w:rPr>
            <w:noProof/>
            <w:webHidden/>
          </w:rPr>
          <w:fldChar w:fldCharType="begin"/>
        </w:r>
        <w:r>
          <w:rPr>
            <w:noProof/>
            <w:webHidden/>
          </w:rPr>
          <w:instrText xml:space="preserve"> PAGEREF _Toc182649149 \h </w:instrText>
        </w:r>
        <w:r>
          <w:rPr>
            <w:noProof/>
            <w:webHidden/>
          </w:rPr>
        </w:r>
        <w:r>
          <w:rPr>
            <w:noProof/>
            <w:webHidden/>
          </w:rPr>
          <w:fldChar w:fldCharType="separate"/>
        </w:r>
        <w:r>
          <w:rPr>
            <w:noProof/>
            <w:webHidden/>
          </w:rPr>
          <w:t>34</w:t>
        </w:r>
        <w:r>
          <w:rPr>
            <w:noProof/>
            <w:webHidden/>
          </w:rPr>
          <w:fldChar w:fldCharType="end"/>
        </w:r>
      </w:hyperlink>
    </w:p>
    <w:p w14:paraId="7E15253F" w14:textId="14FB45A4"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0" w:history="1">
        <w:r w:rsidRPr="00EA030A">
          <w:rPr>
            <w:rStyle w:val="Hyperlink"/>
            <w:rFonts w:eastAsiaTheme="majorEastAsia"/>
            <w:noProof/>
          </w:rPr>
          <w:t>2.6.2.7 Use-case Gửi thông báo</w:t>
        </w:r>
        <w:r>
          <w:rPr>
            <w:noProof/>
            <w:webHidden/>
          </w:rPr>
          <w:tab/>
        </w:r>
        <w:r>
          <w:rPr>
            <w:noProof/>
            <w:webHidden/>
          </w:rPr>
          <w:fldChar w:fldCharType="begin"/>
        </w:r>
        <w:r>
          <w:rPr>
            <w:noProof/>
            <w:webHidden/>
          </w:rPr>
          <w:instrText xml:space="preserve"> PAGEREF _Toc182649150 \h </w:instrText>
        </w:r>
        <w:r>
          <w:rPr>
            <w:noProof/>
            <w:webHidden/>
          </w:rPr>
        </w:r>
        <w:r>
          <w:rPr>
            <w:noProof/>
            <w:webHidden/>
          </w:rPr>
          <w:fldChar w:fldCharType="separate"/>
        </w:r>
        <w:r>
          <w:rPr>
            <w:noProof/>
            <w:webHidden/>
          </w:rPr>
          <w:t>37</w:t>
        </w:r>
        <w:r>
          <w:rPr>
            <w:noProof/>
            <w:webHidden/>
          </w:rPr>
          <w:fldChar w:fldCharType="end"/>
        </w:r>
      </w:hyperlink>
    </w:p>
    <w:p w14:paraId="0C42D31B" w14:textId="70A213C0"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1" w:history="1">
        <w:r w:rsidRPr="00EA030A">
          <w:rPr>
            <w:rStyle w:val="Hyperlink"/>
            <w:rFonts w:eastAsiaTheme="majorEastAsia"/>
            <w:noProof/>
          </w:rPr>
          <w:t>2.6.2.8 Use-case Quản lý dữ liệu điểm danh</w:t>
        </w:r>
        <w:r>
          <w:rPr>
            <w:noProof/>
            <w:webHidden/>
          </w:rPr>
          <w:tab/>
        </w:r>
        <w:r>
          <w:rPr>
            <w:noProof/>
            <w:webHidden/>
          </w:rPr>
          <w:fldChar w:fldCharType="begin"/>
        </w:r>
        <w:r>
          <w:rPr>
            <w:noProof/>
            <w:webHidden/>
          </w:rPr>
          <w:instrText xml:space="preserve"> PAGEREF _Toc182649151 \h </w:instrText>
        </w:r>
        <w:r>
          <w:rPr>
            <w:noProof/>
            <w:webHidden/>
          </w:rPr>
        </w:r>
        <w:r>
          <w:rPr>
            <w:noProof/>
            <w:webHidden/>
          </w:rPr>
          <w:fldChar w:fldCharType="separate"/>
        </w:r>
        <w:r>
          <w:rPr>
            <w:noProof/>
            <w:webHidden/>
          </w:rPr>
          <w:t>39</w:t>
        </w:r>
        <w:r>
          <w:rPr>
            <w:noProof/>
            <w:webHidden/>
          </w:rPr>
          <w:fldChar w:fldCharType="end"/>
        </w:r>
      </w:hyperlink>
    </w:p>
    <w:p w14:paraId="7AA977F7" w14:textId="71159689"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2" w:history="1">
        <w:r w:rsidRPr="00EA030A">
          <w:rPr>
            <w:rStyle w:val="Hyperlink"/>
            <w:rFonts w:eastAsiaTheme="majorEastAsia"/>
            <w:noProof/>
            <w:lang w:eastAsia="vi-VN"/>
          </w:rPr>
          <w:t>2.6.2.9</w:t>
        </w:r>
        <w:r w:rsidRPr="00EA030A">
          <w:rPr>
            <w:rStyle w:val="Hyperlink"/>
            <w:rFonts w:eastAsiaTheme="majorEastAsia"/>
            <w:noProof/>
          </w:rPr>
          <w:t xml:space="preserve"> Xem đánh giá chất lượng</w:t>
        </w:r>
        <w:r>
          <w:rPr>
            <w:noProof/>
            <w:webHidden/>
          </w:rPr>
          <w:tab/>
        </w:r>
        <w:r>
          <w:rPr>
            <w:noProof/>
            <w:webHidden/>
          </w:rPr>
          <w:fldChar w:fldCharType="begin"/>
        </w:r>
        <w:r>
          <w:rPr>
            <w:noProof/>
            <w:webHidden/>
          </w:rPr>
          <w:instrText xml:space="preserve"> PAGEREF _Toc182649152 \h </w:instrText>
        </w:r>
        <w:r>
          <w:rPr>
            <w:noProof/>
            <w:webHidden/>
          </w:rPr>
        </w:r>
        <w:r>
          <w:rPr>
            <w:noProof/>
            <w:webHidden/>
          </w:rPr>
          <w:fldChar w:fldCharType="separate"/>
        </w:r>
        <w:r>
          <w:rPr>
            <w:noProof/>
            <w:webHidden/>
          </w:rPr>
          <w:t>41</w:t>
        </w:r>
        <w:r>
          <w:rPr>
            <w:noProof/>
            <w:webHidden/>
          </w:rPr>
          <w:fldChar w:fldCharType="end"/>
        </w:r>
      </w:hyperlink>
    </w:p>
    <w:p w14:paraId="526C31AB" w14:textId="0139004D"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3" w:history="1">
        <w:r w:rsidRPr="00EA030A">
          <w:rPr>
            <w:rStyle w:val="Hyperlink"/>
            <w:rFonts w:eastAsiaTheme="majorEastAsia"/>
            <w:noProof/>
          </w:rPr>
          <w:t>2.6.2.10 Xem danh sách học sinh</w:t>
        </w:r>
        <w:r>
          <w:rPr>
            <w:noProof/>
            <w:webHidden/>
          </w:rPr>
          <w:tab/>
        </w:r>
        <w:r>
          <w:rPr>
            <w:noProof/>
            <w:webHidden/>
          </w:rPr>
          <w:fldChar w:fldCharType="begin"/>
        </w:r>
        <w:r>
          <w:rPr>
            <w:noProof/>
            <w:webHidden/>
          </w:rPr>
          <w:instrText xml:space="preserve"> PAGEREF _Toc182649153 \h </w:instrText>
        </w:r>
        <w:r>
          <w:rPr>
            <w:noProof/>
            <w:webHidden/>
          </w:rPr>
        </w:r>
        <w:r>
          <w:rPr>
            <w:noProof/>
            <w:webHidden/>
          </w:rPr>
          <w:fldChar w:fldCharType="separate"/>
        </w:r>
        <w:r>
          <w:rPr>
            <w:noProof/>
            <w:webHidden/>
          </w:rPr>
          <w:t>43</w:t>
        </w:r>
        <w:r>
          <w:rPr>
            <w:noProof/>
            <w:webHidden/>
          </w:rPr>
          <w:fldChar w:fldCharType="end"/>
        </w:r>
      </w:hyperlink>
    </w:p>
    <w:p w14:paraId="1BBA5F8A" w14:textId="5E1947F3"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4" w:history="1">
        <w:r w:rsidRPr="00EA030A">
          <w:rPr>
            <w:rStyle w:val="Hyperlink"/>
            <w:rFonts w:eastAsiaTheme="majorEastAsia"/>
            <w:noProof/>
          </w:rPr>
          <w:t>2.6.2.11 Use-case Nhập điểm</w:t>
        </w:r>
        <w:r>
          <w:rPr>
            <w:noProof/>
            <w:webHidden/>
          </w:rPr>
          <w:tab/>
        </w:r>
        <w:r>
          <w:rPr>
            <w:noProof/>
            <w:webHidden/>
          </w:rPr>
          <w:fldChar w:fldCharType="begin"/>
        </w:r>
        <w:r>
          <w:rPr>
            <w:noProof/>
            <w:webHidden/>
          </w:rPr>
          <w:instrText xml:space="preserve"> PAGEREF _Toc182649154 \h </w:instrText>
        </w:r>
        <w:r>
          <w:rPr>
            <w:noProof/>
            <w:webHidden/>
          </w:rPr>
        </w:r>
        <w:r>
          <w:rPr>
            <w:noProof/>
            <w:webHidden/>
          </w:rPr>
          <w:fldChar w:fldCharType="separate"/>
        </w:r>
        <w:r>
          <w:rPr>
            <w:noProof/>
            <w:webHidden/>
          </w:rPr>
          <w:t>45</w:t>
        </w:r>
        <w:r>
          <w:rPr>
            <w:noProof/>
            <w:webHidden/>
          </w:rPr>
          <w:fldChar w:fldCharType="end"/>
        </w:r>
      </w:hyperlink>
    </w:p>
    <w:p w14:paraId="57EFF29E" w14:textId="58A073ED"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5" w:history="1">
        <w:r w:rsidRPr="00EA030A">
          <w:rPr>
            <w:rStyle w:val="Hyperlink"/>
            <w:rFonts w:eastAsiaTheme="majorEastAsia"/>
            <w:noProof/>
          </w:rPr>
          <w:t>2.6.2.12 Use-case Đăng bài tập</w:t>
        </w:r>
        <w:r>
          <w:rPr>
            <w:noProof/>
            <w:webHidden/>
          </w:rPr>
          <w:tab/>
        </w:r>
        <w:r>
          <w:rPr>
            <w:noProof/>
            <w:webHidden/>
          </w:rPr>
          <w:fldChar w:fldCharType="begin"/>
        </w:r>
        <w:r>
          <w:rPr>
            <w:noProof/>
            <w:webHidden/>
          </w:rPr>
          <w:instrText xml:space="preserve"> PAGEREF _Toc182649155 \h </w:instrText>
        </w:r>
        <w:r>
          <w:rPr>
            <w:noProof/>
            <w:webHidden/>
          </w:rPr>
        </w:r>
        <w:r>
          <w:rPr>
            <w:noProof/>
            <w:webHidden/>
          </w:rPr>
          <w:fldChar w:fldCharType="separate"/>
        </w:r>
        <w:r>
          <w:rPr>
            <w:noProof/>
            <w:webHidden/>
          </w:rPr>
          <w:t>47</w:t>
        </w:r>
        <w:r>
          <w:rPr>
            <w:noProof/>
            <w:webHidden/>
          </w:rPr>
          <w:fldChar w:fldCharType="end"/>
        </w:r>
      </w:hyperlink>
    </w:p>
    <w:p w14:paraId="2B3B8E29" w14:textId="7821D10D"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6" w:history="1">
        <w:r w:rsidRPr="00EA030A">
          <w:rPr>
            <w:rStyle w:val="Hyperlink"/>
            <w:rFonts w:eastAsiaTheme="majorEastAsia"/>
            <w:noProof/>
          </w:rPr>
          <w:t>2.6.2.13 Use-case Chỉnh sửa bài tập</w:t>
        </w:r>
        <w:r>
          <w:rPr>
            <w:noProof/>
            <w:webHidden/>
          </w:rPr>
          <w:tab/>
        </w:r>
        <w:r>
          <w:rPr>
            <w:noProof/>
            <w:webHidden/>
          </w:rPr>
          <w:fldChar w:fldCharType="begin"/>
        </w:r>
        <w:r>
          <w:rPr>
            <w:noProof/>
            <w:webHidden/>
          </w:rPr>
          <w:instrText xml:space="preserve"> PAGEREF _Toc182649156 \h </w:instrText>
        </w:r>
        <w:r>
          <w:rPr>
            <w:noProof/>
            <w:webHidden/>
          </w:rPr>
        </w:r>
        <w:r>
          <w:rPr>
            <w:noProof/>
            <w:webHidden/>
          </w:rPr>
          <w:fldChar w:fldCharType="separate"/>
        </w:r>
        <w:r>
          <w:rPr>
            <w:noProof/>
            <w:webHidden/>
          </w:rPr>
          <w:t>49</w:t>
        </w:r>
        <w:r>
          <w:rPr>
            <w:noProof/>
            <w:webHidden/>
          </w:rPr>
          <w:fldChar w:fldCharType="end"/>
        </w:r>
      </w:hyperlink>
    </w:p>
    <w:p w14:paraId="26C990EA" w14:textId="598284DD"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7" w:history="1">
        <w:r w:rsidRPr="00EA030A">
          <w:rPr>
            <w:rStyle w:val="Hyperlink"/>
            <w:rFonts w:eastAsiaTheme="majorEastAsia"/>
            <w:noProof/>
          </w:rPr>
          <w:t>2.6.2.14 Use-case Xóa bài tập</w:t>
        </w:r>
        <w:r>
          <w:rPr>
            <w:noProof/>
            <w:webHidden/>
          </w:rPr>
          <w:tab/>
        </w:r>
        <w:r>
          <w:rPr>
            <w:noProof/>
            <w:webHidden/>
          </w:rPr>
          <w:fldChar w:fldCharType="begin"/>
        </w:r>
        <w:r>
          <w:rPr>
            <w:noProof/>
            <w:webHidden/>
          </w:rPr>
          <w:instrText xml:space="preserve"> PAGEREF _Toc182649157 \h </w:instrText>
        </w:r>
        <w:r>
          <w:rPr>
            <w:noProof/>
            <w:webHidden/>
          </w:rPr>
        </w:r>
        <w:r>
          <w:rPr>
            <w:noProof/>
            <w:webHidden/>
          </w:rPr>
          <w:fldChar w:fldCharType="separate"/>
        </w:r>
        <w:r>
          <w:rPr>
            <w:noProof/>
            <w:webHidden/>
          </w:rPr>
          <w:t>51</w:t>
        </w:r>
        <w:r>
          <w:rPr>
            <w:noProof/>
            <w:webHidden/>
          </w:rPr>
          <w:fldChar w:fldCharType="end"/>
        </w:r>
      </w:hyperlink>
    </w:p>
    <w:p w14:paraId="1DC92891" w14:textId="2244AE08"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8" w:history="1">
        <w:r w:rsidRPr="00EA030A">
          <w:rPr>
            <w:rStyle w:val="Hyperlink"/>
            <w:rFonts w:eastAsiaTheme="majorEastAsia"/>
            <w:noProof/>
          </w:rPr>
          <w:t>2.6.2.15 Use-case Chấm điểm</w:t>
        </w:r>
        <w:r>
          <w:rPr>
            <w:noProof/>
            <w:webHidden/>
          </w:rPr>
          <w:tab/>
        </w:r>
        <w:r>
          <w:rPr>
            <w:noProof/>
            <w:webHidden/>
          </w:rPr>
          <w:fldChar w:fldCharType="begin"/>
        </w:r>
        <w:r>
          <w:rPr>
            <w:noProof/>
            <w:webHidden/>
          </w:rPr>
          <w:instrText xml:space="preserve"> PAGEREF _Toc182649158 \h </w:instrText>
        </w:r>
        <w:r>
          <w:rPr>
            <w:noProof/>
            <w:webHidden/>
          </w:rPr>
        </w:r>
        <w:r>
          <w:rPr>
            <w:noProof/>
            <w:webHidden/>
          </w:rPr>
          <w:fldChar w:fldCharType="separate"/>
        </w:r>
        <w:r>
          <w:rPr>
            <w:noProof/>
            <w:webHidden/>
          </w:rPr>
          <w:t>53</w:t>
        </w:r>
        <w:r>
          <w:rPr>
            <w:noProof/>
            <w:webHidden/>
          </w:rPr>
          <w:fldChar w:fldCharType="end"/>
        </w:r>
      </w:hyperlink>
    </w:p>
    <w:p w14:paraId="4926080F" w14:textId="6A402FB5"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59" w:history="1">
        <w:r w:rsidRPr="00EA030A">
          <w:rPr>
            <w:rStyle w:val="Hyperlink"/>
            <w:rFonts w:eastAsiaTheme="majorEastAsia"/>
            <w:noProof/>
          </w:rPr>
          <w:t>2.6.2.16 Use-case Xem dữ liệu điểm danh</w:t>
        </w:r>
        <w:r>
          <w:rPr>
            <w:noProof/>
            <w:webHidden/>
          </w:rPr>
          <w:tab/>
        </w:r>
        <w:r>
          <w:rPr>
            <w:noProof/>
            <w:webHidden/>
          </w:rPr>
          <w:fldChar w:fldCharType="begin"/>
        </w:r>
        <w:r>
          <w:rPr>
            <w:noProof/>
            <w:webHidden/>
          </w:rPr>
          <w:instrText xml:space="preserve"> PAGEREF _Toc182649159 \h </w:instrText>
        </w:r>
        <w:r>
          <w:rPr>
            <w:noProof/>
            <w:webHidden/>
          </w:rPr>
        </w:r>
        <w:r>
          <w:rPr>
            <w:noProof/>
            <w:webHidden/>
          </w:rPr>
          <w:fldChar w:fldCharType="separate"/>
        </w:r>
        <w:r>
          <w:rPr>
            <w:noProof/>
            <w:webHidden/>
          </w:rPr>
          <w:t>55</w:t>
        </w:r>
        <w:r>
          <w:rPr>
            <w:noProof/>
            <w:webHidden/>
          </w:rPr>
          <w:fldChar w:fldCharType="end"/>
        </w:r>
      </w:hyperlink>
    </w:p>
    <w:p w14:paraId="531008EE" w14:textId="01249C76"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60" w:history="1">
        <w:r w:rsidRPr="00EA030A">
          <w:rPr>
            <w:rStyle w:val="Hyperlink"/>
            <w:rFonts w:eastAsiaTheme="majorEastAsia"/>
            <w:noProof/>
          </w:rPr>
          <w:t>2.6.2.17 Use-case Xem thông báo</w:t>
        </w:r>
        <w:r>
          <w:rPr>
            <w:noProof/>
            <w:webHidden/>
          </w:rPr>
          <w:tab/>
        </w:r>
        <w:r>
          <w:rPr>
            <w:noProof/>
            <w:webHidden/>
          </w:rPr>
          <w:fldChar w:fldCharType="begin"/>
        </w:r>
        <w:r>
          <w:rPr>
            <w:noProof/>
            <w:webHidden/>
          </w:rPr>
          <w:instrText xml:space="preserve"> PAGEREF _Toc182649160 \h </w:instrText>
        </w:r>
        <w:r>
          <w:rPr>
            <w:noProof/>
            <w:webHidden/>
          </w:rPr>
        </w:r>
        <w:r>
          <w:rPr>
            <w:noProof/>
            <w:webHidden/>
          </w:rPr>
          <w:fldChar w:fldCharType="separate"/>
        </w:r>
        <w:r>
          <w:rPr>
            <w:noProof/>
            <w:webHidden/>
          </w:rPr>
          <w:t>57</w:t>
        </w:r>
        <w:r>
          <w:rPr>
            <w:noProof/>
            <w:webHidden/>
          </w:rPr>
          <w:fldChar w:fldCharType="end"/>
        </w:r>
      </w:hyperlink>
    </w:p>
    <w:p w14:paraId="2933785D" w14:textId="4727939F"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61" w:history="1">
        <w:r w:rsidRPr="00EA030A">
          <w:rPr>
            <w:rStyle w:val="Hyperlink"/>
            <w:rFonts w:eastAsiaTheme="majorEastAsia"/>
            <w:noProof/>
          </w:rPr>
          <w:t>2.6.2.18 Use-case Xem kết quả học tập</w:t>
        </w:r>
        <w:r>
          <w:rPr>
            <w:noProof/>
            <w:webHidden/>
          </w:rPr>
          <w:tab/>
        </w:r>
        <w:r>
          <w:rPr>
            <w:noProof/>
            <w:webHidden/>
          </w:rPr>
          <w:fldChar w:fldCharType="begin"/>
        </w:r>
        <w:r>
          <w:rPr>
            <w:noProof/>
            <w:webHidden/>
          </w:rPr>
          <w:instrText xml:space="preserve"> PAGEREF _Toc182649161 \h </w:instrText>
        </w:r>
        <w:r>
          <w:rPr>
            <w:noProof/>
            <w:webHidden/>
          </w:rPr>
        </w:r>
        <w:r>
          <w:rPr>
            <w:noProof/>
            <w:webHidden/>
          </w:rPr>
          <w:fldChar w:fldCharType="separate"/>
        </w:r>
        <w:r>
          <w:rPr>
            <w:noProof/>
            <w:webHidden/>
          </w:rPr>
          <w:t>59</w:t>
        </w:r>
        <w:r>
          <w:rPr>
            <w:noProof/>
            <w:webHidden/>
          </w:rPr>
          <w:fldChar w:fldCharType="end"/>
        </w:r>
      </w:hyperlink>
    </w:p>
    <w:p w14:paraId="369D62D3" w14:textId="35244C57"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62" w:history="1">
        <w:r w:rsidRPr="00EA030A">
          <w:rPr>
            <w:rStyle w:val="Hyperlink"/>
            <w:rFonts w:eastAsiaTheme="majorEastAsia"/>
            <w:noProof/>
          </w:rPr>
          <w:t>2.6.2.19 Use-case Nộp bài tập</w:t>
        </w:r>
        <w:r>
          <w:rPr>
            <w:noProof/>
            <w:webHidden/>
          </w:rPr>
          <w:tab/>
        </w:r>
        <w:r>
          <w:rPr>
            <w:noProof/>
            <w:webHidden/>
          </w:rPr>
          <w:fldChar w:fldCharType="begin"/>
        </w:r>
        <w:r>
          <w:rPr>
            <w:noProof/>
            <w:webHidden/>
          </w:rPr>
          <w:instrText xml:space="preserve"> PAGEREF _Toc182649162 \h </w:instrText>
        </w:r>
        <w:r>
          <w:rPr>
            <w:noProof/>
            <w:webHidden/>
          </w:rPr>
        </w:r>
        <w:r>
          <w:rPr>
            <w:noProof/>
            <w:webHidden/>
          </w:rPr>
          <w:fldChar w:fldCharType="separate"/>
        </w:r>
        <w:r>
          <w:rPr>
            <w:noProof/>
            <w:webHidden/>
          </w:rPr>
          <w:t>61</w:t>
        </w:r>
        <w:r>
          <w:rPr>
            <w:noProof/>
            <w:webHidden/>
          </w:rPr>
          <w:fldChar w:fldCharType="end"/>
        </w:r>
      </w:hyperlink>
    </w:p>
    <w:p w14:paraId="4EE506BA" w14:textId="48E94511"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63" w:history="1">
        <w:r w:rsidRPr="00EA030A">
          <w:rPr>
            <w:rStyle w:val="Hyperlink"/>
            <w:rFonts w:eastAsiaTheme="majorEastAsia"/>
            <w:noProof/>
          </w:rPr>
          <w:t>2.6.2.20 Use-case Hủy bài tập</w:t>
        </w:r>
        <w:r>
          <w:rPr>
            <w:noProof/>
            <w:webHidden/>
          </w:rPr>
          <w:tab/>
        </w:r>
        <w:r>
          <w:rPr>
            <w:noProof/>
            <w:webHidden/>
          </w:rPr>
          <w:fldChar w:fldCharType="begin"/>
        </w:r>
        <w:r>
          <w:rPr>
            <w:noProof/>
            <w:webHidden/>
          </w:rPr>
          <w:instrText xml:space="preserve"> PAGEREF _Toc182649163 \h </w:instrText>
        </w:r>
        <w:r>
          <w:rPr>
            <w:noProof/>
            <w:webHidden/>
          </w:rPr>
        </w:r>
        <w:r>
          <w:rPr>
            <w:noProof/>
            <w:webHidden/>
          </w:rPr>
          <w:fldChar w:fldCharType="separate"/>
        </w:r>
        <w:r>
          <w:rPr>
            <w:noProof/>
            <w:webHidden/>
          </w:rPr>
          <w:t>63</w:t>
        </w:r>
        <w:r>
          <w:rPr>
            <w:noProof/>
            <w:webHidden/>
          </w:rPr>
          <w:fldChar w:fldCharType="end"/>
        </w:r>
      </w:hyperlink>
    </w:p>
    <w:p w14:paraId="433FF1C0" w14:textId="765D1268" w:rsidR="00AD381C" w:rsidRDefault="00AD381C">
      <w:pPr>
        <w:pStyle w:val="TOC4"/>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64" w:history="1">
        <w:r w:rsidRPr="00EA030A">
          <w:rPr>
            <w:rStyle w:val="Hyperlink"/>
            <w:rFonts w:eastAsiaTheme="majorEastAsia"/>
            <w:noProof/>
          </w:rPr>
          <w:t>2.6.2.21 Đánh giá chất lượng</w:t>
        </w:r>
        <w:r>
          <w:rPr>
            <w:noProof/>
            <w:webHidden/>
          </w:rPr>
          <w:tab/>
        </w:r>
        <w:r>
          <w:rPr>
            <w:noProof/>
            <w:webHidden/>
          </w:rPr>
          <w:fldChar w:fldCharType="begin"/>
        </w:r>
        <w:r>
          <w:rPr>
            <w:noProof/>
            <w:webHidden/>
          </w:rPr>
          <w:instrText xml:space="preserve"> PAGEREF _Toc182649164 \h </w:instrText>
        </w:r>
        <w:r>
          <w:rPr>
            <w:noProof/>
            <w:webHidden/>
          </w:rPr>
        </w:r>
        <w:r>
          <w:rPr>
            <w:noProof/>
            <w:webHidden/>
          </w:rPr>
          <w:fldChar w:fldCharType="separate"/>
        </w:r>
        <w:r>
          <w:rPr>
            <w:noProof/>
            <w:webHidden/>
          </w:rPr>
          <w:t>65</w:t>
        </w:r>
        <w:r>
          <w:rPr>
            <w:noProof/>
            <w:webHidden/>
          </w:rPr>
          <w:fldChar w:fldCharType="end"/>
        </w:r>
      </w:hyperlink>
    </w:p>
    <w:p w14:paraId="072A26F9" w14:textId="02DA4D95"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65" w:history="1">
        <w:r w:rsidRPr="00EA030A">
          <w:rPr>
            <w:rStyle w:val="Hyperlink"/>
            <w:rFonts w:eastAsiaTheme="majorEastAsia"/>
            <w:noProof/>
          </w:rPr>
          <w:t>2.7 Lược đồ DFD</w:t>
        </w:r>
        <w:r>
          <w:rPr>
            <w:noProof/>
            <w:webHidden/>
          </w:rPr>
          <w:tab/>
        </w:r>
        <w:r>
          <w:rPr>
            <w:noProof/>
            <w:webHidden/>
          </w:rPr>
          <w:fldChar w:fldCharType="begin"/>
        </w:r>
        <w:r>
          <w:rPr>
            <w:noProof/>
            <w:webHidden/>
          </w:rPr>
          <w:instrText xml:space="preserve"> PAGEREF _Toc182649165 \h </w:instrText>
        </w:r>
        <w:r>
          <w:rPr>
            <w:noProof/>
            <w:webHidden/>
          </w:rPr>
        </w:r>
        <w:r>
          <w:rPr>
            <w:noProof/>
            <w:webHidden/>
          </w:rPr>
          <w:fldChar w:fldCharType="separate"/>
        </w:r>
        <w:r>
          <w:rPr>
            <w:noProof/>
            <w:webHidden/>
          </w:rPr>
          <w:t>67</w:t>
        </w:r>
        <w:r>
          <w:rPr>
            <w:noProof/>
            <w:webHidden/>
          </w:rPr>
          <w:fldChar w:fldCharType="end"/>
        </w:r>
      </w:hyperlink>
    </w:p>
    <w:p w14:paraId="7725D839" w14:textId="7B304EE4"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66" w:history="1">
        <w:r w:rsidRPr="00EA030A">
          <w:rPr>
            <w:rStyle w:val="Hyperlink"/>
            <w:rFonts w:eastAsiaTheme="majorEastAsia"/>
            <w:noProof/>
          </w:rPr>
          <w:t>2.7.1 Context diagram</w:t>
        </w:r>
        <w:r>
          <w:rPr>
            <w:noProof/>
            <w:webHidden/>
          </w:rPr>
          <w:tab/>
        </w:r>
        <w:r>
          <w:rPr>
            <w:noProof/>
            <w:webHidden/>
          </w:rPr>
          <w:fldChar w:fldCharType="begin"/>
        </w:r>
        <w:r>
          <w:rPr>
            <w:noProof/>
            <w:webHidden/>
          </w:rPr>
          <w:instrText xml:space="preserve"> PAGEREF _Toc182649166 \h </w:instrText>
        </w:r>
        <w:r>
          <w:rPr>
            <w:noProof/>
            <w:webHidden/>
          </w:rPr>
        </w:r>
        <w:r>
          <w:rPr>
            <w:noProof/>
            <w:webHidden/>
          </w:rPr>
          <w:fldChar w:fldCharType="separate"/>
        </w:r>
        <w:r>
          <w:rPr>
            <w:noProof/>
            <w:webHidden/>
          </w:rPr>
          <w:t>67</w:t>
        </w:r>
        <w:r>
          <w:rPr>
            <w:noProof/>
            <w:webHidden/>
          </w:rPr>
          <w:fldChar w:fldCharType="end"/>
        </w:r>
      </w:hyperlink>
    </w:p>
    <w:p w14:paraId="01E504A3" w14:textId="2E866FDC"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67" w:history="1">
        <w:r w:rsidRPr="00EA030A">
          <w:rPr>
            <w:rStyle w:val="Hyperlink"/>
            <w:rFonts w:eastAsiaTheme="majorEastAsia"/>
            <w:noProof/>
          </w:rPr>
          <w:t>2.7.2 Level-0 diagram</w:t>
        </w:r>
        <w:r>
          <w:rPr>
            <w:noProof/>
            <w:webHidden/>
          </w:rPr>
          <w:tab/>
        </w:r>
        <w:r>
          <w:rPr>
            <w:noProof/>
            <w:webHidden/>
          </w:rPr>
          <w:fldChar w:fldCharType="begin"/>
        </w:r>
        <w:r>
          <w:rPr>
            <w:noProof/>
            <w:webHidden/>
          </w:rPr>
          <w:instrText xml:space="preserve"> PAGEREF _Toc182649167 \h </w:instrText>
        </w:r>
        <w:r>
          <w:rPr>
            <w:noProof/>
            <w:webHidden/>
          </w:rPr>
        </w:r>
        <w:r>
          <w:rPr>
            <w:noProof/>
            <w:webHidden/>
          </w:rPr>
          <w:fldChar w:fldCharType="separate"/>
        </w:r>
        <w:r>
          <w:rPr>
            <w:noProof/>
            <w:webHidden/>
          </w:rPr>
          <w:t>68</w:t>
        </w:r>
        <w:r>
          <w:rPr>
            <w:noProof/>
            <w:webHidden/>
          </w:rPr>
          <w:fldChar w:fldCharType="end"/>
        </w:r>
      </w:hyperlink>
    </w:p>
    <w:p w14:paraId="49EF937E" w14:textId="718E0633"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68" w:history="1">
        <w:r w:rsidRPr="00EA030A">
          <w:rPr>
            <w:rStyle w:val="Hyperlink"/>
            <w:rFonts w:eastAsiaTheme="majorEastAsia"/>
            <w:noProof/>
            <w:lang w:val="en-US"/>
          </w:rPr>
          <w:t>2.8</w:t>
        </w:r>
        <w:r w:rsidRPr="00EA030A">
          <w:rPr>
            <w:rStyle w:val="Hyperlink"/>
            <w:rFonts w:eastAsiaTheme="majorEastAsia"/>
            <w:noProof/>
          </w:rPr>
          <w:t xml:space="preserve"> Lược đồ ERD</w:t>
        </w:r>
        <w:r>
          <w:rPr>
            <w:noProof/>
            <w:webHidden/>
          </w:rPr>
          <w:tab/>
        </w:r>
        <w:r>
          <w:rPr>
            <w:noProof/>
            <w:webHidden/>
          </w:rPr>
          <w:fldChar w:fldCharType="begin"/>
        </w:r>
        <w:r>
          <w:rPr>
            <w:noProof/>
            <w:webHidden/>
          </w:rPr>
          <w:instrText xml:space="preserve"> PAGEREF _Toc182649168 \h </w:instrText>
        </w:r>
        <w:r>
          <w:rPr>
            <w:noProof/>
            <w:webHidden/>
          </w:rPr>
        </w:r>
        <w:r>
          <w:rPr>
            <w:noProof/>
            <w:webHidden/>
          </w:rPr>
          <w:fldChar w:fldCharType="separate"/>
        </w:r>
        <w:r>
          <w:rPr>
            <w:noProof/>
            <w:webHidden/>
          </w:rPr>
          <w:t>69</w:t>
        </w:r>
        <w:r>
          <w:rPr>
            <w:noProof/>
            <w:webHidden/>
          </w:rPr>
          <w:fldChar w:fldCharType="end"/>
        </w:r>
      </w:hyperlink>
    </w:p>
    <w:p w14:paraId="06FA1E0C" w14:textId="3B77258C"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69" w:history="1">
        <w:r w:rsidRPr="00EA030A">
          <w:rPr>
            <w:rStyle w:val="Hyperlink"/>
            <w:rFonts w:eastAsiaTheme="majorEastAsia"/>
            <w:noProof/>
            <w:lang w:val="en-US"/>
          </w:rPr>
          <w:t>2.8.1 Mô hình quan hệ - thực thể (ERD)</w:t>
        </w:r>
        <w:r>
          <w:rPr>
            <w:noProof/>
            <w:webHidden/>
          </w:rPr>
          <w:tab/>
        </w:r>
        <w:r>
          <w:rPr>
            <w:noProof/>
            <w:webHidden/>
          </w:rPr>
          <w:fldChar w:fldCharType="begin"/>
        </w:r>
        <w:r>
          <w:rPr>
            <w:noProof/>
            <w:webHidden/>
          </w:rPr>
          <w:instrText xml:space="preserve"> PAGEREF _Toc182649169 \h </w:instrText>
        </w:r>
        <w:r>
          <w:rPr>
            <w:noProof/>
            <w:webHidden/>
          </w:rPr>
        </w:r>
        <w:r>
          <w:rPr>
            <w:noProof/>
            <w:webHidden/>
          </w:rPr>
          <w:fldChar w:fldCharType="separate"/>
        </w:r>
        <w:r>
          <w:rPr>
            <w:noProof/>
            <w:webHidden/>
          </w:rPr>
          <w:t>69</w:t>
        </w:r>
        <w:r>
          <w:rPr>
            <w:noProof/>
            <w:webHidden/>
          </w:rPr>
          <w:fldChar w:fldCharType="end"/>
        </w:r>
      </w:hyperlink>
    </w:p>
    <w:p w14:paraId="445F7199" w14:textId="2C837B5C"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70" w:history="1">
        <w:r w:rsidRPr="00EA030A">
          <w:rPr>
            <w:rStyle w:val="Hyperlink"/>
            <w:rFonts w:eastAsiaTheme="majorEastAsia"/>
            <w:noProof/>
            <w:lang w:val="en-US"/>
          </w:rPr>
          <w:t>2.8.2 Mô hình quan hệ - thực thể mức vật lý</w:t>
        </w:r>
        <w:r>
          <w:rPr>
            <w:noProof/>
            <w:webHidden/>
          </w:rPr>
          <w:tab/>
        </w:r>
        <w:r>
          <w:rPr>
            <w:noProof/>
            <w:webHidden/>
          </w:rPr>
          <w:fldChar w:fldCharType="begin"/>
        </w:r>
        <w:r>
          <w:rPr>
            <w:noProof/>
            <w:webHidden/>
          </w:rPr>
          <w:instrText xml:space="preserve"> PAGEREF _Toc182649170 \h </w:instrText>
        </w:r>
        <w:r>
          <w:rPr>
            <w:noProof/>
            <w:webHidden/>
          </w:rPr>
        </w:r>
        <w:r>
          <w:rPr>
            <w:noProof/>
            <w:webHidden/>
          </w:rPr>
          <w:fldChar w:fldCharType="separate"/>
        </w:r>
        <w:r>
          <w:rPr>
            <w:noProof/>
            <w:webHidden/>
          </w:rPr>
          <w:t>71</w:t>
        </w:r>
        <w:r>
          <w:rPr>
            <w:noProof/>
            <w:webHidden/>
          </w:rPr>
          <w:fldChar w:fldCharType="end"/>
        </w:r>
      </w:hyperlink>
    </w:p>
    <w:p w14:paraId="1C95E01D" w14:textId="32FDFB1D" w:rsidR="00AD381C" w:rsidRDefault="00AD381C">
      <w:pPr>
        <w:pStyle w:val="TOC1"/>
        <w:rPr>
          <w:rFonts w:asciiTheme="minorHAnsi" w:eastAsiaTheme="minorEastAsia" w:hAnsiTheme="minorHAnsi" w:cstheme="minorBidi"/>
          <w:noProof/>
          <w:kern w:val="2"/>
          <w:sz w:val="22"/>
          <w:szCs w:val="22"/>
          <w:lang w:eastAsia="vi-VN"/>
          <w14:ligatures w14:val="standardContextual"/>
        </w:rPr>
      </w:pPr>
      <w:hyperlink w:anchor="_Toc182649171" w:history="1">
        <w:r w:rsidRPr="00EA030A">
          <w:rPr>
            <w:rStyle w:val="Hyperlink"/>
            <w:rFonts w:eastAsiaTheme="majorEastAsia"/>
            <w:noProof/>
          </w:rPr>
          <w:t>CHƯƠNG 3. HIỆN THỰC HỆ THỐNG</w:t>
        </w:r>
        <w:r>
          <w:rPr>
            <w:noProof/>
            <w:webHidden/>
          </w:rPr>
          <w:tab/>
        </w:r>
        <w:r>
          <w:rPr>
            <w:noProof/>
            <w:webHidden/>
          </w:rPr>
          <w:fldChar w:fldCharType="begin"/>
        </w:r>
        <w:r>
          <w:rPr>
            <w:noProof/>
            <w:webHidden/>
          </w:rPr>
          <w:instrText xml:space="preserve"> PAGEREF _Toc182649171 \h </w:instrText>
        </w:r>
        <w:r>
          <w:rPr>
            <w:noProof/>
            <w:webHidden/>
          </w:rPr>
        </w:r>
        <w:r>
          <w:rPr>
            <w:noProof/>
            <w:webHidden/>
          </w:rPr>
          <w:fldChar w:fldCharType="separate"/>
        </w:r>
        <w:r>
          <w:rPr>
            <w:noProof/>
            <w:webHidden/>
          </w:rPr>
          <w:t>72</w:t>
        </w:r>
        <w:r>
          <w:rPr>
            <w:noProof/>
            <w:webHidden/>
          </w:rPr>
          <w:fldChar w:fldCharType="end"/>
        </w:r>
      </w:hyperlink>
    </w:p>
    <w:p w14:paraId="3CC370BB" w14:textId="088B3767"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72" w:history="1">
        <w:r w:rsidRPr="00EA030A">
          <w:rPr>
            <w:rStyle w:val="Hyperlink"/>
            <w:rFonts w:eastAsiaTheme="majorEastAsia"/>
            <w:noProof/>
          </w:rPr>
          <w:t>3.1 Công nghệ sử dụng</w:t>
        </w:r>
        <w:r>
          <w:rPr>
            <w:noProof/>
            <w:webHidden/>
          </w:rPr>
          <w:tab/>
        </w:r>
        <w:r>
          <w:rPr>
            <w:noProof/>
            <w:webHidden/>
          </w:rPr>
          <w:fldChar w:fldCharType="begin"/>
        </w:r>
        <w:r>
          <w:rPr>
            <w:noProof/>
            <w:webHidden/>
          </w:rPr>
          <w:instrText xml:space="preserve"> PAGEREF _Toc182649172 \h </w:instrText>
        </w:r>
        <w:r>
          <w:rPr>
            <w:noProof/>
            <w:webHidden/>
          </w:rPr>
        </w:r>
        <w:r>
          <w:rPr>
            <w:noProof/>
            <w:webHidden/>
          </w:rPr>
          <w:fldChar w:fldCharType="separate"/>
        </w:r>
        <w:r>
          <w:rPr>
            <w:noProof/>
            <w:webHidden/>
          </w:rPr>
          <w:t>72</w:t>
        </w:r>
        <w:r>
          <w:rPr>
            <w:noProof/>
            <w:webHidden/>
          </w:rPr>
          <w:fldChar w:fldCharType="end"/>
        </w:r>
      </w:hyperlink>
    </w:p>
    <w:p w14:paraId="30C8989E" w14:textId="75F43868"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73" w:history="1">
        <w:r w:rsidRPr="00EA030A">
          <w:rPr>
            <w:rStyle w:val="Hyperlink"/>
            <w:rFonts w:eastAsiaTheme="majorEastAsia"/>
            <w:noProof/>
          </w:rPr>
          <w:t>3.2 Kiến trúc tổng thể của hệ thống</w:t>
        </w:r>
        <w:r>
          <w:rPr>
            <w:noProof/>
            <w:webHidden/>
          </w:rPr>
          <w:tab/>
        </w:r>
        <w:r>
          <w:rPr>
            <w:noProof/>
            <w:webHidden/>
          </w:rPr>
          <w:fldChar w:fldCharType="begin"/>
        </w:r>
        <w:r>
          <w:rPr>
            <w:noProof/>
            <w:webHidden/>
          </w:rPr>
          <w:instrText xml:space="preserve"> PAGEREF _Toc182649173 \h </w:instrText>
        </w:r>
        <w:r>
          <w:rPr>
            <w:noProof/>
            <w:webHidden/>
          </w:rPr>
        </w:r>
        <w:r>
          <w:rPr>
            <w:noProof/>
            <w:webHidden/>
          </w:rPr>
          <w:fldChar w:fldCharType="separate"/>
        </w:r>
        <w:r>
          <w:rPr>
            <w:noProof/>
            <w:webHidden/>
          </w:rPr>
          <w:t>73</w:t>
        </w:r>
        <w:r>
          <w:rPr>
            <w:noProof/>
            <w:webHidden/>
          </w:rPr>
          <w:fldChar w:fldCharType="end"/>
        </w:r>
      </w:hyperlink>
    </w:p>
    <w:p w14:paraId="1A93A158" w14:textId="098DDF3C"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74" w:history="1">
        <w:r w:rsidRPr="00EA030A">
          <w:rPr>
            <w:rStyle w:val="Hyperlink"/>
            <w:rFonts w:eastAsiaTheme="majorEastAsia"/>
            <w:noProof/>
          </w:rPr>
          <w:t>3.2.1 Thành phần chính</w:t>
        </w:r>
        <w:r>
          <w:rPr>
            <w:noProof/>
            <w:webHidden/>
          </w:rPr>
          <w:tab/>
        </w:r>
        <w:r>
          <w:rPr>
            <w:noProof/>
            <w:webHidden/>
          </w:rPr>
          <w:fldChar w:fldCharType="begin"/>
        </w:r>
        <w:r>
          <w:rPr>
            <w:noProof/>
            <w:webHidden/>
          </w:rPr>
          <w:instrText xml:space="preserve"> PAGEREF _Toc182649174 \h </w:instrText>
        </w:r>
        <w:r>
          <w:rPr>
            <w:noProof/>
            <w:webHidden/>
          </w:rPr>
        </w:r>
        <w:r>
          <w:rPr>
            <w:noProof/>
            <w:webHidden/>
          </w:rPr>
          <w:fldChar w:fldCharType="separate"/>
        </w:r>
        <w:r>
          <w:rPr>
            <w:noProof/>
            <w:webHidden/>
          </w:rPr>
          <w:t>73</w:t>
        </w:r>
        <w:r>
          <w:rPr>
            <w:noProof/>
            <w:webHidden/>
          </w:rPr>
          <w:fldChar w:fldCharType="end"/>
        </w:r>
      </w:hyperlink>
    </w:p>
    <w:p w14:paraId="2CA16C6F" w14:textId="4334A2EE"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75" w:history="1">
        <w:r w:rsidRPr="00EA030A">
          <w:rPr>
            <w:rStyle w:val="Hyperlink"/>
            <w:rFonts w:eastAsiaTheme="majorEastAsia"/>
            <w:noProof/>
          </w:rPr>
          <w:t>3.2.2 Luồng hoạt động</w:t>
        </w:r>
        <w:r>
          <w:rPr>
            <w:noProof/>
            <w:webHidden/>
          </w:rPr>
          <w:tab/>
        </w:r>
        <w:r>
          <w:rPr>
            <w:noProof/>
            <w:webHidden/>
          </w:rPr>
          <w:fldChar w:fldCharType="begin"/>
        </w:r>
        <w:r>
          <w:rPr>
            <w:noProof/>
            <w:webHidden/>
          </w:rPr>
          <w:instrText xml:space="preserve"> PAGEREF _Toc182649175 \h </w:instrText>
        </w:r>
        <w:r>
          <w:rPr>
            <w:noProof/>
            <w:webHidden/>
          </w:rPr>
        </w:r>
        <w:r>
          <w:rPr>
            <w:noProof/>
            <w:webHidden/>
          </w:rPr>
          <w:fldChar w:fldCharType="separate"/>
        </w:r>
        <w:r>
          <w:rPr>
            <w:noProof/>
            <w:webHidden/>
          </w:rPr>
          <w:t>73</w:t>
        </w:r>
        <w:r>
          <w:rPr>
            <w:noProof/>
            <w:webHidden/>
          </w:rPr>
          <w:fldChar w:fldCharType="end"/>
        </w:r>
      </w:hyperlink>
    </w:p>
    <w:p w14:paraId="47C9B265" w14:textId="5D40A4BE" w:rsidR="00AD381C" w:rsidRDefault="00AD381C">
      <w:pPr>
        <w:pStyle w:val="TOC1"/>
        <w:rPr>
          <w:rFonts w:asciiTheme="minorHAnsi" w:eastAsiaTheme="minorEastAsia" w:hAnsiTheme="minorHAnsi" w:cstheme="minorBidi"/>
          <w:noProof/>
          <w:kern w:val="2"/>
          <w:sz w:val="22"/>
          <w:szCs w:val="22"/>
          <w:lang w:eastAsia="vi-VN"/>
          <w14:ligatures w14:val="standardContextual"/>
        </w:rPr>
      </w:pPr>
      <w:hyperlink w:anchor="_Toc182649176" w:history="1">
        <w:r w:rsidRPr="00EA030A">
          <w:rPr>
            <w:rStyle w:val="Hyperlink"/>
            <w:rFonts w:eastAsiaTheme="majorEastAsia"/>
            <w:noProof/>
          </w:rPr>
          <w:t>CHƯƠNG 4. DEMO</w:t>
        </w:r>
        <w:r>
          <w:rPr>
            <w:noProof/>
            <w:webHidden/>
          </w:rPr>
          <w:tab/>
        </w:r>
        <w:r>
          <w:rPr>
            <w:noProof/>
            <w:webHidden/>
          </w:rPr>
          <w:fldChar w:fldCharType="begin"/>
        </w:r>
        <w:r>
          <w:rPr>
            <w:noProof/>
            <w:webHidden/>
          </w:rPr>
          <w:instrText xml:space="preserve"> PAGEREF _Toc182649176 \h </w:instrText>
        </w:r>
        <w:r>
          <w:rPr>
            <w:noProof/>
            <w:webHidden/>
          </w:rPr>
        </w:r>
        <w:r>
          <w:rPr>
            <w:noProof/>
            <w:webHidden/>
          </w:rPr>
          <w:fldChar w:fldCharType="separate"/>
        </w:r>
        <w:r>
          <w:rPr>
            <w:noProof/>
            <w:webHidden/>
          </w:rPr>
          <w:t>75</w:t>
        </w:r>
        <w:r>
          <w:rPr>
            <w:noProof/>
            <w:webHidden/>
          </w:rPr>
          <w:fldChar w:fldCharType="end"/>
        </w:r>
      </w:hyperlink>
    </w:p>
    <w:p w14:paraId="1FCD9EE4" w14:textId="27A53A79"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77" w:history="1">
        <w:r w:rsidRPr="00EA030A">
          <w:rPr>
            <w:rStyle w:val="Hyperlink"/>
            <w:rFonts w:eastAsiaTheme="majorEastAsia"/>
            <w:noProof/>
          </w:rPr>
          <w:t>4.1 Admin</w:t>
        </w:r>
        <w:r>
          <w:rPr>
            <w:noProof/>
            <w:webHidden/>
          </w:rPr>
          <w:tab/>
        </w:r>
        <w:r>
          <w:rPr>
            <w:noProof/>
            <w:webHidden/>
          </w:rPr>
          <w:fldChar w:fldCharType="begin"/>
        </w:r>
        <w:r>
          <w:rPr>
            <w:noProof/>
            <w:webHidden/>
          </w:rPr>
          <w:instrText xml:space="preserve"> PAGEREF _Toc182649177 \h </w:instrText>
        </w:r>
        <w:r>
          <w:rPr>
            <w:noProof/>
            <w:webHidden/>
          </w:rPr>
        </w:r>
        <w:r>
          <w:rPr>
            <w:noProof/>
            <w:webHidden/>
          </w:rPr>
          <w:fldChar w:fldCharType="separate"/>
        </w:r>
        <w:r>
          <w:rPr>
            <w:noProof/>
            <w:webHidden/>
          </w:rPr>
          <w:t>75</w:t>
        </w:r>
        <w:r>
          <w:rPr>
            <w:noProof/>
            <w:webHidden/>
          </w:rPr>
          <w:fldChar w:fldCharType="end"/>
        </w:r>
      </w:hyperlink>
    </w:p>
    <w:p w14:paraId="2E554E45" w14:textId="3BB97030"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78" w:history="1">
        <w:r w:rsidRPr="00EA030A">
          <w:rPr>
            <w:rStyle w:val="Hyperlink"/>
            <w:rFonts w:eastAsiaTheme="majorEastAsia"/>
            <w:noProof/>
          </w:rPr>
          <w:t>4.1.1 Trang đăng ký tài khoản</w:t>
        </w:r>
        <w:r>
          <w:rPr>
            <w:noProof/>
            <w:webHidden/>
          </w:rPr>
          <w:tab/>
        </w:r>
        <w:r>
          <w:rPr>
            <w:noProof/>
            <w:webHidden/>
          </w:rPr>
          <w:fldChar w:fldCharType="begin"/>
        </w:r>
        <w:r>
          <w:rPr>
            <w:noProof/>
            <w:webHidden/>
          </w:rPr>
          <w:instrText xml:space="preserve"> PAGEREF _Toc182649178 \h </w:instrText>
        </w:r>
        <w:r>
          <w:rPr>
            <w:noProof/>
            <w:webHidden/>
          </w:rPr>
        </w:r>
        <w:r>
          <w:rPr>
            <w:noProof/>
            <w:webHidden/>
          </w:rPr>
          <w:fldChar w:fldCharType="separate"/>
        </w:r>
        <w:r>
          <w:rPr>
            <w:noProof/>
            <w:webHidden/>
          </w:rPr>
          <w:t>75</w:t>
        </w:r>
        <w:r>
          <w:rPr>
            <w:noProof/>
            <w:webHidden/>
          </w:rPr>
          <w:fldChar w:fldCharType="end"/>
        </w:r>
      </w:hyperlink>
    </w:p>
    <w:p w14:paraId="19A884CF" w14:textId="0093AA3E"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79" w:history="1">
        <w:r w:rsidRPr="00EA030A">
          <w:rPr>
            <w:rStyle w:val="Hyperlink"/>
            <w:rFonts w:eastAsiaTheme="majorEastAsia"/>
            <w:noProof/>
          </w:rPr>
          <w:t>4.1.2 Trang đăng nhập tài khoản</w:t>
        </w:r>
        <w:r>
          <w:rPr>
            <w:noProof/>
            <w:webHidden/>
          </w:rPr>
          <w:tab/>
        </w:r>
        <w:r>
          <w:rPr>
            <w:noProof/>
            <w:webHidden/>
          </w:rPr>
          <w:fldChar w:fldCharType="begin"/>
        </w:r>
        <w:r>
          <w:rPr>
            <w:noProof/>
            <w:webHidden/>
          </w:rPr>
          <w:instrText xml:space="preserve"> PAGEREF _Toc182649179 \h </w:instrText>
        </w:r>
        <w:r>
          <w:rPr>
            <w:noProof/>
            <w:webHidden/>
          </w:rPr>
        </w:r>
        <w:r>
          <w:rPr>
            <w:noProof/>
            <w:webHidden/>
          </w:rPr>
          <w:fldChar w:fldCharType="separate"/>
        </w:r>
        <w:r>
          <w:rPr>
            <w:noProof/>
            <w:webHidden/>
          </w:rPr>
          <w:t>75</w:t>
        </w:r>
        <w:r>
          <w:rPr>
            <w:noProof/>
            <w:webHidden/>
          </w:rPr>
          <w:fldChar w:fldCharType="end"/>
        </w:r>
      </w:hyperlink>
    </w:p>
    <w:p w14:paraId="70FBC792" w14:textId="72481168"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80" w:history="1">
        <w:r w:rsidRPr="00EA030A">
          <w:rPr>
            <w:rStyle w:val="Hyperlink"/>
            <w:rFonts w:eastAsiaTheme="majorEastAsia"/>
            <w:noProof/>
          </w:rPr>
          <w:t>4.1.3 Trang chủ</w:t>
        </w:r>
        <w:r>
          <w:rPr>
            <w:noProof/>
            <w:webHidden/>
          </w:rPr>
          <w:tab/>
        </w:r>
        <w:r>
          <w:rPr>
            <w:noProof/>
            <w:webHidden/>
          </w:rPr>
          <w:fldChar w:fldCharType="begin"/>
        </w:r>
        <w:r>
          <w:rPr>
            <w:noProof/>
            <w:webHidden/>
          </w:rPr>
          <w:instrText xml:space="preserve"> PAGEREF _Toc182649180 \h </w:instrText>
        </w:r>
        <w:r>
          <w:rPr>
            <w:noProof/>
            <w:webHidden/>
          </w:rPr>
        </w:r>
        <w:r>
          <w:rPr>
            <w:noProof/>
            <w:webHidden/>
          </w:rPr>
          <w:fldChar w:fldCharType="separate"/>
        </w:r>
        <w:r>
          <w:rPr>
            <w:noProof/>
            <w:webHidden/>
          </w:rPr>
          <w:t>76</w:t>
        </w:r>
        <w:r>
          <w:rPr>
            <w:noProof/>
            <w:webHidden/>
          </w:rPr>
          <w:fldChar w:fldCharType="end"/>
        </w:r>
      </w:hyperlink>
    </w:p>
    <w:p w14:paraId="06242C18" w14:textId="6593D6EF"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81" w:history="1">
        <w:r w:rsidRPr="00EA030A">
          <w:rPr>
            <w:rStyle w:val="Hyperlink"/>
            <w:rFonts w:eastAsiaTheme="majorEastAsia"/>
            <w:noProof/>
          </w:rPr>
          <w:t>4.1.4 Trang Quản lý danh sách giáo viên</w:t>
        </w:r>
        <w:r>
          <w:rPr>
            <w:noProof/>
            <w:webHidden/>
          </w:rPr>
          <w:tab/>
        </w:r>
        <w:r>
          <w:rPr>
            <w:noProof/>
            <w:webHidden/>
          </w:rPr>
          <w:fldChar w:fldCharType="begin"/>
        </w:r>
        <w:r>
          <w:rPr>
            <w:noProof/>
            <w:webHidden/>
          </w:rPr>
          <w:instrText xml:space="preserve"> PAGEREF _Toc182649181 \h </w:instrText>
        </w:r>
        <w:r>
          <w:rPr>
            <w:noProof/>
            <w:webHidden/>
          </w:rPr>
        </w:r>
        <w:r>
          <w:rPr>
            <w:noProof/>
            <w:webHidden/>
          </w:rPr>
          <w:fldChar w:fldCharType="separate"/>
        </w:r>
        <w:r>
          <w:rPr>
            <w:noProof/>
            <w:webHidden/>
          </w:rPr>
          <w:t>77</w:t>
        </w:r>
        <w:r>
          <w:rPr>
            <w:noProof/>
            <w:webHidden/>
          </w:rPr>
          <w:fldChar w:fldCharType="end"/>
        </w:r>
      </w:hyperlink>
    </w:p>
    <w:p w14:paraId="34BC5888" w14:textId="0A921285"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82" w:history="1">
        <w:r w:rsidRPr="00EA030A">
          <w:rPr>
            <w:rStyle w:val="Hyperlink"/>
            <w:rFonts w:eastAsiaTheme="majorEastAsia"/>
            <w:noProof/>
          </w:rPr>
          <w:t>4.1.5 Trang Quản lý danh sách học sinh</w:t>
        </w:r>
        <w:r>
          <w:rPr>
            <w:noProof/>
            <w:webHidden/>
          </w:rPr>
          <w:tab/>
        </w:r>
        <w:r>
          <w:rPr>
            <w:noProof/>
            <w:webHidden/>
          </w:rPr>
          <w:fldChar w:fldCharType="begin"/>
        </w:r>
        <w:r>
          <w:rPr>
            <w:noProof/>
            <w:webHidden/>
          </w:rPr>
          <w:instrText xml:space="preserve"> PAGEREF _Toc182649182 \h </w:instrText>
        </w:r>
        <w:r>
          <w:rPr>
            <w:noProof/>
            <w:webHidden/>
          </w:rPr>
        </w:r>
        <w:r>
          <w:rPr>
            <w:noProof/>
            <w:webHidden/>
          </w:rPr>
          <w:fldChar w:fldCharType="separate"/>
        </w:r>
        <w:r>
          <w:rPr>
            <w:noProof/>
            <w:webHidden/>
          </w:rPr>
          <w:t>78</w:t>
        </w:r>
        <w:r>
          <w:rPr>
            <w:noProof/>
            <w:webHidden/>
          </w:rPr>
          <w:fldChar w:fldCharType="end"/>
        </w:r>
      </w:hyperlink>
    </w:p>
    <w:p w14:paraId="389D1BA5" w14:textId="4797AEDE"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83" w:history="1">
        <w:r w:rsidRPr="00EA030A">
          <w:rPr>
            <w:rStyle w:val="Hyperlink"/>
            <w:rFonts w:eastAsiaTheme="majorEastAsia"/>
            <w:noProof/>
          </w:rPr>
          <w:t>4.1.6 Trang Quản lý danh sách lớp học</w:t>
        </w:r>
        <w:r>
          <w:rPr>
            <w:noProof/>
            <w:webHidden/>
          </w:rPr>
          <w:tab/>
        </w:r>
        <w:r>
          <w:rPr>
            <w:noProof/>
            <w:webHidden/>
          </w:rPr>
          <w:fldChar w:fldCharType="begin"/>
        </w:r>
        <w:r>
          <w:rPr>
            <w:noProof/>
            <w:webHidden/>
          </w:rPr>
          <w:instrText xml:space="preserve"> PAGEREF _Toc182649183 \h </w:instrText>
        </w:r>
        <w:r>
          <w:rPr>
            <w:noProof/>
            <w:webHidden/>
          </w:rPr>
        </w:r>
        <w:r>
          <w:rPr>
            <w:noProof/>
            <w:webHidden/>
          </w:rPr>
          <w:fldChar w:fldCharType="separate"/>
        </w:r>
        <w:r>
          <w:rPr>
            <w:noProof/>
            <w:webHidden/>
          </w:rPr>
          <w:t>79</w:t>
        </w:r>
        <w:r>
          <w:rPr>
            <w:noProof/>
            <w:webHidden/>
          </w:rPr>
          <w:fldChar w:fldCharType="end"/>
        </w:r>
      </w:hyperlink>
    </w:p>
    <w:p w14:paraId="7E3A524B" w14:textId="16813A04"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84" w:history="1">
        <w:r w:rsidRPr="00EA030A">
          <w:rPr>
            <w:rStyle w:val="Hyperlink"/>
            <w:rFonts w:eastAsiaTheme="majorEastAsia"/>
            <w:noProof/>
          </w:rPr>
          <w:t>4.1.7 Trang Quán lý danh sách môn học</w:t>
        </w:r>
        <w:r>
          <w:rPr>
            <w:noProof/>
            <w:webHidden/>
          </w:rPr>
          <w:tab/>
        </w:r>
        <w:r>
          <w:rPr>
            <w:noProof/>
            <w:webHidden/>
          </w:rPr>
          <w:fldChar w:fldCharType="begin"/>
        </w:r>
        <w:r>
          <w:rPr>
            <w:noProof/>
            <w:webHidden/>
          </w:rPr>
          <w:instrText xml:space="preserve"> PAGEREF _Toc182649184 \h </w:instrText>
        </w:r>
        <w:r>
          <w:rPr>
            <w:noProof/>
            <w:webHidden/>
          </w:rPr>
        </w:r>
        <w:r>
          <w:rPr>
            <w:noProof/>
            <w:webHidden/>
          </w:rPr>
          <w:fldChar w:fldCharType="separate"/>
        </w:r>
        <w:r>
          <w:rPr>
            <w:noProof/>
            <w:webHidden/>
          </w:rPr>
          <w:t>80</w:t>
        </w:r>
        <w:r>
          <w:rPr>
            <w:noProof/>
            <w:webHidden/>
          </w:rPr>
          <w:fldChar w:fldCharType="end"/>
        </w:r>
      </w:hyperlink>
    </w:p>
    <w:p w14:paraId="1E7400C8" w14:textId="497684C7"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85" w:history="1">
        <w:r w:rsidRPr="00EA030A">
          <w:rPr>
            <w:rStyle w:val="Hyperlink"/>
            <w:rFonts w:eastAsiaTheme="majorEastAsia"/>
            <w:noProof/>
          </w:rPr>
          <w:t>4.1.8 Gửi thông báo</w:t>
        </w:r>
        <w:r>
          <w:rPr>
            <w:noProof/>
            <w:webHidden/>
          </w:rPr>
          <w:tab/>
        </w:r>
        <w:r>
          <w:rPr>
            <w:noProof/>
            <w:webHidden/>
          </w:rPr>
          <w:fldChar w:fldCharType="begin"/>
        </w:r>
        <w:r>
          <w:rPr>
            <w:noProof/>
            <w:webHidden/>
          </w:rPr>
          <w:instrText xml:space="preserve"> PAGEREF _Toc182649185 \h </w:instrText>
        </w:r>
        <w:r>
          <w:rPr>
            <w:noProof/>
            <w:webHidden/>
          </w:rPr>
        </w:r>
        <w:r>
          <w:rPr>
            <w:noProof/>
            <w:webHidden/>
          </w:rPr>
          <w:fldChar w:fldCharType="separate"/>
        </w:r>
        <w:r>
          <w:rPr>
            <w:noProof/>
            <w:webHidden/>
          </w:rPr>
          <w:t>80</w:t>
        </w:r>
        <w:r>
          <w:rPr>
            <w:noProof/>
            <w:webHidden/>
          </w:rPr>
          <w:fldChar w:fldCharType="end"/>
        </w:r>
      </w:hyperlink>
    </w:p>
    <w:p w14:paraId="634EC41B" w14:textId="7F73C91D"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86" w:history="1">
        <w:r w:rsidRPr="00EA030A">
          <w:rPr>
            <w:rStyle w:val="Hyperlink"/>
            <w:rFonts w:eastAsiaTheme="majorEastAsia"/>
            <w:noProof/>
          </w:rPr>
          <w:t>4.1.9 Đánh giá chất lượng từ học sinh</w:t>
        </w:r>
        <w:r>
          <w:rPr>
            <w:noProof/>
            <w:webHidden/>
          </w:rPr>
          <w:tab/>
        </w:r>
        <w:r>
          <w:rPr>
            <w:noProof/>
            <w:webHidden/>
          </w:rPr>
          <w:fldChar w:fldCharType="begin"/>
        </w:r>
        <w:r>
          <w:rPr>
            <w:noProof/>
            <w:webHidden/>
          </w:rPr>
          <w:instrText xml:space="preserve"> PAGEREF _Toc182649186 \h </w:instrText>
        </w:r>
        <w:r>
          <w:rPr>
            <w:noProof/>
            <w:webHidden/>
          </w:rPr>
        </w:r>
        <w:r>
          <w:rPr>
            <w:noProof/>
            <w:webHidden/>
          </w:rPr>
          <w:fldChar w:fldCharType="separate"/>
        </w:r>
        <w:r>
          <w:rPr>
            <w:noProof/>
            <w:webHidden/>
          </w:rPr>
          <w:t>81</w:t>
        </w:r>
        <w:r>
          <w:rPr>
            <w:noProof/>
            <w:webHidden/>
          </w:rPr>
          <w:fldChar w:fldCharType="end"/>
        </w:r>
      </w:hyperlink>
    </w:p>
    <w:p w14:paraId="5FC63CA3" w14:textId="36C977D5"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87" w:history="1">
        <w:r w:rsidRPr="00EA030A">
          <w:rPr>
            <w:rStyle w:val="Hyperlink"/>
            <w:rFonts w:eastAsiaTheme="majorEastAsia"/>
            <w:noProof/>
          </w:rPr>
          <w:t>4.1.10 Điểm danh</w:t>
        </w:r>
        <w:r>
          <w:rPr>
            <w:noProof/>
            <w:webHidden/>
          </w:rPr>
          <w:tab/>
        </w:r>
        <w:r>
          <w:rPr>
            <w:noProof/>
            <w:webHidden/>
          </w:rPr>
          <w:fldChar w:fldCharType="begin"/>
        </w:r>
        <w:r>
          <w:rPr>
            <w:noProof/>
            <w:webHidden/>
          </w:rPr>
          <w:instrText xml:space="preserve"> PAGEREF _Toc182649187 \h </w:instrText>
        </w:r>
        <w:r>
          <w:rPr>
            <w:noProof/>
            <w:webHidden/>
          </w:rPr>
        </w:r>
        <w:r>
          <w:rPr>
            <w:noProof/>
            <w:webHidden/>
          </w:rPr>
          <w:fldChar w:fldCharType="separate"/>
        </w:r>
        <w:r>
          <w:rPr>
            <w:noProof/>
            <w:webHidden/>
          </w:rPr>
          <w:t>82</w:t>
        </w:r>
        <w:r>
          <w:rPr>
            <w:noProof/>
            <w:webHidden/>
          </w:rPr>
          <w:fldChar w:fldCharType="end"/>
        </w:r>
      </w:hyperlink>
    </w:p>
    <w:p w14:paraId="53112A95" w14:textId="0837F740"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88" w:history="1">
        <w:r w:rsidRPr="00EA030A">
          <w:rPr>
            <w:rStyle w:val="Hyperlink"/>
            <w:rFonts w:eastAsiaTheme="majorEastAsia"/>
            <w:noProof/>
          </w:rPr>
          <w:t>4.2 Giáo viên</w:t>
        </w:r>
        <w:r>
          <w:rPr>
            <w:noProof/>
            <w:webHidden/>
          </w:rPr>
          <w:tab/>
        </w:r>
        <w:r>
          <w:rPr>
            <w:noProof/>
            <w:webHidden/>
          </w:rPr>
          <w:fldChar w:fldCharType="begin"/>
        </w:r>
        <w:r>
          <w:rPr>
            <w:noProof/>
            <w:webHidden/>
          </w:rPr>
          <w:instrText xml:space="preserve"> PAGEREF _Toc182649188 \h </w:instrText>
        </w:r>
        <w:r>
          <w:rPr>
            <w:noProof/>
            <w:webHidden/>
          </w:rPr>
        </w:r>
        <w:r>
          <w:rPr>
            <w:noProof/>
            <w:webHidden/>
          </w:rPr>
          <w:fldChar w:fldCharType="separate"/>
        </w:r>
        <w:r>
          <w:rPr>
            <w:noProof/>
            <w:webHidden/>
          </w:rPr>
          <w:t>83</w:t>
        </w:r>
        <w:r>
          <w:rPr>
            <w:noProof/>
            <w:webHidden/>
          </w:rPr>
          <w:fldChar w:fldCharType="end"/>
        </w:r>
      </w:hyperlink>
    </w:p>
    <w:p w14:paraId="549B6926" w14:textId="4F4688E8"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89" w:history="1">
        <w:r w:rsidRPr="00EA030A">
          <w:rPr>
            <w:rStyle w:val="Hyperlink"/>
            <w:rFonts w:eastAsiaTheme="majorEastAsia"/>
            <w:noProof/>
          </w:rPr>
          <w:t>4.2.1 Trang đăng nhập</w:t>
        </w:r>
        <w:r>
          <w:rPr>
            <w:noProof/>
            <w:webHidden/>
          </w:rPr>
          <w:tab/>
        </w:r>
        <w:r>
          <w:rPr>
            <w:noProof/>
            <w:webHidden/>
          </w:rPr>
          <w:fldChar w:fldCharType="begin"/>
        </w:r>
        <w:r>
          <w:rPr>
            <w:noProof/>
            <w:webHidden/>
          </w:rPr>
          <w:instrText xml:space="preserve"> PAGEREF _Toc182649189 \h </w:instrText>
        </w:r>
        <w:r>
          <w:rPr>
            <w:noProof/>
            <w:webHidden/>
          </w:rPr>
        </w:r>
        <w:r>
          <w:rPr>
            <w:noProof/>
            <w:webHidden/>
          </w:rPr>
          <w:fldChar w:fldCharType="separate"/>
        </w:r>
        <w:r>
          <w:rPr>
            <w:noProof/>
            <w:webHidden/>
          </w:rPr>
          <w:t>83</w:t>
        </w:r>
        <w:r>
          <w:rPr>
            <w:noProof/>
            <w:webHidden/>
          </w:rPr>
          <w:fldChar w:fldCharType="end"/>
        </w:r>
      </w:hyperlink>
    </w:p>
    <w:p w14:paraId="691DBA88" w14:textId="481D6817"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90" w:history="1">
        <w:r w:rsidRPr="00EA030A">
          <w:rPr>
            <w:rStyle w:val="Hyperlink"/>
            <w:rFonts w:eastAsiaTheme="majorEastAsia"/>
            <w:noProof/>
          </w:rPr>
          <w:t>4.2.2 Trang chủ</w:t>
        </w:r>
        <w:r>
          <w:rPr>
            <w:noProof/>
            <w:webHidden/>
          </w:rPr>
          <w:tab/>
        </w:r>
        <w:r>
          <w:rPr>
            <w:noProof/>
            <w:webHidden/>
          </w:rPr>
          <w:fldChar w:fldCharType="begin"/>
        </w:r>
        <w:r>
          <w:rPr>
            <w:noProof/>
            <w:webHidden/>
          </w:rPr>
          <w:instrText xml:space="preserve"> PAGEREF _Toc182649190 \h </w:instrText>
        </w:r>
        <w:r>
          <w:rPr>
            <w:noProof/>
            <w:webHidden/>
          </w:rPr>
        </w:r>
        <w:r>
          <w:rPr>
            <w:noProof/>
            <w:webHidden/>
          </w:rPr>
          <w:fldChar w:fldCharType="separate"/>
        </w:r>
        <w:r>
          <w:rPr>
            <w:noProof/>
            <w:webHidden/>
          </w:rPr>
          <w:t>83</w:t>
        </w:r>
        <w:r>
          <w:rPr>
            <w:noProof/>
            <w:webHidden/>
          </w:rPr>
          <w:fldChar w:fldCharType="end"/>
        </w:r>
      </w:hyperlink>
    </w:p>
    <w:p w14:paraId="3489EA8B" w14:textId="63640676"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91" w:history="1">
        <w:r w:rsidRPr="00EA030A">
          <w:rPr>
            <w:rStyle w:val="Hyperlink"/>
            <w:rFonts w:eastAsiaTheme="majorEastAsia"/>
            <w:noProof/>
          </w:rPr>
          <w:t>4.2.3 Xem danh sách học sinh</w:t>
        </w:r>
        <w:r>
          <w:rPr>
            <w:noProof/>
            <w:webHidden/>
          </w:rPr>
          <w:tab/>
        </w:r>
        <w:r>
          <w:rPr>
            <w:noProof/>
            <w:webHidden/>
          </w:rPr>
          <w:fldChar w:fldCharType="begin"/>
        </w:r>
        <w:r>
          <w:rPr>
            <w:noProof/>
            <w:webHidden/>
          </w:rPr>
          <w:instrText xml:space="preserve"> PAGEREF _Toc182649191 \h </w:instrText>
        </w:r>
        <w:r>
          <w:rPr>
            <w:noProof/>
            <w:webHidden/>
          </w:rPr>
        </w:r>
        <w:r>
          <w:rPr>
            <w:noProof/>
            <w:webHidden/>
          </w:rPr>
          <w:fldChar w:fldCharType="separate"/>
        </w:r>
        <w:r>
          <w:rPr>
            <w:noProof/>
            <w:webHidden/>
          </w:rPr>
          <w:t>84</w:t>
        </w:r>
        <w:r>
          <w:rPr>
            <w:noProof/>
            <w:webHidden/>
          </w:rPr>
          <w:fldChar w:fldCharType="end"/>
        </w:r>
      </w:hyperlink>
    </w:p>
    <w:p w14:paraId="29F7A8FE" w14:textId="30B10A9A"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92" w:history="1">
        <w:r w:rsidRPr="00EA030A">
          <w:rPr>
            <w:rStyle w:val="Hyperlink"/>
            <w:rFonts w:eastAsiaTheme="majorEastAsia"/>
            <w:noProof/>
          </w:rPr>
          <w:t>4.2.4 Trang dữ liệu học sinh</w:t>
        </w:r>
        <w:r>
          <w:rPr>
            <w:noProof/>
            <w:webHidden/>
          </w:rPr>
          <w:tab/>
        </w:r>
        <w:r>
          <w:rPr>
            <w:noProof/>
            <w:webHidden/>
          </w:rPr>
          <w:fldChar w:fldCharType="begin"/>
        </w:r>
        <w:r>
          <w:rPr>
            <w:noProof/>
            <w:webHidden/>
          </w:rPr>
          <w:instrText xml:space="preserve"> PAGEREF _Toc182649192 \h </w:instrText>
        </w:r>
        <w:r>
          <w:rPr>
            <w:noProof/>
            <w:webHidden/>
          </w:rPr>
        </w:r>
        <w:r>
          <w:rPr>
            <w:noProof/>
            <w:webHidden/>
          </w:rPr>
          <w:fldChar w:fldCharType="separate"/>
        </w:r>
        <w:r>
          <w:rPr>
            <w:noProof/>
            <w:webHidden/>
          </w:rPr>
          <w:t>85</w:t>
        </w:r>
        <w:r>
          <w:rPr>
            <w:noProof/>
            <w:webHidden/>
          </w:rPr>
          <w:fldChar w:fldCharType="end"/>
        </w:r>
      </w:hyperlink>
    </w:p>
    <w:p w14:paraId="1D1AF197" w14:textId="486EDC99"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93" w:history="1">
        <w:r w:rsidRPr="00EA030A">
          <w:rPr>
            <w:rStyle w:val="Hyperlink"/>
            <w:rFonts w:eastAsiaTheme="majorEastAsia"/>
            <w:noProof/>
          </w:rPr>
          <w:t>4.2.5 Nhập điểm</w:t>
        </w:r>
        <w:r>
          <w:rPr>
            <w:noProof/>
            <w:webHidden/>
          </w:rPr>
          <w:tab/>
        </w:r>
        <w:r>
          <w:rPr>
            <w:noProof/>
            <w:webHidden/>
          </w:rPr>
          <w:fldChar w:fldCharType="begin"/>
        </w:r>
        <w:r>
          <w:rPr>
            <w:noProof/>
            <w:webHidden/>
          </w:rPr>
          <w:instrText xml:space="preserve"> PAGEREF _Toc182649193 \h </w:instrText>
        </w:r>
        <w:r>
          <w:rPr>
            <w:noProof/>
            <w:webHidden/>
          </w:rPr>
        </w:r>
        <w:r>
          <w:rPr>
            <w:noProof/>
            <w:webHidden/>
          </w:rPr>
          <w:fldChar w:fldCharType="separate"/>
        </w:r>
        <w:r>
          <w:rPr>
            <w:noProof/>
            <w:webHidden/>
          </w:rPr>
          <w:t>85</w:t>
        </w:r>
        <w:r>
          <w:rPr>
            <w:noProof/>
            <w:webHidden/>
          </w:rPr>
          <w:fldChar w:fldCharType="end"/>
        </w:r>
      </w:hyperlink>
    </w:p>
    <w:p w14:paraId="2DB2F51D" w14:textId="1979493D"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194" w:history="1">
        <w:r w:rsidRPr="00EA030A">
          <w:rPr>
            <w:rStyle w:val="Hyperlink"/>
            <w:rFonts w:eastAsiaTheme="majorEastAsia"/>
            <w:noProof/>
          </w:rPr>
          <w:t>4.3 Học sinh</w:t>
        </w:r>
        <w:r>
          <w:rPr>
            <w:noProof/>
            <w:webHidden/>
          </w:rPr>
          <w:tab/>
        </w:r>
        <w:r>
          <w:rPr>
            <w:noProof/>
            <w:webHidden/>
          </w:rPr>
          <w:fldChar w:fldCharType="begin"/>
        </w:r>
        <w:r>
          <w:rPr>
            <w:noProof/>
            <w:webHidden/>
          </w:rPr>
          <w:instrText xml:space="preserve"> PAGEREF _Toc182649194 \h </w:instrText>
        </w:r>
        <w:r>
          <w:rPr>
            <w:noProof/>
            <w:webHidden/>
          </w:rPr>
        </w:r>
        <w:r>
          <w:rPr>
            <w:noProof/>
            <w:webHidden/>
          </w:rPr>
          <w:fldChar w:fldCharType="separate"/>
        </w:r>
        <w:r>
          <w:rPr>
            <w:noProof/>
            <w:webHidden/>
          </w:rPr>
          <w:t>86</w:t>
        </w:r>
        <w:r>
          <w:rPr>
            <w:noProof/>
            <w:webHidden/>
          </w:rPr>
          <w:fldChar w:fldCharType="end"/>
        </w:r>
      </w:hyperlink>
    </w:p>
    <w:p w14:paraId="45722969" w14:textId="681425A0"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95" w:history="1">
        <w:r w:rsidRPr="00EA030A">
          <w:rPr>
            <w:rStyle w:val="Hyperlink"/>
            <w:rFonts w:eastAsiaTheme="majorEastAsia"/>
            <w:noProof/>
          </w:rPr>
          <w:t>4.3.1 Trang đăng nhập</w:t>
        </w:r>
        <w:r>
          <w:rPr>
            <w:noProof/>
            <w:webHidden/>
          </w:rPr>
          <w:tab/>
        </w:r>
        <w:r>
          <w:rPr>
            <w:noProof/>
            <w:webHidden/>
          </w:rPr>
          <w:fldChar w:fldCharType="begin"/>
        </w:r>
        <w:r>
          <w:rPr>
            <w:noProof/>
            <w:webHidden/>
          </w:rPr>
          <w:instrText xml:space="preserve"> PAGEREF _Toc182649195 \h </w:instrText>
        </w:r>
        <w:r>
          <w:rPr>
            <w:noProof/>
            <w:webHidden/>
          </w:rPr>
        </w:r>
        <w:r>
          <w:rPr>
            <w:noProof/>
            <w:webHidden/>
          </w:rPr>
          <w:fldChar w:fldCharType="separate"/>
        </w:r>
        <w:r>
          <w:rPr>
            <w:noProof/>
            <w:webHidden/>
          </w:rPr>
          <w:t>86</w:t>
        </w:r>
        <w:r>
          <w:rPr>
            <w:noProof/>
            <w:webHidden/>
          </w:rPr>
          <w:fldChar w:fldCharType="end"/>
        </w:r>
      </w:hyperlink>
    </w:p>
    <w:p w14:paraId="47AB6CBF" w14:textId="35C8C599"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96" w:history="1">
        <w:r w:rsidRPr="00EA030A">
          <w:rPr>
            <w:rStyle w:val="Hyperlink"/>
            <w:rFonts w:eastAsiaTheme="majorEastAsia"/>
            <w:noProof/>
          </w:rPr>
          <w:t>4.3.2 Trang chủ</w:t>
        </w:r>
        <w:r>
          <w:rPr>
            <w:noProof/>
            <w:webHidden/>
          </w:rPr>
          <w:tab/>
        </w:r>
        <w:r>
          <w:rPr>
            <w:noProof/>
            <w:webHidden/>
          </w:rPr>
          <w:fldChar w:fldCharType="begin"/>
        </w:r>
        <w:r>
          <w:rPr>
            <w:noProof/>
            <w:webHidden/>
          </w:rPr>
          <w:instrText xml:space="preserve"> PAGEREF _Toc182649196 \h </w:instrText>
        </w:r>
        <w:r>
          <w:rPr>
            <w:noProof/>
            <w:webHidden/>
          </w:rPr>
        </w:r>
        <w:r>
          <w:rPr>
            <w:noProof/>
            <w:webHidden/>
          </w:rPr>
          <w:fldChar w:fldCharType="separate"/>
        </w:r>
        <w:r>
          <w:rPr>
            <w:noProof/>
            <w:webHidden/>
          </w:rPr>
          <w:t>86</w:t>
        </w:r>
        <w:r>
          <w:rPr>
            <w:noProof/>
            <w:webHidden/>
          </w:rPr>
          <w:fldChar w:fldCharType="end"/>
        </w:r>
      </w:hyperlink>
    </w:p>
    <w:p w14:paraId="1677BFCB" w14:textId="0B169F9D"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97" w:history="1">
        <w:r w:rsidRPr="00EA030A">
          <w:rPr>
            <w:rStyle w:val="Hyperlink"/>
            <w:rFonts w:eastAsiaTheme="majorEastAsia"/>
            <w:noProof/>
          </w:rPr>
          <w:t>4.3.3 Xem dữ liệu điểm danh</w:t>
        </w:r>
        <w:r>
          <w:rPr>
            <w:noProof/>
            <w:webHidden/>
          </w:rPr>
          <w:tab/>
        </w:r>
        <w:r>
          <w:rPr>
            <w:noProof/>
            <w:webHidden/>
          </w:rPr>
          <w:fldChar w:fldCharType="begin"/>
        </w:r>
        <w:r>
          <w:rPr>
            <w:noProof/>
            <w:webHidden/>
          </w:rPr>
          <w:instrText xml:space="preserve"> PAGEREF _Toc182649197 \h </w:instrText>
        </w:r>
        <w:r>
          <w:rPr>
            <w:noProof/>
            <w:webHidden/>
          </w:rPr>
        </w:r>
        <w:r>
          <w:rPr>
            <w:noProof/>
            <w:webHidden/>
          </w:rPr>
          <w:fldChar w:fldCharType="separate"/>
        </w:r>
        <w:r>
          <w:rPr>
            <w:noProof/>
            <w:webHidden/>
          </w:rPr>
          <w:t>87</w:t>
        </w:r>
        <w:r>
          <w:rPr>
            <w:noProof/>
            <w:webHidden/>
          </w:rPr>
          <w:fldChar w:fldCharType="end"/>
        </w:r>
      </w:hyperlink>
    </w:p>
    <w:p w14:paraId="0B059183" w14:textId="5CA573E1"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98" w:history="1">
        <w:r w:rsidRPr="00EA030A">
          <w:rPr>
            <w:rStyle w:val="Hyperlink"/>
            <w:rFonts w:eastAsiaTheme="majorEastAsia"/>
            <w:noProof/>
          </w:rPr>
          <w:t>4.3.4 Xem thông báo</w:t>
        </w:r>
        <w:r>
          <w:rPr>
            <w:noProof/>
            <w:webHidden/>
          </w:rPr>
          <w:tab/>
        </w:r>
        <w:r>
          <w:rPr>
            <w:noProof/>
            <w:webHidden/>
          </w:rPr>
          <w:fldChar w:fldCharType="begin"/>
        </w:r>
        <w:r>
          <w:rPr>
            <w:noProof/>
            <w:webHidden/>
          </w:rPr>
          <w:instrText xml:space="preserve"> PAGEREF _Toc182649198 \h </w:instrText>
        </w:r>
        <w:r>
          <w:rPr>
            <w:noProof/>
            <w:webHidden/>
          </w:rPr>
        </w:r>
        <w:r>
          <w:rPr>
            <w:noProof/>
            <w:webHidden/>
          </w:rPr>
          <w:fldChar w:fldCharType="separate"/>
        </w:r>
        <w:r>
          <w:rPr>
            <w:noProof/>
            <w:webHidden/>
          </w:rPr>
          <w:t>87</w:t>
        </w:r>
        <w:r>
          <w:rPr>
            <w:noProof/>
            <w:webHidden/>
          </w:rPr>
          <w:fldChar w:fldCharType="end"/>
        </w:r>
      </w:hyperlink>
    </w:p>
    <w:p w14:paraId="6FABFBFE" w14:textId="56033443"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199" w:history="1">
        <w:r w:rsidRPr="00EA030A">
          <w:rPr>
            <w:rStyle w:val="Hyperlink"/>
            <w:rFonts w:eastAsiaTheme="majorEastAsia"/>
            <w:noProof/>
          </w:rPr>
          <w:t>4.3.5 Xem thông tin các lớp đang tham gia</w:t>
        </w:r>
        <w:r>
          <w:rPr>
            <w:noProof/>
            <w:webHidden/>
          </w:rPr>
          <w:tab/>
        </w:r>
        <w:r>
          <w:rPr>
            <w:noProof/>
            <w:webHidden/>
          </w:rPr>
          <w:fldChar w:fldCharType="begin"/>
        </w:r>
        <w:r>
          <w:rPr>
            <w:noProof/>
            <w:webHidden/>
          </w:rPr>
          <w:instrText xml:space="preserve"> PAGEREF _Toc182649199 \h </w:instrText>
        </w:r>
        <w:r>
          <w:rPr>
            <w:noProof/>
            <w:webHidden/>
          </w:rPr>
        </w:r>
        <w:r>
          <w:rPr>
            <w:noProof/>
            <w:webHidden/>
          </w:rPr>
          <w:fldChar w:fldCharType="separate"/>
        </w:r>
        <w:r>
          <w:rPr>
            <w:noProof/>
            <w:webHidden/>
          </w:rPr>
          <w:t>88</w:t>
        </w:r>
        <w:r>
          <w:rPr>
            <w:noProof/>
            <w:webHidden/>
          </w:rPr>
          <w:fldChar w:fldCharType="end"/>
        </w:r>
      </w:hyperlink>
    </w:p>
    <w:p w14:paraId="33EF4253" w14:textId="5F606DCE"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200" w:history="1">
        <w:r w:rsidRPr="00EA030A">
          <w:rPr>
            <w:rStyle w:val="Hyperlink"/>
            <w:rFonts w:eastAsiaTheme="majorEastAsia"/>
            <w:noProof/>
          </w:rPr>
          <w:t>4.3.6 Gửi đánh giá chất lượng về trường</w:t>
        </w:r>
        <w:r>
          <w:rPr>
            <w:noProof/>
            <w:webHidden/>
          </w:rPr>
          <w:tab/>
        </w:r>
        <w:r>
          <w:rPr>
            <w:noProof/>
            <w:webHidden/>
          </w:rPr>
          <w:fldChar w:fldCharType="begin"/>
        </w:r>
        <w:r>
          <w:rPr>
            <w:noProof/>
            <w:webHidden/>
          </w:rPr>
          <w:instrText xml:space="preserve"> PAGEREF _Toc182649200 \h </w:instrText>
        </w:r>
        <w:r>
          <w:rPr>
            <w:noProof/>
            <w:webHidden/>
          </w:rPr>
        </w:r>
        <w:r>
          <w:rPr>
            <w:noProof/>
            <w:webHidden/>
          </w:rPr>
          <w:fldChar w:fldCharType="separate"/>
        </w:r>
        <w:r>
          <w:rPr>
            <w:noProof/>
            <w:webHidden/>
          </w:rPr>
          <w:t>88</w:t>
        </w:r>
        <w:r>
          <w:rPr>
            <w:noProof/>
            <w:webHidden/>
          </w:rPr>
          <w:fldChar w:fldCharType="end"/>
        </w:r>
      </w:hyperlink>
    </w:p>
    <w:p w14:paraId="7CD03826" w14:textId="4C8103BB" w:rsidR="00AD381C" w:rsidRDefault="00AD381C">
      <w:pPr>
        <w:pStyle w:val="TOC3"/>
        <w:rPr>
          <w:rFonts w:asciiTheme="minorHAnsi" w:eastAsiaTheme="minorEastAsia" w:hAnsiTheme="minorHAnsi" w:cstheme="minorBidi"/>
          <w:noProof/>
          <w:kern w:val="2"/>
          <w:sz w:val="22"/>
          <w:szCs w:val="22"/>
          <w:lang w:eastAsia="vi-VN"/>
          <w14:ligatures w14:val="standardContextual"/>
        </w:rPr>
      </w:pPr>
      <w:hyperlink w:anchor="_Toc182649201" w:history="1">
        <w:r w:rsidRPr="00EA030A">
          <w:rPr>
            <w:rStyle w:val="Hyperlink"/>
            <w:rFonts w:eastAsiaTheme="majorEastAsia"/>
            <w:noProof/>
          </w:rPr>
          <w:t>4.3.7 Thông tin cá nhân</w:t>
        </w:r>
        <w:r>
          <w:rPr>
            <w:noProof/>
            <w:webHidden/>
          </w:rPr>
          <w:tab/>
        </w:r>
        <w:r>
          <w:rPr>
            <w:noProof/>
            <w:webHidden/>
          </w:rPr>
          <w:fldChar w:fldCharType="begin"/>
        </w:r>
        <w:r>
          <w:rPr>
            <w:noProof/>
            <w:webHidden/>
          </w:rPr>
          <w:instrText xml:space="preserve"> PAGEREF _Toc182649201 \h </w:instrText>
        </w:r>
        <w:r>
          <w:rPr>
            <w:noProof/>
            <w:webHidden/>
          </w:rPr>
        </w:r>
        <w:r>
          <w:rPr>
            <w:noProof/>
            <w:webHidden/>
          </w:rPr>
          <w:fldChar w:fldCharType="separate"/>
        </w:r>
        <w:r>
          <w:rPr>
            <w:noProof/>
            <w:webHidden/>
          </w:rPr>
          <w:t>89</w:t>
        </w:r>
        <w:r>
          <w:rPr>
            <w:noProof/>
            <w:webHidden/>
          </w:rPr>
          <w:fldChar w:fldCharType="end"/>
        </w:r>
      </w:hyperlink>
    </w:p>
    <w:p w14:paraId="5B070D61" w14:textId="4EE0E05F" w:rsidR="00AD381C" w:rsidRDefault="00AD381C">
      <w:pPr>
        <w:pStyle w:val="TOC1"/>
        <w:rPr>
          <w:rFonts w:asciiTheme="minorHAnsi" w:eastAsiaTheme="minorEastAsia" w:hAnsiTheme="minorHAnsi" w:cstheme="minorBidi"/>
          <w:noProof/>
          <w:kern w:val="2"/>
          <w:sz w:val="22"/>
          <w:szCs w:val="22"/>
          <w:lang w:eastAsia="vi-VN"/>
          <w14:ligatures w14:val="standardContextual"/>
        </w:rPr>
      </w:pPr>
      <w:hyperlink w:anchor="_Toc182649202" w:history="1">
        <w:r w:rsidRPr="00EA030A">
          <w:rPr>
            <w:rStyle w:val="Hyperlink"/>
            <w:rFonts w:eastAsiaTheme="majorEastAsia"/>
            <w:noProof/>
          </w:rPr>
          <w:t>CHƯƠNG 5. KẾT LUẬN VÀ HƯỚNG PHÁT TRIỂN</w:t>
        </w:r>
        <w:r>
          <w:rPr>
            <w:noProof/>
            <w:webHidden/>
          </w:rPr>
          <w:tab/>
        </w:r>
        <w:r>
          <w:rPr>
            <w:noProof/>
            <w:webHidden/>
          </w:rPr>
          <w:fldChar w:fldCharType="begin"/>
        </w:r>
        <w:r>
          <w:rPr>
            <w:noProof/>
            <w:webHidden/>
          </w:rPr>
          <w:instrText xml:space="preserve"> PAGEREF _Toc182649202 \h </w:instrText>
        </w:r>
        <w:r>
          <w:rPr>
            <w:noProof/>
            <w:webHidden/>
          </w:rPr>
        </w:r>
        <w:r>
          <w:rPr>
            <w:noProof/>
            <w:webHidden/>
          </w:rPr>
          <w:fldChar w:fldCharType="separate"/>
        </w:r>
        <w:r>
          <w:rPr>
            <w:noProof/>
            <w:webHidden/>
          </w:rPr>
          <w:t>90</w:t>
        </w:r>
        <w:r>
          <w:rPr>
            <w:noProof/>
            <w:webHidden/>
          </w:rPr>
          <w:fldChar w:fldCharType="end"/>
        </w:r>
      </w:hyperlink>
    </w:p>
    <w:p w14:paraId="38991A94" w14:textId="0977FAA7"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203" w:history="1">
        <w:r w:rsidRPr="00EA030A">
          <w:rPr>
            <w:rStyle w:val="Hyperlink"/>
            <w:rFonts w:eastAsiaTheme="majorEastAsia"/>
            <w:noProof/>
          </w:rPr>
          <w:t>5.1 Kết luận</w:t>
        </w:r>
        <w:r>
          <w:rPr>
            <w:noProof/>
            <w:webHidden/>
          </w:rPr>
          <w:tab/>
        </w:r>
        <w:r>
          <w:rPr>
            <w:noProof/>
            <w:webHidden/>
          </w:rPr>
          <w:fldChar w:fldCharType="begin"/>
        </w:r>
        <w:r>
          <w:rPr>
            <w:noProof/>
            <w:webHidden/>
          </w:rPr>
          <w:instrText xml:space="preserve"> PAGEREF _Toc182649203 \h </w:instrText>
        </w:r>
        <w:r>
          <w:rPr>
            <w:noProof/>
            <w:webHidden/>
          </w:rPr>
        </w:r>
        <w:r>
          <w:rPr>
            <w:noProof/>
            <w:webHidden/>
          </w:rPr>
          <w:fldChar w:fldCharType="separate"/>
        </w:r>
        <w:r>
          <w:rPr>
            <w:noProof/>
            <w:webHidden/>
          </w:rPr>
          <w:t>90</w:t>
        </w:r>
        <w:r>
          <w:rPr>
            <w:noProof/>
            <w:webHidden/>
          </w:rPr>
          <w:fldChar w:fldCharType="end"/>
        </w:r>
      </w:hyperlink>
    </w:p>
    <w:p w14:paraId="649D7F86" w14:textId="0026156F" w:rsidR="00AD381C" w:rsidRDefault="00AD381C">
      <w:pPr>
        <w:pStyle w:val="TOC2"/>
        <w:tabs>
          <w:tab w:val="right" w:leader="dot" w:pos="9111"/>
        </w:tabs>
        <w:rPr>
          <w:rFonts w:asciiTheme="minorHAnsi" w:eastAsiaTheme="minorEastAsia" w:hAnsiTheme="minorHAnsi" w:cstheme="minorBidi"/>
          <w:noProof/>
          <w:kern w:val="2"/>
          <w:sz w:val="22"/>
          <w:szCs w:val="22"/>
          <w:lang w:eastAsia="vi-VN"/>
          <w14:ligatures w14:val="standardContextual"/>
        </w:rPr>
      </w:pPr>
      <w:hyperlink w:anchor="_Toc182649204" w:history="1">
        <w:r w:rsidRPr="00EA030A">
          <w:rPr>
            <w:rStyle w:val="Hyperlink"/>
            <w:rFonts w:eastAsiaTheme="majorEastAsia"/>
            <w:noProof/>
          </w:rPr>
          <w:t>5.2 Hướng phát triển</w:t>
        </w:r>
        <w:r>
          <w:rPr>
            <w:noProof/>
            <w:webHidden/>
          </w:rPr>
          <w:tab/>
        </w:r>
        <w:r>
          <w:rPr>
            <w:noProof/>
            <w:webHidden/>
          </w:rPr>
          <w:fldChar w:fldCharType="begin"/>
        </w:r>
        <w:r>
          <w:rPr>
            <w:noProof/>
            <w:webHidden/>
          </w:rPr>
          <w:instrText xml:space="preserve"> PAGEREF _Toc182649204 \h </w:instrText>
        </w:r>
        <w:r>
          <w:rPr>
            <w:noProof/>
            <w:webHidden/>
          </w:rPr>
        </w:r>
        <w:r>
          <w:rPr>
            <w:noProof/>
            <w:webHidden/>
          </w:rPr>
          <w:fldChar w:fldCharType="separate"/>
        </w:r>
        <w:r>
          <w:rPr>
            <w:noProof/>
            <w:webHidden/>
          </w:rPr>
          <w:t>90</w:t>
        </w:r>
        <w:r>
          <w:rPr>
            <w:noProof/>
            <w:webHidden/>
          </w:rPr>
          <w:fldChar w:fldCharType="end"/>
        </w:r>
      </w:hyperlink>
    </w:p>
    <w:p w14:paraId="093216C4" w14:textId="27E3BEAD" w:rsidR="00AD381C" w:rsidRDefault="00AD381C">
      <w:pPr>
        <w:pStyle w:val="TOC1"/>
        <w:rPr>
          <w:rFonts w:asciiTheme="minorHAnsi" w:eastAsiaTheme="minorEastAsia" w:hAnsiTheme="minorHAnsi" w:cstheme="minorBidi"/>
          <w:noProof/>
          <w:kern w:val="2"/>
          <w:sz w:val="22"/>
          <w:szCs w:val="22"/>
          <w:lang w:eastAsia="vi-VN"/>
          <w14:ligatures w14:val="standardContextual"/>
        </w:rPr>
      </w:pPr>
      <w:hyperlink w:anchor="_Toc182649205" w:history="1">
        <w:r w:rsidRPr="00EA030A">
          <w:rPr>
            <w:rStyle w:val="Hyperlink"/>
            <w:rFonts w:eastAsiaTheme="majorEastAsia"/>
            <w:noProof/>
          </w:rPr>
          <w:t>TÀI LIỆU THAM KHẢO</w:t>
        </w:r>
        <w:r>
          <w:rPr>
            <w:noProof/>
            <w:webHidden/>
          </w:rPr>
          <w:tab/>
        </w:r>
        <w:r>
          <w:rPr>
            <w:noProof/>
            <w:webHidden/>
          </w:rPr>
          <w:fldChar w:fldCharType="begin"/>
        </w:r>
        <w:r>
          <w:rPr>
            <w:noProof/>
            <w:webHidden/>
          </w:rPr>
          <w:instrText xml:space="preserve"> PAGEREF _Toc182649205 \h </w:instrText>
        </w:r>
        <w:r>
          <w:rPr>
            <w:noProof/>
            <w:webHidden/>
          </w:rPr>
        </w:r>
        <w:r>
          <w:rPr>
            <w:noProof/>
            <w:webHidden/>
          </w:rPr>
          <w:fldChar w:fldCharType="separate"/>
        </w:r>
        <w:r>
          <w:rPr>
            <w:noProof/>
            <w:webHidden/>
          </w:rPr>
          <w:t>91</w:t>
        </w:r>
        <w:r>
          <w:rPr>
            <w:noProof/>
            <w:webHidden/>
          </w:rPr>
          <w:fldChar w:fldCharType="end"/>
        </w:r>
      </w:hyperlink>
    </w:p>
    <w:p w14:paraId="4AA46271" w14:textId="61A023EF" w:rsidR="00AE5239" w:rsidRDefault="00AE5239">
      <w:r>
        <w:fldChar w:fldCharType="end"/>
      </w:r>
    </w:p>
    <w:p w14:paraId="205A6406" w14:textId="2731A2EC" w:rsidR="001E469B" w:rsidRDefault="001E469B" w:rsidP="00C37F4E">
      <w:r>
        <w:br w:type="page"/>
      </w:r>
    </w:p>
    <w:p w14:paraId="6881A2B8" w14:textId="522DF532" w:rsidR="004C42D6" w:rsidRPr="00F24AD6" w:rsidRDefault="00F50B92" w:rsidP="00AD381C">
      <w:pPr>
        <w:pStyle w:val="Heading1"/>
        <w:numPr>
          <w:ilvl w:val="0"/>
          <w:numId w:val="0"/>
        </w:numPr>
        <w:jc w:val="center"/>
      </w:pPr>
      <w:bookmarkStart w:id="12" w:name="_Toc180790116"/>
      <w:bookmarkStart w:id="13" w:name="_Toc180790311"/>
      <w:bookmarkStart w:id="14" w:name="_Toc182649126"/>
      <w:r w:rsidRPr="00F50B92">
        <w:lastRenderedPageBreak/>
        <w:t xml:space="preserve">DANH MỤC </w:t>
      </w:r>
      <w:r w:rsidR="007A1DEA">
        <w:t>CÁC</w:t>
      </w:r>
      <w:r w:rsidRPr="00F50B92">
        <w:t xml:space="preserve"> CHỮ VIẾT TẮT</w:t>
      </w:r>
      <w:bookmarkEnd w:id="12"/>
      <w:bookmarkEnd w:id="13"/>
      <w:bookmarkEnd w:id="14"/>
    </w:p>
    <w:p w14:paraId="12CC1131" w14:textId="07361B04" w:rsidR="00877D14" w:rsidRDefault="00036173" w:rsidP="007A1DEA">
      <w:pPr>
        <w:ind w:firstLine="284"/>
      </w:pPr>
      <w:r>
        <w:t>DFD</w:t>
      </w:r>
      <w:r w:rsidR="00877D14">
        <w:tab/>
      </w:r>
      <w:r w:rsidR="00877D14">
        <w:tab/>
      </w:r>
      <w:r w:rsidR="00C32CC7" w:rsidRPr="00C32CC7">
        <w:t>Data Flow Diagram</w:t>
      </w:r>
    </w:p>
    <w:p w14:paraId="2E28CF8F" w14:textId="6A027587" w:rsidR="004C42D6" w:rsidRPr="00CB7DBE" w:rsidRDefault="00036173" w:rsidP="007A1DEA">
      <w:pPr>
        <w:ind w:firstLine="284"/>
      </w:pPr>
      <w:r>
        <w:t>ERD</w:t>
      </w:r>
      <w:r w:rsidR="00877D14">
        <w:tab/>
      </w:r>
      <w:r w:rsidR="00877D14">
        <w:tab/>
      </w:r>
      <w:r w:rsidR="00C32CC7" w:rsidRPr="00C32CC7">
        <w:t>Entity-Relationship Diagram</w:t>
      </w:r>
    </w:p>
    <w:p w14:paraId="31B11FF2" w14:textId="77777777" w:rsidR="00F50B92" w:rsidRPr="002E6FE4" w:rsidRDefault="00F50B92" w:rsidP="00C37F4E">
      <w:r>
        <w:br w:type="page"/>
      </w:r>
    </w:p>
    <w:p w14:paraId="0218DDFB" w14:textId="5D8AD242" w:rsidR="007E6AB9" w:rsidRPr="007E6AB9" w:rsidRDefault="007B1A23" w:rsidP="00AD381C">
      <w:pPr>
        <w:pStyle w:val="Heading1"/>
        <w:numPr>
          <w:ilvl w:val="0"/>
          <w:numId w:val="0"/>
        </w:numPr>
        <w:jc w:val="center"/>
      </w:pPr>
      <w:bookmarkStart w:id="15" w:name="_Toc180790117"/>
      <w:bookmarkStart w:id="16" w:name="_Toc180790312"/>
      <w:bookmarkStart w:id="17" w:name="_Toc182649127"/>
      <w:r>
        <w:lastRenderedPageBreak/>
        <w:t xml:space="preserve">DANH </w:t>
      </w:r>
      <w:r w:rsidR="0024500C">
        <w:t>CHỨC NĂNG</w:t>
      </w:r>
      <w:r>
        <w:t xml:space="preserve"> CÁC BẢNG BIỂU, HÌNH </w:t>
      </w:r>
      <w:r w:rsidR="007B533D">
        <w:t>ẢNH</w:t>
      </w:r>
      <w:bookmarkEnd w:id="11"/>
      <w:bookmarkEnd w:id="15"/>
      <w:bookmarkEnd w:id="16"/>
      <w:bookmarkEnd w:id="17"/>
    </w:p>
    <w:p w14:paraId="4EE89225" w14:textId="53463AB3" w:rsidR="007B533D" w:rsidRPr="00B055BB" w:rsidRDefault="00791EED" w:rsidP="00B055BB">
      <w:pPr>
        <w:spacing w:before="100" w:beforeAutospacing="1"/>
        <w:ind w:firstLine="0"/>
        <w:rPr>
          <w:b/>
          <w:bCs/>
        </w:rPr>
      </w:pPr>
      <w:r w:rsidRPr="00B055BB">
        <w:rPr>
          <w:b/>
          <w:bCs/>
        </w:rPr>
        <w:t xml:space="preserve">DANH </w:t>
      </w:r>
      <w:r w:rsidR="0024500C" w:rsidRPr="00B055BB">
        <w:rPr>
          <w:b/>
          <w:bCs/>
        </w:rPr>
        <w:t>CHỨC NĂNG</w:t>
      </w:r>
      <w:r w:rsidRPr="00B055BB">
        <w:rPr>
          <w:b/>
          <w:bCs/>
        </w:rPr>
        <w:t xml:space="preserve"> BẢNG</w:t>
      </w:r>
    </w:p>
    <w:p w14:paraId="2D3A82EB" w14:textId="1C11CFD5" w:rsidR="009F713C" w:rsidRDefault="004314D5">
      <w:pPr>
        <w:pStyle w:val="TOC1"/>
        <w:rPr>
          <w:rFonts w:asciiTheme="minorHAnsi" w:eastAsiaTheme="minorEastAsia" w:hAnsiTheme="minorHAnsi" w:cstheme="minorBidi"/>
          <w:noProof/>
          <w:kern w:val="2"/>
          <w:sz w:val="22"/>
          <w:szCs w:val="22"/>
          <w:lang w:eastAsia="vi-VN"/>
          <w14:ligatures w14:val="standardContextual"/>
        </w:rPr>
      </w:pPr>
      <w:r>
        <w:fldChar w:fldCharType="begin"/>
      </w:r>
      <w:r>
        <w:instrText xml:space="preserve"> TOC \h \z \t "Bảng,1" </w:instrText>
      </w:r>
      <w:r>
        <w:fldChar w:fldCharType="separate"/>
      </w:r>
      <w:hyperlink w:anchor="_Toc182607565" w:history="1">
        <w:r w:rsidR="009F713C" w:rsidRPr="003C31EB">
          <w:rPr>
            <w:rStyle w:val="Hyperlink"/>
            <w:rFonts w:eastAsiaTheme="majorEastAsia"/>
            <w:noProof/>
          </w:rPr>
          <w:t>Bảng 2.1 Bảng khảo sát yêu cầu hệ thống</w:t>
        </w:r>
        <w:r w:rsidR="009F713C">
          <w:rPr>
            <w:noProof/>
            <w:webHidden/>
          </w:rPr>
          <w:tab/>
        </w:r>
        <w:r w:rsidR="009F713C">
          <w:rPr>
            <w:noProof/>
            <w:webHidden/>
          </w:rPr>
          <w:fldChar w:fldCharType="begin"/>
        </w:r>
        <w:r w:rsidR="009F713C">
          <w:rPr>
            <w:noProof/>
            <w:webHidden/>
          </w:rPr>
          <w:instrText xml:space="preserve"> PAGEREF _Toc182607565 \h </w:instrText>
        </w:r>
        <w:r w:rsidR="009F713C">
          <w:rPr>
            <w:noProof/>
            <w:webHidden/>
          </w:rPr>
        </w:r>
        <w:r w:rsidR="009F713C">
          <w:rPr>
            <w:noProof/>
            <w:webHidden/>
          </w:rPr>
          <w:fldChar w:fldCharType="separate"/>
        </w:r>
        <w:r w:rsidR="006A0825">
          <w:rPr>
            <w:noProof/>
            <w:webHidden/>
          </w:rPr>
          <w:t>25</w:t>
        </w:r>
        <w:r w:rsidR="009F713C">
          <w:rPr>
            <w:noProof/>
            <w:webHidden/>
          </w:rPr>
          <w:fldChar w:fldCharType="end"/>
        </w:r>
      </w:hyperlink>
    </w:p>
    <w:p w14:paraId="38BD38C7" w14:textId="3A385525"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66" w:history="1">
        <w:r w:rsidRPr="003C31EB">
          <w:rPr>
            <w:rStyle w:val="Hyperlink"/>
            <w:rFonts w:eastAsiaTheme="majorEastAsia"/>
            <w:noProof/>
          </w:rPr>
          <w:t>Bảng 2.2 Các actor trong hệ thống</w:t>
        </w:r>
        <w:r>
          <w:rPr>
            <w:noProof/>
            <w:webHidden/>
          </w:rPr>
          <w:tab/>
        </w:r>
        <w:r>
          <w:rPr>
            <w:noProof/>
            <w:webHidden/>
          </w:rPr>
          <w:fldChar w:fldCharType="begin"/>
        </w:r>
        <w:r>
          <w:rPr>
            <w:noProof/>
            <w:webHidden/>
          </w:rPr>
          <w:instrText xml:space="preserve"> PAGEREF _Toc182607566 \h </w:instrText>
        </w:r>
        <w:r>
          <w:rPr>
            <w:noProof/>
            <w:webHidden/>
          </w:rPr>
        </w:r>
        <w:r>
          <w:rPr>
            <w:noProof/>
            <w:webHidden/>
          </w:rPr>
          <w:fldChar w:fldCharType="separate"/>
        </w:r>
        <w:r w:rsidR="006A0825">
          <w:rPr>
            <w:noProof/>
            <w:webHidden/>
          </w:rPr>
          <w:t>31</w:t>
        </w:r>
        <w:r>
          <w:rPr>
            <w:noProof/>
            <w:webHidden/>
          </w:rPr>
          <w:fldChar w:fldCharType="end"/>
        </w:r>
      </w:hyperlink>
    </w:p>
    <w:p w14:paraId="4E38081A" w14:textId="6427852C"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67" w:history="1">
        <w:r w:rsidRPr="003C31EB">
          <w:rPr>
            <w:rStyle w:val="Hyperlink"/>
            <w:rFonts w:eastAsiaTheme="majorEastAsia"/>
            <w:noProof/>
          </w:rPr>
          <w:t>Bảng 2.3 Các use-case trong hệ thống</w:t>
        </w:r>
        <w:r>
          <w:rPr>
            <w:noProof/>
            <w:webHidden/>
          </w:rPr>
          <w:tab/>
        </w:r>
        <w:r>
          <w:rPr>
            <w:noProof/>
            <w:webHidden/>
          </w:rPr>
          <w:fldChar w:fldCharType="begin"/>
        </w:r>
        <w:r>
          <w:rPr>
            <w:noProof/>
            <w:webHidden/>
          </w:rPr>
          <w:instrText xml:space="preserve"> PAGEREF _Toc182607567 \h </w:instrText>
        </w:r>
        <w:r>
          <w:rPr>
            <w:noProof/>
            <w:webHidden/>
          </w:rPr>
        </w:r>
        <w:r>
          <w:rPr>
            <w:noProof/>
            <w:webHidden/>
          </w:rPr>
          <w:fldChar w:fldCharType="separate"/>
        </w:r>
        <w:r w:rsidR="006A0825">
          <w:rPr>
            <w:noProof/>
            <w:webHidden/>
          </w:rPr>
          <w:t>31</w:t>
        </w:r>
        <w:r>
          <w:rPr>
            <w:noProof/>
            <w:webHidden/>
          </w:rPr>
          <w:fldChar w:fldCharType="end"/>
        </w:r>
      </w:hyperlink>
    </w:p>
    <w:p w14:paraId="569BB72B" w14:textId="5FED224E"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68" w:history="1">
        <w:r w:rsidRPr="003C31EB">
          <w:rPr>
            <w:rStyle w:val="Hyperlink"/>
            <w:rFonts w:eastAsiaTheme="majorEastAsia"/>
            <w:noProof/>
          </w:rPr>
          <w:t>Bảng 2.4 Bảng đặc tả Use-case Đăng nhập</w:t>
        </w:r>
        <w:r>
          <w:rPr>
            <w:noProof/>
            <w:webHidden/>
          </w:rPr>
          <w:tab/>
        </w:r>
        <w:r>
          <w:rPr>
            <w:noProof/>
            <w:webHidden/>
          </w:rPr>
          <w:fldChar w:fldCharType="begin"/>
        </w:r>
        <w:r>
          <w:rPr>
            <w:noProof/>
            <w:webHidden/>
          </w:rPr>
          <w:instrText xml:space="preserve"> PAGEREF _Toc182607568 \h </w:instrText>
        </w:r>
        <w:r>
          <w:rPr>
            <w:noProof/>
            <w:webHidden/>
          </w:rPr>
        </w:r>
        <w:r>
          <w:rPr>
            <w:noProof/>
            <w:webHidden/>
          </w:rPr>
          <w:fldChar w:fldCharType="separate"/>
        </w:r>
        <w:r w:rsidR="006A0825">
          <w:rPr>
            <w:noProof/>
            <w:webHidden/>
          </w:rPr>
          <w:t>35</w:t>
        </w:r>
        <w:r>
          <w:rPr>
            <w:noProof/>
            <w:webHidden/>
          </w:rPr>
          <w:fldChar w:fldCharType="end"/>
        </w:r>
      </w:hyperlink>
    </w:p>
    <w:p w14:paraId="2ECED1C7" w14:textId="5AA64E4B"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69" w:history="1">
        <w:r w:rsidRPr="003C31EB">
          <w:rPr>
            <w:rStyle w:val="Hyperlink"/>
            <w:rFonts w:eastAsiaTheme="majorEastAsia"/>
            <w:noProof/>
          </w:rPr>
          <w:t>Bảng 2.5 Bảng đặc tả Use-case Đăng xuất</w:t>
        </w:r>
        <w:r>
          <w:rPr>
            <w:noProof/>
            <w:webHidden/>
          </w:rPr>
          <w:tab/>
        </w:r>
        <w:r>
          <w:rPr>
            <w:noProof/>
            <w:webHidden/>
          </w:rPr>
          <w:fldChar w:fldCharType="begin"/>
        </w:r>
        <w:r>
          <w:rPr>
            <w:noProof/>
            <w:webHidden/>
          </w:rPr>
          <w:instrText xml:space="preserve"> PAGEREF _Toc182607569 \h </w:instrText>
        </w:r>
        <w:r>
          <w:rPr>
            <w:noProof/>
            <w:webHidden/>
          </w:rPr>
        </w:r>
        <w:r>
          <w:rPr>
            <w:noProof/>
            <w:webHidden/>
          </w:rPr>
          <w:fldChar w:fldCharType="separate"/>
        </w:r>
        <w:r w:rsidR="006A0825">
          <w:rPr>
            <w:noProof/>
            <w:webHidden/>
          </w:rPr>
          <w:t>37</w:t>
        </w:r>
        <w:r>
          <w:rPr>
            <w:noProof/>
            <w:webHidden/>
          </w:rPr>
          <w:fldChar w:fldCharType="end"/>
        </w:r>
      </w:hyperlink>
    </w:p>
    <w:p w14:paraId="4F527B03" w14:textId="2C0D7A8C"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0" w:history="1">
        <w:r w:rsidRPr="003C31EB">
          <w:rPr>
            <w:rStyle w:val="Hyperlink"/>
            <w:rFonts w:eastAsiaTheme="majorEastAsia"/>
            <w:noProof/>
          </w:rPr>
          <w:t>Bảng 2.7 Bảng đặc tả Use-case Quản lý danh sách giáo viên</w:t>
        </w:r>
        <w:r>
          <w:rPr>
            <w:noProof/>
            <w:webHidden/>
          </w:rPr>
          <w:tab/>
        </w:r>
        <w:r>
          <w:rPr>
            <w:noProof/>
            <w:webHidden/>
          </w:rPr>
          <w:fldChar w:fldCharType="begin"/>
        </w:r>
        <w:r>
          <w:rPr>
            <w:noProof/>
            <w:webHidden/>
          </w:rPr>
          <w:instrText xml:space="preserve"> PAGEREF _Toc182607570 \h </w:instrText>
        </w:r>
        <w:r>
          <w:rPr>
            <w:noProof/>
            <w:webHidden/>
          </w:rPr>
        </w:r>
        <w:r>
          <w:rPr>
            <w:noProof/>
            <w:webHidden/>
          </w:rPr>
          <w:fldChar w:fldCharType="separate"/>
        </w:r>
        <w:r w:rsidR="006A0825">
          <w:rPr>
            <w:noProof/>
            <w:webHidden/>
          </w:rPr>
          <w:t>39</w:t>
        </w:r>
        <w:r>
          <w:rPr>
            <w:noProof/>
            <w:webHidden/>
          </w:rPr>
          <w:fldChar w:fldCharType="end"/>
        </w:r>
      </w:hyperlink>
    </w:p>
    <w:p w14:paraId="2A45F304" w14:textId="070726F3"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1" w:history="1">
        <w:r w:rsidRPr="003C31EB">
          <w:rPr>
            <w:rStyle w:val="Hyperlink"/>
            <w:rFonts w:eastAsiaTheme="majorEastAsia"/>
            <w:noProof/>
          </w:rPr>
          <w:t>Bảng 2.8 Bảng đặc tả Use-case Quản lý danh sách học sinh</w:t>
        </w:r>
        <w:r>
          <w:rPr>
            <w:noProof/>
            <w:webHidden/>
          </w:rPr>
          <w:tab/>
        </w:r>
        <w:r>
          <w:rPr>
            <w:noProof/>
            <w:webHidden/>
          </w:rPr>
          <w:fldChar w:fldCharType="begin"/>
        </w:r>
        <w:r>
          <w:rPr>
            <w:noProof/>
            <w:webHidden/>
          </w:rPr>
          <w:instrText xml:space="preserve"> PAGEREF _Toc182607571 \h </w:instrText>
        </w:r>
        <w:r>
          <w:rPr>
            <w:noProof/>
            <w:webHidden/>
          </w:rPr>
        </w:r>
        <w:r>
          <w:rPr>
            <w:noProof/>
            <w:webHidden/>
          </w:rPr>
          <w:fldChar w:fldCharType="separate"/>
        </w:r>
        <w:r w:rsidR="006A0825">
          <w:rPr>
            <w:noProof/>
            <w:webHidden/>
          </w:rPr>
          <w:t>42</w:t>
        </w:r>
        <w:r>
          <w:rPr>
            <w:noProof/>
            <w:webHidden/>
          </w:rPr>
          <w:fldChar w:fldCharType="end"/>
        </w:r>
      </w:hyperlink>
    </w:p>
    <w:p w14:paraId="58889A85" w14:textId="6E33432D"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2" w:history="1">
        <w:r w:rsidRPr="003C31EB">
          <w:rPr>
            <w:rStyle w:val="Hyperlink"/>
            <w:rFonts w:eastAsiaTheme="majorEastAsia"/>
            <w:noProof/>
          </w:rPr>
          <w:t>Bảng 2.9 Bảng đặc tả Use-case Quản lý danh sách lớp học</w:t>
        </w:r>
        <w:r>
          <w:rPr>
            <w:noProof/>
            <w:webHidden/>
          </w:rPr>
          <w:tab/>
        </w:r>
        <w:r>
          <w:rPr>
            <w:noProof/>
            <w:webHidden/>
          </w:rPr>
          <w:fldChar w:fldCharType="begin"/>
        </w:r>
        <w:r>
          <w:rPr>
            <w:noProof/>
            <w:webHidden/>
          </w:rPr>
          <w:instrText xml:space="preserve"> PAGEREF _Toc182607572 \h </w:instrText>
        </w:r>
        <w:r>
          <w:rPr>
            <w:noProof/>
            <w:webHidden/>
          </w:rPr>
        </w:r>
        <w:r>
          <w:rPr>
            <w:noProof/>
            <w:webHidden/>
          </w:rPr>
          <w:fldChar w:fldCharType="separate"/>
        </w:r>
        <w:r w:rsidR="006A0825">
          <w:rPr>
            <w:noProof/>
            <w:webHidden/>
          </w:rPr>
          <w:t>45</w:t>
        </w:r>
        <w:r>
          <w:rPr>
            <w:noProof/>
            <w:webHidden/>
          </w:rPr>
          <w:fldChar w:fldCharType="end"/>
        </w:r>
      </w:hyperlink>
    </w:p>
    <w:p w14:paraId="0B9CD7C1" w14:textId="399AA698"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3" w:history="1">
        <w:r w:rsidRPr="003C31EB">
          <w:rPr>
            <w:rStyle w:val="Hyperlink"/>
            <w:rFonts w:eastAsiaTheme="majorEastAsia"/>
            <w:noProof/>
          </w:rPr>
          <w:t>Bảng 2.12 Bảng đặc tả Use-case Gửi thông báo</w:t>
        </w:r>
        <w:r>
          <w:rPr>
            <w:noProof/>
            <w:webHidden/>
          </w:rPr>
          <w:tab/>
        </w:r>
        <w:r>
          <w:rPr>
            <w:noProof/>
            <w:webHidden/>
          </w:rPr>
          <w:fldChar w:fldCharType="begin"/>
        </w:r>
        <w:r>
          <w:rPr>
            <w:noProof/>
            <w:webHidden/>
          </w:rPr>
          <w:instrText xml:space="preserve"> PAGEREF _Toc182607573 \h </w:instrText>
        </w:r>
        <w:r>
          <w:rPr>
            <w:noProof/>
            <w:webHidden/>
          </w:rPr>
        </w:r>
        <w:r>
          <w:rPr>
            <w:noProof/>
            <w:webHidden/>
          </w:rPr>
          <w:fldChar w:fldCharType="separate"/>
        </w:r>
        <w:r w:rsidR="006A0825">
          <w:rPr>
            <w:noProof/>
            <w:webHidden/>
          </w:rPr>
          <w:t>51</w:t>
        </w:r>
        <w:r>
          <w:rPr>
            <w:noProof/>
            <w:webHidden/>
          </w:rPr>
          <w:fldChar w:fldCharType="end"/>
        </w:r>
      </w:hyperlink>
    </w:p>
    <w:p w14:paraId="1B0DCF1F" w14:textId="7FCD1C0B"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4" w:history="1">
        <w:r w:rsidRPr="003C31EB">
          <w:rPr>
            <w:rStyle w:val="Hyperlink"/>
            <w:rFonts w:eastAsiaTheme="majorEastAsia"/>
            <w:noProof/>
          </w:rPr>
          <w:t>Bảng 2.13 Bảng đặc tả Use-case Quản lý dữ liệu điểm danh</w:t>
        </w:r>
        <w:r>
          <w:rPr>
            <w:noProof/>
            <w:webHidden/>
          </w:rPr>
          <w:tab/>
        </w:r>
        <w:r>
          <w:rPr>
            <w:noProof/>
            <w:webHidden/>
          </w:rPr>
          <w:fldChar w:fldCharType="begin"/>
        </w:r>
        <w:r>
          <w:rPr>
            <w:noProof/>
            <w:webHidden/>
          </w:rPr>
          <w:instrText xml:space="preserve"> PAGEREF _Toc182607574 \h </w:instrText>
        </w:r>
        <w:r>
          <w:rPr>
            <w:noProof/>
            <w:webHidden/>
          </w:rPr>
        </w:r>
        <w:r>
          <w:rPr>
            <w:noProof/>
            <w:webHidden/>
          </w:rPr>
          <w:fldChar w:fldCharType="separate"/>
        </w:r>
        <w:r w:rsidR="006A0825">
          <w:rPr>
            <w:noProof/>
            <w:webHidden/>
          </w:rPr>
          <w:t>53</w:t>
        </w:r>
        <w:r>
          <w:rPr>
            <w:noProof/>
            <w:webHidden/>
          </w:rPr>
          <w:fldChar w:fldCharType="end"/>
        </w:r>
      </w:hyperlink>
    </w:p>
    <w:p w14:paraId="7BCFA117" w14:textId="44F88954"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5" w:history="1">
        <w:r w:rsidRPr="003C31EB">
          <w:rPr>
            <w:rStyle w:val="Hyperlink"/>
            <w:rFonts w:eastAsiaTheme="majorEastAsia"/>
            <w:noProof/>
          </w:rPr>
          <w:t>Bảng 2.15 Bảng đặc tả Use-case Xem danh sách học sinh</w:t>
        </w:r>
        <w:r>
          <w:rPr>
            <w:noProof/>
            <w:webHidden/>
          </w:rPr>
          <w:tab/>
        </w:r>
        <w:r>
          <w:rPr>
            <w:noProof/>
            <w:webHidden/>
          </w:rPr>
          <w:fldChar w:fldCharType="begin"/>
        </w:r>
        <w:r>
          <w:rPr>
            <w:noProof/>
            <w:webHidden/>
          </w:rPr>
          <w:instrText xml:space="preserve"> PAGEREF _Toc182607575 \h </w:instrText>
        </w:r>
        <w:r>
          <w:rPr>
            <w:noProof/>
            <w:webHidden/>
          </w:rPr>
        </w:r>
        <w:r>
          <w:rPr>
            <w:noProof/>
            <w:webHidden/>
          </w:rPr>
          <w:fldChar w:fldCharType="separate"/>
        </w:r>
        <w:r w:rsidR="006A0825">
          <w:rPr>
            <w:noProof/>
            <w:webHidden/>
          </w:rPr>
          <w:t>57</w:t>
        </w:r>
        <w:r>
          <w:rPr>
            <w:noProof/>
            <w:webHidden/>
          </w:rPr>
          <w:fldChar w:fldCharType="end"/>
        </w:r>
      </w:hyperlink>
    </w:p>
    <w:p w14:paraId="6763DE79" w14:textId="137A8A2B"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6" w:history="1">
        <w:r w:rsidRPr="003C31EB">
          <w:rPr>
            <w:rStyle w:val="Hyperlink"/>
            <w:rFonts w:eastAsiaTheme="majorEastAsia"/>
            <w:noProof/>
          </w:rPr>
          <w:t>Bảng 2.17 Bảng đặc tả Use-case Nhập điểm</w:t>
        </w:r>
        <w:r>
          <w:rPr>
            <w:noProof/>
            <w:webHidden/>
          </w:rPr>
          <w:tab/>
        </w:r>
        <w:r>
          <w:rPr>
            <w:noProof/>
            <w:webHidden/>
          </w:rPr>
          <w:fldChar w:fldCharType="begin"/>
        </w:r>
        <w:r>
          <w:rPr>
            <w:noProof/>
            <w:webHidden/>
          </w:rPr>
          <w:instrText xml:space="preserve"> PAGEREF _Toc182607576 \h </w:instrText>
        </w:r>
        <w:r>
          <w:rPr>
            <w:noProof/>
            <w:webHidden/>
          </w:rPr>
        </w:r>
        <w:r>
          <w:rPr>
            <w:noProof/>
            <w:webHidden/>
          </w:rPr>
          <w:fldChar w:fldCharType="separate"/>
        </w:r>
        <w:r w:rsidR="006A0825">
          <w:rPr>
            <w:noProof/>
            <w:webHidden/>
          </w:rPr>
          <w:t>59</w:t>
        </w:r>
        <w:r>
          <w:rPr>
            <w:noProof/>
            <w:webHidden/>
          </w:rPr>
          <w:fldChar w:fldCharType="end"/>
        </w:r>
      </w:hyperlink>
    </w:p>
    <w:p w14:paraId="7D5AB02E" w14:textId="0161DE58"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7" w:history="1">
        <w:r w:rsidRPr="003C31EB">
          <w:rPr>
            <w:rStyle w:val="Hyperlink"/>
            <w:rFonts w:eastAsiaTheme="majorEastAsia"/>
            <w:noProof/>
          </w:rPr>
          <w:t>Bảng 2.18 Bảng đặc tả Use-case Đăng bài tập</w:t>
        </w:r>
        <w:r>
          <w:rPr>
            <w:noProof/>
            <w:webHidden/>
          </w:rPr>
          <w:tab/>
        </w:r>
        <w:r>
          <w:rPr>
            <w:noProof/>
            <w:webHidden/>
          </w:rPr>
          <w:fldChar w:fldCharType="begin"/>
        </w:r>
        <w:r>
          <w:rPr>
            <w:noProof/>
            <w:webHidden/>
          </w:rPr>
          <w:instrText xml:space="preserve"> PAGEREF _Toc182607577 \h </w:instrText>
        </w:r>
        <w:r>
          <w:rPr>
            <w:noProof/>
            <w:webHidden/>
          </w:rPr>
        </w:r>
        <w:r>
          <w:rPr>
            <w:noProof/>
            <w:webHidden/>
          </w:rPr>
          <w:fldChar w:fldCharType="separate"/>
        </w:r>
        <w:r w:rsidR="006A0825">
          <w:rPr>
            <w:noProof/>
            <w:webHidden/>
          </w:rPr>
          <w:t>61</w:t>
        </w:r>
        <w:r>
          <w:rPr>
            <w:noProof/>
            <w:webHidden/>
          </w:rPr>
          <w:fldChar w:fldCharType="end"/>
        </w:r>
      </w:hyperlink>
    </w:p>
    <w:p w14:paraId="1B25C7F4" w14:textId="44BDE309"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8" w:history="1">
        <w:r w:rsidRPr="003C31EB">
          <w:rPr>
            <w:rStyle w:val="Hyperlink"/>
            <w:rFonts w:eastAsiaTheme="majorEastAsia"/>
            <w:noProof/>
          </w:rPr>
          <w:t>Bảng 2.19 Bảng đặc tả Use-case Chỉnh sửa bài tập</w:t>
        </w:r>
        <w:r>
          <w:rPr>
            <w:noProof/>
            <w:webHidden/>
          </w:rPr>
          <w:tab/>
        </w:r>
        <w:r>
          <w:rPr>
            <w:noProof/>
            <w:webHidden/>
          </w:rPr>
          <w:fldChar w:fldCharType="begin"/>
        </w:r>
        <w:r>
          <w:rPr>
            <w:noProof/>
            <w:webHidden/>
          </w:rPr>
          <w:instrText xml:space="preserve"> PAGEREF _Toc182607578 \h </w:instrText>
        </w:r>
        <w:r>
          <w:rPr>
            <w:noProof/>
            <w:webHidden/>
          </w:rPr>
        </w:r>
        <w:r>
          <w:rPr>
            <w:noProof/>
            <w:webHidden/>
          </w:rPr>
          <w:fldChar w:fldCharType="separate"/>
        </w:r>
        <w:r w:rsidR="006A0825">
          <w:rPr>
            <w:noProof/>
            <w:webHidden/>
          </w:rPr>
          <w:t>63</w:t>
        </w:r>
        <w:r>
          <w:rPr>
            <w:noProof/>
            <w:webHidden/>
          </w:rPr>
          <w:fldChar w:fldCharType="end"/>
        </w:r>
      </w:hyperlink>
    </w:p>
    <w:p w14:paraId="13749D35" w14:textId="10252536"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79" w:history="1">
        <w:r w:rsidRPr="003C31EB">
          <w:rPr>
            <w:rStyle w:val="Hyperlink"/>
            <w:rFonts w:eastAsiaTheme="majorEastAsia"/>
            <w:noProof/>
          </w:rPr>
          <w:t>Bảng 2.20 Bảng đặc tả Use-case Xóa bài tập</w:t>
        </w:r>
        <w:r>
          <w:rPr>
            <w:noProof/>
            <w:webHidden/>
          </w:rPr>
          <w:tab/>
        </w:r>
        <w:r>
          <w:rPr>
            <w:noProof/>
            <w:webHidden/>
          </w:rPr>
          <w:fldChar w:fldCharType="begin"/>
        </w:r>
        <w:r>
          <w:rPr>
            <w:noProof/>
            <w:webHidden/>
          </w:rPr>
          <w:instrText xml:space="preserve"> PAGEREF _Toc182607579 \h </w:instrText>
        </w:r>
        <w:r>
          <w:rPr>
            <w:noProof/>
            <w:webHidden/>
          </w:rPr>
        </w:r>
        <w:r>
          <w:rPr>
            <w:noProof/>
            <w:webHidden/>
          </w:rPr>
          <w:fldChar w:fldCharType="separate"/>
        </w:r>
        <w:r w:rsidR="006A0825">
          <w:rPr>
            <w:noProof/>
            <w:webHidden/>
          </w:rPr>
          <w:t>65</w:t>
        </w:r>
        <w:r>
          <w:rPr>
            <w:noProof/>
            <w:webHidden/>
          </w:rPr>
          <w:fldChar w:fldCharType="end"/>
        </w:r>
      </w:hyperlink>
    </w:p>
    <w:p w14:paraId="7BBFAB41" w14:textId="3B218311"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80" w:history="1">
        <w:r w:rsidRPr="003C31EB">
          <w:rPr>
            <w:rStyle w:val="Hyperlink"/>
            <w:rFonts w:eastAsiaTheme="majorEastAsia"/>
            <w:noProof/>
          </w:rPr>
          <w:t>Bảng 2.21 Bảng đặc tả Use-case Chấm điểm</w:t>
        </w:r>
        <w:r>
          <w:rPr>
            <w:noProof/>
            <w:webHidden/>
          </w:rPr>
          <w:tab/>
        </w:r>
        <w:r>
          <w:rPr>
            <w:noProof/>
            <w:webHidden/>
          </w:rPr>
          <w:fldChar w:fldCharType="begin"/>
        </w:r>
        <w:r>
          <w:rPr>
            <w:noProof/>
            <w:webHidden/>
          </w:rPr>
          <w:instrText xml:space="preserve"> PAGEREF _Toc182607580 \h </w:instrText>
        </w:r>
        <w:r>
          <w:rPr>
            <w:noProof/>
            <w:webHidden/>
          </w:rPr>
        </w:r>
        <w:r>
          <w:rPr>
            <w:noProof/>
            <w:webHidden/>
          </w:rPr>
          <w:fldChar w:fldCharType="separate"/>
        </w:r>
        <w:r w:rsidR="006A0825">
          <w:rPr>
            <w:noProof/>
            <w:webHidden/>
          </w:rPr>
          <w:t>67</w:t>
        </w:r>
        <w:r>
          <w:rPr>
            <w:noProof/>
            <w:webHidden/>
          </w:rPr>
          <w:fldChar w:fldCharType="end"/>
        </w:r>
      </w:hyperlink>
    </w:p>
    <w:p w14:paraId="0319D4E1" w14:textId="1E077433"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81" w:history="1">
        <w:r w:rsidRPr="003C31EB">
          <w:rPr>
            <w:rStyle w:val="Hyperlink"/>
            <w:rFonts w:eastAsiaTheme="majorEastAsia"/>
            <w:noProof/>
          </w:rPr>
          <w:t>Bảng 2.22 Bảng đặc tả Use-case Xem dữ liệu điểm danh</w:t>
        </w:r>
        <w:r>
          <w:rPr>
            <w:noProof/>
            <w:webHidden/>
          </w:rPr>
          <w:tab/>
        </w:r>
        <w:r>
          <w:rPr>
            <w:noProof/>
            <w:webHidden/>
          </w:rPr>
          <w:fldChar w:fldCharType="begin"/>
        </w:r>
        <w:r>
          <w:rPr>
            <w:noProof/>
            <w:webHidden/>
          </w:rPr>
          <w:instrText xml:space="preserve"> PAGEREF _Toc182607581 \h </w:instrText>
        </w:r>
        <w:r>
          <w:rPr>
            <w:noProof/>
            <w:webHidden/>
          </w:rPr>
        </w:r>
        <w:r>
          <w:rPr>
            <w:noProof/>
            <w:webHidden/>
          </w:rPr>
          <w:fldChar w:fldCharType="separate"/>
        </w:r>
        <w:r w:rsidR="006A0825">
          <w:rPr>
            <w:noProof/>
            <w:webHidden/>
          </w:rPr>
          <w:t>69</w:t>
        </w:r>
        <w:r>
          <w:rPr>
            <w:noProof/>
            <w:webHidden/>
          </w:rPr>
          <w:fldChar w:fldCharType="end"/>
        </w:r>
      </w:hyperlink>
    </w:p>
    <w:p w14:paraId="11085D62" w14:textId="1A9C9A65"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82" w:history="1">
        <w:r w:rsidRPr="003C31EB">
          <w:rPr>
            <w:rStyle w:val="Hyperlink"/>
            <w:rFonts w:eastAsiaTheme="majorEastAsia"/>
            <w:noProof/>
          </w:rPr>
          <w:t>Bảng 2.23 Bảng đặc tả Use-case Xem thông báo</w:t>
        </w:r>
        <w:r>
          <w:rPr>
            <w:noProof/>
            <w:webHidden/>
          </w:rPr>
          <w:tab/>
        </w:r>
        <w:r>
          <w:rPr>
            <w:noProof/>
            <w:webHidden/>
          </w:rPr>
          <w:fldChar w:fldCharType="begin"/>
        </w:r>
        <w:r>
          <w:rPr>
            <w:noProof/>
            <w:webHidden/>
          </w:rPr>
          <w:instrText xml:space="preserve"> PAGEREF _Toc182607582 \h </w:instrText>
        </w:r>
        <w:r>
          <w:rPr>
            <w:noProof/>
            <w:webHidden/>
          </w:rPr>
        </w:r>
        <w:r>
          <w:rPr>
            <w:noProof/>
            <w:webHidden/>
          </w:rPr>
          <w:fldChar w:fldCharType="separate"/>
        </w:r>
        <w:r w:rsidR="006A0825">
          <w:rPr>
            <w:noProof/>
            <w:webHidden/>
          </w:rPr>
          <w:t>71</w:t>
        </w:r>
        <w:r>
          <w:rPr>
            <w:noProof/>
            <w:webHidden/>
          </w:rPr>
          <w:fldChar w:fldCharType="end"/>
        </w:r>
      </w:hyperlink>
    </w:p>
    <w:p w14:paraId="08F34170" w14:textId="00E550EA"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83" w:history="1">
        <w:r w:rsidRPr="003C31EB">
          <w:rPr>
            <w:rStyle w:val="Hyperlink"/>
            <w:rFonts w:eastAsiaTheme="majorEastAsia"/>
            <w:noProof/>
          </w:rPr>
          <w:t>Bảng 2.25 Bảng đặc tả Use-case Xem kết quả học tập</w:t>
        </w:r>
        <w:r>
          <w:rPr>
            <w:noProof/>
            <w:webHidden/>
          </w:rPr>
          <w:tab/>
        </w:r>
        <w:r>
          <w:rPr>
            <w:noProof/>
            <w:webHidden/>
          </w:rPr>
          <w:fldChar w:fldCharType="begin"/>
        </w:r>
        <w:r>
          <w:rPr>
            <w:noProof/>
            <w:webHidden/>
          </w:rPr>
          <w:instrText xml:space="preserve"> PAGEREF _Toc182607583 \h </w:instrText>
        </w:r>
        <w:r>
          <w:rPr>
            <w:noProof/>
            <w:webHidden/>
          </w:rPr>
        </w:r>
        <w:r>
          <w:rPr>
            <w:noProof/>
            <w:webHidden/>
          </w:rPr>
          <w:fldChar w:fldCharType="separate"/>
        </w:r>
        <w:r w:rsidR="006A0825">
          <w:rPr>
            <w:noProof/>
            <w:webHidden/>
          </w:rPr>
          <w:t>73</w:t>
        </w:r>
        <w:r>
          <w:rPr>
            <w:noProof/>
            <w:webHidden/>
          </w:rPr>
          <w:fldChar w:fldCharType="end"/>
        </w:r>
      </w:hyperlink>
    </w:p>
    <w:p w14:paraId="77221F14" w14:textId="431AA5CE"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84" w:history="1">
        <w:r w:rsidRPr="003C31EB">
          <w:rPr>
            <w:rStyle w:val="Hyperlink"/>
            <w:rFonts w:eastAsiaTheme="majorEastAsia"/>
            <w:noProof/>
          </w:rPr>
          <w:t>Bảng 2.26 Bảng đặc tả Use-case Nộp bài tập</w:t>
        </w:r>
        <w:r>
          <w:rPr>
            <w:noProof/>
            <w:webHidden/>
          </w:rPr>
          <w:tab/>
        </w:r>
        <w:r>
          <w:rPr>
            <w:noProof/>
            <w:webHidden/>
          </w:rPr>
          <w:fldChar w:fldCharType="begin"/>
        </w:r>
        <w:r>
          <w:rPr>
            <w:noProof/>
            <w:webHidden/>
          </w:rPr>
          <w:instrText xml:space="preserve"> PAGEREF _Toc182607584 \h </w:instrText>
        </w:r>
        <w:r>
          <w:rPr>
            <w:noProof/>
            <w:webHidden/>
          </w:rPr>
        </w:r>
        <w:r>
          <w:rPr>
            <w:noProof/>
            <w:webHidden/>
          </w:rPr>
          <w:fldChar w:fldCharType="separate"/>
        </w:r>
        <w:r w:rsidR="006A0825">
          <w:rPr>
            <w:noProof/>
            <w:webHidden/>
          </w:rPr>
          <w:t>75</w:t>
        </w:r>
        <w:r>
          <w:rPr>
            <w:noProof/>
            <w:webHidden/>
          </w:rPr>
          <w:fldChar w:fldCharType="end"/>
        </w:r>
      </w:hyperlink>
    </w:p>
    <w:p w14:paraId="730F47B6" w14:textId="6F45D5CF" w:rsidR="009F713C" w:rsidRDefault="009F713C">
      <w:pPr>
        <w:pStyle w:val="TOC1"/>
        <w:rPr>
          <w:rFonts w:asciiTheme="minorHAnsi" w:eastAsiaTheme="minorEastAsia" w:hAnsiTheme="minorHAnsi" w:cstheme="minorBidi"/>
          <w:noProof/>
          <w:kern w:val="2"/>
          <w:sz w:val="22"/>
          <w:szCs w:val="22"/>
          <w:lang w:eastAsia="vi-VN"/>
          <w14:ligatures w14:val="standardContextual"/>
        </w:rPr>
      </w:pPr>
      <w:hyperlink w:anchor="_Toc182607585" w:history="1">
        <w:r w:rsidRPr="003C31EB">
          <w:rPr>
            <w:rStyle w:val="Hyperlink"/>
            <w:rFonts w:eastAsiaTheme="majorEastAsia"/>
            <w:noProof/>
          </w:rPr>
          <w:t>Bảng 2.27 Bảng đặc tả Use-case Hủy bài tập</w:t>
        </w:r>
        <w:r>
          <w:rPr>
            <w:noProof/>
            <w:webHidden/>
          </w:rPr>
          <w:tab/>
        </w:r>
        <w:r>
          <w:rPr>
            <w:noProof/>
            <w:webHidden/>
          </w:rPr>
          <w:fldChar w:fldCharType="begin"/>
        </w:r>
        <w:r>
          <w:rPr>
            <w:noProof/>
            <w:webHidden/>
          </w:rPr>
          <w:instrText xml:space="preserve"> PAGEREF _Toc182607585 \h </w:instrText>
        </w:r>
        <w:r>
          <w:rPr>
            <w:noProof/>
            <w:webHidden/>
          </w:rPr>
        </w:r>
        <w:r>
          <w:rPr>
            <w:noProof/>
            <w:webHidden/>
          </w:rPr>
          <w:fldChar w:fldCharType="separate"/>
        </w:r>
        <w:r w:rsidR="006A0825">
          <w:rPr>
            <w:noProof/>
            <w:webHidden/>
          </w:rPr>
          <w:t>77</w:t>
        </w:r>
        <w:r>
          <w:rPr>
            <w:noProof/>
            <w:webHidden/>
          </w:rPr>
          <w:fldChar w:fldCharType="end"/>
        </w:r>
      </w:hyperlink>
    </w:p>
    <w:p w14:paraId="791360BE" w14:textId="2C3EFE4A" w:rsidR="007B533D" w:rsidRPr="004314D5" w:rsidRDefault="004314D5" w:rsidP="004314D5">
      <w:pPr>
        <w:pStyle w:val="TOC1"/>
        <w:spacing w:before="100" w:beforeAutospacing="1"/>
        <w:rPr>
          <w:b/>
          <w:bCs/>
        </w:rPr>
      </w:pPr>
      <w:r>
        <w:fldChar w:fldCharType="end"/>
      </w:r>
      <w:r w:rsidR="007B533D" w:rsidRPr="004314D5">
        <w:rPr>
          <w:b/>
          <w:bCs/>
        </w:rPr>
        <w:t xml:space="preserve">DANH </w:t>
      </w:r>
      <w:r w:rsidR="0024500C" w:rsidRPr="004314D5">
        <w:rPr>
          <w:b/>
          <w:bCs/>
        </w:rPr>
        <w:t>CHỨC NĂNG</w:t>
      </w:r>
      <w:r w:rsidR="007B533D" w:rsidRPr="004314D5">
        <w:rPr>
          <w:b/>
          <w:bCs/>
        </w:rPr>
        <w:t xml:space="preserve"> HÌNH ẢNH</w:t>
      </w:r>
    </w:p>
    <w:p w14:paraId="284A1DF1" w14:textId="5462AAD4" w:rsidR="00827AF7" w:rsidRDefault="004C621F">
      <w:pPr>
        <w:pStyle w:val="TOC1"/>
        <w:rPr>
          <w:rFonts w:asciiTheme="minorHAnsi" w:eastAsiaTheme="minorEastAsia" w:hAnsiTheme="minorHAnsi" w:cstheme="minorBidi"/>
          <w:noProof/>
          <w:kern w:val="2"/>
          <w:sz w:val="22"/>
          <w:szCs w:val="22"/>
          <w:lang w:eastAsia="vi-VN"/>
          <w14:ligatures w14:val="standardContextual"/>
        </w:rPr>
      </w:pPr>
      <w:r>
        <w:fldChar w:fldCharType="begin"/>
      </w:r>
      <w:r>
        <w:instrText xml:space="preserve"> TOC \h \z \t "Caption,1" </w:instrText>
      </w:r>
      <w:r>
        <w:fldChar w:fldCharType="separate"/>
      </w:r>
      <w:hyperlink w:anchor="_Toc182648928" w:history="1">
        <w:r w:rsidR="00827AF7" w:rsidRPr="00700CC2">
          <w:rPr>
            <w:rStyle w:val="Hyperlink"/>
            <w:rFonts w:eastAsiaTheme="majorEastAsia"/>
            <w:noProof/>
          </w:rPr>
          <w:t>Hình 2.1 Sơ đồ Use-case tổng của hệ thống</w:t>
        </w:r>
        <w:r w:rsidR="00827AF7">
          <w:rPr>
            <w:noProof/>
            <w:webHidden/>
          </w:rPr>
          <w:tab/>
        </w:r>
        <w:r w:rsidR="00827AF7">
          <w:rPr>
            <w:noProof/>
            <w:webHidden/>
          </w:rPr>
          <w:fldChar w:fldCharType="begin"/>
        </w:r>
        <w:r w:rsidR="00827AF7">
          <w:rPr>
            <w:noProof/>
            <w:webHidden/>
          </w:rPr>
          <w:instrText xml:space="preserve"> PAGEREF _Toc182648928 \h </w:instrText>
        </w:r>
        <w:r w:rsidR="00827AF7">
          <w:rPr>
            <w:noProof/>
            <w:webHidden/>
          </w:rPr>
        </w:r>
        <w:r w:rsidR="00827AF7">
          <w:rPr>
            <w:noProof/>
            <w:webHidden/>
          </w:rPr>
          <w:fldChar w:fldCharType="separate"/>
        </w:r>
        <w:r w:rsidR="00827AF7">
          <w:rPr>
            <w:noProof/>
            <w:webHidden/>
          </w:rPr>
          <w:t>20</w:t>
        </w:r>
        <w:r w:rsidR="00827AF7">
          <w:rPr>
            <w:noProof/>
            <w:webHidden/>
          </w:rPr>
          <w:fldChar w:fldCharType="end"/>
        </w:r>
      </w:hyperlink>
    </w:p>
    <w:p w14:paraId="3E6B609F" w14:textId="7F6CF1B9"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29" w:history="1">
        <w:r w:rsidRPr="00700CC2">
          <w:rPr>
            <w:rStyle w:val="Hyperlink"/>
            <w:rFonts w:eastAsiaTheme="majorEastAsia"/>
            <w:noProof/>
          </w:rPr>
          <w:t>Hình 2.2</w:t>
        </w:r>
        <w:r w:rsidRPr="00700CC2">
          <w:rPr>
            <w:rStyle w:val="Hyperlink"/>
            <w:rFonts w:eastAsiaTheme="majorEastAsia"/>
            <w:noProof/>
            <w:lang w:val="en-US"/>
          </w:rPr>
          <w:t xml:space="preserve"> </w:t>
        </w:r>
        <w:r w:rsidRPr="00700CC2">
          <w:rPr>
            <w:rStyle w:val="Hyperlink"/>
            <w:rFonts w:eastAsiaTheme="majorEastAsia"/>
            <w:noProof/>
          </w:rPr>
          <w:t>Use-case Đăng nhập</w:t>
        </w:r>
        <w:r>
          <w:rPr>
            <w:noProof/>
            <w:webHidden/>
          </w:rPr>
          <w:tab/>
        </w:r>
        <w:r>
          <w:rPr>
            <w:noProof/>
            <w:webHidden/>
          </w:rPr>
          <w:fldChar w:fldCharType="begin"/>
        </w:r>
        <w:r>
          <w:rPr>
            <w:noProof/>
            <w:webHidden/>
          </w:rPr>
          <w:instrText xml:space="preserve"> PAGEREF _Toc182648929 \h </w:instrText>
        </w:r>
        <w:r>
          <w:rPr>
            <w:noProof/>
            <w:webHidden/>
          </w:rPr>
        </w:r>
        <w:r>
          <w:rPr>
            <w:noProof/>
            <w:webHidden/>
          </w:rPr>
          <w:fldChar w:fldCharType="separate"/>
        </w:r>
        <w:r>
          <w:rPr>
            <w:noProof/>
            <w:webHidden/>
          </w:rPr>
          <w:t>21</w:t>
        </w:r>
        <w:r>
          <w:rPr>
            <w:noProof/>
            <w:webHidden/>
          </w:rPr>
          <w:fldChar w:fldCharType="end"/>
        </w:r>
      </w:hyperlink>
    </w:p>
    <w:p w14:paraId="386684D6" w14:textId="5264168B"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0" w:history="1">
        <w:r w:rsidRPr="00700CC2">
          <w:rPr>
            <w:rStyle w:val="Hyperlink"/>
            <w:rFonts w:eastAsiaTheme="majorEastAsia"/>
            <w:noProof/>
          </w:rPr>
          <w:t>Hình 2.3</w:t>
        </w:r>
        <w:r w:rsidRPr="00700CC2">
          <w:rPr>
            <w:rStyle w:val="Hyperlink"/>
            <w:rFonts w:eastAsiaTheme="majorEastAsia"/>
            <w:noProof/>
            <w:lang w:val="en-US"/>
          </w:rPr>
          <w:t xml:space="preserve"> </w:t>
        </w:r>
        <w:r w:rsidRPr="00700CC2">
          <w:rPr>
            <w:rStyle w:val="Hyperlink"/>
            <w:rFonts w:eastAsiaTheme="majorEastAsia"/>
            <w:noProof/>
          </w:rPr>
          <w:t>Use-case Đăng xuất</w:t>
        </w:r>
        <w:r>
          <w:rPr>
            <w:noProof/>
            <w:webHidden/>
          </w:rPr>
          <w:tab/>
        </w:r>
        <w:r>
          <w:rPr>
            <w:noProof/>
            <w:webHidden/>
          </w:rPr>
          <w:fldChar w:fldCharType="begin"/>
        </w:r>
        <w:r>
          <w:rPr>
            <w:noProof/>
            <w:webHidden/>
          </w:rPr>
          <w:instrText xml:space="preserve"> PAGEREF _Toc182648930 \h </w:instrText>
        </w:r>
        <w:r>
          <w:rPr>
            <w:noProof/>
            <w:webHidden/>
          </w:rPr>
        </w:r>
        <w:r>
          <w:rPr>
            <w:noProof/>
            <w:webHidden/>
          </w:rPr>
          <w:fldChar w:fldCharType="separate"/>
        </w:r>
        <w:r>
          <w:rPr>
            <w:noProof/>
            <w:webHidden/>
          </w:rPr>
          <w:t>23</w:t>
        </w:r>
        <w:r>
          <w:rPr>
            <w:noProof/>
            <w:webHidden/>
          </w:rPr>
          <w:fldChar w:fldCharType="end"/>
        </w:r>
      </w:hyperlink>
    </w:p>
    <w:p w14:paraId="5002CDBF" w14:textId="6B0CABCF"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1" w:history="1">
        <w:r w:rsidRPr="00700CC2">
          <w:rPr>
            <w:rStyle w:val="Hyperlink"/>
            <w:rFonts w:eastAsiaTheme="majorEastAsia"/>
            <w:noProof/>
          </w:rPr>
          <w:t>Hình 2.4 Use-case Quản lý danh sách giáo viên</w:t>
        </w:r>
        <w:r>
          <w:rPr>
            <w:noProof/>
            <w:webHidden/>
          </w:rPr>
          <w:tab/>
        </w:r>
        <w:r>
          <w:rPr>
            <w:noProof/>
            <w:webHidden/>
          </w:rPr>
          <w:fldChar w:fldCharType="begin"/>
        </w:r>
        <w:r>
          <w:rPr>
            <w:noProof/>
            <w:webHidden/>
          </w:rPr>
          <w:instrText xml:space="preserve"> PAGEREF _Toc182648931 \h </w:instrText>
        </w:r>
        <w:r>
          <w:rPr>
            <w:noProof/>
            <w:webHidden/>
          </w:rPr>
        </w:r>
        <w:r>
          <w:rPr>
            <w:noProof/>
            <w:webHidden/>
          </w:rPr>
          <w:fldChar w:fldCharType="separate"/>
        </w:r>
        <w:r>
          <w:rPr>
            <w:noProof/>
            <w:webHidden/>
          </w:rPr>
          <w:t>25</w:t>
        </w:r>
        <w:r>
          <w:rPr>
            <w:noProof/>
            <w:webHidden/>
          </w:rPr>
          <w:fldChar w:fldCharType="end"/>
        </w:r>
      </w:hyperlink>
    </w:p>
    <w:p w14:paraId="169C0795" w14:textId="59DD607A"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2" w:history="1">
        <w:r w:rsidRPr="00700CC2">
          <w:rPr>
            <w:rStyle w:val="Hyperlink"/>
            <w:rFonts w:eastAsiaTheme="majorEastAsia"/>
            <w:noProof/>
          </w:rPr>
          <w:t>Hình 2.5 Use-case Quản lý danh sách học sinh</w:t>
        </w:r>
        <w:r>
          <w:rPr>
            <w:noProof/>
            <w:webHidden/>
          </w:rPr>
          <w:tab/>
        </w:r>
        <w:r>
          <w:rPr>
            <w:noProof/>
            <w:webHidden/>
          </w:rPr>
          <w:fldChar w:fldCharType="begin"/>
        </w:r>
        <w:r>
          <w:rPr>
            <w:noProof/>
            <w:webHidden/>
          </w:rPr>
          <w:instrText xml:space="preserve"> PAGEREF _Toc182648932 \h </w:instrText>
        </w:r>
        <w:r>
          <w:rPr>
            <w:noProof/>
            <w:webHidden/>
          </w:rPr>
        </w:r>
        <w:r>
          <w:rPr>
            <w:noProof/>
            <w:webHidden/>
          </w:rPr>
          <w:fldChar w:fldCharType="separate"/>
        </w:r>
        <w:r>
          <w:rPr>
            <w:noProof/>
            <w:webHidden/>
          </w:rPr>
          <w:t>28</w:t>
        </w:r>
        <w:r>
          <w:rPr>
            <w:noProof/>
            <w:webHidden/>
          </w:rPr>
          <w:fldChar w:fldCharType="end"/>
        </w:r>
      </w:hyperlink>
    </w:p>
    <w:p w14:paraId="7ADBA7E2" w14:textId="626B3E32"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3" w:history="1">
        <w:r w:rsidRPr="00700CC2">
          <w:rPr>
            <w:rStyle w:val="Hyperlink"/>
            <w:rFonts w:eastAsiaTheme="majorEastAsia"/>
            <w:noProof/>
          </w:rPr>
          <w:t>Hình 2.6 Use-case Quản lý danh sách lớp học</w:t>
        </w:r>
        <w:r>
          <w:rPr>
            <w:noProof/>
            <w:webHidden/>
          </w:rPr>
          <w:tab/>
        </w:r>
        <w:r>
          <w:rPr>
            <w:noProof/>
            <w:webHidden/>
          </w:rPr>
          <w:fldChar w:fldCharType="begin"/>
        </w:r>
        <w:r>
          <w:rPr>
            <w:noProof/>
            <w:webHidden/>
          </w:rPr>
          <w:instrText xml:space="preserve"> PAGEREF _Toc182648933 \h </w:instrText>
        </w:r>
        <w:r>
          <w:rPr>
            <w:noProof/>
            <w:webHidden/>
          </w:rPr>
        </w:r>
        <w:r>
          <w:rPr>
            <w:noProof/>
            <w:webHidden/>
          </w:rPr>
          <w:fldChar w:fldCharType="separate"/>
        </w:r>
        <w:r>
          <w:rPr>
            <w:noProof/>
            <w:webHidden/>
          </w:rPr>
          <w:t>31</w:t>
        </w:r>
        <w:r>
          <w:rPr>
            <w:noProof/>
            <w:webHidden/>
          </w:rPr>
          <w:fldChar w:fldCharType="end"/>
        </w:r>
      </w:hyperlink>
    </w:p>
    <w:p w14:paraId="57C47140" w14:textId="0BA55641"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4" w:history="1">
        <w:r w:rsidRPr="00700CC2">
          <w:rPr>
            <w:rStyle w:val="Hyperlink"/>
            <w:rFonts w:eastAsiaTheme="majorEastAsia"/>
            <w:noProof/>
          </w:rPr>
          <w:t>Hình 2.7 Use-case Quản lý danh sách môn học</w:t>
        </w:r>
        <w:r>
          <w:rPr>
            <w:noProof/>
            <w:webHidden/>
          </w:rPr>
          <w:tab/>
        </w:r>
        <w:r>
          <w:rPr>
            <w:noProof/>
            <w:webHidden/>
          </w:rPr>
          <w:fldChar w:fldCharType="begin"/>
        </w:r>
        <w:r>
          <w:rPr>
            <w:noProof/>
            <w:webHidden/>
          </w:rPr>
          <w:instrText xml:space="preserve"> PAGEREF _Toc182648934 \h </w:instrText>
        </w:r>
        <w:r>
          <w:rPr>
            <w:noProof/>
            <w:webHidden/>
          </w:rPr>
        </w:r>
        <w:r>
          <w:rPr>
            <w:noProof/>
            <w:webHidden/>
          </w:rPr>
          <w:fldChar w:fldCharType="separate"/>
        </w:r>
        <w:r>
          <w:rPr>
            <w:noProof/>
            <w:webHidden/>
          </w:rPr>
          <w:t>34</w:t>
        </w:r>
        <w:r>
          <w:rPr>
            <w:noProof/>
            <w:webHidden/>
          </w:rPr>
          <w:fldChar w:fldCharType="end"/>
        </w:r>
      </w:hyperlink>
    </w:p>
    <w:p w14:paraId="263990AC" w14:textId="135E3FC7"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5" w:history="1">
        <w:r w:rsidRPr="00700CC2">
          <w:rPr>
            <w:rStyle w:val="Hyperlink"/>
            <w:rFonts w:eastAsiaTheme="majorEastAsia"/>
            <w:noProof/>
          </w:rPr>
          <w:t>Hình 2.8 Use-case Gửi thông báo</w:t>
        </w:r>
        <w:r>
          <w:rPr>
            <w:noProof/>
            <w:webHidden/>
          </w:rPr>
          <w:tab/>
        </w:r>
        <w:r>
          <w:rPr>
            <w:noProof/>
            <w:webHidden/>
          </w:rPr>
          <w:fldChar w:fldCharType="begin"/>
        </w:r>
        <w:r>
          <w:rPr>
            <w:noProof/>
            <w:webHidden/>
          </w:rPr>
          <w:instrText xml:space="preserve"> PAGEREF _Toc182648935 \h </w:instrText>
        </w:r>
        <w:r>
          <w:rPr>
            <w:noProof/>
            <w:webHidden/>
          </w:rPr>
        </w:r>
        <w:r>
          <w:rPr>
            <w:noProof/>
            <w:webHidden/>
          </w:rPr>
          <w:fldChar w:fldCharType="separate"/>
        </w:r>
        <w:r>
          <w:rPr>
            <w:noProof/>
            <w:webHidden/>
          </w:rPr>
          <w:t>37</w:t>
        </w:r>
        <w:r>
          <w:rPr>
            <w:noProof/>
            <w:webHidden/>
          </w:rPr>
          <w:fldChar w:fldCharType="end"/>
        </w:r>
      </w:hyperlink>
    </w:p>
    <w:p w14:paraId="096FE9F5" w14:textId="6D7425BA"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6" w:history="1">
        <w:r w:rsidRPr="00700CC2">
          <w:rPr>
            <w:rStyle w:val="Hyperlink"/>
            <w:rFonts w:eastAsiaTheme="majorEastAsia"/>
            <w:noProof/>
          </w:rPr>
          <w:t>Hình 2.9 Use-case Quản lý dữ liệu điểm danh</w:t>
        </w:r>
        <w:r>
          <w:rPr>
            <w:noProof/>
            <w:webHidden/>
          </w:rPr>
          <w:tab/>
        </w:r>
        <w:r>
          <w:rPr>
            <w:noProof/>
            <w:webHidden/>
          </w:rPr>
          <w:fldChar w:fldCharType="begin"/>
        </w:r>
        <w:r>
          <w:rPr>
            <w:noProof/>
            <w:webHidden/>
          </w:rPr>
          <w:instrText xml:space="preserve"> PAGEREF _Toc182648936 \h </w:instrText>
        </w:r>
        <w:r>
          <w:rPr>
            <w:noProof/>
            <w:webHidden/>
          </w:rPr>
        </w:r>
        <w:r>
          <w:rPr>
            <w:noProof/>
            <w:webHidden/>
          </w:rPr>
          <w:fldChar w:fldCharType="separate"/>
        </w:r>
        <w:r>
          <w:rPr>
            <w:noProof/>
            <w:webHidden/>
          </w:rPr>
          <w:t>39</w:t>
        </w:r>
        <w:r>
          <w:rPr>
            <w:noProof/>
            <w:webHidden/>
          </w:rPr>
          <w:fldChar w:fldCharType="end"/>
        </w:r>
      </w:hyperlink>
    </w:p>
    <w:p w14:paraId="256F1CD2" w14:textId="13F0D305"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7" w:history="1">
        <w:r w:rsidRPr="00700CC2">
          <w:rPr>
            <w:rStyle w:val="Hyperlink"/>
            <w:rFonts w:eastAsiaTheme="majorEastAsia"/>
            <w:noProof/>
          </w:rPr>
          <w:t>Hình 2.10 Use-case Xem đánh giá chất lượng</w:t>
        </w:r>
        <w:r>
          <w:rPr>
            <w:noProof/>
            <w:webHidden/>
          </w:rPr>
          <w:tab/>
        </w:r>
        <w:r>
          <w:rPr>
            <w:noProof/>
            <w:webHidden/>
          </w:rPr>
          <w:fldChar w:fldCharType="begin"/>
        </w:r>
        <w:r>
          <w:rPr>
            <w:noProof/>
            <w:webHidden/>
          </w:rPr>
          <w:instrText xml:space="preserve"> PAGEREF _Toc182648937 \h </w:instrText>
        </w:r>
        <w:r>
          <w:rPr>
            <w:noProof/>
            <w:webHidden/>
          </w:rPr>
        </w:r>
        <w:r>
          <w:rPr>
            <w:noProof/>
            <w:webHidden/>
          </w:rPr>
          <w:fldChar w:fldCharType="separate"/>
        </w:r>
        <w:r>
          <w:rPr>
            <w:noProof/>
            <w:webHidden/>
          </w:rPr>
          <w:t>41</w:t>
        </w:r>
        <w:r>
          <w:rPr>
            <w:noProof/>
            <w:webHidden/>
          </w:rPr>
          <w:fldChar w:fldCharType="end"/>
        </w:r>
      </w:hyperlink>
    </w:p>
    <w:p w14:paraId="32B15C56" w14:textId="41917BCC"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8" w:history="1">
        <w:r w:rsidRPr="00700CC2">
          <w:rPr>
            <w:rStyle w:val="Hyperlink"/>
            <w:rFonts w:eastAsiaTheme="majorEastAsia"/>
            <w:noProof/>
          </w:rPr>
          <w:t>Hình 2.11 Use-case Xem danh sách học sinh</w:t>
        </w:r>
        <w:r>
          <w:rPr>
            <w:noProof/>
            <w:webHidden/>
          </w:rPr>
          <w:tab/>
        </w:r>
        <w:r>
          <w:rPr>
            <w:noProof/>
            <w:webHidden/>
          </w:rPr>
          <w:fldChar w:fldCharType="begin"/>
        </w:r>
        <w:r>
          <w:rPr>
            <w:noProof/>
            <w:webHidden/>
          </w:rPr>
          <w:instrText xml:space="preserve"> PAGEREF _Toc182648938 \h </w:instrText>
        </w:r>
        <w:r>
          <w:rPr>
            <w:noProof/>
            <w:webHidden/>
          </w:rPr>
        </w:r>
        <w:r>
          <w:rPr>
            <w:noProof/>
            <w:webHidden/>
          </w:rPr>
          <w:fldChar w:fldCharType="separate"/>
        </w:r>
        <w:r>
          <w:rPr>
            <w:noProof/>
            <w:webHidden/>
          </w:rPr>
          <w:t>43</w:t>
        </w:r>
        <w:r>
          <w:rPr>
            <w:noProof/>
            <w:webHidden/>
          </w:rPr>
          <w:fldChar w:fldCharType="end"/>
        </w:r>
      </w:hyperlink>
    </w:p>
    <w:p w14:paraId="593023FC" w14:textId="1F2ACEC5"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39" w:history="1">
        <w:r w:rsidRPr="00700CC2">
          <w:rPr>
            <w:rStyle w:val="Hyperlink"/>
            <w:rFonts w:eastAsiaTheme="majorEastAsia"/>
            <w:noProof/>
          </w:rPr>
          <w:t>Hình 2.12 Use-case Nhập điểm</w:t>
        </w:r>
        <w:r>
          <w:rPr>
            <w:noProof/>
            <w:webHidden/>
          </w:rPr>
          <w:tab/>
        </w:r>
        <w:r>
          <w:rPr>
            <w:noProof/>
            <w:webHidden/>
          </w:rPr>
          <w:fldChar w:fldCharType="begin"/>
        </w:r>
        <w:r>
          <w:rPr>
            <w:noProof/>
            <w:webHidden/>
          </w:rPr>
          <w:instrText xml:space="preserve"> PAGEREF _Toc182648939 \h </w:instrText>
        </w:r>
        <w:r>
          <w:rPr>
            <w:noProof/>
            <w:webHidden/>
          </w:rPr>
        </w:r>
        <w:r>
          <w:rPr>
            <w:noProof/>
            <w:webHidden/>
          </w:rPr>
          <w:fldChar w:fldCharType="separate"/>
        </w:r>
        <w:r>
          <w:rPr>
            <w:noProof/>
            <w:webHidden/>
          </w:rPr>
          <w:t>45</w:t>
        </w:r>
        <w:r>
          <w:rPr>
            <w:noProof/>
            <w:webHidden/>
          </w:rPr>
          <w:fldChar w:fldCharType="end"/>
        </w:r>
      </w:hyperlink>
    </w:p>
    <w:p w14:paraId="26E16519" w14:textId="4D7B3104"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0" w:history="1">
        <w:r w:rsidRPr="00700CC2">
          <w:rPr>
            <w:rStyle w:val="Hyperlink"/>
            <w:rFonts w:eastAsiaTheme="majorEastAsia"/>
            <w:noProof/>
          </w:rPr>
          <w:t>Hình 2.13 Use-case Đăng bài tập</w:t>
        </w:r>
        <w:r>
          <w:rPr>
            <w:noProof/>
            <w:webHidden/>
          </w:rPr>
          <w:tab/>
        </w:r>
        <w:r>
          <w:rPr>
            <w:noProof/>
            <w:webHidden/>
          </w:rPr>
          <w:fldChar w:fldCharType="begin"/>
        </w:r>
        <w:r>
          <w:rPr>
            <w:noProof/>
            <w:webHidden/>
          </w:rPr>
          <w:instrText xml:space="preserve"> PAGEREF _Toc182648940 \h </w:instrText>
        </w:r>
        <w:r>
          <w:rPr>
            <w:noProof/>
            <w:webHidden/>
          </w:rPr>
        </w:r>
        <w:r>
          <w:rPr>
            <w:noProof/>
            <w:webHidden/>
          </w:rPr>
          <w:fldChar w:fldCharType="separate"/>
        </w:r>
        <w:r>
          <w:rPr>
            <w:noProof/>
            <w:webHidden/>
          </w:rPr>
          <w:t>47</w:t>
        </w:r>
        <w:r>
          <w:rPr>
            <w:noProof/>
            <w:webHidden/>
          </w:rPr>
          <w:fldChar w:fldCharType="end"/>
        </w:r>
      </w:hyperlink>
    </w:p>
    <w:p w14:paraId="2FF02ECC" w14:textId="14B80D36"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1" w:history="1">
        <w:r w:rsidRPr="00700CC2">
          <w:rPr>
            <w:rStyle w:val="Hyperlink"/>
            <w:rFonts w:eastAsiaTheme="majorEastAsia"/>
            <w:noProof/>
          </w:rPr>
          <w:t>Hình 2.14 Use-case Chỉnh sửa bài tập</w:t>
        </w:r>
        <w:r>
          <w:rPr>
            <w:noProof/>
            <w:webHidden/>
          </w:rPr>
          <w:tab/>
        </w:r>
        <w:r>
          <w:rPr>
            <w:noProof/>
            <w:webHidden/>
          </w:rPr>
          <w:fldChar w:fldCharType="begin"/>
        </w:r>
        <w:r>
          <w:rPr>
            <w:noProof/>
            <w:webHidden/>
          </w:rPr>
          <w:instrText xml:space="preserve"> PAGEREF _Toc182648941 \h </w:instrText>
        </w:r>
        <w:r>
          <w:rPr>
            <w:noProof/>
            <w:webHidden/>
          </w:rPr>
        </w:r>
        <w:r>
          <w:rPr>
            <w:noProof/>
            <w:webHidden/>
          </w:rPr>
          <w:fldChar w:fldCharType="separate"/>
        </w:r>
        <w:r>
          <w:rPr>
            <w:noProof/>
            <w:webHidden/>
          </w:rPr>
          <w:t>49</w:t>
        </w:r>
        <w:r>
          <w:rPr>
            <w:noProof/>
            <w:webHidden/>
          </w:rPr>
          <w:fldChar w:fldCharType="end"/>
        </w:r>
      </w:hyperlink>
    </w:p>
    <w:p w14:paraId="2C402339" w14:textId="6C99AEEE"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2" w:history="1">
        <w:r w:rsidRPr="00700CC2">
          <w:rPr>
            <w:rStyle w:val="Hyperlink"/>
            <w:rFonts w:eastAsiaTheme="majorEastAsia"/>
            <w:noProof/>
          </w:rPr>
          <w:t>Hình 2.15 Use-case Xóa bài tập</w:t>
        </w:r>
        <w:r>
          <w:rPr>
            <w:noProof/>
            <w:webHidden/>
          </w:rPr>
          <w:tab/>
        </w:r>
        <w:r>
          <w:rPr>
            <w:noProof/>
            <w:webHidden/>
          </w:rPr>
          <w:fldChar w:fldCharType="begin"/>
        </w:r>
        <w:r>
          <w:rPr>
            <w:noProof/>
            <w:webHidden/>
          </w:rPr>
          <w:instrText xml:space="preserve"> PAGEREF _Toc182648942 \h </w:instrText>
        </w:r>
        <w:r>
          <w:rPr>
            <w:noProof/>
            <w:webHidden/>
          </w:rPr>
        </w:r>
        <w:r>
          <w:rPr>
            <w:noProof/>
            <w:webHidden/>
          </w:rPr>
          <w:fldChar w:fldCharType="separate"/>
        </w:r>
        <w:r>
          <w:rPr>
            <w:noProof/>
            <w:webHidden/>
          </w:rPr>
          <w:t>51</w:t>
        </w:r>
        <w:r>
          <w:rPr>
            <w:noProof/>
            <w:webHidden/>
          </w:rPr>
          <w:fldChar w:fldCharType="end"/>
        </w:r>
      </w:hyperlink>
    </w:p>
    <w:p w14:paraId="339416C0" w14:textId="7E435F23"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3" w:history="1">
        <w:r w:rsidRPr="00700CC2">
          <w:rPr>
            <w:rStyle w:val="Hyperlink"/>
            <w:rFonts w:eastAsiaTheme="majorEastAsia"/>
            <w:noProof/>
          </w:rPr>
          <w:t>Hình 2.16 Use-case Chấm điểm</w:t>
        </w:r>
        <w:r>
          <w:rPr>
            <w:noProof/>
            <w:webHidden/>
          </w:rPr>
          <w:tab/>
        </w:r>
        <w:r>
          <w:rPr>
            <w:noProof/>
            <w:webHidden/>
          </w:rPr>
          <w:fldChar w:fldCharType="begin"/>
        </w:r>
        <w:r>
          <w:rPr>
            <w:noProof/>
            <w:webHidden/>
          </w:rPr>
          <w:instrText xml:space="preserve"> PAGEREF _Toc182648943 \h </w:instrText>
        </w:r>
        <w:r>
          <w:rPr>
            <w:noProof/>
            <w:webHidden/>
          </w:rPr>
        </w:r>
        <w:r>
          <w:rPr>
            <w:noProof/>
            <w:webHidden/>
          </w:rPr>
          <w:fldChar w:fldCharType="separate"/>
        </w:r>
        <w:r>
          <w:rPr>
            <w:noProof/>
            <w:webHidden/>
          </w:rPr>
          <w:t>53</w:t>
        </w:r>
        <w:r>
          <w:rPr>
            <w:noProof/>
            <w:webHidden/>
          </w:rPr>
          <w:fldChar w:fldCharType="end"/>
        </w:r>
      </w:hyperlink>
    </w:p>
    <w:p w14:paraId="5339A3CF" w14:textId="7EBA678B"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4" w:history="1">
        <w:r w:rsidRPr="00700CC2">
          <w:rPr>
            <w:rStyle w:val="Hyperlink"/>
            <w:rFonts w:eastAsiaTheme="majorEastAsia"/>
            <w:noProof/>
          </w:rPr>
          <w:t>Hình 2.17 Use-case Xem dữ liệu điểm danh</w:t>
        </w:r>
        <w:r>
          <w:rPr>
            <w:noProof/>
            <w:webHidden/>
          </w:rPr>
          <w:tab/>
        </w:r>
        <w:r>
          <w:rPr>
            <w:noProof/>
            <w:webHidden/>
          </w:rPr>
          <w:fldChar w:fldCharType="begin"/>
        </w:r>
        <w:r>
          <w:rPr>
            <w:noProof/>
            <w:webHidden/>
          </w:rPr>
          <w:instrText xml:space="preserve"> PAGEREF _Toc182648944 \h </w:instrText>
        </w:r>
        <w:r>
          <w:rPr>
            <w:noProof/>
            <w:webHidden/>
          </w:rPr>
        </w:r>
        <w:r>
          <w:rPr>
            <w:noProof/>
            <w:webHidden/>
          </w:rPr>
          <w:fldChar w:fldCharType="separate"/>
        </w:r>
        <w:r>
          <w:rPr>
            <w:noProof/>
            <w:webHidden/>
          </w:rPr>
          <w:t>55</w:t>
        </w:r>
        <w:r>
          <w:rPr>
            <w:noProof/>
            <w:webHidden/>
          </w:rPr>
          <w:fldChar w:fldCharType="end"/>
        </w:r>
      </w:hyperlink>
    </w:p>
    <w:p w14:paraId="654E10CB" w14:textId="74F23D4B"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5" w:history="1">
        <w:r w:rsidRPr="00700CC2">
          <w:rPr>
            <w:rStyle w:val="Hyperlink"/>
            <w:rFonts w:eastAsiaTheme="majorEastAsia"/>
            <w:noProof/>
          </w:rPr>
          <w:t>Hình 2.18 Use-case Xem thông báo</w:t>
        </w:r>
        <w:r>
          <w:rPr>
            <w:noProof/>
            <w:webHidden/>
          </w:rPr>
          <w:tab/>
        </w:r>
        <w:r>
          <w:rPr>
            <w:noProof/>
            <w:webHidden/>
          </w:rPr>
          <w:fldChar w:fldCharType="begin"/>
        </w:r>
        <w:r>
          <w:rPr>
            <w:noProof/>
            <w:webHidden/>
          </w:rPr>
          <w:instrText xml:space="preserve"> PAGEREF _Toc182648945 \h </w:instrText>
        </w:r>
        <w:r>
          <w:rPr>
            <w:noProof/>
            <w:webHidden/>
          </w:rPr>
        </w:r>
        <w:r>
          <w:rPr>
            <w:noProof/>
            <w:webHidden/>
          </w:rPr>
          <w:fldChar w:fldCharType="separate"/>
        </w:r>
        <w:r>
          <w:rPr>
            <w:noProof/>
            <w:webHidden/>
          </w:rPr>
          <w:t>57</w:t>
        </w:r>
        <w:r>
          <w:rPr>
            <w:noProof/>
            <w:webHidden/>
          </w:rPr>
          <w:fldChar w:fldCharType="end"/>
        </w:r>
      </w:hyperlink>
    </w:p>
    <w:p w14:paraId="7EE7185B" w14:textId="6E22703A"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6" w:history="1">
        <w:r w:rsidRPr="00700CC2">
          <w:rPr>
            <w:rStyle w:val="Hyperlink"/>
            <w:rFonts w:eastAsiaTheme="majorEastAsia"/>
            <w:noProof/>
          </w:rPr>
          <w:t>Hình 2.19 Use-case Xem kết quả học tập</w:t>
        </w:r>
        <w:r>
          <w:rPr>
            <w:noProof/>
            <w:webHidden/>
          </w:rPr>
          <w:tab/>
        </w:r>
        <w:r>
          <w:rPr>
            <w:noProof/>
            <w:webHidden/>
          </w:rPr>
          <w:fldChar w:fldCharType="begin"/>
        </w:r>
        <w:r>
          <w:rPr>
            <w:noProof/>
            <w:webHidden/>
          </w:rPr>
          <w:instrText xml:space="preserve"> PAGEREF _Toc182648946 \h </w:instrText>
        </w:r>
        <w:r>
          <w:rPr>
            <w:noProof/>
            <w:webHidden/>
          </w:rPr>
        </w:r>
        <w:r>
          <w:rPr>
            <w:noProof/>
            <w:webHidden/>
          </w:rPr>
          <w:fldChar w:fldCharType="separate"/>
        </w:r>
        <w:r>
          <w:rPr>
            <w:noProof/>
            <w:webHidden/>
          </w:rPr>
          <w:t>59</w:t>
        </w:r>
        <w:r>
          <w:rPr>
            <w:noProof/>
            <w:webHidden/>
          </w:rPr>
          <w:fldChar w:fldCharType="end"/>
        </w:r>
      </w:hyperlink>
    </w:p>
    <w:p w14:paraId="029E4862" w14:textId="3717329B"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7" w:history="1">
        <w:r w:rsidRPr="00700CC2">
          <w:rPr>
            <w:rStyle w:val="Hyperlink"/>
            <w:rFonts w:eastAsiaTheme="majorEastAsia"/>
            <w:noProof/>
          </w:rPr>
          <w:t>Hình 2.20 Use-case Nộp bài tập</w:t>
        </w:r>
        <w:r>
          <w:rPr>
            <w:noProof/>
            <w:webHidden/>
          </w:rPr>
          <w:tab/>
        </w:r>
        <w:r>
          <w:rPr>
            <w:noProof/>
            <w:webHidden/>
          </w:rPr>
          <w:fldChar w:fldCharType="begin"/>
        </w:r>
        <w:r>
          <w:rPr>
            <w:noProof/>
            <w:webHidden/>
          </w:rPr>
          <w:instrText xml:space="preserve"> PAGEREF _Toc182648947 \h </w:instrText>
        </w:r>
        <w:r>
          <w:rPr>
            <w:noProof/>
            <w:webHidden/>
          </w:rPr>
        </w:r>
        <w:r>
          <w:rPr>
            <w:noProof/>
            <w:webHidden/>
          </w:rPr>
          <w:fldChar w:fldCharType="separate"/>
        </w:r>
        <w:r>
          <w:rPr>
            <w:noProof/>
            <w:webHidden/>
          </w:rPr>
          <w:t>61</w:t>
        </w:r>
        <w:r>
          <w:rPr>
            <w:noProof/>
            <w:webHidden/>
          </w:rPr>
          <w:fldChar w:fldCharType="end"/>
        </w:r>
      </w:hyperlink>
    </w:p>
    <w:p w14:paraId="0D4B8BAE" w14:textId="1C7EB135"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8" w:history="1">
        <w:r w:rsidRPr="00700CC2">
          <w:rPr>
            <w:rStyle w:val="Hyperlink"/>
            <w:rFonts w:eastAsiaTheme="majorEastAsia"/>
            <w:noProof/>
          </w:rPr>
          <w:t>Hình 2.21 Use-case Hủy bài tập</w:t>
        </w:r>
        <w:r>
          <w:rPr>
            <w:noProof/>
            <w:webHidden/>
          </w:rPr>
          <w:tab/>
        </w:r>
        <w:r>
          <w:rPr>
            <w:noProof/>
            <w:webHidden/>
          </w:rPr>
          <w:fldChar w:fldCharType="begin"/>
        </w:r>
        <w:r>
          <w:rPr>
            <w:noProof/>
            <w:webHidden/>
          </w:rPr>
          <w:instrText xml:space="preserve"> PAGEREF _Toc182648948 \h </w:instrText>
        </w:r>
        <w:r>
          <w:rPr>
            <w:noProof/>
            <w:webHidden/>
          </w:rPr>
        </w:r>
        <w:r>
          <w:rPr>
            <w:noProof/>
            <w:webHidden/>
          </w:rPr>
          <w:fldChar w:fldCharType="separate"/>
        </w:r>
        <w:r>
          <w:rPr>
            <w:noProof/>
            <w:webHidden/>
          </w:rPr>
          <w:t>63</w:t>
        </w:r>
        <w:r>
          <w:rPr>
            <w:noProof/>
            <w:webHidden/>
          </w:rPr>
          <w:fldChar w:fldCharType="end"/>
        </w:r>
      </w:hyperlink>
    </w:p>
    <w:p w14:paraId="263A4EE8" w14:textId="64153655"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49" w:history="1">
        <w:r w:rsidRPr="00700CC2">
          <w:rPr>
            <w:rStyle w:val="Hyperlink"/>
            <w:rFonts w:eastAsiaTheme="majorEastAsia"/>
            <w:noProof/>
          </w:rPr>
          <w:t>Hình 2.22 Use-case Đánh giá chất lượng</w:t>
        </w:r>
        <w:r>
          <w:rPr>
            <w:noProof/>
            <w:webHidden/>
          </w:rPr>
          <w:tab/>
        </w:r>
        <w:r>
          <w:rPr>
            <w:noProof/>
            <w:webHidden/>
          </w:rPr>
          <w:fldChar w:fldCharType="begin"/>
        </w:r>
        <w:r>
          <w:rPr>
            <w:noProof/>
            <w:webHidden/>
          </w:rPr>
          <w:instrText xml:space="preserve"> PAGEREF _Toc182648949 \h </w:instrText>
        </w:r>
        <w:r>
          <w:rPr>
            <w:noProof/>
            <w:webHidden/>
          </w:rPr>
        </w:r>
        <w:r>
          <w:rPr>
            <w:noProof/>
            <w:webHidden/>
          </w:rPr>
          <w:fldChar w:fldCharType="separate"/>
        </w:r>
        <w:r>
          <w:rPr>
            <w:noProof/>
            <w:webHidden/>
          </w:rPr>
          <w:t>65</w:t>
        </w:r>
        <w:r>
          <w:rPr>
            <w:noProof/>
            <w:webHidden/>
          </w:rPr>
          <w:fldChar w:fldCharType="end"/>
        </w:r>
      </w:hyperlink>
    </w:p>
    <w:p w14:paraId="25F1E9B3" w14:textId="104D185D"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0" w:history="1">
        <w:r w:rsidRPr="00700CC2">
          <w:rPr>
            <w:rStyle w:val="Hyperlink"/>
            <w:rFonts w:eastAsiaTheme="majorEastAsia"/>
            <w:noProof/>
          </w:rPr>
          <w:t>Hình 2.23</w:t>
        </w:r>
        <w:r w:rsidRPr="00700CC2">
          <w:rPr>
            <w:rStyle w:val="Hyperlink"/>
            <w:rFonts w:eastAsiaTheme="majorEastAsia"/>
            <w:noProof/>
            <w:lang w:val="en-US"/>
          </w:rPr>
          <w:t xml:space="preserve"> Lược</w:t>
        </w:r>
        <w:r w:rsidRPr="00700CC2">
          <w:rPr>
            <w:rStyle w:val="Hyperlink"/>
            <w:rFonts w:eastAsiaTheme="majorEastAsia"/>
            <w:noProof/>
          </w:rPr>
          <w:t xml:space="preserve"> đồ DFD ở Context diagram</w:t>
        </w:r>
        <w:r>
          <w:rPr>
            <w:noProof/>
            <w:webHidden/>
          </w:rPr>
          <w:tab/>
        </w:r>
        <w:r>
          <w:rPr>
            <w:noProof/>
            <w:webHidden/>
          </w:rPr>
          <w:fldChar w:fldCharType="begin"/>
        </w:r>
        <w:r>
          <w:rPr>
            <w:noProof/>
            <w:webHidden/>
          </w:rPr>
          <w:instrText xml:space="preserve"> PAGEREF _Toc182648950 \h </w:instrText>
        </w:r>
        <w:r>
          <w:rPr>
            <w:noProof/>
            <w:webHidden/>
          </w:rPr>
        </w:r>
        <w:r>
          <w:rPr>
            <w:noProof/>
            <w:webHidden/>
          </w:rPr>
          <w:fldChar w:fldCharType="separate"/>
        </w:r>
        <w:r>
          <w:rPr>
            <w:noProof/>
            <w:webHidden/>
          </w:rPr>
          <w:t>67</w:t>
        </w:r>
        <w:r>
          <w:rPr>
            <w:noProof/>
            <w:webHidden/>
          </w:rPr>
          <w:fldChar w:fldCharType="end"/>
        </w:r>
      </w:hyperlink>
    </w:p>
    <w:p w14:paraId="4C9F30EF" w14:textId="2AB2F983"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1" w:history="1">
        <w:r w:rsidRPr="00700CC2">
          <w:rPr>
            <w:rStyle w:val="Hyperlink"/>
            <w:rFonts w:eastAsiaTheme="majorEastAsia"/>
            <w:noProof/>
          </w:rPr>
          <w:t>Hình 2.24</w:t>
        </w:r>
        <w:r w:rsidRPr="00700CC2">
          <w:rPr>
            <w:rStyle w:val="Hyperlink"/>
            <w:rFonts w:eastAsiaTheme="majorEastAsia"/>
            <w:noProof/>
            <w:lang w:val="en-US"/>
          </w:rPr>
          <w:t xml:space="preserve"> Lược</w:t>
        </w:r>
        <w:r w:rsidRPr="00700CC2">
          <w:rPr>
            <w:rStyle w:val="Hyperlink"/>
            <w:rFonts w:eastAsiaTheme="majorEastAsia"/>
            <w:noProof/>
          </w:rPr>
          <w:t xml:space="preserve"> đồ DFD ở Level-0 diagram</w:t>
        </w:r>
        <w:r>
          <w:rPr>
            <w:noProof/>
            <w:webHidden/>
          </w:rPr>
          <w:tab/>
        </w:r>
        <w:r>
          <w:rPr>
            <w:noProof/>
            <w:webHidden/>
          </w:rPr>
          <w:fldChar w:fldCharType="begin"/>
        </w:r>
        <w:r>
          <w:rPr>
            <w:noProof/>
            <w:webHidden/>
          </w:rPr>
          <w:instrText xml:space="preserve"> PAGEREF _Toc182648951 \h </w:instrText>
        </w:r>
        <w:r>
          <w:rPr>
            <w:noProof/>
            <w:webHidden/>
          </w:rPr>
        </w:r>
        <w:r>
          <w:rPr>
            <w:noProof/>
            <w:webHidden/>
          </w:rPr>
          <w:fldChar w:fldCharType="separate"/>
        </w:r>
        <w:r>
          <w:rPr>
            <w:noProof/>
            <w:webHidden/>
          </w:rPr>
          <w:t>68</w:t>
        </w:r>
        <w:r>
          <w:rPr>
            <w:noProof/>
            <w:webHidden/>
          </w:rPr>
          <w:fldChar w:fldCharType="end"/>
        </w:r>
      </w:hyperlink>
    </w:p>
    <w:p w14:paraId="12252C2A" w14:textId="2C8FA1C6"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2" w:history="1">
        <w:r w:rsidRPr="00700CC2">
          <w:rPr>
            <w:rStyle w:val="Hyperlink"/>
            <w:rFonts w:eastAsiaTheme="majorEastAsia"/>
            <w:noProof/>
          </w:rPr>
          <w:t>Hình 2.26</w:t>
        </w:r>
        <w:r w:rsidRPr="00700CC2">
          <w:rPr>
            <w:rStyle w:val="Hyperlink"/>
            <w:rFonts w:eastAsiaTheme="majorEastAsia"/>
            <w:noProof/>
            <w:lang w:val="en-US"/>
          </w:rPr>
          <w:t xml:space="preserve"> Mô hình quan hệ - thực thể mức vật lý</w:t>
        </w:r>
        <w:r>
          <w:rPr>
            <w:noProof/>
            <w:webHidden/>
          </w:rPr>
          <w:tab/>
        </w:r>
        <w:r>
          <w:rPr>
            <w:noProof/>
            <w:webHidden/>
          </w:rPr>
          <w:fldChar w:fldCharType="begin"/>
        </w:r>
        <w:r>
          <w:rPr>
            <w:noProof/>
            <w:webHidden/>
          </w:rPr>
          <w:instrText xml:space="preserve"> PAGEREF _Toc182648952 \h </w:instrText>
        </w:r>
        <w:r>
          <w:rPr>
            <w:noProof/>
            <w:webHidden/>
          </w:rPr>
        </w:r>
        <w:r>
          <w:rPr>
            <w:noProof/>
            <w:webHidden/>
          </w:rPr>
          <w:fldChar w:fldCharType="separate"/>
        </w:r>
        <w:r>
          <w:rPr>
            <w:noProof/>
            <w:webHidden/>
          </w:rPr>
          <w:t>71</w:t>
        </w:r>
        <w:r>
          <w:rPr>
            <w:noProof/>
            <w:webHidden/>
          </w:rPr>
          <w:fldChar w:fldCharType="end"/>
        </w:r>
      </w:hyperlink>
    </w:p>
    <w:p w14:paraId="371BEF45" w14:textId="173DA83D"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3" w:history="1">
        <w:r w:rsidRPr="00700CC2">
          <w:rPr>
            <w:rStyle w:val="Hyperlink"/>
            <w:rFonts w:eastAsiaTheme="majorEastAsia"/>
            <w:noProof/>
          </w:rPr>
          <w:t>Hình 4.1</w:t>
        </w:r>
        <w:r w:rsidRPr="00700CC2">
          <w:rPr>
            <w:rStyle w:val="Hyperlink"/>
            <w:rFonts w:eastAsiaTheme="majorEastAsia"/>
            <w:noProof/>
            <w:lang w:val="en-US"/>
          </w:rPr>
          <w:t xml:space="preserve"> Trang </w:t>
        </w:r>
        <w:r w:rsidRPr="00700CC2">
          <w:rPr>
            <w:rStyle w:val="Hyperlink"/>
            <w:rFonts w:eastAsiaTheme="majorEastAsia"/>
            <w:noProof/>
          </w:rPr>
          <w:t>đăng ký tài khoản</w:t>
        </w:r>
        <w:r w:rsidRPr="00700CC2">
          <w:rPr>
            <w:rStyle w:val="Hyperlink"/>
            <w:rFonts w:eastAsiaTheme="majorEastAsia"/>
            <w:noProof/>
            <w:lang w:val="en-US"/>
          </w:rPr>
          <w:t xml:space="preserve"> 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_Toc182648953 \h </w:instrText>
        </w:r>
        <w:r>
          <w:rPr>
            <w:noProof/>
            <w:webHidden/>
          </w:rPr>
        </w:r>
        <w:r>
          <w:rPr>
            <w:noProof/>
            <w:webHidden/>
          </w:rPr>
          <w:fldChar w:fldCharType="separate"/>
        </w:r>
        <w:r>
          <w:rPr>
            <w:noProof/>
            <w:webHidden/>
          </w:rPr>
          <w:t>75</w:t>
        </w:r>
        <w:r>
          <w:rPr>
            <w:noProof/>
            <w:webHidden/>
          </w:rPr>
          <w:fldChar w:fldCharType="end"/>
        </w:r>
      </w:hyperlink>
    </w:p>
    <w:p w14:paraId="45B703C1" w14:textId="1A340424"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4" w:history="1">
        <w:r w:rsidRPr="00700CC2">
          <w:rPr>
            <w:rStyle w:val="Hyperlink"/>
            <w:rFonts w:eastAsiaTheme="majorEastAsia"/>
            <w:noProof/>
          </w:rPr>
          <w:t>Hình 4.2</w:t>
        </w:r>
        <w:r w:rsidRPr="00700CC2">
          <w:rPr>
            <w:rStyle w:val="Hyperlink"/>
            <w:rFonts w:eastAsiaTheme="majorEastAsia"/>
            <w:noProof/>
            <w:lang w:val="en-US"/>
          </w:rPr>
          <w:t xml:space="preserve"> Trang </w:t>
        </w:r>
        <w:r w:rsidRPr="00700CC2">
          <w:rPr>
            <w:rStyle w:val="Hyperlink"/>
            <w:rFonts w:eastAsiaTheme="majorEastAsia"/>
            <w:noProof/>
          </w:rPr>
          <w:t>đăng nhập</w:t>
        </w:r>
        <w:r w:rsidRPr="00700CC2">
          <w:rPr>
            <w:rStyle w:val="Hyperlink"/>
            <w:rFonts w:eastAsiaTheme="majorEastAsia"/>
            <w:noProof/>
            <w:lang w:val="en-US"/>
          </w:rPr>
          <w:t xml:space="preserve"> 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_Toc182648954 \h </w:instrText>
        </w:r>
        <w:r>
          <w:rPr>
            <w:noProof/>
            <w:webHidden/>
          </w:rPr>
        </w:r>
        <w:r>
          <w:rPr>
            <w:noProof/>
            <w:webHidden/>
          </w:rPr>
          <w:fldChar w:fldCharType="separate"/>
        </w:r>
        <w:r>
          <w:rPr>
            <w:noProof/>
            <w:webHidden/>
          </w:rPr>
          <w:t>76</w:t>
        </w:r>
        <w:r>
          <w:rPr>
            <w:noProof/>
            <w:webHidden/>
          </w:rPr>
          <w:fldChar w:fldCharType="end"/>
        </w:r>
      </w:hyperlink>
    </w:p>
    <w:p w14:paraId="1917ED37" w14:textId="4B654FBD"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5" w:history="1">
        <w:r w:rsidRPr="00700CC2">
          <w:rPr>
            <w:rStyle w:val="Hyperlink"/>
            <w:rFonts w:eastAsiaTheme="majorEastAsia"/>
            <w:noProof/>
          </w:rPr>
          <w:t>Hình 4.3</w:t>
        </w:r>
        <w:r w:rsidRPr="00700CC2">
          <w:rPr>
            <w:rStyle w:val="Hyperlink"/>
            <w:rFonts w:eastAsiaTheme="majorEastAsia"/>
            <w:noProof/>
            <w:lang w:val="en-US"/>
          </w:rPr>
          <w:t xml:space="preserve"> Trang </w:t>
        </w:r>
        <w:r w:rsidRPr="00700CC2">
          <w:rPr>
            <w:rStyle w:val="Hyperlink"/>
            <w:rFonts w:eastAsiaTheme="majorEastAsia"/>
            <w:noProof/>
          </w:rPr>
          <w:t>chủ</w:t>
        </w:r>
        <w:r w:rsidRPr="00700CC2">
          <w:rPr>
            <w:rStyle w:val="Hyperlink"/>
            <w:rFonts w:eastAsiaTheme="majorEastAsia"/>
            <w:noProof/>
            <w:lang w:val="en-US"/>
          </w:rPr>
          <w:t xml:space="preserve"> 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_Toc182648955 \h </w:instrText>
        </w:r>
        <w:r>
          <w:rPr>
            <w:noProof/>
            <w:webHidden/>
          </w:rPr>
        </w:r>
        <w:r>
          <w:rPr>
            <w:noProof/>
            <w:webHidden/>
          </w:rPr>
          <w:fldChar w:fldCharType="separate"/>
        </w:r>
        <w:r>
          <w:rPr>
            <w:noProof/>
            <w:webHidden/>
          </w:rPr>
          <w:t>76</w:t>
        </w:r>
        <w:r>
          <w:rPr>
            <w:noProof/>
            <w:webHidden/>
          </w:rPr>
          <w:fldChar w:fldCharType="end"/>
        </w:r>
      </w:hyperlink>
    </w:p>
    <w:p w14:paraId="45F41240" w14:textId="19CEEA20"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6" w:history="1">
        <w:r w:rsidRPr="00700CC2">
          <w:rPr>
            <w:rStyle w:val="Hyperlink"/>
            <w:rFonts w:eastAsiaTheme="majorEastAsia"/>
            <w:noProof/>
          </w:rPr>
          <w:t>Hình 4.4</w:t>
        </w:r>
        <w:r w:rsidRPr="00700CC2">
          <w:rPr>
            <w:rStyle w:val="Hyperlink"/>
            <w:rFonts w:eastAsiaTheme="majorEastAsia"/>
            <w:noProof/>
            <w:lang w:val="en-US"/>
          </w:rPr>
          <w:t xml:space="preserve"> Trang </w:t>
        </w:r>
        <w:r w:rsidRPr="00700CC2">
          <w:rPr>
            <w:rStyle w:val="Hyperlink"/>
            <w:rFonts w:eastAsiaTheme="majorEastAsia"/>
            <w:noProof/>
          </w:rPr>
          <w:t xml:space="preserve">danh sách giáo viên </w:t>
        </w:r>
        <w:r w:rsidRPr="00700CC2">
          <w:rPr>
            <w:rStyle w:val="Hyperlink"/>
            <w:rFonts w:eastAsiaTheme="majorEastAsia"/>
            <w:noProof/>
            <w:lang w:val="en-US"/>
          </w:rPr>
          <w:t>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_Toc182648956 \h </w:instrText>
        </w:r>
        <w:r>
          <w:rPr>
            <w:noProof/>
            <w:webHidden/>
          </w:rPr>
        </w:r>
        <w:r>
          <w:rPr>
            <w:noProof/>
            <w:webHidden/>
          </w:rPr>
          <w:fldChar w:fldCharType="separate"/>
        </w:r>
        <w:r>
          <w:rPr>
            <w:noProof/>
            <w:webHidden/>
          </w:rPr>
          <w:t>77</w:t>
        </w:r>
        <w:r>
          <w:rPr>
            <w:noProof/>
            <w:webHidden/>
          </w:rPr>
          <w:fldChar w:fldCharType="end"/>
        </w:r>
      </w:hyperlink>
    </w:p>
    <w:p w14:paraId="3F6CEEBA" w14:textId="2FD8B001"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7" w:history="1">
        <w:r w:rsidRPr="00700CC2">
          <w:rPr>
            <w:rStyle w:val="Hyperlink"/>
            <w:rFonts w:eastAsiaTheme="majorEastAsia"/>
            <w:noProof/>
          </w:rPr>
          <w:t>Hình 4.5</w:t>
        </w:r>
        <w:r w:rsidRPr="00700CC2">
          <w:rPr>
            <w:rStyle w:val="Hyperlink"/>
            <w:rFonts w:eastAsiaTheme="majorEastAsia"/>
            <w:noProof/>
            <w:lang w:val="en-US"/>
          </w:rPr>
          <w:t xml:space="preserve"> Trang </w:t>
        </w:r>
        <w:r w:rsidRPr="00700CC2">
          <w:rPr>
            <w:rStyle w:val="Hyperlink"/>
            <w:rFonts w:eastAsiaTheme="majorEastAsia"/>
            <w:noProof/>
          </w:rPr>
          <w:t xml:space="preserve">tạo mới học sinh </w:t>
        </w:r>
        <w:r w:rsidRPr="00700CC2">
          <w:rPr>
            <w:rStyle w:val="Hyperlink"/>
            <w:rFonts w:eastAsiaTheme="majorEastAsia"/>
            <w:noProof/>
            <w:lang w:val="en-US"/>
          </w:rPr>
          <w:t>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_Toc182648957 \h </w:instrText>
        </w:r>
        <w:r>
          <w:rPr>
            <w:noProof/>
            <w:webHidden/>
          </w:rPr>
        </w:r>
        <w:r>
          <w:rPr>
            <w:noProof/>
            <w:webHidden/>
          </w:rPr>
          <w:fldChar w:fldCharType="separate"/>
        </w:r>
        <w:r>
          <w:rPr>
            <w:noProof/>
            <w:webHidden/>
          </w:rPr>
          <w:t>77</w:t>
        </w:r>
        <w:r>
          <w:rPr>
            <w:noProof/>
            <w:webHidden/>
          </w:rPr>
          <w:fldChar w:fldCharType="end"/>
        </w:r>
      </w:hyperlink>
    </w:p>
    <w:p w14:paraId="510F285E" w14:textId="4F8CF729"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8" w:history="1">
        <w:r w:rsidRPr="00700CC2">
          <w:rPr>
            <w:rStyle w:val="Hyperlink"/>
            <w:rFonts w:eastAsiaTheme="majorEastAsia"/>
            <w:noProof/>
          </w:rPr>
          <w:t>Hình 4.6</w:t>
        </w:r>
        <w:r w:rsidRPr="00700CC2">
          <w:rPr>
            <w:rStyle w:val="Hyperlink"/>
            <w:rFonts w:eastAsiaTheme="majorEastAsia"/>
            <w:noProof/>
            <w:lang w:val="en-US"/>
          </w:rPr>
          <w:t xml:space="preserve"> Trang </w:t>
        </w:r>
        <w:r w:rsidRPr="00700CC2">
          <w:rPr>
            <w:rStyle w:val="Hyperlink"/>
            <w:rFonts w:eastAsiaTheme="majorEastAsia"/>
            <w:noProof/>
          </w:rPr>
          <w:t>danh sách học sinh</w:t>
        </w:r>
        <w:r w:rsidRPr="00700CC2">
          <w:rPr>
            <w:rStyle w:val="Hyperlink"/>
            <w:rFonts w:eastAsiaTheme="majorEastAsia"/>
            <w:noProof/>
            <w:lang w:val="en-US"/>
          </w:rPr>
          <w:t xml:space="preserve"> 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_Toc182648958 \h </w:instrText>
        </w:r>
        <w:r>
          <w:rPr>
            <w:noProof/>
            <w:webHidden/>
          </w:rPr>
        </w:r>
        <w:r>
          <w:rPr>
            <w:noProof/>
            <w:webHidden/>
          </w:rPr>
          <w:fldChar w:fldCharType="separate"/>
        </w:r>
        <w:r>
          <w:rPr>
            <w:noProof/>
            <w:webHidden/>
          </w:rPr>
          <w:t>78</w:t>
        </w:r>
        <w:r>
          <w:rPr>
            <w:noProof/>
            <w:webHidden/>
          </w:rPr>
          <w:fldChar w:fldCharType="end"/>
        </w:r>
      </w:hyperlink>
    </w:p>
    <w:p w14:paraId="4D8C6CF9" w14:textId="6CD08BD9"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59" w:history="1">
        <w:r w:rsidRPr="00700CC2">
          <w:rPr>
            <w:rStyle w:val="Hyperlink"/>
            <w:rFonts w:eastAsiaTheme="majorEastAsia"/>
            <w:noProof/>
          </w:rPr>
          <w:t>Hình 4.7</w:t>
        </w:r>
        <w:r w:rsidRPr="00700CC2">
          <w:rPr>
            <w:rStyle w:val="Hyperlink"/>
            <w:rFonts w:eastAsiaTheme="majorEastAsia"/>
            <w:noProof/>
            <w:lang w:val="en-US"/>
          </w:rPr>
          <w:t xml:space="preserve"> Trang tạo</w:t>
        </w:r>
        <w:r w:rsidRPr="00700CC2">
          <w:rPr>
            <w:rStyle w:val="Hyperlink"/>
            <w:rFonts w:eastAsiaTheme="majorEastAsia"/>
            <w:noProof/>
          </w:rPr>
          <w:t xml:space="preserve"> mới học sinh </w:t>
        </w:r>
        <w:r w:rsidRPr="00700CC2">
          <w:rPr>
            <w:rStyle w:val="Hyperlink"/>
            <w:rFonts w:eastAsiaTheme="majorEastAsia"/>
            <w:noProof/>
            <w:lang w:val="en-US"/>
          </w:rPr>
          <w:t>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_Toc182648959 \h </w:instrText>
        </w:r>
        <w:r>
          <w:rPr>
            <w:noProof/>
            <w:webHidden/>
          </w:rPr>
        </w:r>
        <w:r>
          <w:rPr>
            <w:noProof/>
            <w:webHidden/>
          </w:rPr>
          <w:fldChar w:fldCharType="separate"/>
        </w:r>
        <w:r>
          <w:rPr>
            <w:noProof/>
            <w:webHidden/>
          </w:rPr>
          <w:t>78</w:t>
        </w:r>
        <w:r>
          <w:rPr>
            <w:noProof/>
            <w:webHidden/>
          </w:rPr>
          <w:fldChar w:fldCharType="end"/>
        </w:r>
      </w:hyperlink>
    </w:p>
    <w:p w14:paraId="1F3D6998" w14:textId="41075732"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0" w:history="1">
        <w:r w:rsidRPr="00700CC2">
          <w:rPr>
            <w:rStyle w:val="Hyperlink"/>
            <w:rFonts w:eastAsiaTheme="majorEastAsia"/>
            <w:noProof/>
          </w:rPr>
          <w:t>Hình 4.8</w:t>
        </w:r>
        <w:r w:rsidRPr="00700CC2">
          <w:rPr>
            <w:rStyle w:val="Hyperlink"/>
            <w:rFonts w:eastAsiaTheme="majorEastAsia"/>
            <w:noProof/>
            <w:lang w:val="en-US"/>
          </w:rPr>
          <w:t xml:space="preserve"> Trang </w:t>
        </w:r>
        <w:r w:rsidRPr="00700CC2">
          <w:rPr>
            <w:rStyle w:val="Hyperlink"/>
            <w:rFonts w:eastAsiaTheme="majorEastAsia"/>
            <w:noProof/>
          </w:rPr>
          <w:t>danh sách lớp học</w:t>
        </w:r>
        <w:r w:rsidRPr="00700CC2">
          <w:rPr>
            <w:rStyle w:val="Hyperlink"/>
            <w:rFonts w:eastAsiaTheme="majorEastAsia"/>
            <w:noProof/>
            <w:lang w:val="en-US"/>
          </w:rPr>
          <w:t xml:space="preserve"> 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_Toc182648960 \h </w:instrText>
        </w:r>
        <w:r>
          <w:rPr>
            <w:noProof/>
            <w:webHidden/>
          </w:rPr>
        </w:r>
        <w:r>
          <w:rPr>
            <w:noProof/>
            <w:webHidden/>
          </w:rPr>
          <w:fldChar w:fldCharType="separate"/>
        </w:r>
        <w:r>
          <w:rPr>
            <w:noProof/>
            <w:webHidden/>
          </w:rPr>
          <w:t>79</w:t>
        </w:r>
        <w:r>
          <w:rPr>
            <w:noProof/>
            <w:webHidden/>
          </w:rPr>
          <w:fldChar w:fldCharType="end"/>
        </w:r>
      </w:hyperlink>
    </w:p>
    <w:p w14:paraId="1208BD98" w14:textId="03C733F1"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1" w:history="1">
        <w:r w:rsidRPr="00700CC2">
          <w:rPr>
            <w:rStyle w:val="Hyperlink"/>
            <w:rFonts w:eastAsiaTheme="majorEastAsia"/>
            <w:noProof/>
          </w:rPr>
          <w:t>Hình 4.9</w:t>
        </w:r>
        <w:r w:rsidRPr="00700CC2">
          <w:rPr>
            <w:rStyle w:val="Hyperlink"/>
            <w:rFonts w:eastAsiaTheme="majorEastAsia"/>
            <w:noProof/>
            <w:lang w:val="en-US"/>
          </w:rPr>
          <w:t xml:space="preserve"> Trang tạo</w:t>
        </w:r>
        <w:r w:rsidRPr="00700CC2">
          <w:rPr>
            <w:rStyle w:val="Hyperlink"/>
            <w:rFonts w:eastAsiaTheme="majorEastAsia"/>
            <w:noProof/>
          </w:rPr>
          <w:t xml:space="preserve"> lớp học mới </w:t>
        </w:r>
        <w:r w:rsidRPr="00700CC2">
          <w:rPr>
            <w:rStyle w:val="Hyperlink"/>
            <w:rFonts w:eastAsiaTheme="majorEastAsia"/>
            <w:noProof/>
            <w:lang w:val="en-US"/>
          </w:rPr>
          <w:t>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_Toc182648961 \h </w:instrText>
        </w:r>
        <w:r>
          <w:rPr>
            <w:noProof/>
            <w:webHidden/>
          </w:rPr>
        </w:r>
        <w:r>
          <w:rPr>
            <w:noProof/>
            <w:webHidden/>
          </w:rPr>
          <w:fldChar w:fldCharType="separate"/>
        </w:r>
        <w:r>
          <w:rPr>
            <w:noProof/>
            <w:webHidden/>
          </w:rPr>
          <w:t>79</w:t>
        </w:r>
        <w:r>
          <w:rPr>
            <w:noProof/>
            <w:webHidden/>
          </w:rPr>
          <w:fldChar w:fldCharType="end"/>
        </w:r>
      </w:hyperlink>
    </w:p>
    <w:p w14:paraId="745E2DBB" w14:textId="5F5B17B9"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2" w:history="1">
        <w:r w:rsidRPr="00700CC2">
          <w:rPr>
            <w:rStyle w:val="Hyperlink"/>
            <w:rFonts w:eastAsiaTheme="majorEastAsia"/>
            <w:noProof/>
          </w:rPr>
          <w:t>Hình 4.10</w:t>
        </w:r>
        <w:r w:rsidRPr="00700CC2">
          <w:rPr>
            <w:rStyle w:val="Hyperlink"/>
            <w:rFonts w:eastAsiaTheme="majorEastAsia"/>
            <w:noProof/>
            <w:lang w:val="en-US"/>
          </w:rPr>
          <w:t xml:space="preserve"> Trang </w:t>
        </w:r>
        <w:r w:rsidRPr="00700CC2">
          <w:rPr>
            <w:rStyle w:val="Hyperlink"/>
            <w:rFonts w:eastAsiaTheme="majorEastAsia"/>
            <w:noProof/>
          </w:rPr>
          <w:t>danh sách môn học</w:t>
        </w:r>
        <w:r w:rsidRPr="00700CC2">
          <w:rPr>
            <w:rStyle w:val="Hyperlink"/>
            <w:rFonts w:eastAsiaTheme="majorEastAsia"/>
            <w:noProof/>
            <w:lang w:val="en-US"/>
          </w:rPr>
          <w:t xml:space="preserve"> 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_Toc182648962 \h </w:instrText>
        </w:r>
        <w:r>
          <w:rPr>
            <w:noProof/>
            <w:webHidden/>
          </w:rPr>
        </w:r>
        <w:r>
          <w:rPr>
            <w:noProof/>
            <w:webHidden/>
          </w:rPr>
          <w:fldChar w:fldCharType="separate"/>
        </w:r>
        <w:r>
          <w:rPr>
            <w:noProof/>
            <w:webHidden/>
          </w:rPr>
          <w:t>80</w:t>
        </w:r>
        <w:r>
          <w:rPr>
            <w:noProof/>
            <w:webHidden/>
          </w:rPr>
          <w:fldChar w:fldCharType="end"/>
        </w:r>
      </w:hyperlink>
    </w:p>
    <w:p w14:paraId="5C0D6401" w14:textId="7E910F0E"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3" w:history="1">
        <w:r w:rsidRPr="00700CC2">
          <w:rPr>
            <w:rStyle w:val="Hyperlink"/>
            <w:rFonts w:eastAsiaTheme="majorEastAsia"/>
            <w:noProof/>
          </w:rPr>
          <w:t>Hình 4.11</w:t>
        </w:r>
        <w:r w:rsidRPr="00700CC2">
          <w:rPr>
            <w:rStyle w:val="Hyperlink"/>
            <w:rFonts w:eastAsiaTheme="majorEastAsia"/>
            <w:noProof/>
            <w:lang w:val="en-US"/>
          </w:rPr>
          <w:t xml:space="preserve"> Trang</w:t>
        </w:r>
        <w:r w:rsidRPr="00700CC2">
          <w:rPr>
            <w:rStyle w:val="Hyperlink"/>
            <w:rFonts w:eastAsiaTheme="majorEastAsia"/>
            <w:noProof/>
          </w:rPr>
          <w:t xml:space="preserve"> thêm mới</w:t>
        </w:r>
        <w:r w:rsidRPr="00700CC2">
          <w:rPr>
            <w:rStyle w:val="Hyperlink"/>
            <w:rFonts w:eastAsiaTheme="majorEastAsia"/>
            <w:noProof/>
            <w:lang w:val="en-US"/>
          </w:rPr>
          <w:t xml:space="preserve"> </w:t>
        </w:r>
        <w:r w:rsidRPr="00700CC2">
          <w:rPr>
            <w:rStyle w:val="Hyperlink"/>
            <w:rFonts w:eastAsiaTheme="majorEastAsia"/>
            <w:noProof/>
          </w:rPr>
          <w:t xml:space="preserve">môn học </w:t>
        </w:r>
        <w:r w:rsidRPr="00700CC2">
          <w:rPr>
            <w:rStyle w:val="Hyperlink"/>
            <w:rFonts w:eastAsiaTheme="majorEastAsia"/>
            <w:noProof/>
            <w:lang w:val="en-US"/>
          </w:rPr>
          <w:t>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_Toc182648963 \h </w:instrText>
        </w:r>
        <w:r>
          <w:rPr>
            <w:noProof/>
            <w:webHidden/>
          </w:rPr>
        </w:r>
        <w:r>
          <w:rPr>
            <w:noProof/>
            <w:webHidden/>
          </w:rPr>
          <w:fldChar w:fldCharType="separate"/>
        </w:r>
        <w:r>
          <w:rPr>
            <w:noProof/>
            <w:webHidden/>
          </w:rPr>
          <w:t>80</w:t>
        </w:r>
        <w:r>
          <w:rPr>
            <w:noProof/>
            <w:webHidden/>
          </w:rPr>
          <w:fldChar w:fldCharType="end"/>
        </w:r>
      </w:hyperlink>
    </w:p>
    <w:p w14:paraId="08C26AFC" w14:textId="0B1599AD"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4" w:history="1">
        <w:r w:rsidRPr="00700CC2">
          <w:rPr>
            <w:rStyle w:val="Hyperlink"/>
            <w:rFonts w:eastAsiaTheme="majorEastAsia"/>
            <w:noProof/>
          </w:rPr>
          <w:t>Hình 4.12</w:t>
        </w:r>
        <w:r w:rsidRPr="00700CC2">
          <w:rPr>
            <w:rStyle w:val="Hyperlink"/>
            <w:rFonts w:eastAsiaTheme="majorEastAsia"/>
            <w:noProof/>
            <w:lang w:val="en-US"/>
          </w:rPr>
          <w:t xml:space="preserve"> Trang gửi</w:t>
        </w:r>
        <w:r w:rsidRPr="00700CC2">
          <w:rPr>
            <w:rStyle w:val="Hyperlink"/>
            <w:rFonts w:eastAsiaTheme="majorEastAsia"/>
            <w:noProof/>
          </w:rPr>
          <w:t xml:space="preserve"> thông báo </w:t>
        </w:r>
        <w:r w:rsidRPr="00700CC2">
          <w:rPr>
            <w:rStyle w:val="Hyperlink"/>
            <w:rFonts w:eastAsiaTheme="majorEastAsia"/>
            <w:noProof/>
            <w:lang w:val="en-US"/>
          </w:rPr>
          <w:t>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_Toc182648964 \h </w:instrText>
        </w:r>
        <w:r>
          <w:rPr>
            <w:noProof/>
            <w:webHidden/>
          </w:rPr>
        </w:r>
        <w:r>
          <w:rPr>
            <w:noProof/>
            <w:webHidden/>
          </w:rPr>
          <w:fldChar w:fldCharType="separate"/>
        </w:r>
        <w:r>
          <w:rPr>
            <w:noProof/>
            <w:webHidden/>
          </w:rPr>
          <w:t>81</w:t>
        </w:r>
        <w:r>
          <w:rPr>
            <w:noProof/>
            <w:webHidden/>
          </w:rPr>
          <w:fldChar w:fldCharType="end"/>
        </w:r>
      </w:hyperlink>
    </w:p>
    <w:p w14:paraId="258EF940" w14:textId="22407C83"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5" w:history="1">
        <w:r w:rsidRPr="00700CC2">
          <w:rPr>
            <w:rStyle w:val="Hyperlink"/>
            <w:rFonts w:eastAsiaTheme="majorEastAsia"/>
            <w:noProof/>
          </w:rPr>
          <w:t>Hình 4.13</w:t>
        </w:r>
        <w:r w:rsidRPr="00700CC2">
          <w:rPr>
            <w:rStyle w:val="Hyperlink"/>
            <w:rFonts w:eastAsiaTheme="majorEastAsia"/>
            <w:noProof/>
            <w:lang w:val="en-US"/>
          </w:rPr>
          <w:t xml:space="preserve"> Trang xem</w:t>
        </w:r>
        <w:r w:rsidRPr="00700CC2">
          <w:rPr>
            <w:rStyle w:val="Hyperlink"/>
            <w:rFonts w:eastAsiaTheme="majorEastAsia"/>
            <w:noProof/>
          </w:rPr>
          <w:t xml:space="preserve"> đánh giá chất lượng</w:t>
        </w:r>
        <w:r w:rsidRPr="00700CC2">
          <w:rPr>
            <w:rStyle w:val="Hyperlink"/>
            <w:rFonts w:eastAsiaTheme="majorEastAsia"/>
            <w:noProof/>
            <w:lang w:val="en-US"/>
          </w:rPr>
          <w:t xml:space="preserve"> 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_Toc182648965 \h </w:instrText>
        </w:r>
        <w:r>
          <w:rPr>
            <w:noProof/>
            <w:webHidden/>
          </w:rPr>
        </w:r>
        <w:r>
          <w:rPr>
            <w:noProof/>
            <w:webHidden/>
          </w:rPr>
          <w:fldChar w:fldCharType="separate"/>
        </w:r>
        <w:r>
          <w:rPr>
            <w:noProof/>
            <w:webHidden/>
          </w:rPr>
          <w:t>81</w:t>
        </w:r>
        <w:r>
          <w:rPr>
            <w:noProof/>
            <w:webHidden/>
          </w:rPr>
          <w:fldChar w:fldCharType="end"/>
        </w:r>
      </w:hyperlink>
    </w:p>
    <w:p w14:paraId="78FCCC76" w14:textId="7F022BAE"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6" w:history="1">
        <w:r w:rsidRPr="00700CC2">
          <w:rPr>
            <w:rStyle w:val="Hyperlink"/>
            <w:rFonts w:eastAsiaTheme="majorEastAsia"/>
            <w:noProof/>
          </w:rPr>
          <w:t>Hình 4.14</w:t>
        </w:r>
        <w:r w:rsidRPr="00700CC2">
          <w:rPr>
            <w:rStyle w:val="Hyperlink"/>
            <w:rFonts w:eastAsiaTheme="majorEastAsia"/>
            <w:noProof/>
            <w:lang w:val="en-US"/>
          </w:rPr>
          <w:t xml:space="preserve"> Trang điểm</w:t>
        </w:r>
        <w:r w:rsidRPr="00700CC2">
          <w:rPr>
            <w:rStyle w:val="Hyperlink"/>
            <w:rFonts w:eastAsiaTheme="majorEastAsia"/>
            <w:noProof/>
          </w:rPr>
          <w:t xml:space="preserve"> danh</w:t>
        </w:r>
        <w:r w:rsidRPr="00700CC2">
          <w:rPr>
            <w:rStyle w:val="Hyperlink"/>
            <w:rFonts w:eastAsiaTheme="majorEastAsia"/>
            <w:noProof/>
            <w:lang w:val="en-US"/>
          </w:rPr>
          <w:t xml:space="preserve"> phía</w:t>
        </w:r>
        <w:r w:rsidRPr="00700CC2">
          <w:rPr>
            <w:rStyle w:val="Hyperlink"/>
            <w:rFonts w:eastAsiaTheme="majorEastAsia"/>
            <w:noProof/>
          </w:rPr>
          <w:t xml:space="preserve"> giao diện tổng phụ trách</w:t>
        </w:r>
        <w:r>
          <w:rPr>
            <w:noProof/>
            <w:webHidden/>
          </w:rPr>
          <w:tab/>
        </w:r>
        <w:r>
          <w:rPr>
            <w:noProof/>
            <w:webHidden/>
          </w:rPr>
          <w:fldChar w:fldCharType="begin"/>
        </w:r>
        <w:r>
          <w:rPr>
            <w:noProof/>
            <w:webHidden/>
          </w:rPr>
          <w:instrText xml:space="preserve"> PAGEREF _Toc182648966 \h </w:instrText>
        </w:r>
        <w:r>
          <w:rPr>
            <w:noProof/>
            <w:webHidden/>
          </w:rPr>
        </w:r>
        <w:r>
          <w:rPr>
            <w:noProof/>
            <w:webHidden/>
          </w:rPr>
          <w:fldChar w:fldCharType="separate"/>
        </w:r>
        <w:r>
          <w:rPr>
            <w:noProof/>
            <w:webHidden/>
          </w:rPr>
          <w:t>82</w:t>
        </w:r>
        <w:r>
          <w:rPr>
            <w:noProof/>
            <w:webHidden/>
          </w:rPr>
          <w:fldChar w:fldCharType="end"/>
        </w:r>
      </w:hyperlink>
    </w:p>
    <w:p w14:paraId="153CBE42" w14:textId="093CD4FE"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7" w:history="1">
        <w:r w:rsidRPr="00700CC2">
          <w:rPr>
            <w:rStyle w:val="Hyperlink"/>
            <w:rFonts w:eastAsiaTheme="majorEastAsia"/>
            <w:noProof/>
          </w:rPr>
          <w:t>Hình 4.15</w:t>
        </w:r>
        <w:r w:rsidRPr="00700CC2">
          <w:rPr>
            <w:rStyle w:val="Hyperlink"/>
            <w:rFonts w:eastAsiaTheme="majorEastAsia"/>
            <w:noProof/>
            <w:lang w:val="en-US"/>
          </w:rPr>
          <w:t xml:space="preserve"> Trang đăng</w:t>
        </w:r>
        <w:r w:rsidRPr="00700CC2">
          <w:rPr>
            <w:rStyle w:val="Hyperlink"/>
            <w:rFonts w:eastAsiaTheme="majorEastAsia"/>
            <w:noProof/>
          </w:rPr>
          <w:t xml:space="preserve"> nhập </w:t>
        </w:r>
        <w:r w:rsidRPr="00700CC2">
          <w:rPr>
            <w:rStyle w:val="Hyperlink"/>
            <w:rFonts w:eastAsiaTheme="majorEastAsia"/>
            <w:noProof/>
            <w:lang w:val="en-US"/>
          </w:rPr>
          <w:t>phía</w:t>
        </w:r>
        <w:r w:rsidRPr="00700CC2">
          <w:rPr>
            <w:rStyle w:val="Hyperlink"/>
            <w:rFonts w:eastAsiaTheme="majorEastAsia"/>
            <w:noProof/>
          </w:rPr>
          <w:t xml:space="preserve"> giao diện giáo viên</w:t>
        </w:r>
        <w:r>
          <w:rPr>
            <w:noProof/>
            <w:webHidden/>
          </w:rPr>
          <w:tab/>
        </w:r>
        <w:r>
          <w:rPr>
            <w:noProof/>
            <w:webHidden/>
          </w:rPr>
          <w:fldChar w:fldCharType="begin"/>
        </w:r>
        <w:r>
          <w:rPr>
            <w:noProof/>
            <w:webHidden/>
          </w:rPr>
          <w:instrText xml:space="preserve"> PAGEREF _Toc182648967 \h </w:instrText>
        </w:r>
        <w:r>
          <w:rPr>
            <w:noProof/>
            <w:webHidden/>
          </w:rPr>
        </w:r>
        <w:r>
          <w:rPr>
            <w:noProof/>
            <w:webHidden/>
          </w:rPr>
          <w:fldChar w:fldCharType="separate"/>
        </w:r>
        <w:r>
          <w:rPr>
            <w:noProof/>
            <w:webHidden/>
          </w:rPr>
          <w:t>83</w:t>
        </w:r>
        <w:r>
          <w:rPr>
            <w:noProof/>
            <w:webHidden/>
          </w:rPr>
          <w:fldChar w:fldCharType="end"/>
        </w:r>
      </w:hyperlink>
    </w:p>
    <w:p w14:paraId="565BB953" w14:textId="7ED28207"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8" w:history="1">
        <w:r w:rsidRPr="00700CC2">
          <w:rPr>
            <w:rStyle w:val="Hyperlink"/>
            <w:rFonts w:eastAsiaTheme="majorEastAsia"/>
            <w:noProof/>
          </w:rPr>
          <w:t>Hình 4.16</w:t>
        </w:r>
        <w:r w:rsidRPr="00700CC2">
          <w:rPr>
            <w:rStyle w:val="Hyperlink"/>
            <w:rFonts w:eastAsiaTheme="majorEastAsia"/>
            <w:noProof/>
            <w:lang w:val="en-US"/>
          </w:rPr>
          <w:t xml:space="preserve"> Trang chủ</w:t>
        </w:r>
        <w:r w:rsidRPr="00700CC2">
          <w:rPr>
            <w:rStyle w:val="Hyperlink"/>
            <w:rFonts w:eastAsiaTheme="majorEastAsia"/>
            <w:noProof/>
          </w:rPr>
          <w:t xml:space="preserve"> </w:t>
        </w:r>
        <w:r w:rsidRPr="00700CC2">
          <w:rPr>
            <w:rStyle w:val="Hyperlink"/>
            <w:rFonts w:eastAsiaTheme="majorEastAsia"/>
            <w:noProof/>
            <w:lang w:val="en-US"/>
          </w:rPr>
          <w:t>phía</w:t>
        </w:r>
        <w:r w:rsidRPr="00700CC2">
          <w:rPr>
            <w:rStyle w:val="Hyperlink"/>
            <w:rFonts w:eastAsiaTheme="majorEastAsia"/>
            <w:noProof/>
          </w:rPr>
          <w:t xml:space="preserve"> giao diện giáo viên</w:t>
        </w:r>
        <w:r>
          <w:rPr>
            <w:noProof/>
            <w:webHidden/>
          </w:rPr>
          <w:tab/>
        </w:r>
        <w:r>
          <w:rPr>
            <w:noProof/>
            <w:webHidden/>
          </w:rPr>
          <w:fldChar w:fldCharType="begin"/>
        </w:r>
        <w:r>
          <w:rPr>
            <w:noProof/>
            <w:webHidden/>
          </w:rPr>
          <w:instrText xml:space="preserve"> PAGEREF _Toc182648968 \h </w:instrText>
        </w:r>
        <w:r>
          <w:rPr>
            <w:noProof/>
            <w:webHidden/>
          </w:rPr>
        </w:r>
        <w:r>
          <w:rPr>
            <w:noProof/>
            <w:webHidden/>
          </w:rPr>
          <w:fldChar w:fldCharType="separate"/>
        </w:r>
        <w:r>
          <w:rPr>
            <w:noProof/>
            <w:webHidden/>
          </w:rPr>
          <w:t>84</w:t>
        </w:r>
        <w:r>
          <w:rPr>
            <w:noProof/>
            <w:webHidden/>
          </w:rPr>
          <w:fldChar w:fldCharType="end"/>
        </w:r>
      </w:hyperlink>
    </w:p>
    <w:p w14:paraId="17E18CB5" w14:textId="77999BA3"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69" w:history="1">
        <w:r w:rsidRPr="00700CC2">
          <w:rPr>
            <w:rStyle w:val="Hyperlink"/>
            <w:rFonts w:eastAsiaTheme="majorEastAsia"/>
            <w:noProof/>
          </w:rPr>
          <w:t>Hình 4.17</w:t>
        </w:r>
        <w:r w:rsidRPr="00700CC2">
          <w:rPr>
            <w:rStyle w:val="Hyperlink"/>
            <w:rFonts w:eastAsiaTheme="majorEastAsia"/>
            <w:noProof/>
            <w:lang w:val="en-US"/>
          </w:rPr>
          <w:t xml:space="preserve"> Trang danh</w:t>
        </w:r>
        <w:r w:rsidRPr="00700CC2">
          <w:rPr>
            <w:rStyle w:val="Hyperlink"/>
            <w:rFonts w:eastAsiaTheme="majorEastAsia"/>
            <w:noProof/>
          </w:rPr>
          <w:t xml:space="preserve"> sách học sinh</w:t>
        </w:r>
        <w:r w:rsidRPr="00700CC2">
          <w:rPr>
            <w:rStyle w:val="Hyperlink"/>
            <w:rFonts w:eastAsiaTheme="majorEastAsia"/>
            <w:noProof/>
            <w:lang w:val="en-US"/>
          </w:rPr>
          <w:t xml:space="preserve"> phía</w:t>
        </w:r>
        <w:r w:rsidRPr="00700CC2">
          <w:rPr>
            <w:rStyle w:val="Hyperlink"/>
            <w:rFonts w:eastAsiaTheme="majorEastAsia"/>
            <w:noProof/>
          </w:rPr>
          <w:t xml:space="preserve"> giao diện giáo viên</w:t>
        </w:r>
        <w:r>
          <w:rPr>
            <w:noProof/>
            <w:webHidden/>
          </w:rPr>
          <w:tab/>
        </w:r>
        <w:r>
          <w:rPr>
            <w:noProof/>
            <w:webHidden/>
          </w:rPr>
          <w:fldChar w:fldCharType="begin"/>
        </w:r>
        <w:r>
          <w:rPr>
            <w:noProof/>
            <w:webHidden/>
          </w:rPr>
          <w:instrText xml:space="preserve"> PAGEREF _Toc182648969 \h </w:instrText>
        </w:r>
        <w:r>
          <w:rPr>
            <w:noProof/>
            <w:webHidden/>
          </w:rPr>
        </w:r>
        <w:r>
          <w:rPr>
            <w:noProof/>
            <w:webHidden/>
          </w:rPr>
          <w:fldChar w:fldCharType="separate"/>
        </w:r>
        <w:r>
          <w:rPr>
            <w:noProof/>
            <w:webHidden/>
          </w:rPr>
          <w:t>84</w:t>
        </w:r>
        <w:r>
          <w:rPr>
            <w:noProof/>
            <w:webHidden/>
          </w:rPr>
          <w:fldChar w:fldCharType="end"/>
        </w:r>
      </w:hyperlink>
    </w:p>
    <w:p w14:paraId="42DFB047" w14:textId="79FBC2B4"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70" w:history="1">
        <w:r w:rsidRPr="00700CC2">
          <w:rPr>
            <w:rStyle w:val="Hyperlink"/>
            <w:rFonts w:eastAsiaTheme="majorEastAsia"/>
            <w:noProof/>
          </w:rPr>
          <w:t>Hình 4.18</w:t>
        </w:r>
        <w:r w:rsidRPr="00700CC2">
          <w:rPr>
            <w:rStyle w:val="Hyperlink"/>
            <w:rFonts w:eastAsiaTheme="majorEastAsia"/>
            <w:noProof/>
            <w:lang w:val="en-US"/>
          </w:rPr>
          <w:t xml:space="preserve"> Trang dữ</w:t>
        </w:r>
        <w:r w:rsidRPr="00700CC2">
          <w:rPr>
            <w:rStyle w:val="Hyperlink"/>
            <w:rFonts w:eastAsiaTheme="majorEastAsia"/>
            <w:noProof/>
          </w:rPr>
          <w:t xml:space="preserve"> liêuh học sinh</w:t>
        </w:r>
        <w:r w:rsidRPr="00700CC2">
          <w:rPr>
            <w:rStyle w:val="Hyperlink"/>
            <w:rFonts w:eastAsiaTheme="majorEastAsia"/>
            <w:noProof/>
            <w:lang w:val="en-US"/>
          </w:rPr>
          <w:t xml:space="preserve"> phía</w:t>
        </w:r>
        <w:r w:rsidRPr="00700CC2">
          <w:rPr>
            <w:rStyle w:val="Hyperlink"/>
            <w:rFonts w:eastAsiaTheme="majorEastAsia"/>
            <w:noProof/>
          </w:rPr>
          <w:t xml:space="preserve"> giao diện giáo viên</w:t>
        </w:r>
        <w:r>
          <w:rPr>
            <w:noProof/>
            <w:webHidden/>
          </w:rPr>
          <w:tab/>
        </w:r>
        <w:r>
          <w:rPr>
            <w:noProof/>
            <w:webHidden/>
          </w:rPr>
          <w:fldChar w:fldCharType="begin"/>
        </w:r>
        <w:r>
          <w:rPr>
            <w:noProof/>
            <w:webHidden/>
          </w:rPr>
          <w:instrText xml:space="preserve"> PAGEREF _Toc182648970 \h </w:instrText>
        </w:r>
        <w:r>
          <w:rPr>
            <w:noProof/>
            <w:webHidden/>
          </w:rPr>
        </w:r>
        <w:r>
          <w:rPr>
            <w:noProof/>
            <w:webHidden/>
          </w:rPr>
          <w:fldChar w:fldCharType="separate"/>
        </w:r>
        <w:r>
          <w:rPr>
            <w:noProof/>
            <w:webHidden/>
          </w:rPr>
          <w:t>85</w:t>
        </w:r>
        <w:r>
          <w:rPr>
            <w:noProof/>
            <w:webHidden/>
          </w:rPr>
          <w:fldChar w:fldCharType="end"/>
        </w:r>
      </w:hyperlink>
    </w:p>
    <w:p w14:paraId="1A7A7A4C" w14:textId="027D25E8"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71" w:history="1">
        <w:r w:rsidRPr="00700CC2">
          <w:rPr>
            <w:rStyle w:val="Hyperlink"/>
            <w:rFonts w:eastAsiaTheme="majorEastAsia"/>
            <w:noProof/>
          </w:rPr>
          <w:t>Hình 4.19</w:t>
        </w:r>
        <w:r w:rsidRPr="00700CC2">
          <w:rPr>
            <w:rStyle w:val="Hyperlink"/>
            <w:rFonts w:eastAsiaTheme="majorEastAsia"/>
            <w:noProof/>
            <w:lang w:val="en-US"/>
          </w:rPr>
          <w:t xml:space="preserve"> Trang nhập</w:t>
        </w:r>
        <w:r w:rsidRPr="00700CC2">
          <w:rPr>
            <w:rStyle w:val="Hyperlink"/>
            <w:rFonts w:eastAsiaTheme="majorEastAsia"/>
            <w:noProof/>
          </w:rPr>
          <w:t xml:space="preserve"> điểm</w:t>
        </w:r>
        <w:r w:rsidRPr="00700CC2">
          <w:rPr>
            <w:rStyle w:val="Hyperlink"/>
            <w:rFonts w:eastAsiaTheme="majorEastAsia"/>
            <w:noProof/>
            <w:lang w:val="en-US"/>
          </w:rPr>
          <w:t xml:space="preserve"> phía</w:t>
        </w:r>
        <w:r w:rsidRPr="00700CC2">
          <w:rPr>
            <w:rStyle w:val="Hyperlink"/>
            <w:rFonts w:eastAsiaTheme="majorEastAsia"/>
            <w:noProof/>
          </w:rPr>
          <w:t xml:space="preserve"> giao diện giáo viên</w:t>
        </w:r>
        <w:r>
          <w:rPr>
            <w:noProof/>
            <w:webHidden/>
          </w:rPr>
          <w:tab/>
        </w:r>
        <w:r>
          <w:rPr>
            <w:noProof/>
            <w:webHidden/>
          </w:rPr>
          <w:fldChar w:fldCharType="begin"/>
        </w:r>
        <w:r>
          <w:rPr>
            <w:noProof/>
            <w:webHidden/>
          </w:rPr>
          <w:instrText xml:space="preserve"> PAGEREF _Toc182648971 \h </w:instrText>
        </w:r>
        <w:r>
          <w:rPr>
            <w:noProof/>
            <w:webHidden/>
          </w:rPr>
        </w:r>
        <w:r>
          <w:rPr>
            <w:noProof/>
            <w:webHidden/>
          </w:rPr>
          <w:fldChar w:fldCharType="separate"/>
        </w:r>
        <w:r>
          <w:rPr>
            <w:noProof/>
            <w:webHidden/>
          </w:rPr>
          <w:t>85</w:t>
        </w:r>
        <w:r>
          <w:rPr>
            <w:noProof/>
            <w:webHidden/>
          </w:rPr>
          <w:fldChar w:fldCharType="end"/>
        </w:r>
      </w:hyperlink>
    </w:p>
    <w:p w14:paraId="67B27BAA" w14:textId="235E7B3D"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72" w:history="1">
        <w:r w:rsidRPr="00700CC2">
          <w:rPr>
            <w:rStyle w:val="Hyperlink"/>
            <w:rFonts w:eastAsiaTheme="majorEastAsia"/>
            <w:noProof/>
          </w:rPr>
          <w:t>Hình 4.20</w:t>
        </w:r>
        <w:r w:rsidRPr="00700CC2">
          <w:rPr>
            <w:rStyle w:val="Hyperlink"/>
            <w:rFonts w:eastAsiaTheme="majorEastAsia"/>
            <w:noProof/>
            <w:lang w:val="en-US"/>
          </w:rPr>
          <w:t xml:space="preserve"> Trang đăng</w:t>
        </w:r>
        <w:r w:rsidRPr="00700CC2">
          <w:rPr>
            <w:rStyle w:val="Hyperlink"/>
            <w:rFonts w:eastAsiaTheme="majorEastAsia"/>
            <w:noProof/>
          </w:rPr>
          <w:t xml:space="preserve"> nhập </w:t>
        </w:r>
        <w:r w:rsidRPr="00700CC2">
          <w:rPr>
            <w:rStyle w:val="Hyperlink"/>
            <w:rFonts w:eastAsiaTheme="majorEastAsia"/>
            <w:noProof/>
            <w:lang w:val="en-US"/>
          </w:rPr>
          <w:t>phía</w:t>
        </w:r>
        <w:r w:rsidRPr="00700CC2">
          <w:rPr>
            <w:rStyle w:val="Hyperlink"/>
            <w:rFonts w:eastAsiaTheme="majorEastAsia"/>
            <w:noProof/>
          </w:rPr>
          <w:t xml:space="preserve"> giao diện học sinh</w:t>
        </w:r>
        <w:r>
          <w:rPr>
            <w:noProof/>
            <w:webHidden/>
          </w:rPr>
          <w:tab/>
        </w:r>
        <w:r>
          <w:rPr>
            <w:noProof/>
            <w:webHidden/>
          </w:rPr>
          <w:fldChar w:fldCharType="begin"/>
        </w:r>
        <w:r>
          <w:rPr>
            <w:noProof/>
            <w:webHidden/>
          </w:rPr>
          <w:instrText xml:space="preserve"> PAGEREF _Toc182648972 \h </w:instrText>
        </w:r>
        <w:r>
          <w:rPr>
            <w:noProof/>
            <w:webHidden/>
          </w:rPr>
        </w:r>
        <w:r>
          <w:rPr>
            <w:noProof/>
            <w:webHidden/>
          </w:rPr>
          <w:fldChar w:fldCharType="separate"/>
        </w:r>
        <w:r>
          <w:rPr>
            <w:noProof/>
            <w:webHidden/>
          </w:rPr>
          <w:t>86</w:t>
        </w:r>
        <w:r>
          <w:rPr>
            <w:noProof/>
            <w:webHidden/>
          </w:rPr>
          <w:fldChar w:fldCharType="end"/>
        </w:r>
      </w:hyperlink>
    </w:p>
    <w:p w14:paraId="453F2297" w14:textId="6658CD23"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73" w:history="1">
        <w:r w:rsidRPr="00700CC2">
          <w:rPr>
            <w:rStyle w:val="Hyperlink"/>
            <w:rFonts w:eastAsiaTheme="majorEastAsia"/>
            <w:noProof/>
          </w:rPr>
          <w:t>Hình 4.21</w:t>
        </w:r>
        <w:r w:rsidRPr="00700CC2">
          <w:rPr>
            <w:rStyle w:val="Hyperlink"/>
            <w:rFonts w:eastAsiaTheme="majorEastAsia"/>
            <w:noProof/>
            <w:lang w:val="en-US"/>
          </w:rPr>
          <w:t xml:space="preserve"> Trang chủ phía</w:t>
        </w:r>
        <w:r w:rsidRPr="00700CC2">
          <w:rPr>
            <w:rStyle w:val="Hyperlink"/>
            <w:rFonts w:eastAsiaTheme="majorEastAsia"/>
            <w:noProof/>
          </w:rPr>
          <w:t xml:space="preserve"> giao diện học sinh</w:t>
        </w:r>
        <w:r>
          <w:rPr>
            <w:noProof/>
            <w:webHidden/>
          </w:rPr>
          <w:tab/>
        </w:r>
        <w:r>
          <w:rPr>
            <w:noProof/>
            <w:webHidden/>
          </w:rPr>
          <w:fldChar w:fldCharType="begin"/>
        </w:r>
        <w:r>
          <w:rPr>
            <w:noProof/>
            <w:webHidden/>
          </w:rPr>
          <w:instrText xml:space="preserve"> PAGEREF _Toc182648973 \h </w:instrText>
        </w:r>
        <w:r>
          <w:rPr>
            <w:noProof/>
            <w:webHidden/>
          </w:rPr>
        </w:r>
        <w:r>
          <w:rPr>
            <w:noProof/>
            <w:webHidden/>
          </w:rPr>
          <w:fldChar w:fldCharType="separate"/>
        </w:r>
        <w:r>
          <w:rPr>
            <w:noProof/>
            <w:webHidden/>
          </w:rPr>
          <w:t>86</w:t>
        </w:r>
        <w:r>
          <w:rPr>
            <w:noProof/>
            <w:webHidden/>
          </w:rPr>
          <w:fldChar w:fldCharType="end"/>
        </w:r>
      </w:hyperlink>
    </w:p>
    <w:p w14:paraId="221EE209" w14:textId="2C3857A8"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74" w:history="1">
        <w:r w:rsidRPr="00700CC2">
          <w:rPr>
            <w:rStyle w:val="Hyperlink"/>
            <w:rFonts w:eastAsiaTheme="majorEastAsia"/>
            <w:noProof/>
          </w:rPr>
          <w:t>Hình 4.22</w:t>
        </w:r>
        <w:r w:rsidRPr="00700CC2">
          <w:rPr>
            <w:rStyle w:val="Hyperlink"/>
            <w:rFonts w:eastAsiaTheme="majorEastAsia"/>
            <w:noProof/>
            <w:lang w:val="en-US"/>
          </w:rPr>
          <w:t xml:space="preserve"> Trang dữ</w:t>
        </w:r>
        <w:r w:rsidRPr="00700CC2">
          <w:rPr>
            <w:rStyle w:val="Hyperlink"/>
            <w:rFonts w:eastAsiaTheme="majorEastAsia"/>
            <w:noProof/>
          </w:rPr>
          <w:t xml:space="preserve"> liệu điểm danh</w:t>
        </w:r>
        <w:r w:rsidRPr="00700CC2">
          <w:rPr>
            <w:rStyle w:val="Hyperlink"/>
            <w:rFonts w:eastAsiaTheme="majorEastAsia"/>
            <w:noProof/>
            <w:lang w:val="en-US"/>
          </w:rPr>
          <w:t xml:space="preserve"> phía</w:t>
        </w:r>
        <w:r w:rsidRPr="00700CC2">
          <w:rPr>
            <w:rStyle w:val="Hyperlink"/>
            <w:rFonts w:eastAsiaTheme="majorEastAsia"/>
            <w:noProof/>
          </w:rPr>
          <w:t xml:space="preserve"> giao diện học sinh</w:t>
        </w:r>
        <w:r>
          <w:rPr>
            <w:noProof/>
            <w:webHidden/>
          </w:rPr>
          <w:tab/>
        </w:r>
        <w:r>
          <w:rPr>
            <w:noProof/>
            <w:webHidden/>
          </w:rPr>
          <w:fldChar w:fldCharType="begin"/>
        </w:r>
        <w:r>
          <w:rPr>
            <w:noProof/>
            <w:webHidden/>
          </w:rPr>
          <w:instrText xml:space="preserve"> PAGEREF _Toc182648974 \h </w:instrText>
        </w:r>
        <w:r>
          <w:rPr>
            <w:noProof/>
            <w:webHidden/>
          </w:rPr>
        </w:r>
        <w:r>
          <w:rPr>
            <w:noProof/>
            <w:webHidden/>
          </w:rPr>
          <w:fldChar w:fldCharType="separate"/>
        </w:r>
        <w:r>
          <w:rPr>
            <w:noProof/>
            <w:webHidden/>
          </w:rPr>
          <w:t>87</w:t>
        </w:r>
        <w:r>
          <w:rPr>
            <w:noProof/>
            <w:webHidden/>
          </w:rPr>
          <w:fldChar w:fldCharType="end"/>
        </w:r>
      </w:hyperlink>
    </w:p>
    <w:p w14:paraId="15D22B52" w14:textId="68F5CF7A"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75" w:history="1">
        <w:r w:rsidRPr="00700CC2">
          <w:rPr>
            <w:rStyle w:val="Hyperlink"/>
            <w:rFonts w:eastAsiaTheme="majorEastAsia"/>
            <w:noProof/>
          </w:rPr>
          <w:t>Hình 4.23</w:t>
        </w:r>
        <w:r w:rsidRPr="00700CC2">
          <w:rPr>
            <w:rStyle w:val="Hyperlink"/>
            <w:rFonts w:eastAsiaTheme="majorEastAsia"/>
            <w:noProof/>
            <w:lang w:val="en-US"/>
          </w:rPr>
          <w:t xml:space="preserve"> Trang thông báo</w:t>
        </w:r>
        <w:r w:rsidRPr="00700CC2">
          <w:rPr>
            <w:rStyle w:val="Hyperlink"/>
            <w:rFonts w:eastAsiaTheme="majorEastAsia"/>
            <w:noProof/>
          </w:rPr>
          <w:t xml:space="preserve"> </w:t>
        </w:r>
        <w:r w:rsidRPr="00700CC2">
          <w:rPr>
            <w:rStyle w:val="Hyperlink"/>
            <w:rFonts w:eastAsiaTheme="majorEastAsia"/>
            <w:noProof/>
            <w:lang w:val="en-US"/>
          </w:rPr>
          <w:t>phía</w:t>
        </w:r>
        <w:r w:rsidRPr="00700CC2">
          <w:rPr>
            <w:rStyle w:val="Hyperlink"/>
            <w:rFonts w:eastAsiaTheme="majorEastAsia"/>
            <w:noProof/>
          </w:rPr>
          <w:t xml:space="preserve"> giao diện học sinh</w:t>
        </w:r>
        <w:r>
          <w:rPr>
            <w:noProof/>
            <w:webHidden/>
          </w:rPr>
          <w:tab/>
        </w:r>
        <w:r>
          <w:rPr>
            <w:noProof/>
            <w:webHidden/>
          </w:rPr>
          <w:fldChar w:fldCharType="begin"/>
        </w:r>
        <w:r>
          <w:rPr>
            <w:noProof/>
            <w:webHidden/>
          </w:rPr>
          <w:instrText xml:space="preserve"> PAGEREF _Toc182648975 \h </w:instrText>
        </w:r>
        <w:r>
          <w:rPr>
            <w:noProof/>
            <w:webHidden/>
          </w:rPr>
        </w:r>
        <w:r>
          <w:rPr>
            <w:noProof/>
            <w:webHidden/>
          </w:rPr>
          <w:fldChar w:fldCharType="separate"/>
        </w:r>
        <w:r>
          <w:rPr>
            <w:noProof/>
            <w:webHidden/>
          </w:rPr>
          <w:t>87</w:t>
        </w:r>
        <w:r>
          <w:rPr>
            <w:noProof/>
            <w:webHidden/>
          </w:rPr>
          <w:fldChar w:fldCharType="end"/>
        </w:r>
      </w:hyperlink>
    </w:p>
    <w:p w14:paraId="3AD4972C" w14:textId="56A85302"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76" w:history="1">
        <w:r w:rsidRPr="00700CC2">
          <w:rPr>
            <w:rStyle w:val="Hyperlink"/>
            <w:rFonts w:eastAsiaTheme="majorEastAsia"/>
            <w:noProof/>
          </w:rPr>
          <w:t>Hình 4.24</w:t>
        </w:r>
        <w:r w:rsidRPr="00700CC2">
          <w:rPr>
            <w:rStyle w:val="Hyperlink"/>
            <w:rFonts w:eastAsiaTheme="majorEastAsia"/>
            <w:noProof/>
            <w:lang w:val="en-US"/>
          </w:rPr>
          <w:t xml:space="preserve"> Trang thông tin</w:t>
        </w:r>
        <w:r w:rsidRPr="00700CC2">
          <w:rPr>
            <w:rStyle w:val="Hyperlink"/>
            <w:rFonts w:eastAsiaTheme="majorEastAsia"/>
            <w:noProof/>
          </w:rPr>
          <w:t xml:space="preserve"> lớp học</w:t>
        </w:r>
        <w:r w:rsidRPr="00700CC2">
          <w:rPr>
            <w:rStyle w:val="Hyperlink"/>
            <w:rFonts w:eastAsiaTheme="majorEastAsia"/>
            <w:noProof/>
            <w:lang w:val="en-US"/>
          </w:rPr>
          <w:t xml:space="preserve"> phía</w:t>
        </w:r>
        <w:r w:rsidRPr="00700CC2">
          <w:rPr>
            <w:rStyle w:val="Hyperlink"/>
            <w:rFonts w:eastAsiaTheme="majorEastAsia"/>
            <w:noProof/>
          </w:rPr>
          <w:t xml:space="preserve"> giao diện học sinh</w:t>
        </w:r>
        <w:r>
          <w:rPr>
            <w:noProof/>
            <w:webHidden/>
          </w:rPr>
          <w:tab/>
        </w:r>
        <w:r>
          <w:rPr>
            <w:noProof/>
            <w:webHidden/>
          </w:rPr>
          <w:fldChar w:fldCharType="begin"/>
        </w:r>
        <w:r>
          <w:rPr>
            <w:noProof/>
            <w:webHidden/>
          </w:rPr>
          <w:instrText xml:space="preserve"> PAGEREF _Toc182648976 \h </w:instrText>
        </w:r>
        <w:r>
          <w:rPr>
            <w:noProof/>
            <w:webHidden/>
          </w:rPr>
        </w:r>
        <w:r>
          <w:rPr>
            <w:noProof/>
            <w:webHidden/>
          </w:rPr>
          <w:fldChar w:fldCharType="separate"/>
        </w:r>
        <w:r>
          <w:rPr>
            <w:noProof/>
            <w:webHidden/>
          </w:rPr>
          <w:t>88</w:t>
        </w:r>
        <w:r>
          <w:rPr>
            <w:noProof/>
            <w:webHidden/>
          </w:rPr>
          <w:fldChar w:fldCharType="end"/>
        </w:r>
      </w:hyperlink>
    </w:p>
    <w:p w14:paraId="08B8372C" w14:textId="2670AF49"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77" w:history="1">
        <w:r w:rsidRPr="00700CC2">
          <w:rPr>
            <w:rStyle w:val="Hyperlink"/>
            <w:rFonts w:eastAsiaTheme="majorEastAsia"/>
            <w:noProof/>
          </w:rPr>
          <w:t>Hình 4.25</w:t>
        </w:r>
        <w:r w:rsidRPr="00700CC2">
          <w:rPr>
            <w:rStyle w:val="Hyperlink"/>
            <w:rFonts w:eastAsiaTheme="majorEastAsia"/>
            <w:noProof/>
            <w:lang w:val="en-US"/>
          </w:rPr>
          <w:t xml:space="preserve"> Trang đánh</w:t>
        </w:r>
        <w:r w:rsidRPr="00700CC2">
          <w:rPr>
            <w:rStyle w:val="Hyperlink"/>
            <w:rFonts w:eastAsiaTheme="majorEastAsia"/>
            <w:noProof/>
          </w:rPr>
          <w:t xml:space="preserve"> giá chất lượng</w:t>
        </w:r>
        <w:r w:rsidRPr="00700CC2">
          <w:rPr>
            <w:rStyle w:val="Hyperlink"/>
            <w:rFonts w:eastAsiaTheme="majorEastAsia"/>
            <w:noProof/>
            <w:lang w:val="en-US"/>
          </w:rPr>
          <w:t xml:space="preserve"> phía</w:t>
        </w:r>
        <w:r w:rsidRPr="00700CC2">
          <w:rPr>
            <w:rStyle w:val="Hyperlink"/>
            <w:rFonts w:eastAsiaTheme="majorEastAsia"/>
            <w:noProof/>
          </w:rPr>
          <w:t xml:space="preserve"> giao diện học sinh</w:t>
        </w:r>
        <w:r>
          <w:rPr>
            <w:noProof/>
            <w:webHidden/>
          </w:rPr>
          <w:tab/>
        </w:r>
        <w:r>
          <w:rPr>
            <w:noProof/>
            <w:webHidden/>
          </w:rPr>
          <w:fldChar w:fldCharType="begin"/>
        </w:r>
        <w:r>
          <w:rPr>
            <w:noProof/>
            <w:webHidden/>
          </w:rPr>
          <w:instrText xml:space="preserve"> PAGEREF _Toc182648977 \h </w:instrText>
        </w:r>
        <w:r>
          <w:rPr>
            <w:noProof/>
            <w:webHidden/>
          </w:rPr>
        </w:r>
        <w:r>
          <w:rPr>
            <w:noProof/>
            <w:webHidden/>
          </w:rPr>
          <w:fldChar w:fldCharType="separate"/>
        </w:r>
        <w:r>
          <w:rPr>
            <w:noProof/>
            <w:webHidden/>
          </w:rPr>
          <w:t>88</w:t>
        </w:r>
        <w:r>
          <w:rPr>
            <w:noProof/>
            <w:webHidden/>
          </w:rPr>
          <w:fldChar w:fldCharType="end"/>
        </w:r>
      </w:hyperlink>
    </w:p>
    <w:p w14:paraId="1E2951B4" w14:textId="795191DA" w:rsidR="00827AF7" w:rsidRDefault="00827AF7">
      <w:pPr>
        <w:pStyle w:val="TOC1"/>
        <w:rPr>
          <w:rFonts w:asciiTheme="minorHAnsi" w:eastAsiaTheme="minorEastAsia" w:hAnsiTheme="minorHAnsi" w:cstheme="minorBidi"/>
          <w:noProof/>
          <w:kern w:val="2"/>
          <w:sz w:val="22"/>
          <w:szCs w:val="22"/>
          <w:lang w:eastAsia="vi-VN"/>
          <w14:ligatures w14:val="standardContextual"/>
        </w:rPr>
      </w:pPr>
      <w:hyperlink w:anchor="_Toc182648978" w:history="1">
        <w:r w:rsidRPr="00700CC2">
          <w:rPr>
            <w:rStyle w:val="Hyperlink"/>
            <w:rFonts w:eastAsiaTheme="majorEastAsia"/>
            <w:noProof/>
          </w:rPr>
          <w:t>Hình 4.26</w:t>
        </w:r>
        <w:r w:rsidRPr="00700CC2">
          <w:rPr>
            <w:rStyle w:val="Hyperlink"/>
            <w:rFonts w:eastAsiaTheme="majorEastAsia"/>
            <w:noProof/>
            <w:lang w:val="en-US"/>
          </w:rPr>
          <w:t xml:space="preserve"> Trang thông tin cá nhân phía</w:t>
        </w:r>
        <w:r w:rsidRPr="00700CC2">
          <w:rPr>
            <w:rStyle w:val="Hyperlink"/>
            <w:rFonts w:eastAsiaTheme="majorEastAsia"/>
            <w:noProof/>
          </w:rPr>
          <w:t xml:space="preserve"> giao diện học sinh</w:t>
        </w:r>
        <w:r>
          <w:rPr>
            <w:noProof/>
            <w:webHidden/>
          </w:rPr>
          <w:tab/>
        </w:r>
        <w:r>
          <w:rPr>
            <w:noProof/>
            <w:webHidden/>
          </w:rPr>
          <w:fldChar w:fldCharType="begin"/>
        </w:r>
        <w:r>
          <w:rPr>
            <w:noProof/>
            <w:webHidden/>
          </w:rPr>
          <w:instrText xml:space="preserve"> PAGEREF _Toc182648978 \h </w:instrText>
        </w:r>
        <w:r>
          <w:rPr>
            <w:noProof/>
            <w:webHidden/>
          </w:rPr>
        </w:r>
        <w:r>
          <w:rPr>
            <w:noProof/>
            <w:webHidden/>
          </w:rPr>
          <w:fldChar w:fldCharType="separate"/>
        </w:r>
        <w:r>
          <w:rPr>
            <w:noProof/>
            <w:webHidden/>
          </w:rPr>
          <w:t>89</w:t>
        </w:r>
        <w:r>
          <w:rPr>
            <w:noProof/>
            <w:webHidden/>
          </w:rPr>
          <w:fldChar w:fldCharType="end"/>
        </w:r>
      </w:hyperlink>
    </w:p>
    <w:p w14:paraId="5C9E6FEF" w14:textId="32301B24" w:rsidR="004C621F" w:rsidRPr="004C621F" w:rsidRDefault="004C621F" w:rsidP="00C37F4E">
      <w:r>
        <w:fldChar w:fldCharType="end"/>
      </w:r>
    </w:p>
    <w:p w14:paraId="5A68EA8F" w14:textId="77777777" w:rsidR="00747607" w:rsidRDefault="00747607" w:rsidP="00C37F4E">
      <w:r>
        <w:br w:type="page"/>
      </w:r>
    </w:p>
    <w:p w14:paraId="49947CC0" w14:textId="5C1AF5EF" w:rsidR="00D834B6" w:rsidRPr="00B653FC" w:rsidRDefault="006750E3" w:rsidP="00FF6802">
      <w:pPr>
        <w:pStyle w:val="Heading1"/>
      </w:pPr>
      <w:bookmarkStart w:id="18" w:name="_Toc180790118"/>
      <w:bookmarkStart w:id="19" w:name="_Toc180790313"/>
      <w:bookmarkStart w:id="20" w:name="_Toc182649128"/>
      <w:r w:rsidRPr="00B653FC">
        <w:lastRenderedPageBreak/>
        <w:t>TỔNG QUAN ĐỀ TÀI</w:t>
      </w:r>
      <w:bookmarkEnd w:id="18"/>
      <w:bookmarkEnd w:id="19"/>
      <w:bookmarkEnd w:id="20"/>
    </w:p>
    <w:p w14:paraId="5AFD98E9" w14:textId="5B2A6353" w:rsidR="00873FE0" w:rsidRPr="00873FE0" w:rsidRDefault="006750E3" w:rsidP="00FF6802">
      <w:pPr>
        <w:pStyle w:val="Heading2"/>
      </w:pPr>
      <w:bookmarkStart w:id="21" w:name="_Toc180790119"/>
      <w:bookmarkStart w:id="22" w:name="_Toc180790314"/>
      <w:bookmarkStart w:id="23" w:name="_Toc182649129"/>
      <w:r w:rsidRPr="006750E3">
        <w:t>Giới thiệu đề tài</w:t>
      </w:r>
      <w:bookmarkEnd w:id="21"/>
      <w:bookmarkEnd w:id="22"/>
      <w:bookmarkEnd w:id="23"/>
    </w:p>
    <w:p w14:paraId="1AAA6521" w14:textId="27097D46" w:rsidR="00EF27D0" w:rsidRPr="00EF27D0" w:rsidRDefault="00EF27D0" w:rsidP="00C37F4E">
      <w:r w:rsidRPr="00EF27D0">
        <w:t>Trong bối cảnh hiện đại, công nghệ thông tin đã và đang len lỏi vào từng ngóc ngách của đời sống, từ việc giải trí, mua sắm đến chăm sóc sức khỏe. Ngành giáo dục cũng không nằm ngoài xu thế này. Các trường học, từ tiểu học đến trung học phổ thông, đang ngày càng tích cực áp dụng công nghệ vào việc quản lý và giảng dạy. Việc ứng dụng công nghệ thông tin trong quản lý học tập không chỉ giúp cải thiện hiệu quả giảng dạy mà còn nâng cao chất lượng giáo dục.</w:t>
      </w:r>
    </w:p>
    <w:p w14:paraId="708E34F3" w14:textId="1605CB90" w:rsidR="00873FE0" w:rsidRPr="00873FE0" w:rsidRDefault="00EF27D0" w:rsidP="00C37F4E">
      <w:r w:rsidRPr="00EF27D0">
        <w:t>Mô hình “Website quản lý học tập và giảng dạy</w:t>
      </w:r>
      <w:r>
        <w:t xml:space="preserve"> tại trường THPT</w:t>
      </w:r>
      <w:r w:rsidRPr="00EF27D0">
        <w:t>” sẽ đóng vai trò như một cầu nối giữa giáo viên</w:t>
      </w:r>
      <w:r w:rsidR="005156C0">
        <w:rPr>
          <w:lang w:val="en-US"/>
        </w:rPr>
        <w:t xml:space="preserve"> và</w:t>
      </w:r>
      <w:r w:rsidRPr="00EF27D0">
        <w:t xml:space="preserve"> học sinh. Hệ thống này không chỉ hỗ trợ giáo viên trong việc theo dõi quá trình học tập và rèn luyện của học sinh mà còn tạo điều kiện thuận lợi cho học sinh trong việc tra cứu thông tin. Đặc biệt, với tính năng lưu trữ dữ liệu thông minh, website này sẽ giúp giảm thiểu khối lượng công việc và tăng cường hiệu quả trong việc quản lý thông tin học sinh.</w:t>
      </w:r>
    </w:p>
    <w:p w14:paraId="3B858657" w14:textId="7D8AE54E" w:rsidR="00A13836" w:rsidRDefault="00873FE0" w:rsidP="00C37F4E">
      <w:r w:rsidRPr="00873FE0">
        <w:t xml:space="preserve">Chính vì vậy, nhóm em đã quyết định thực hiện đề tài </w:t>
      </w:r>
      <w:r w:rsidR="00EF27D0">
        <w:t>“Website quản lý học tập và giảng dạy tại trường THPT” nhằm tạo ra một công cụ hiệu quả cho việc theo dõi, quản lý và nâng cao chất lượng giáo dục trong môi trường học đường</w:t>
      </w:r>
      <w:r w:rsidR="00A13836" w:rsidRPr="00A13836">
        <w:t>.</w:t>
      </w:r>
    </w:p>
    <w:p w14:paraId="08818E85" w14:textId="19A27923" w:rsidR="00D834B6" w:rsidRDefault="006750E3" w:rsidP="00FF6802">
      <w:pPr>
        <w:pStyle w:val="Heading2"/>
      </w:pPr>
      <w:bookmarkStart w:id="24" w:name="_Toc180790120"/>
      <w:bookmarkStart w:id="25" w:name="_Toc180790315"/>
      <w:bookmarkStart w:id="26" w:name="_Toc182649130"/>
      <w:r>
        <w:t>Mục tiêu đề tài</w:t>
      </w:r>
      <w:bookmarkEnd w:id="24"/>
      <w:bookmarkEnd w:id="25"/>
      <w:bookmarkEnd w:id="26"/>
    </w:p>
    <w:p w14:paraId="6A84C4A9" w14:textId="0554958C" w:rsidR="00EF27D0" w:rsidRPr="00EF27D0" w:rsidRDefault="002D4870" w:rsidP="00B055BB">
      <w:pPr>
        <w:pStyle w:val="ListParagraph"/>
        <w:ind w:left="851" w:hanging="284"/>
      </w:pPr>
      <w:r>
        <w:t>Phát triển một hệ thống website quản lý học tập toàn diện, với giao diện thân thiện và dễ sử dụng, phục vụ hiệu quả cho giáo viên</w:t>
      </w:r>
      <w:r w:rsidR="005156C0">
        <w:t xml:space="preserve"> và </w:t>
      </w:r>
      <w:r>
        <w:t>học sinh</w:t>
      </w:r>
      <w:r w:rsidR="00EF27D0" w:rsidRPr="00EF27D0">
        <w:t>.</w:t>
      </w:r>
    </w:p>
    <w:p w14:paraId="02796C8D" w14:textId="709F323C" w:rsidR="00EF27D0" w:rsidRDefault="00FB4343" w:rsidP="00B055BB">
      <w:pPr>
        <w:pStyle w:val="ListParagraph"/>
        <w:ind w:left="851" w:hanging="284"/>
      </w:pPr>
      <w:r>
        <w:t>Cung cấp công cụ hỗ trợ giáo viên theo dõi tiến độ học tập của học sinh, lập kế hoạch giảng dạy, quản lý bài tập một cách chính xác và nhanh chóng</w:t>
      </w:r>
      <w:r w:rsidR="00EF27D0" w:rsidRPr="00EF27D0">
        <w:t>.</w:t>
      </w:r>
    </w:p>
    <w:p w14:paraId="074618F2" w14:textId="44EA91B9" w:rsidR="00EF27D0" w:rsidRPr="00EF27D0" w:rsidRDefault="006D6D28" w:rsidP="00B055BB">
      <w:pPr>
        <w:pStyle w:val="ListParagraph"/>
        <w:ind w:left="851" w:hanging="284"/>
      </w:pPr>
      <w:r>
        <w:t>Tạo ra một hệ thống lưu trữ thông tin trung tâm, cho phép việc tra cứu và quản lý dữ liệu học tập được thực hiện một cách nhanh chóng và chính xác</w:t>
      </w:r>
      <w:r w:rsidR="00EF27D0" w:rsidRPr="00EF27D0">
        <w:t>.</w:t>
      </w:r>
    </w:p>
    <w:p w14:paraId="66AC4E96" w14:textId="5AAD24C2" w:rsidR="00DB1468" w:rsidRDefault="00FB4343" w:rsidP="00B055BB">
      <w:pPr>
        <w:pStyle w:val="ListParagraph"/>
        <w:ind w:left="851" w:hanging="284"/>
      </w:pPr>
      <w:r>
        <w:t xml:space="preserve">Phát triển các tính năng thông báo và cập nhật kết quả học tập để tăng cường sự tương tác giữa giáo viên </w:t>
      </w:r>
      <w:r w:rsidR="005156C0">
        <w:t xml:space="preserve">và </w:t>
      </w:r>
      <w:r>
        <w:t>học sinh, từ đó tạo ra một môi trường học tập tích cực và hỗ trợ lẫn nhau</w:t>
      </w:r>
      <w:r w:rsidR="00DA4AE8" w:rsidRPr="00DA4AE8">
        <w:t>.</w:t>
      </w:r>
      <w:bookmarkStart w:id="27" w:name="_Toc153039761"/>
    </w:p>
    <w:p w14:paraId="3D4E0D16" w14:textId="40B4C5AA" w:rsidR="005951C5" w:rsidRDefault="006750E3" w:rsidP="00FF6802">
      <w:pPr>
        <w:pStyle w:val="Heading2"/>
      </w:pPr>
      <w:bookmarkStart w:id="28" w:name="_Toc180790121"/>
      <w:bookmarkStart w:id="29" w:name="_Toc180790316"/>
      <w:bookmarkStart w:id="30" w:name="_Toc182649131"/>
      <w:bookmarkEnd w:id="27"/>
      <w:r>
        <w:lastRenderedPageBreak/>
        <w:t>Phạm vi đề tài</w:t>
      </w:r>
      <w:bookmarkEnd w:id="28"/>
      <w:bookmarkEnd w:id="29"/>
      <w:bookmarkEnd w:id="30"/>
    </w:p>
    <w:p w14:paraId="30C14502" w14:textId="5158B3AA" w:rsidR="00DB1468" w:rsidRPr="00DB1468" w:rsidRDefault="00DB1468" w:rsidP="00C37F4E">
      <w:bookmarkStart w:id="31" w:name="_Toc153039763"/>
      <w:r w:rsidRPr="00DB1468">
        <w:t xml:space="preserve">Đề tài này sẽ tập trung vào việc phát triển website cho trường THPT, với các tính năng chính </w:t>
      </w:r>
      <w:r w:rsidR="0040532D">
        <w:t xml:space="preserve">cơ bản của một website quản lý, tra cứu trực </w:t>
      </w:r>
      <w:r w:rsidR="005A187A">
        <w:t>tuyến.</w:t>
      </w:r>
    </w:p>
    <w:p w14:paraId="48F88365" w14:textId="683B705C" w:rsidR="00A44A5F" w:rsidRPr="00A44A5F" w:rsidRDefault="006750E3" w:rsidP="00FF6802">
      <w:pPr>
        <w:pStyle w:val="Heading2"/>
      </w:pPr>
      <w:bookmarkStart w:id="32" w:name="_Toc180790122"/>
      <w:bookmarkStart w:id="33" w:name="_Toc180790317"/>
      <w:bookmarkStart w:id="34" w:name="_Toc182649132"/>
      <w:bookmarkEnd w:id="31"/>
      <w:r>
        <w:t>Ý nghĩa thực tiễn</w:t>
      </w:r>
      <w:bookmarkEnd w:id="32"/>
      <w:bookmarkEnd w:id="33"/>
      <w:bookmarkEnd w:id="34"/>
    </w:p>
    <w:p w14:paraId="6927524C" w14:textId="4C782B4C" w:rsidR="00DB1468" w:rsidRPr="00B055BB" w:rsidRDefault="00DB1468" w:rsidP="00B055BB">
      <w:pPr>
        <w:pStyle w:val="ListParagraph"/>
        <w:ind w:left="851" w:hanging="284"/>
      </w:pPr>
      <w:r w:rsidRPr="00B055BB">
        <w:t>Nâng cao hiệu quả trong việc quản lý và theo dõi học tập của học sinh.</w:t>
      </w:r>
    </w:p>
    <w:p w14:paraId="248D2187" w14:textId="77777777" w:rsidR="00DB1468" w:rsidRPr="00DB1468" w:rsidRDefault="00DB1468" w:rsidP="00B055BB">
      <w:pPr>
        <w:pStyle w:val="ListParagraph"/>
        <w:ind w:left="851" w:hanging="284"/>
      </w:pPr>
      <w:r w:rsidRPr="00DB1468">
        <w:t>Giúp giáo viên tiết kiệm thời gian trong việc quản lý và báo cáo kết quả học tập.</w:t>
      </w:r>
    </w:p>
    <w:p w14:paraId="554BEB71" w14:textId="3F681705" w:rsidR="00DB1468" w:rsidRPr="00DB1468" w:rsidRDefault="00DB1468" w:rsidP="00B055BB">
      <w:pPr>
        <w:pStyle w:val="ListParagraph"/>
        <w:ind w:left="851" w:hanging="284"/>
      </w:pPr>
      <w:r w:rsidRPr="00DB1468">
        <w:t>Cung cấp cho học sinh một công cụ tiện lợi để theo dõi tiến trình học tập, từ đó cải thiện kết quả học tập.</w:t>
      </w:r>
    </w:p>
    <w:p w14:paraId="1A0E0F1F" w14:textId="1E9EDEC1" w:rsidR="00E9102D" w:rsidRPr="00DB1468" w:rsidRDefault="00DB1468" w:rsidP="005156C0">
      <w:pPr>
        <w:pStyle w:val="ListParagraph"/>
        <w:ind w:left="851" w:hanging="284"/>
      </w:pPr>
      <w:r w:rsidRPr="00DB1468">
        <w:t>Thúc đẩy việc áp dụng công nghệ thông tin trong giáo dục, tạo điều kiện cho sự phát triển bền vững trong hệ thống giáo dục</w:t>
      </w:r>
      <w:r w:rsidR="00A44A5F" w:rsidRPr="00A44A5F">
        <w:t>.</w:t>
      </w:r>
      <w:bookmarkStart w:id="35" w:name="_Toc153039765"/>
      <w:r w:rsidR="00E9102D" w:rsidRPr="00DB1468">
        <w:br w:type="page"/>
      </w:r>
    </w:p>
    <w:p w14:paraId="31848F22" w14:textId="37D7CA98" w:rsidR="00924660" w:rsidRPr="00924660" w:rsidRDefault="006750E3" w:rsidP="00FF6802">
      <w:pPr>
        <w:pStyle w:val="Heading1"/>
      </w:pPr>
      <w:bookmarkStart w:id="36" w:name="_Toc180790123"/>
      <w:bookmarkStart w:id="37" w:name="_Toc180790318"/>
      <w:bookmarkStart w:id="38" w:name="_Toc182649133"/>
      <w:bookmarkEnd w:id="35"/>
      <w:r>
        <w:lastRenderedPageBreak/>
        <w:t>PHÂN TÍCH VÀ THIẾT KẾ HỆ THỐNG</w:t>
      </w:r>
      <w:bookmarkEnd w:id="36"/>
      <w:bookmarkEnd w:id="37"/>
      <w:bookmarkEnd w:id="38"/>
    </w:p>
    <w:p w14:paraId="23D9A631" w14:textId="3846C51F" w:rsidR="0097274D" w:rsidRPr="00156892" w:rsidRDefault="00413700" w:rsidP="00FF6802">
      <w:pPr>
        <w:pStyle w:val="Heading2"/>
      </w:pPr>
      <w:bookmarkStart w:id="39" w:name="_Toc180790124"/>
      <w:bookmarkStart w:id="40" w:name="_Toc180790319"/>
      <w:bookmarkStart w:id="41" w:name="_Toc182649134"/>
      <w:bookmarkStart w:id="42" w:name="_Toc155304276"/>
      <w:bookmarkStart w:id="43" w:name="_Toc153039766"/>
      <w:r>
        <w:t>Khảo sát</w:t>
      </w:r>
      <w:r w:rsidR="005156C0">
        <w:t xml:space="preserve"> yêu cầu</w:t>
      </w:r>
      <w:r>
        <w:t xml:space="preserve"> hệ thống</w:t>
      </w:r>
      <w:bookmarkEnd w:id="39"/>
      <w:bookmarkEnd w:id="40"/>
      <w:bookmarkEnd w:id="41"/>
    </w:p>
    <w:p w14:paraId="03A3AF59" w14:textId="57D68A9A" w:rsidR="00B653FC" w:rsidRPr="003853E2" w:rsidRDefault="00710E20" w:rsidP="003853E2">
      <w:pPr>
        <w:pStyle w:val="Bng"/>
      </w:pPr>
      <w:bookmarkStart w:id="44" w:name="_Toc182607565"/>
      <w:r w:rsidRPr="003853E2">
        <w:t xml:space="preserve">Bảng </w:t>
      </w:r>
      <w:r w:rsidR="00612111">
        <w:fldChar w:fldCharType="begin"/>
      </w:r>
      <w:r w:rsidR="00612111">
        <w:instrText xml:space="preserve"> STYLEREF 1 \s </w:instrText>
      </w:r>
      <w:r w:rsidR="00612111">
        <w:fldChar w:fldCharType="separate"/>
      </w:r>
      <w:r w:rsidR="006A0825">
        <w:rPr>
          <w:noProof/>
        </w:rPr>
        <w:t>2</w:t>
      </w:r>
      <w:r w:rsidR="00612111">
        <w:fldChar w:fldCharType="end"/>
      </w:r>
      <w:r w:rsidR="00612111">
        <w:t>.</w:t>
      </w:r>
      <w:r w:rsidR="00612111">
        <w:fldChar w:fldCharType="begin"/>
      </w:r>
      <w:r w:rsidR="00612111">
        <w:instrText xml:space="preserve"> SEQ Bảng \* ARABIC \s 1 </w:instrText>
      </w:r>
      <w:r w:rsidR="00612111">
        <w:fldChar w:fldCharType="separate"/>
      </w:r>
      <w:r w:rsidR="006A0825">
        <w:rPr>
          <w:noProof/>
        </w:rPr>
        <w:t>1</w:t>
      </w:r>
      <w:r w:rsidR="00612111">
        <w:fldChar w:fldCharType="end"/>
      </w:r>
      <w:r w:rsidR="003D0DCF">
        <w:t xml:space="preserve"> Bảng k</w:t>
      </w:r>
      <w:r w:rsidR="00B653FC" w:rsidRPr="003853E2">
        <w:t>hảo sát</w:t>
      </w:r>
      <w:r w:rsidR="003D0DCF">
        <w:t xml:space="preserve"> yêu cầu</w:t>
      </w:r>
      <w:r w:rsidR="00B653FC" w:rsidRPr="003853E2">
        <w:t xml:space="preserve"> hệ thống</w:t>
      </w:r>
      <w:bookmarkEnd w:id="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965"/>
        <w:gridCol w:w="4438"/>
      </w:tblGrid>
      <w:tr w:rsidR="00413700" w:rsidRPr="00413700" w14:paraId="752EA357" w14:textId="77777777" w:rsidTr="00710E20">
        <w:tc>
          <w:tcPr>
            <w:tcW w:w="708" w:type="dxa"/>
            <w:shd w:val="clear" w:color="auto" w:fill="D9D9D9" w:themeFill="background1" w:themeFillShade="D9"/>
            <w:vAlign w:val="center"/>
          </w:tcPr>
          <w:p w14:paraId="2A3919A1" w14:textId="77777777" w:rsidR="00413700" w:rsidRPr="00710E20" w:rsidRDefault="00413700" w:rsidP="00710E20">
            <w:pPr>
              <w:spacing w:before="120"/>
              <w:ind w:firstLine="0"/>
              <w:jc w:val="center"/>
              <w:rPr>
                <w:b/>
                <w:bCs/>
              </w:rPr>
            </w:pPr>
            <w:r w:rsidRPr="00710E20">
              <w:rPr>
                <w:b/>
                <w:bCs/>
              </w:rPr>
              <w:t>STT</w:t>
            </w:r>
          </w:p>
        </w:tc>
        <w:tc>
          <w:tcPr>
            <w:tcW w:w="3965" w:type="dxa"/>
            <w:shd w:val="clear" w:color="auto" w:fill="D9D9D9" w:themeFill="background1" w:themeFillShade="D9"/>
            <w:vAlign w:val="center"/>
          </w:tcPr>
          <w:p w14:paraId="6B98FDF1" w14:textId="77777777" w:rsidR="00413700" w:rsidRPr="00710E20" w:rsidRDefault="00413700" w:rsidP="00710E20">
            <w:pPr>
              <w:spacing w:before="120"/>
              <w:ind w:firstLine="0"/>
              <w:jc w:val="center"/>
              <w:rPr>
                <w:b/>
                <w:bCs/>
              </w:rPr>
            </w:pPr>
            <w:r w:rsidRPr="00710E20">
              <w:rPr>
                <w:b/>
                <w:bCs/>
              </w:rPr>
              <w:t>Câu hỏi</w:t>
            </w:r>
          </w:p>
        </w:tc>
        <w:tc>
          <w:tcPr>
            <w:tcW w:w="4438" w:type="dxa"/>
            <w:shd w:val="clear" w:color="auto" w:fill="D9D9D9" w:themeFill="background1" w:themeFillShade="D9"/>
            <w:vAlign w:val="center"/>
          </w:tcPr>
          <w:p w14:paraId="6752F930" w14:textId="77777777" w:rsidR="00413700" w:rsidRPr="00710E20" w:rsidRDefault="00413700" w:rsidP="00710E20">
            <w:pPr>
              <w:spacing w:before="120"/>
              <w:ind w:firstLine="0"/>
              <w:jc w:val="center"/>
              <w:rPr>
                <w:b/>
                <w:bCs/>
              </w:rPr>
            </w:pPr>
            <w:r w:rsidRPr="00710E20">
              <w:rPr>
                <w:b/>
                <w:bCs/>
              </w:rPr>
              <w:t>Trả lời</w:t>
            </w:r>
          </w:p>
        </w:tc>
      </w:tr>
      <w:tr w:rsidR="00413700" w14:paraId="4FDE2622" w14:textId="77777777" w:rsidTr="00710E20">
        <w:tc>
          <w:tcPr>
            <w:tcW w:w="708" w:type="dxa"/>
          </w:tcPr>
          <w:p w14:paraId="193D38F1" w14:textId="77777777" w:rsidR="00413700" w:rsidRPr="00413700" w:rsidRDefault="00413700" w:rsidP="00710E20">
            <w:pPr>
              <w:spacing w:before="120"/>
              <w:ind w:firstLine="0"/>
              <w:jc w:val="center"/>
            </w:pPr>
            <w:r>
              <w:t>1</w:t>
            </w:r>
          </w:p>
        </w:tc>
        <w:tc>
          <w:tcPr>
            <w:tcW w:w="3965" w:type="dxa"/>
          </w:tcPr>
          <w:p w14:paraId="5CBE4499" w14:textId="77777777" w:rsidR="00413700" w:rsidRDefault="00413700" w:rsidP="00710E20">
            <w:pPr>
              <w:spacing w:before="120"/>
              <w:ind w:firstLine="0"/>
            </w:pPr>
            <w:r w:rsidRPr="00413700">
              <w:t>Ai là đối tượng sử dụng hệ thống?</w:t>
            </w:r>
          </w:p>
        </w:tc>
        <w:tc>
          <w:tcPr>
            <w:tcW w:w="4438" w:type="dxa"/>
          </w:tcPr>
          <w:p w14:paraId="0A5A93A0" w14:textId="2679A487" w:rsidR="00413700" w:rsidRDefault="008D318B" w:rsidP="00710E20">
            <w:pPr>
              <w:spacing w:before="120"/>
              <w:ind w:firstLine="0"/>
            </w:pPr>
            <w:r>
              <w:rPr>
                <w:lang w:val="en-US"/>
              </w:rPr>
              <w:t>T</w:t>
            </w:r>
            <w:r w:rsidR="00A5518A">
              <w:t>ổng phụ trách</w:t>
            </w:r>
            <w:r w:rsidR="00413700" w:rsidRPr="00413700">
              <w:t>, giáo viên</w:t>
            </w:r>
            <w:r w:rsidR="005156C0">
              <w:t xml:space="preserve"> </w:t>
            </w:r>
            <w:r w:rsidR="00413700" w:rsidRPr="00413700">
              <w:t>và học sinh.</w:t>
            </w:r>
          </w:p>
        </w:tc>
      </w:tr>
      <w:tr w:rsidR="00413700" w14:paraId="0E31F2C6" w14:textId="77777777" w:rsidTr="00710E20">
        <w:tc>
          <w:tcPr>
            <w:tcW w:w="708" w:type="dxa"/>
          </w:tcPr>
          <w:p w14:paraId="1869CB5C" w14:textId="77777777" w:rsidR="00413700" w:rsidRPr="00413700" w:rsidRDefault="00413700" w:rsidP="00710E20">
            <w:pPr>
              <w:spacing w:before="120"/>
              <w:ind w:firstLine="0"/>
              <w:jc w:val="center"/>
            </w:pPr>
            <w:r>
              <w:t>2</w:t>
            </w:r>
          </w:p>
        </w:tc>
        <w:tc>
          <w:tcPr>
            <w:tcW w:w="3965" w:type="dxa"/>
          </w:tcPr>
          <w:p w14:paraId="2DAB3634" w14:textId="4E159A38" w:rsidR="00413700" w:rsidRDefault="00413700" w:rsidP="00710E20">
            <w:pPr>
              <w:spacing w:before="120"/>
              <w:ind w:firstLine="0"/>
            </w:pPr>
            <w:r w:rsidRPr="00413700">
              <w:t>Hệ thống cần hỗ trợ những chức năng chính gì?</w:t>
            </w:r>
          </w:p>
        </w:tc>
        <w:tc>
          <w:tcPr>
            <w:tcW w:w="4438" w:type="dxa"/>
          </w:tcPr>
          <w:p w14:paraId="1C4B420F" w14:textId="2DCA2312" w:rsidR="00413700" w:rsidRDefault="004175C7" w:rsidP="00710E20">
            <w:pPr>
              <w:spacing w:before="120"/>
              <w:ind w:firstLine="0"/>
            </w:pPr>
            <w:r w:rsidRPr="004175C7">
              <w:t xml:space="preserve">Quản lý người dùng, </w:t>
            </w:r>
            <w:r w:rsidR="000A06CA" w:rsidRPr="000A06CA">
              <w:t>lớp học</w:t>
            </w:r>
            <w:r w:rsidR="000A06CA">
              <w:t xml:space="preserve">, </w:t>
            </w:r>
            <w:r w:rsidRPr="004175C7">
              <w:t>điểm danh, bài tập, điểm số, thông báo.</w:t>
            </w:r>
          </w:p>
        </w:tc>
      </w:tr>
      <w:tr w:rsidR="00C67F5A" w14:paraId="1E8BB5F8" w14:textId="77777777" w:rsidTr="00710E20">
        <w:tc>
          <w:tcPr>
            <w:tcW w:w="708" w:type="dxa"/>
          </w:tcPr>
          <w:p w14:paraId="2D3B47AF" w14:textId="30DB39DD" w:rsidR="00C67F5A" w:rsidRPr="00413700" w:rsidRDefault="00C67F5A" w:rsidP="00C67F5A">
            <w:pPr>
              <w:spacing w:before="120"/>
              <w:ind w:firstLine="0"/>
              <w:jc w:val="center"/>
            </w:pPr>
            <w:r>
              <w:t>3</w:t>
            </w:r>
          </w:p>
        </w:tc>
        <w:tc>
          <w:tcPr>
            <w:tcW w:w="3965" w:type="dxa"/>
          </w:tcPr>
          <w:p w14:paraId="5639CF6D" w14:textId="290043AF" w:rsidR="00C67F5A" w:rsidRDefault="00C67F5A" w:rsidP="00C67F5A">
            <w:pPr>
              <w:spacing w:before="120"/>
              <w:ind w:firstLine="0"/>
            </w:pPr>
            <w:r w:rsidRPr="00413700">
              <w:t>Phương thức đăng nhập thế nào?</w:t>
            </w:r>
          </w:p>
        </w:tc>
        <w:tc>
          <w:tcPr>
            <w:tcW w:w="4438" w:type="dxa"/>
          </w:tcPr>
          <w:p w14:paraId="02D7740D" w14:textId="084DA5AF" w:rsidR="00C67F5A" w:rsidRDefault="004175C7" w:rsidP="00C67F5A">
            <w:pPr>
              <w:spacing w:before="120"/>
              <w:ind w:firstLine="0"/>
            </w:pPr>
            <w:r w:rsidRPr="004175C7">
              <w:t>Đăng nhập bằng tài khoản do Tổng phụ trách cấp, hỗ trợ khôi phục mật khẩu qua email.</w:t>
            </w:r>
          </w:p>
        </w:tc>
      </w:tr>
      <w:tr w:rsidR="00C67F5A" w14:paraId="37827DE2" w14:textId="77777777" w:rsidTr="00710E20">
        <w:tc>
          <w:tcPr>
            <w:tcW w:w="708" w:type="dxa"/>
          </w:tcPr>
          <w:p w14:paraId="70D0BB1E" w14:textId="19AD253C" w:rsidR="00C67F5A" w:rsidRPr="00413700" w:rsidRDefault="00C67F5A" w:rsidP="00C67F5A">
            <w:pPr>
              <w:spacing w:before="120"/>
              <w:ind w:firstLine="0"/>
              <w:jc w:val="center"/>
            </w:pPr>
            <w:r>
              <w:t>4</w:t>
            </w:r>
          </w:p>
        </w:tc>
        <w:tc>
          <w:tcPr>
            <w:tcW w:w="3965" w:type="dxa"/>
          </w:tcPr>
          <w:p w14:paraId="12A75E72" w14:textId="542F9D45" w:rsidR="00C67F5A" w:rsidRDefault="004175C7" w:rsidP="00C67F5A">
            <w:pPr>
              <w:spacing w:before="120"/>
              <w:ind w:firstLine="0"/>
            </w:pPr>
            <w:r w:rsidRPr="004175C7">
              <w:t>Tổng phụ trách có quyền thực hiện những gì?</w:t>
            </w:r>
          </w:p>
        </w:tc>
        <w:tc>
          <w:tcPr>
            <w:tcW w:w="4438" w:type="dxa"/>
          </w:tcPr>
          <w:p w14:paraId="39DEE84C" w14:textId="58A6680D" w:rsidR="00C67F5A" w:rsidRDefault="000A06CA" w:rsidP="00C67F5A">
            <w:pPr>
              <w:spacing w:before="120"/>
              <w:ind w:firstLine="0"/>
            </w:pPr>
            <w:r w:rsidRPr="000A06CA">
              <w:t>Tạo, sửa, xóa tài khoản, quản lý lớp học, điểm danh, tài liệu và thông báo.</w:t>
            </w:r>
          </w:p>
        </w:tc>
      </w:tr>
      <w:tr w:rsidR="00C67F5A" w14:paraId="07FF8E52" w14:textId="77777777" w:rsidTr="00710E20">
        <w:tc>
          <w:tcPr>
            <w:tcW w:w="708" w:type="dxa"/>
          </w:tcPr>
          <w:p w14:paraId="24240B83" w14:textId="0D1C2A08" w:rsidR="00C67F5A" w:rsidRPr="00413700" w:rsidRDefault="00102A53" w:rsidP="00C67F5A">
            <w:pPr>
              <w:spacing w:before="120"/>
              <w:ind w:firstLine="0"/>
              <w:jc w:val="center"/>
            </w:pPr>
            <w:r>
              <w:t>5</w:t>
            </w:r>
          </w:p>
        </w:tc>
        <w:tc>
          <w:tcPr>
            <w:tcW w:w="3965" w:type="dxa"/>
          </w:tcPr>
          <w:p w14:paraId="15DA7436" w14:textId="77770632" w:rsidR="00C67F5A" w:rsidRDefault="000A06CA" w:rsidP="00C67F5A">
            <w:pPr>
              <w:spacing w:before="120"/>
              <w:ind w:firstLine="0"/>
            </w:pPr>
            <w:r w:rsidRPr="000A06CA">
              <w:t>Giáo viên có thể thực hiện những chức năng gì?</w:t>
            </w:r>
          </w:p>
        </w:tc>
        <w:tc>
          <w:tcPr>
            <w:tcW w:w="4438" w:type="dxa"/>
          </w:tcPr>
          <w:p w14:paraId="78A90A5D" w14:textId="731D324C" w:rsidR="00C67F5A" w:rsidRDefault="000A06CA" w:rsidP="00C67F5A">
            <w:pPr>
              <w:spacing w:before="120"/>
              <w:ind w:firstLine="0"/>
            </w:pPr>
            <w:r w:rsidRPr="000A06CA">
              <w:t>Xem lớp học, giao bài tập, chấm điểm và nhập điểm.</w:t>
            </w:r>
          </w:p>
        </w:tc>
      </w:tr>
      <w:tr w:rsidR="00C67F5A" w14:paraId="33AC7051" w14:textId="77777777" w:rsidTr="00710E20">
        <w:tc>
          <w:tcPr>
            <w:tcW w:w="708" w:type="dxa"/>
          </w:tcPr>
          <w:p w14:paraId="72038F11" w14:textId="25DBE3FA" w:rsidR="00C67F5A" w:rsidRPr="00413700" w:rsidRDefault="00102A53" w:rsidP="00C67F5A">
            <w:pPr>
              <w:spacing w:before="120"/>
              <w:ind w:firstLine="0"/>
              <w:jc w:val="center"/>
            </w:pPr>
            <w:r>
              <w:t>6</w:t>
            </w:r>
          </w:p>
        </w:tc>
        <w:tc>
          <w:tcPr>
            <w:tcW w:w="3965" w:type="dxa"/>
          </w:tcPr>
          <w:p w14:paraId="0D94709F" w14:textId="33775EC8" w:rsidR="00C67F5A" w:rsidRDefault="000A06CA" w:rsidP="00C67F5A">
            <w:pPr>
              <w:spacing w:before="120"/>
              <w:ind w:firstLine="0"/>
            </w:pPr>
            <w:r w:rsidRPr="000A06CA">
              <w:t>Học sinh có thể làm gì trên hệ thống?</w:t>
            </w:r>
          </w:p>
        </w:tc>
        <w:tc>
          <w:tcPr>
            <w:tcW w:w="4438" w:type="dxa"/>
          </w:tcPr>
          <w:p w14:paraId="12B1378A" w14:textId="7513B8DC" w:rsidR="00C67F5A" w:rsidRDefault="000A06CA" w:rsidP="00C67F5A">
            <w:pPr>
              <w:spacing w:before="120"/>
              <w:ind w:firstLine="0"/>
            </w:pPr>
            <w:r w:rsidRPr="000A06CA">
              <w:t xml:space="preserve">Xem </w:t>
            </w:r>
            <w:r>
              <w:t>dữ liệu</w:t>
            </w:r>
            <w:r w:rsidRPr="000A06CA">
              <w:t xml:space="preserve"> điểm danh, </w:t>
            </w:r>
            <w:r>
              <w:t xml:space="preserve">tải </w:t>
            </w:r>
            <w:r w:rsidRPr="000A06CA">
              <w:t>tài liệu, nộp bài tập và xem điểm số.</w:t>
            </w:r>
          </w:p>
        </w:tc>
      </w:tr>
      <w:tr w:rsidR="000A06CA" w14:paraId="056FB3CE" w14:textId="77777777" w:rsidTr="00710E20">
        <w:tc>
          <w:tcPr>
            <w:tcW w:w="708" w:type="dxa"/>
          </w:tcPr>
          <w:p w14:paraId="1D7BC94E" w14:textId="41FECB54" w:rsidR="000A06CA" w:rsidRPr="00413700" w:rsidRDefault="00102A53" w:rsidP="00C67F5A">
            <w:pPr>
              <w:spacing w:before="120"/>
              <w:ind w:firstLine="0"/>
              <w:jc w:val="center"/>
            </w:pPr>
            <w:r>
              <w:t>7</w:t>
            </w:r>
          </w:p>
        </w:tc>
        <w:tc>
          <w:tcPr>
            <w:tcW w:w="3965" w:type="dxa"/>
          </w:tcPr>
          <w:p w14:paraId="30E66FEE" w14:textId="4E039194" w:rsidR="000A06CA" w:rsidRPr="000A06CA" w:rsidRDefault="000A06CA" w:rsidP="00C67F5A">
            <w:pPr>
              <w:spacing w:before="120"/>
              <w:ind w:firstLine="0"/>
            </w:pPr>
            <w:r>
              <w:t>Giáo viên có xem được lịch dạy trực tuyến hay không? Ai sẽ quản lý?</w:t>
            </w:r>
          </w:p>
        </w:tc>
        <w:tc>
          <w:tcPr>
            <w:tcW w:w="4438" w:type="dxa"/>
          </w:tcPr>
          <w:p w14:paraId="1360D8F4" w14:textId="73535D90" w:rsidR="000A06CA" w:rsidRPr="000A06CA" w:rsidRDefault="006D5605" w:rsidP="006D5605">
            <w:pPr>
              <w:spacing w:before="120"/>
              <w:ind w:firstLine="0"/>
            </w:pPr>
            <w:r>
              <w:rPr>
                <w:lang w:val="en-US"/>
              </w:rPr>
              <w:t>Không</w:t>
            </w:r>
          </w:p>
        </w:tc>
      </w:tr>
      <w:tr w:rsidR="006D5605" w14:paraId="28B501E1" w14:textId="77777777" w:rsidTr="00710E20">
        <w:tc>
          <w:tcPr>
            <w:tcW w:w="708" w:type="dxa"/>
          </w:tcPr>
          <w:p w14:paraId="1A4DECBF" w14:textId="4122A10D" w:rsidR="006D5605" w:rsidRPr="00413700" w:rsidRDefault="00102A53" w:rsidP="006D5605">
            <w:pPr>
              <w:spacing w:before="120"/>
              <w:ind w:firstLine="0"/>
              <w:jc w:val="center"/>
            </w:pPr>
            <w:r>
              <w:t>8</w:t>
            </w:r>
          </w:p>
        </w:tc>
        <w:tc>
          <w:tcPr>
            <w:tcW w:w="3965" w:type="dxa"/>
          </w:tcPr>
          <w:p w14:paraId="3A802CAF" w14:textId="1BA3CB13" w:rsidR="006D5605" w:rsidRPr="000A06CA" w:rsidRDefault="006D5605" w:rsidP="006D5605">
            <w:pPr>
              <w:spacing w:before="120"/>
              <w:ind w:firstLine="0"/>
            </w:pPr>
            <w:r>
              <w:t>Học sinh có xem được thời khóa biểu trực tuyến hay không? Ai sẽ quản lý?</w:t>
            </w:r>
          </w:p>
        </w:tc>
        <w:tc>
          <w:tcPr>
            <w:tcW w:w="4438" w:type="dxa"/>
          </w:tcPr>
          <w:p w14:paraId="623F127C" w14:textId="20BA6806" w:rsidR="006D5605" w:rsidRPr="000A06CA" w:rsidRDefault="006D5605" w:rsidP="006D5605">
            <w:pPr>
              <w:spacing w:before="120"/>
              <w:ind w:firstLine="0"/>
            </w:pPr>
            <w:r>
              <w:rPr>
                <w:lang w:val="en-US"/>
              </w:rPr>
              <w:t>Không</w:t>
            </w:r>
          </w:p>
        </w:tc>
      </w:tr>
      <w:tr w:rsidR="00C67F5A" w14:paraId="7A0BF01A" w14:textId="77777777" w:rsidTr="00710E20">
        <w:tc>
          <w:tcPr>
            <w:tcW w:w="708" w:type="dxa"/>
          </w:tcPr>
          <w:p w14:paraId="795D9C54" w14:textId="5B04C093" w:rsidR="00C67F5A" w:rsidRPr="00413700" w:rsidRDefault="00102A53" w:rsidP="00C67F5A">
            <w:pPr>
              <w:spacing w:before="120"/>
              <w:ind w:firstLine="0"/>
              <w:jc w:val="center"/>
            </w:pPr>
            <w:r>
              <w:t>9</w:t>
            </w:r>
          </w:p>
        </w:tc>
        <w:tc>
          <w:tcPr>
            <w:tcW w:w="3965" w:type="dxa"/>
          </w:tcPr>
          <w:p w14:paraId="1743389B" w14:textId="77777777" w:rsidR="00C67F5A" w:rsidRDefault="00C67F5A" w:rsidP="00C67F5A">
            <w:pPr>
              <w:spacing w:before="120"/>
              <w:ind w:firstLine="0"/>
            </w:pPr>
            <w:r w:rsidRPr="00413700">
              <w:t>Yêu cầu về giao diện người dùng?</w:t>
            </w:r>
          </w:p>
        </w:tc>
        <w:tc>
          <w:tcPr>
            <w:tcW w:w="4438" w:type="dxa"/>
          </w:tcPr>
          <w:p w14:paraId="08DF4FFA" w14:textId="77777777" w:rsidR="00C67F5A" w:rsidRDefault="00C67F5A" w:rsidP="00C67F5A">
            <w:pPr>
              <w:spacing w:before="120"/>
              <w:ind w:firstLine="0"/>
            </w:pPr>
            <w:r w:rsidRPr="00413700">
              <w:t>Thân thiện, đơn giản, dễ sử dụng cho giáo viên và học sinh.</w:t>
            </w:r>
            <w:r>
              <w:tab/>
            </w:r>
          </w:p>
        </w:tc>
      </w:tr>
    </w:tbl>
    <w:p w14:paraId="22443C2E" w14:textId="77777777" w:rsidR="00413700" w:rsidRDefault="00413700" w:rsidP="00C37F4E">
      <w:r>
        <w:br w:type="page"/>
      </w:r>
    </w:p>
    <w:p w14:paraId="6380C212" w14:textId="14E570D0" w:rsidR="0084111E" w:rsidRDefault="00413700" w:rsidP="00FF6802">
      <w:pPr>
        <w:pStyle w:val="Heading2"/>
      </w:pPr>
      <w:bookmarkStart w:id="45" w:name="_Toc180790125"/>
      <w:bookmarkStart w:id="46" w:name="_Toc180790320"/>
      <w:bookmarkStart w:id="47" w:name="_Toc182649135"/>
      <w:r w:rsidRPr="0025682C">
        <w:lastRenderedPageBreak/>
        <w:t>Đặc tả hệ thống</w:t>
      </w:r>
      <w:bookmarkEnd w:id="42"/>
      <w:bookmarkEnd w:id="45"/>
      <w:bookmarkEnd w:id="46"/>
      <w:bookmarkEnd w:id="47"/>
    </w:p>
    <w:p w14:paraId="0B530DF5" w14:textId="77777777" w:rsidR="00254686" w:rsidRDefault="00254686" w:rsidP="00C37F4E">
      <w:r w:rsidRPr="00254686">
        <w:t xml:space="preserve">Website quản lý học tập và giảng dạy tại trường THPT được xây dựng nhằm hỗ trợ cho các hoạt động giảng dạy và học tập trong nhà trường, giúp tối ưu hóa quá trình quản lý và điều hành từ phía giáo viên, học sinh cũng như ban quản trị nhà trường. Thông qua hệ thống này, tất cả các bên liên quan có thể dễ dàng quản lý và theo dõi tình hình học tập, từ đó nâng cao hiệu quả trong việc giảng dạy và học tập. </w:t>
      </w:r>
    </w:p>
    <w:p w14:paraId="388BE3A4" w14:textId="77777777" w:rsidR="00254686" w:rsidRDefault="00254686" w:rsidP="00C37F4E">
      <w:r w:rsidRPr="00254686">
        <w:t xml:space="preserve">Tổng phụ trách sẽ là người giữ vai trò quan trọng trong việc điều hành toàn bộ hệ thống. Một trong những chức năng quan trọng của hệ thống là quản lý thông tin người dùng, trong đó tài khoản đăng nhập của giáo viên và học sinh sẽ do Tổng phụ trách của nhà trường cung cấp. Điều này giúp đảm bảo tính bảo mật, đồng thời dễ dàng quản lý và kiểm soát thông tin của từng giáo viên, học sinh. Mỗi tài khoản thông tin người dùng bao gồm các thông tin cá nhân như tên, email, mật khẩu đăng nhập và phân quyền (để phân biệt giáo viên và học sinh). Nếu người dùng là giáo viên thì phải lưu thêm bộ môn giảng dạy, lớp đang nhiệm, trường đang công tác. Còn nếu người dùng là học sinh phải lưu thêm lớp học, địa chỉ liên lạc, số điện thoại học sinh và số điện thoại liên lạc cấp bách. Tổng phụ trách có quyền tạo mới, hoặc xóa tài khoản khi cần thiết, đồng thời theo dõi toàn bộ hoạt động của các tài khoản trên hệ thống. Trong trường hợp người dùng quên mật khẩu, họ có thể khôi phục mật khẩu qua email đăng ký. </w:t>
      </w:r>
    </w:p>
    <w:p w14:paraId="106C41BE" w14:textId="77777777" w:rsidR="00254686" w:rsidRDefault="00254686" w:rsidP="00C37F4E">
      <w:r w:rsidRPr="00254686">
        <w:t xml:space="preserve">Ngoài ra, tổng phụ trách còn đảm nhận việc quản lý danh sách các lớp học và danh sách các môn học trong trường, với các thao tác cần thiết như thêm, hoặc xóa thông tin. Đối với quản lý lớp học, mỗi lớp sẽ có các thông tin chi tiết bao gồm mã lớp học, tên lớp học, khối lớp, giáo viên chủ nhiệm và niên khóa. Trong khi đó, quản lý môn học sẽ bao gồm các thông tin quan trọng như mã môn học, tên môn học, số tiết. Những thông tin này giúp việc quản lý trở nên dễ dàng, thuận tiện và rõ ràng hơn, đồng thời hỗ trợ việc theo dõi tiến độ giảng dạy và học tập một cách hiệu quả. </w:t>
      </w:r>
    </w:p>
    <w:p w14:paraId="67A14DC3" w14:textId="77777777" w:rsidR="00254686" w:rsidRDefault="00254686" w:rsidP="00C37F4E">
      <w:r w:rsidRPr="00254686">
        <w:t xml:space="preserve">Và đặc biệt Tổng phụ trách còn đảm nhận vai trò quản lý dữ liệu điểm danh học sinh, một phần quan trọng trong việc theo dõi tình hình học tập và kỷ luật của học sinh. </w:t>
      </w:r>
      <w:r w:rsidRPr="00254686">
        <w:lastRenderedPageBreak/>
        <w:t xml:space="preserve">Thông tin dữ liệu điểm danh bao gồm môn học, ngày điểm danh, trạng thái điểm danh (có mặt, vắng mặt). Ngoài ra, còn có phần tính tỉ lệ, phần trăm vắng mặt của học sinh, giúp học sinh kiểm soát được tình hình tham gia lớp học, bên cạnh đó tỉ lệ này còn được thể hiện qua dạng biểu đồ tròn và biểu đồ cột. Đối với actor giáo viên, giáo viên có thể vừa cho điểm học sinh và điểm danh học sinh. </w:t>
      </w:r>
    </w:p>
    <w:p w14:paraId="21BBDFCE" w14:textId="77777777" w:rsidR="00254686" w:rsidRDefault="00254686" w:rsidP="00C37F4E">
      <w:r w:rsidRPr="00254686">
        <w:t xml:space="preserve">Bên cạnh đó, tổng phụ trách cũng có quyền tạo hoặc xóa các thông báo nhằm gửi thông tin quan trọng đến tất cả người dùng trong hệ thống. Mỗi thông báo bao gồm các thông tin như tiêu đề, nội dung chi tiết của thông báo, và thời gian tạo thông báo. Việc quản lý thông báo giúp đảm bảo mọi thông tin quan trọng được truyền đạt một cách nhanh chóng và hiệu quả, hỗ trợ duy trì liên lạc trong hệ thống một cách nhất quán. Với giáo viên, khi đăng nhập vào hệ thống sẽ có quyền xem danh sách lớp học của mình giảng dạy. </w:t>
      </w:r>
    </w:p>
    <w:p w14:paraId="02D7CE93" w14:textId="77777777" w:rsidR="00254686" w:rsidRDefault="00254686" w:rsidP="00C37F4E">
      <w:r w:rsidRPr="00254686">
        <w:t xml:space="preserve">Các chức năng dành cho giáo viên bao gồm điểm danh học sinh, cho điểm và xem chi tiết tình trạng học tập của học sinh. Thông tin dữ liệu điểm danh bao gồm ngày tháng, môn học, lớp học, phần trăm trung bình tham gia lớp học. Bên cạnh đó, giáo viên có thể nhập điểm trực tiếp trên hệ thống để dễ dàng theo dõi quá trình học tập của từng học sinh. </w:t>
      </w:r>
    </w:p>
    <w:p w14:paraId="5F0E77FD" w14:textId="2BFD601B" w:rsidR="00254686" w:rsidRDefault="00254686" w:rsidP="00C37F4E">
      <w:r w:rsidRPr="00254686">
        <w:t xml:space="preserve">Với học sinh, khi đăng nhập vào hệ thống sẽ có thể truy cập vào tất cả các thông tin liên quan đến lớp học của mình bao gồm xem dữ liệu điểm danh, xem và gửi </w:t>
      </w:r>
      <w:r w:rsidR="00DE0326">
        <w:t>đ</w:t>
      </w:r>
      <w:r w:rsidR="005D6821">
        <w:t>ánh giá chất lượng</w:t>
      </w:r>
      <w:r w:rsidRPr="00254686">
        <w:t xml:space="preserve">s. Bên cạnh đó, học sinh có thể xem điểm số từ giáo viên, từ đó giúp các bạn nắm rõ tiến độ học tập của bản thân. Ngoài ra, học sinh có thể nhận các thông báo từ nhà trường về các sự kiện hoặc thay đổi liên quan đến lớp học. </w:t>
      </w:r>
    </w:p>
    <w:p w14:paraId="47269A2A" w14:textId="2C1C91B4" w:rsidR="00254686" w:rsidRDefault="00254686" w:rsidP="00C37F4E">
      <w:r w:rsidRPr="00254686">
        <w:t xml:space="preserve">Tóm lại, website quản lý học tập và giảng dạy tại trường THPT không chỉ cung cấp một giải pháp để cải thiện quy trình giảng dạy và học tập để giúp cho việc quản lý trở nên dễ dàng, minh bạch và hiệu quả hơn mà nó còn đóng vai trò quan trọng trong việc thúc đẩy sự tương tác giữa giáo viên, học sinh và nhà trường. </w:t>
      </w:r>
    </w:p>
    <w:p w14:paraId="0679CF28" w14:textId="36F2BEEE" w:rsidR="0084111E" w:rsidRDefault="0084111E" w:rsidP="00FF6802">
      <w:pPr>
        <w:pStyle w:val="Heading2"/>
      </w:pPr>
      <w:bookmarkStart w:id="48" w:name="_Toc180790126"/>
      <w:bookmarkStart w:id="49" w:name="_Toc180790321"/>
      <w:bookmarkStart w:id="50" w:name="_Toc182649136"/>
      <w:r w:rsidRPr="0084111E">
        <w:lastRenderedPageBreak/>
        <w:t>Đặc tả yêu cầu</w:t>
      </w:r>
      <w:bookmarkEnd w:id="48"/>
      <w:bookmarkEnd w:id="49"/>
      <w:bookmarkEnd w:id="50"/>
    </w:p>
    <w:p w14:paraId="0D4F9089" w14:textId="00409B8B" w:rsidR="00DC12AC" w:rsidRDefault="00DC12AC" w:rsidP="00FF6802">
      <w:pPr>
        <w:pStyle w:val="Heading3"/>
      </w:pPr>
      <w:bookmarkStart w:id="51" w:name="_Toc180790127"/>
      <w:bookmarkStart w:id="52" w:name="_Toc180790322"/>
      <w:bookmarkStart w:id="53" w:name="_Toc182649137"/>
      <w:r>
        <w:t>Yêu cầu chức năng</w:t>
      </w:r>
      <w:bookmarkEnd w:id="51"/>
      <w:bookmarkEnd w:id="52"/>
      <w:bookmarkEnd w:id="53"/>
    </w:p>
    <w:p w14:paraId="7611E830" w14:textId="04CC3CF1" w:rsidR="00681203" w:rsidRDefault="00681203" w:rsidP="00C37F4E">
      <w:r>
        <w:t>V</w:t>
      </w:r>
      <w:r w:rsidR="00B04E19">
        <w:t>ề phía</w:t>
      </w:r>
      <w:r>
        <w:t xml:space="preserve"> Tổng phụ trách:</w:t>
      </w:r>
    </w:p>
    <w:p w14:paraId="74682E24" w14:textId="77777777" w:rsidR="00FF154E" w:rsidRDefault="00FF154E" w:rsidP="00FF154E">
      <w:pPr>
        <w:pStyle w:val="ListParagraph"/>
        <w:numPr>
          <w:ilvl w:val="0"/>
          <w:numId w:val="3"/>
        </w:numPr>
        <w:ind w:left="1276" w:hanging="283"/>
      </w:pPr>
      <w:r>
        <w:t>Quản lý thông tin người dùng bao gồm danh sách giáo viên và học sinh.</w:t>
      </w:r>
    </w:p>
    <w:p w14:paraId="5BBF051A" w14:textId="77777777" w:rsidR="00FF154E" w:rsidRDefault="00FF154E" w:rsidP="00FF154E">
      <w:pPr>
        <w:pStyle w:val="ListParagraph"/>
        <w:numPr>
          <w:ilvl w:val="0"/>
          <w:numId w:val="3"/>
        </w:numPr>
        <w:ind w:left="1276" w:hanging="283"/>
      </w:pPr>
      <w:r>
        <w:t>Quản lý danh sách các lớp học.</w:t>
      </w:r>
    </w:p>
    <w:p w14:paraId="4A33912F" w14:textId="18B2F0C4" w:rsidR="00FF154E" w:rsidRDefault="00FF154E" w:rsidP="00FF154E">
      <w:pPr>
        <w:pStyle w:val="ListParagraph"/>
        <w:numPr>
          <w:ilvl w:val="0"/>
          <w:numId w:val="3"/>
        </w:numPr>
        <w:ind w:left="1276" w:hanging="283"/>
      </w:pPr>
      <w:r>
        <w:t>Quản lý danh sách các môn học.</w:t>
      </w:r>
    </w:p>
    <w:p w14:paraId="375590A4" w14:textId="77777777" w:rsidR="00FF154E" w:rsidRDefault="00FF154E" w:rsidP="00FF154E">
      <w:pPr>
        <w:pStyle w:val="ListParagraph"/>
        <w:numPr>
          <w:ilvl w:val="0"/>
          <w:numId w:val="3"/>
        </w:numPr>
        <w:ind w:left="1276" w:hanging="283"/>
      </w:pPr>
      <w:r>
        <w:t>Quản lý các thông báo được đăng.</w:t>
      </w:r>
    </w:p>
    <w:p w14:paraId="689AB1E0" w14:textId="77777777" w:rsidR="00FF154E" w:rsidRDefault="00FF154E" w:rsidP="00FF154E">
      <w:pPr>
        <w:pStyle w:val="ListParagraph"/>
        <w:numPr>
          <w:ilvl w:val="0"/>
          <w:numId w:val="3"/>
        </w:numPr>
        <w:ind w:left="1276" w:hanging="283"/>
      </w:pPr>
      <w:r>
        <w:t>Quản lý dữ liệu điểm danh.</w:t>
      </w:r>
    </w:p>
    <w:p w14:paraId="40A36D32" w14:textId="18AC97DC" w:rsidR="001E02B1" w:rsidRDefault="001E02B1" w:rsidP="00FF154E">
      <w:pPr>
        <w:pStyle w:val="ListParagraph"/>
        <w:numPr>
          <w:ilvl w:val="0"/>
          <w:numId w:val="3"/>
        </w:numPr>
        <w:ind w:left="1276" w:hanging="283"/>
      </w:pPr>
      <w:r>
        <w:t xml:space="preserve">Xem </w:t>
      </w:r>
      <w:r w:rsidR="00EF121A">
        <w:t>đ</w:t>
      </w:r>
      <w:r w:rsidR="005D6821">
        <w:t>ánh giá chất lượng</w:t>
      </w:r>
      <w:r>
        <w:t xml:space="preserve"> của học sinh.</w:t>
      </w:r>
    </w:p>
    <w:p w14:paraId="117AE253" w14:textId="586B2028" w:rsidR="004879CB" w:rsidRDefault="004E78B9" w:rsidP="00FF154E">
      <w:r>
        <w:t xml:space="preserve">Về phía Giáo </w:t>
      </w:r>
      <w:r w:rsidR="004F32F1">
        <w:t>viên:</w:t>
      </w:r>
      <w:r w:rsidR="004879CB" w:rsidRPr="004879CB">
        <w:t xml:space="preserve"> </w:t>
      </w:r>
    </w:p>
    <w:p w14:paraId="73F71844" w14:textId="77777777" w:rsidR="00FF154E" w:rsidRDefault="00D66FC8" w:rsidP="00FF154E">
      <w:pPr>
        <w:pStyle w:val="ListParagraph"/>
        <w:numPr>
          <w:ilvl w:val="0"/>
          <w:numId w:val="4"/>
        </w:numPr>
        <w:ind w:left="1276" w:hanging="283"/>
      </w:pPr>
      <w:r>
        <w:t xml:space="preserve">Xem danh sách học sinh của lớp học </w:t>
      </w:r>
      <w:r w:rsidR="004175C7">
        <w:t>đứng lớp dạy.</w:t>
      </w:r>
    </w:p>
    <w:p w14:paraId="390FB00B" w14:textId="5BC5DA3F" w:rsidR="00FF154E" w:rsidRDefault="00FF154E" w:rsidP="00FF154E">
      <w:pPr>
        <w:pStyle w:val="ListParagraph"/>
        <w:numPr>
          <w:ilvl w:val="0"/>
          <w:numId w:val="4"/>
        </w:numPr>
        <w:ind w:left="1276" w:hanging="283"/>
      </w:pPr>
      <w:r w:rsidRPr="00FF154E">
        <w:t>Nhập điểm số theo lớp học.</w:t>
      </w:r>
    </w:p>
    <w:p w14:paraId="398E932C" w14:textId="50528D22" w:rsidR="004E78B9" w:rsidRDefault="00AB285A" w:rsidP="00D66FC8">
      <w:pPr>
        <w:pStyle w:val="ListParagraph"/>
        <w:numPr>
          <w:ilvl w:val="0"/>
          <w:numId w:val="4"/>
        </w:numPr>
        <w:ind w:left="1276" w:hanging="283"/>
      </w:pPr>
      <w:r>
        <w:t>Quản lý việc giao bài tập cho học sinh (Thêm, xóa,</w:t>
      </w:r>
      <w:r w:rsidRPr="00AB285A">
        <w:t xml:space="preserve"> </w:t>
      </w:r>
      <w:r w:rsidR="00DE45CF">
        <w:t>sửa,</w:t>
      </w:r>
      <w:r>
        <w:t xml:space="preserve"> chấm </w:t>
      </w:r>
      <w:r w:rsidRPr="00AB285A">
        <w:t>điểm bài tập</w:t>
      </w:r>
      <w:r>
        <w:t>)</w:t>
      </w:r>
      <w:r w:rsidR="00FD45E3">
        <w:t>.</w:t>
      </w:r>
      <w:r w:rsidR="00D66FC8" w:rsidRPr="00D66FC8">
        <w:t xml:space="preserve"> </w:t>
      </w:r>
    </w:p>
    <w:p w14:paraId="395FF5CA" w14:textId="77777777" w:rsidR="004175C7" w:rsidRDefault="00C47022" w:rsidP="004175C7">
      <w:r>
        <w:t xml:space="preserve">Về phía </w:t>
      </w:r>
      <w:r w:rsidRPr="00C47022">
        <w:t>Học sinh</w:t>
      </w:r>
      <w:r>
        <w:t>:</w:t>
      </w:r>
    </w:p>
    <w:p w14:paraId="53B062F8" w14:textId="77777777" w:rsidR="00FF154E" w:rsidRDefault="004175C7" w:rsidP="004175C7">
      <w:pPr>
        <w:pStyle w:val="ListParagraph"/>
        <w:numPr>
          <w:ilvl w:val="0"/>
          <w:numId w:val="5"/>
        </w:numPr>
        <w:ind w:left="1276" w:hanging="283"/>
      </w:pPr>
      <w:r>
        <w:t xml:space="preserve">Xem </w:t>
      </w:r>
      <w:r w:rsidRPr="00C47022">
        <w:t>lịch sử điểm danh của bản thân</w:t>
      </w:r>
    </w:p>
    <w:p w14:paraId="26B30FDC" w14:textId="2EDAFCD7" w:rsidR="00C47022" w:rsidRDefault="00FF154E" w:rsidP="004175C7">
      <w:pPr>
        <w:pStyle w:val="ListParagraph"/>
        <w:numPr>
          <w:ilvl w:val="0"/>
          <w:numId w:val="5"/>
        </w:numPr>
        <w:ind w:left="1276" w:hanging="283"/>
      </w:pPr>
      <w:r>
        <w:t>Xem</w:t>
      </w:r>
      <w:r w:rsidR="004175C7">
        <w:t xml:space="preserve"> </w:t>
      </w:r>
      <w:r w:rsidR="004175C7" w:rsidRPr="00C47022">
        <w:t>các thông báo từ giáo viên và nhà trường</w:t>
      </w:r>
      <w:r w:rsidR="004175C7">
        <w:t>.</w:t>
      </w:r>
    </w:p>
    <w:p w14:paraId="36B3DB0A" w14:textId="22229BA0" w:rsidR="00C47022" w:rsidRPr="00C47022" w:rsidRDefault="00C47022" w:rsidP="004175C7">
      <w:pPr>
        <w:pStyle w:val="ListParagraph"/>
        <w:numPr>
          <w:ilvl w:val="0"/>
          <w:numId w:val="5"/>
        </w:numPr>
        <w:ind w:left="1276" w:hanging="283"/>
      </w:pPr>
      <w:r w:rsidRPr="00C47022">
        <w:t xml:space="preserve">Xem </w:t>
      </w:r>
      <w:r w:rsidR="004175C7" w:rsidRPr="00C47022">
        <w:t xml:space="preserve">kết quả học </w:t>
      </w:r>
      <w:r w:rsidR="004175C7">
        <w:t>tập</w:t>
      </w:r>
      <w:r w:rsidRPr="00C47022">
        <w:t>.</w:t>
      </w:r>
    </w:p>
    <w:p w14:paraId="502CAB39" w14:textId="77777777" w:rsidR="001E02B1" w:rsidRDefault="00C47022" w:rsidP="001E02B1">
      <w:pPr>
        <w:pStyle w:val="ListParagraph"/>
        <w:numPr>
          <w:ilvl w:val="0"/>
          <w:numId w:val="5"/>
        </w:numPr>
        <w:ind w:left="1276" w:hanging="283"/>
      </w:pPr>
      <w:r>
        <w:t>Nhận bài tập để làm, nộp và chỉnh sửa bài tập</w:t>
      </w:r>
      <w:r w:rsidR="004175C7">
        <w:t xml:space="preserve"> đã nộp trong thời gian còn hiệu lực</w:t>
      </w:r>
      <w:r>
        <w:t xml:space="preserve"> từ giáo viên giao.</w:t>
      </w:r>
    </w:p>
    <w:p w14:paraId="62E48468" w14:textId="2959349B" w:rsidR="001E02B1" w:rsidRPr="00C47022" w:rsidRDefault="005D6821" w:rsidP="001E02B1">
      <w:pPr>
        <w:pStyle w:val="ListParagraph"/>
        <w:numPr>
          <w:ilvl w:val="0"/>
          <w:numId w:val="5"/>
        </w:numPr>
        <w:ind w:left="1276" w:hanging="283"/>
      </w:pPr>
      <w:r>
        <w:t>Đánh giá chất lượng</w:t>
      </w:r>
      <w:r w:rsidR="001E02B1">
        <w:t xml:space="preserve"> tới nhà trường về chất lượng</w:t>
      </w:r>
      <w:r w:rsidR="001E02B1" w:rsidRPr="001E02B1">
        <w:t xml:space="preserve"> lớp học</w:t>
      </w:r>
      <w:r w:rsidR="001E02B1">
        <w:t xml:space="preserve"> </w:t>
      </w:r>
      <w:r w:rsidR="001E02B1" w:rsidRPr="001E02B1">
        <w:t xml:space="preserve">môn học hoặc giáo </w:t>
      </w:r>
      <w:r w:rsidR="001E02B1">
        <w:t>viên.</w:t>
      </w:r>
    </w:p>
    <w:p w14:paraId="7F4716C8" w14:textId="04C57770" w:rsidR="00DC12AC" w:rsidRDefault="00DC12AC" w:rsidP="00FF6802">
      <w:pPr>
        <w:pStyle w:val="Heading3"/>
      </w:pPr>
      <w:bookmarkStart w:id="54" w:name="_Toc180790128"/>
      <w:bookmarkStart w:id="55" w:name="_Toc180790323"/>
      <w:bookmarkStart w:id="56" w:name="_Toc182649138"/>
      <w:r>
        <w:t>Yêu cầu phi chức năng</w:t>
      </w:r>
      <w:bookmarkEnd w:id="54"/>
      <w:bookmarkEnd w:id="55"/>
      <w:bookmarkEnd w:id="56"/>
    </w:p>
    <w:p w14:paraId="5D24E310" w14:textId="44563ECA" w:rsidR="000B7EE9" w:rsidRDefault="007F037D" w:rsidP="00DE45CF">
      <w:r>
        <w:t>Giao diện cần được thiết kế thân thiện, dễ sử dụng, đảm bảo người dùng có thể dễ dàng thực hiện các tác vụ mà không cần phải có kiến thức kỹ thuật sâu</w:t>
      </w:r>
      <w:r w:rsidR="00B04E19">
        <w:t>.</w:t>
      </w:r>
      <w:bookmarkStart w:id="57" w:name="_Toc155304279"/>
      <w:r w:rsidR="000B7EE9">
        <w:br w:type="page"/>
      </w:r>
    </w:p>
    <w:p w14:paraId="14A095F2" w14:textId="3EEA290A" w:rsidR="0084111E" w:rsidRDefault="0084111E" w:rsidP="00FF6802">
      <w:pPr>
        <w:pStyle w:val="Heading2"/>
      </w:pPr>
      <w:bookmarkStart w:id="58" w:name="_Toc180790129"/>
      <w:bookmarkStart w:id="59" w:name="_Toc180790324"/>
      <w:bookmarkStart w:id="60" w:name="_Toc182649139"/>
      <w:r w:rsidRPr="00BE1F7A">
        <w:lastRenderedPageBreak/>
        <w:t>Các tác nhân hệ thống</w:t>
      </w:r>
      <w:bookmarkEnd w:id="57"/>
      <w:bookmarkEnd w:id="58"/>
      <w:bookmarkEnd w:id="59"/>
      <w:bookmarkEnd w:id="60"/>
    </w:p>
    <w:p w14:paraId="3FB0B48B" w14:textId="00610B03" w:rsidR="004F6DF7" w:rsidRPr="003853E2" w:rsidRDefault="00710E20" w:rsidP="003853E2">
      <w:pPr>
        <w:pStyle w:val="Bng"/>
      </w:pPr>
      <w:bookmarkStart w:id="61" w:name="_Toc182607566"/>
      <w:r w:rsidRPr="003853E2">
        <w:t xml:space="preserve">Bảng </w:t>
      </w:r>
      <w:r w:rsidR="00612111">
        <w:fldChar w:fldCharType="begin"/>
      </w:r>
      <w:r w:rsidR="00612111">
        <w:instrText xml:space="preserve"> STYLEREF 1 \s </w:instrText>
      </w:r>
      <w:r w:rsidR="00612111">
        <w:fldChar w:fldCharType="separate"/>
      </w:r>
      <w:r w:rsidR="006A0825">
        <w:rPr>
          <w:noProof/>
        </w:rPr>
        <w:t>2</w:t>
      </w:r>
      <w:r w:rsidR="00612111">
        <w:fldChar w:fldCharType="end"/>
      </w:r>
      <w:r w:rsidR="00612111">
        <w:t>.</w:t>
      </w:r>
      <w:r w:rsidR="00612111">
        <w:fldChar w:fldCharType="begin"/>
      </w:r>
      <w:r w:rsidR="00612111">
        <w:instrText xml:space="preserve"> SEQ Bảng \* ARABIC \s 1 </w:instrText>
      </w:r>
      <w:r w:rsidR="00612111">
        <w:fldChar w:fldCharType="separate"/>
      </w:r>
      <w:r w:rsidR="006A0825">
        <w:rPr>
          <w:noProof/>
        </w:rPr>
        <w:t>2</w:t>
      </w:r>
      <w:r w:rsidR="00612111">
        <w:fldChar w:fldCharType="end"/>
      </w:r>
      <w:r w:rsidRPr="003853E2">
        <w:t xml:space="preserve"> </w:t>
      </w:r>
      <w:r w:rsidR="004F6DF7" w:rsidRPr="003853E2">
        <w:t>Các actor trong hệ thống</w:t>
      </w:r>
      <w:bookmarkEnd w:id="61"/>
    </w:p>
    <w:tbl>
      <w:tblPr>
        <w:tblW w:w="9067" w:type="dxa"/>
        <w:jc w:val="cente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1838"/>
        <w:gridCol w:w="7229"/>
      </w:tblGrid>
      <w:tr w:rsidR="00CA0B8B" w:rsidRPr="00A0231D" w14:paraId="731A5419" w14:textId="77777777" w:rsidTr="00B26B47">
        <w:trPr>
          <w:jc w:val="center"/>
        </w:trPr>
        <w:tc>
          <w:tcPr>
            <w:tcW w:w="1838" w:type="dxa"/>
            <w:shd w:val="clear" w:color="auto" w:fill="D9D9D9" w:themeFill="background1" w:themeFillShade="D9"/>
          </w:tcPr>
          <w:p w14:paraId="4C165D15" w14:textId="6705C572" w:rsidR="00CA0B8B" w:rsidRPr="00710E20" w:rsidRDefault="00CA0B8B" w:rsidP="00710E20">
            <w:pPr>
              <w:spacing w:before="120"/>
              <w:ind w:firstLine="0"/>
              <w:jc w:val="center"/>
              <w:rPr>
                <w:b/>
                <w:bCs/>
              </w:rPr>
            </w:pPr>
            <w:r w:rsidRPr="00710E20">
              <w:rPr>
                <w:b/>
                <w:bCs/>
              </w:rPr>
              <w:t>Tác nhân</w:t>
            </w:r>
          </w:p>
        </w:tc>
        <w:tc>
          <w:tcPr>
            <w:tcW w:w="7229" w:type="dxa"/>
            <w:shd w:val="clear" w:color="auto" w:fill="D9D9D9" w:themeFill="background1" w:themeFillShade="D9"/>
          </w:tcPr>
          <w:p w14:paraId="10FDC925" w14:textId="64CF27EE" w:rsidR="00CA0B8B" w:rsidRPr="00710E20" w:rsidRDefault="00CA0B8B" w:rsidP="00710E20">
            <w:pPr>
              <w:spacing w:before="120"/>
              <w:ind w:firstLine="0"/>
              <w:jc w:val="center"/>
              <w:rPr>
                <w:b/>
                <w:bCs/>
              </w:rPr>
            </w:pPr>
            <w:r w:rsidRPr="00710E20">
              <w:rPr>
                <w:b/>
                <w:bCs/>
              </w:rPr>
              <w:t>Mô tả</w:t>
            </w:r>
          </w:p>
        </w:tc>
      </w:tr>
      <w:tr w:rsidR="00CA0B8B" w:rsidRPr="00E903AD" w14:paraId="193BDA0A" w14:textId="77777777" w:rsidTr="00B26B47">
        <w:trPr>
          <w:jc w:val="center"/>
        </w:trPr>
        <w:tc>
          <w:tcPr>
            <w:tcW w:w="1838" w:type="dxa"/>
            <w:shd w:val="clear" w:color="auto" w:fill="auto"/>
          </w:tcPr>
          <w:p w14:paraId="6856B7EB" w14:textId="5BCD3D13" w:rsidR="00CA0B8B" w:rsidRPr="0010234B" w:rsidRDefault="00A5518A" w:rsidP="00710E20">
            <w:pPr>
              <w:spacing w:before="120"/>
              <w:ind w:firstLine="0"/>
              <w:jc w:val="center"/>
            </w:pPr>
            <w:r>
              <w:t>Tổng phụ trách</w:t>
            </w:r>
          </w:p>
        </w:tc>
        <w:tc>
          <w:tcPr>
            <w:tcW w:w="7229" w:type="dxa"/>
            <w:shd w:val="clear" w:color="auto" w:fill="auto"/>
            <w:vAlign w:val="center"/>
          </w:tcPr>
          <w:p w14:paraId="61DA92BA" w14:textId="416C3977" w:rsidR="00CA0B8B" w:rsidRPr="00E903AD" w:rsidRDefault="00F50EE2" w:rsidP="00710E20">
            <w:pPr>
              <w:spacing w:before="120"/>
              <w:ind w:firstLine="0"/>
            </w:pPr>
            <w:r>
              <w:t>Tổng phụ trách là</w:t>
            </w:r>
            <w:r w:rsidRPr="00F50EE2">
              <w:t xml:space="preserve"> người quản lý và điều hành toàn bộ hệ thống. Tổng phụ trách có quyền thêm, sửa, xóa thông tin danh sách lớp học, môn học, dữ liệu điểm danh</w:t>
            </w:r>
            <w:r w:rsidR="00B26B47">
              <w:t xml:space="preserve"> </w:t>
            </w:r>
            <w:r w:rsidRPr="00F50EE2">
              <w:t>và quản lý danh sách học sinh, giáo viên. Tổng phụ trách cũng cấp tài khoản cho học sinh và giáo viên, gửi thông báo quan trọng đến toàn bộ người dùng trong hệ thống.</w:t>
            </w:r>
          </w:p>
        </w:tc>
      </w:tr>
      <w:tr w:rsidR="00CA0B8B" w:rsidRPr="00E903AD" w14:paraId="27DEC9AE" w14:textId="77777777" w:rsidTr="00B26B47">
        <w:trPr>
          <w:jc w:val="center"/>
        </w:trPr>
        <w:tc>
          <w:tcPr>
            <w:tcW w:w="1838" w:type="dxa"/>
            <w:shd w:val="clear" w:color="auto" w:fill="auto"/>
          </w:tcPr>
          <w:p w14:paraId="52B514A8" w14:textId="647E3DB4" w:rsidR="00CA0B8B" w:rsidRPr="004F6DF7" w:rsidRDefault="00CA0B8B" w:rsidP="00710E20">
            <w:pPr>
              <w:spacing w:before="120"/>
              <w:ind w:firstLine="0"/>
              <w:jc w:val="center"/>
            </w:pPr>
            <w:r>
              <w:t>Giáo viên</w:t>
            </w:r>
          </w:p>
        </w:tc>
        <w:tc>
          <w:tcPr>
            <w:tcW w:w="7229" w:type="dxa"/>
            <w:shd w:val="clear" w:color="auto" w:fill="auto"/>
            <w:vAlign w:val="center"/>
          </w:tcPr>
          <w:p w14:paraId="07E64481" w14:textId="4A01D4DD" w:rsidR="00CA0B8B" w:rsidRPr="00935B1C" w:rsidRDefault="00F50EE2" w:rsidP="00710E20">
            <w:pPr>
              <w:spacing w:before="120"/>
              <w:ind w:firstLine="0"/>
            </w:pPr>
            <w:r>
              <w:t>Giáo viên</w:t>
            </w:r>
            <w:r w:rsidRPr="00F50EE2">
              <w:t xml:space="preserve"> </w:t>
            </w:r>
            <w:r>
              <w:t xml:space="preserve">là </w:t>
            </w:r>
            <w:r w:rsidRPr="00F50EE2">
              <w:t>người sử dụng hệ thống để hỗ trợ các hoạt động giảng dạy. Giáo viên có thể truy cập danh sách học sinh trong lớp mình phụ trách, giao và chấm bài tập, nhập điểm, theo dõi trạng thái điểm danh của học sinh, và nhận thông báo từ tổng phụ trách. Những công cụ này giúp giáo viên quản lý lớp học hiệu quả hơn.</w:t>
            </w:r>
          </w:p>
        </w:tc>
      </w:tr>
      <w:tr w:rsidR="00CA0B8B" w:rsidRPr="00E903AD" w14:paraId="014301C8" w14:textId="77777777" w:rsidTr="00B26B47">
        <w:trPr>
          <w:jc w:val="center"/>
        </w:trPr>
        <w:tc>
          <w:tcPr>
            <w:tcW w:w="1838" w:type="dxa"/>
            <w:shd w:val="clear" w:color="auto" w:fill="auto"/>
          </w:tcPr>
          <w:p w14:paraId="041A327E" w14:textId="32439F6A" w:rsidR="00CA0B8B" w:rsidRPr="004F6DF7" w:rsidRDefault="00CA0B8B" w:rsidP="00710E20">
            <w:pPr>
              <w:spacing w:before="120"/>
              <w:ind w:firstLine="0"/>
              <w:jc w:val="center"/>
            </w:pPr>
            <w:r>
              <w:t>Học sinh</w:t>
            </w:r>
          </w:p>
        </w:tc>
        <w:tc>
          <w:tcPr>
            <w:tcW w:w="7229" w:type="dxa"/>
            <w:shd w:val="clear" w:color="auto" w:fill="auto"/>
          </w:tcPr>
          <w:p w14:paraId="7C0FB295" w14:textId="3BB56D5C" w:rsidR="00CA0B8B" w:rsidRPr="00633EEE" w:rsidRDefault="00F50EE2" w:rsidP="00710E20">
            <w:pPr>
              <w:spacing w:before="120"/>
              <w:ind w:firstLine="0"/>
            </w:pPr>
            <w:r>
              <w:t>Học sinh</w:t>
            </w:r>
            <w:r w:rsidRPr="00F50EE2">
              <w:t xml:space="preserve"> </w:t>
            </w:r>
            <w:r>
              <w:t>l</w:t>
            </w:r>
            <w:r w:rsidRPr="00F50EE2">
              <w:t xml:space="preserve">à người sử dụng hệ thống để thực hiện các nhiệm vụ học tập cá nhân. Học sinh có thể xem bài tập được giao, nộp bài trực tuyến, theo dõi điểm số, trạng thái điểm </w:t>
            </w:r>
            <w:r>
              <w:t xml:space="preserve">danh </w:t>
            </w:r>
            <w:r w:rsidRPr="00F50EE2">
              <w:t>và nhận thông báo từ giáo viên hoặc nhà trường. Hệ thống hỗ trợ học sinh nắm rõ tiến độ học tập và cải thiện việc quản lý thời gian học tập của mình.</w:t>
            </w:r>
          </w:p>
        </w:tc>
      </w:tr>
    </w:tbl>
    <w:p w14:paraId="1C9F05AC" w14:textId="0A6C233F" w:rsidR="00C6082A" w:rsidRDefault="00C6082A" w:rsidP="005D6821">
      <w:pPr>
        <w:ind w:firstLine="0"/>
      </w:pPr>
      <w:bookmarkStart w:id="62" w:name="_Toc155304280"/>
      <w:bookmarkStart w:id="63" w:name="_Toc180790130"/>
      <w:bookmarkStart w:id="64" w:name="_Toc180790325"/>
    </w:p>
    <w:p w14:paraId="3AA6943A" w14:textId="5E2A6CDB" w:rsidR="0084111E" w:rsidRDefault="0084111E" w:rsidP="00FF6802">
      <w:pPr>
        <w:pStyle w:val="Heading2"/>
      </w:pPr>
      <w:bookmarkStart w:id="65" w:name="_Toc182649140"/>
      <w:r w:rsidRPr="00BE1F7A">
        <w:t xml:space="preserve">Các </w:t>
      </w:r>
      <w:r w:rsidR="00E30B4B">
        <w:t>use-</w:t>
      </w:r>
      <w:r w:rsidR="008C590A">
        <w:t>case</w:t>
      </w:r>
      <w:r w:rsidR="00BA28E8">
        <w:t xml:space="preserve"> </w:t>
      </w:r>
      <w:r w:rsidRPr="00BE1F7A">
        <w:t>hệ thống</w:t>
      </w:r>
      <w:bookmarkEnd w:id="62"/>
      <w:bookmarkEnd w:id="63"/>
      <w:bookmarkEnd w:id="64"/>
      <w:bookmarkEnd w:id="65"/>
    </w:p>
    <w:p w14:paraId="5D07325B" w14:textId="6AF93034" w:rsidR="004F6DF7" w:rsidRPr="003853E2" w:rsidRDefault="00710E20" w:rsidP="003853E2">
      <w:pPr>
        <w:pStyle w:val="Bng"/>
      </w:pPr>
      <w:bookmarkStart w:id="66" w:name="_Toc182607567"/>
      <w:r w:rsidRPr="003853E2">
        <w:t xml:space="preserve">Bảng </w:t>
      </w:r>
      <w:r w:rsidR="00612111">
        <w:fldChar w:fldCharType="begin"/>
      </w:r>
      <w:r w:rsidR="00612111">
        <w:instrText xml:space="preserve"> STYLEREF 1 \s </w:instrText>
      </w:r>
      <w:r w:rsidR="00612111">
        <w:fldChar w:fldCharType="separate"/>
      </w:r>
      <w:r w:rsidR="006A0825">
        <w:rPr>
          <w:noProof/>
        </w:rPr>
        <w:t>2</w:t>
      </w:r>
      <w:r w:rsidR="00612111">
        <w:fldChar w:fldCharType="end"/>
      </w:r>
      <w:r w:rsidR="00612111">
        <w:t>.</w:t>
      </w:r>
      <w:r w:rsidR="00612111">
        <w:fldChar w:fldCharType="begin"/>
      </w:r>
      <w:r w:rsidR="00612111">
        <w:instrText xml:space="preserve"> SEQ Bảng \* ARABIC \s 1 </w:instrText>
      </w:r>
      <w:r w:rsidR="00612111">
        <w:fldChar w:fldCharType="separate"/>
      </w:r>
      <w:r w:rsidR="006A0825">
        <w:rPr>
          <w:noProof/>
        </w:rPr>
        <w:t>3</w:t>
      </w:r>
      <w:r w:rsidR="00612111">
        <w:fldChar w:fldCharType="end"/>
      </w:r>
      <w:r w:rsidRPr="003853E2">
        <w:t xml:space="preserve"> </w:t>
      </w:r>
      <w:r w:rsidR="004F6DF7" w:rsidRPr="003853E2">
        <w:t xml:space="preserve">Các </w:t>
      </w:r>
      <w:r w:rsidR="00E30B4B">
        <w:t>use-</w:t>
      </w:r>
      <w:r w:rsidR="004F6DF7" w:rsidRPr="003853E2">
        <w:t>case trong hệ thống</w:t>
      </w:r>
      <w:bookmarkEnd w:id="66"/>
    </w:p>
    <w:tbl>
      <w:tblPr>
        <w:tblW w:w="909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4A0" w:firstRow="1" w:lastRow="0" w:firstColumn="1" w:lastColumn="0" w:noHBand="0" w:noVBand="1"/>
      </w:tblPr>
      <w:tblGrid>
        <w:gridCol w:w="708"/>
        <w:gridCol w:w="2324"/>
        <w:gridCol w:w="6066"/>
      </w:tblGrid>
      <w:tr w:rsidR="008B08BD" w:rsidRPr="004F6DF7" w14:paraId="2DAD435F" w14:textId="77777777" w:rsidTr="00DE45CF">
        <w:tc>
          <w:tcPr>
            <w:tcW w:w="708" w:type="dxa"/>
            <w:shd w:val="clear" w:color="auto" w:fill="D9D9D9" w:themeFill="background1" w:themeFillShade="D9"/>
          </w:tcPr>
          <w:p w14:paraId="28A8F736" w14:textId="77777777" w:rsidR="004F6DF7" w:rsidRPr="00E30B4B" w:rsidRDefault="004F6DF7" w:rsidP="00DE45CF">
            <w:pPr>
              <w:spacing w:before="120"/>
              <w:ind w:firstLine="0"/>
              <w:jc w:val="center"/>
              <w:rPr>
                <w:b/>
                <w:bCs/>
              </w:rPr>
            </w:pPr>
            <w:r w:rsidRPr="00E30B4B">
              <w:rPr>
                <w:b/>
                <w:bCs/>
              </w:rPr>
              <w:t>STT</w:t>
            </w:r>
          </w:p>
        </w:tc>
        <w:tc>
          <w:tcPr>
            <w:tcW w:w="2324" w:type="dxa"/>
            <w:shd w:val="clear" w:color="auto" w:fill="D9D9D9" w:themeFill="background1" w:themeFillShade="D9"/>
            <w:vAlign w:val="center"/>
          </w:tcPr>
          <w:p w14:paraId="75208D48" w14:textId="3E632F14" w:rsidR="004F6DF7" w:rsidRPr="00E30B4B" w:rsidRDefault="00E30B4B" w:rsidP="00E30B4B">
            <w:pPr>
              <w:spacing w:before="120"/>
              <w:ind w:firstLine="0"/>
              <w:jc w:val="center"/>
              <w:rPr>
                <w:b/>
                <w:bCs/>
              </w:rPr>
            </w:pPr>
            <w:r>
              <w:rPr>
                <w:b/>
                <w:bCs/>
              </w:rPr>
              <w:t>Use-</w:t>
            </w:r>
            <w:r w:rsidR="008C590A" w:rsidRPr="00E30B4B">
              <w:rPr>
                <w:b/>
                <w:bCs/>
              </w:rPr>
              <w:t>case</w:t>
            </w:r>
          </w:p>
        </w:tc>
        <w:tc>
          <w:tcPr>
            <w:tcW w:w="6066" w:type="dxa"/>
            <w:shd w:val="clear" w:color="auto" w:fill="D9D9D9" w:themeFill="background1" w:themeFillShade="D9"/>
            <w:vAlign w:val="center"/>
          </w:tcPr>
          <w:p w14:paraId="7CD90BF9" w14:textId="18A06592" w:rsidR="004F6DF7" w:rsidRPr="00E30B4B" w:rsidRDefault="00CA56A9" w:rsidP="00E30B4B">
            <w:pPr>
              <w:spacing w:before="120"/>
              <w:ind w:firstLine="0"/>
              <w:jc w:val="center"/>
              <w:rPr>
                <w:b/>
                <w:bCs/>
              </w:rPr>
            </w:pPr>
            <w:r w:rsidRPr="00E30B4B">
              <w:rPr>
                <w:b/>
                <w:bCs/>
              </w:rPr>
              <w:t>Mô tả</w:t>
            </w:r>
          </w:p>
        </w:tc>
      </w:tr>
      <w:tr w:rsidR="008B08BD" w:rsidRPr="004F6DF7" w14:paraId="0BC76E1A" w14:textId="77777777" w:rsidTr="00DE45CF">
        <w:tc>
          <w:tcPr>
            <w:tcW w:w="708" w:type="dxa"/>
          </w:tcPr>
          <w:p w14:paraId="6AFE6D59" w14:textId="77777777" w:rsidR="004F6DF7" w:rsidRPr="004F6DF7" w:rsidRDefault="004F6DF7" w:rsidP="00DE45CF">
            <w:pPr>
              <w:spacing w:before="120"/>
              <w:ind w:firstLine="0"/>
              <w:jc w:val="center"/>
            </w:pPr>
            <w:r w:rsidRPr="004F6DF7">
              <w:t>1</w:t>
            </w:r>
          </w:p>
        </w:tc>
        <w:tc>
          <w:tcPr>
            <w:tcW w:w="2324" w:type="dxa"/>
          </w:tcPr>
          <w:p w14:paraId="3DB5E75E" w14:textId="77777777" w:rsidR="004F6DF7" w:rsidRPr="004F6DF7" w:rsidRDefault="004F6DF7" w:rsidP="00E30B4B">
            <w:pPr>
              <w:spacing w:before="120"/>
              <w:ind w:firstLine="0"/>
            </w:pPr>
            <w:r w:rsidRPr="004F6DF7">
              <w:t>Đăng nhập</w:t>
            </w:r>
          </w:p>
        </w:tc>
        <w:tc>
          <w:tcPr>
            <w:tcW w:w="6066" w:type="dxa"/>
          </w:tcPr>
          <w:p w14:paraId="0679DAB1" w14:textId="7D3E7D14" w:rsidR="004F6DF7" w:rsidRPr="004F6DF7" w:rsidRDefault="004F6DF7" w:rsidP="00E30B4B">
            <w:pPr>
              <w:spacing w:before="120"/>
              <w:ind w:firstLine="0"/>
              <w:rPr>
                <w:b/>
              </w:rPr>
            </w:pPr>
            <w:r w:rsidRPr="004F6DF7">
              <w:t xml:space="preserve">Các </w:t>
            </w:r>
            <w:r w:rsidR="00D06D46">
              <w:t xml:space="preserve">tác nhân </w:t>
            </w:r>
            <w:r w:rsidRPr="004F6DF7">
              <w:t>thực hiện việc đăng nhập để hệ thống giới hạn quyền thao tác của tác nhân đó.</w:t>
            </w:r>
          </w:p>
        </w:tc>
      </w:tr>
      <w:tr w:rsidR="005E2B13" w:rsidRPr="004F6DF7" w14:paraId="293B411F" w14:textId="77777777" w:rsidTr="00DE45CF">
        <w:tc>
          <w:tcPr>
            <w:tcW w:w="708" w:type="dxa"/>
          </w:tcPr>
          <w:p w14:paraId="22787902" w14:textId="5C2185D9" w:rsidR="005E2B13" w:rsidRPr="004F6DF7" w:rsidRDefault="005E2B13" w:rsidP="00DE45CF">
            <w:pPr>
              <w:spacing w:before="120"/>
              <w:ind w:firstLine="0"/>
              <w:jc w:val="center"/>
            </w:pPr>
            <w:r>
              <w:t>2</w:t>
            </w:r>
          </w:p>
        </w:tc>
        <w:tc>
          <w:tcPr>
            <w:tcW w:w="2324" w:type="dxa"/>
          </w:tcPr>
          <w:p w14:paraId="02C706BD" w14:textId="7D44B916" w:rsidR="005E2B13" w:rsidRPr="005E2B13" w:rsidRDefault="005E2B13" w:rsidP="00E30B4B">
            <w:pPr>
              <w:spacing w:before="120"/>
              <w:ind w:firstLine="0"/>
            </w:pPr>
            <w:r>
              <w:t>Đăng xuất</w:t>
            </w:r>
          </w:p>
        </w:tc>
        <w:tc>
          <w:tcPr>
            <w:tcW w:w="6066" w:type="dxa"/>
          </w:tcPr>
          <w:p w14:paraId="285A3F4D" w14:textId="5A5FCB4D" w:rsidR="005E2B13" w:rsidRPr="004F6DF7" w:rsidRDefault="00D06D46" w:rsidP="00E30B4B">
            <w:pPr>
              <w:spacing w:before="120"/>
              <w:ind w:firstLine="0"/>
            </w:pPr>
            <w:r w:rsidRPr="00D06D46">
              <w:t xml:space="preserve">Các </w:t>
            </w:r>
            <w:r>
              <w:t xml:space="preserve">tác nhân </w:t>
            </w:r>
            <w:r w:rsidRPr="00D06D46">
              <w:t xml:space="preserve">không </w:t>
            </w:r>
            <w:r w:rsidR="00B26B47">
              <w:t>còn</w:t>
            </w:r>
            <w:r w:rsidRPr="00D06D46">
              <w:t xml:space="preserve"> nhu cầu sử dụng hệ thống.</w:t>
            </w:r>
          </w:p>
        </w:tc>
      </w:tr>
      <w:tr w:rsidR="00DE45CF" w:rsidRPr="004F6DF7" w14:paraId="39D4C275" w14:textId="77777777" w:rsidTr="00DE45CF">
        <w:tc>
          <w:tcPr>
            <w:tcW w:w="708" w:type="dxa"/>
          </w:tcPr>
          <w:p w14:paraId="4D2D1BDF" w14:textId="15F9D20A" w:rsidR="00DE45CF" w:rsidRDefault="00B26B47" w:rsidP="00DE45CF">
            <w:pPr>
              <w:spacing w:before="120"/>
              <w:ind w:firstLine="0"/>
              <w:jc w:val="center"/>
            </w:pPr>
            <w:r>
              <w:lastRenderedPageBreak/>
              <w:t>3</w:t>
            </w:r>
          </w:p>
        </w:tc>
        <w:tc>
          <w:tcPr>
            <w:tcW w:w="2324" w:type="dxa"/>
          </w:tcPr>
          <w:p w14:paraId="56930949" w14:textId="30635648" w:rsidR="00DE45CF" w:rsidRDefault="00DE45CF" w:rsidP="00DE45CF">
            <w:pPr>
              <w:spacing w:before="120"/>
              <w:ind w:firstLine="0"/>
            </w:pPr>
            <w:r>
              <w:t>Quản lý danh sách giáo viên</w:t>
            </w:r>
          </w:p>
        </w:tc>
        <w:tc>
          <w:tcPr>
            <w:tcW w:w="6066" w:type="dxa"/>
          </w:tcPr>
          <w:p w14:paraId="61D8161A" w14:textId="6DF1D15C" w:rsidR="00DE45CF" w:rsidRDefault="00DE45CF" w:rsidP="00DE45CF">
            <w:pPr>
              <w:spacing w:before="120"/>
              <w:ind w:firstLine="0"/>
            </w:pPr>
            <w:r>
              <w:rPr>
                <w:color w:val="000000"/>
              </w:rPr>
              <w:t>Cho phép Tổng phụ trách</w:t>
            </w:r>
            <w:r>
              <w:t xml:space="preserve"> có thể thêm, sửa hoặc xóa danh sách giáo viên.</w:t>
            </w:r>
          </w:p>
        </w:tc>
      </w:tr>
      <w:tr w:rsidR="00DE45CF" w:rsidRPr="004F6DF7" w14:paraId="4F86D716" w14:textId="77777777" w:rsidTr="00DE45CF">
        <w:tc>
          <w:tcPr>
            <w:tcW w:w="708" w:type="dxa"/>
          </w:tcPr>
          <w:p w14:paraId="5E2542C1" w14:textId="624C3905" w:rsidR="00DE45CF" w:rsidRDefault="00B26B47" w:rsidP="00DE45CF">
            <w:pPr>
              <w:spacing w:before="120"/>
              <w:ind w:firstLine="0"/>
              <w:jc w:val="center"/>
            </w:pPr>
            <w:r>
              <w:t>4</w:t>
            </w:r>
          </w:p>
        </w:tc>
        <w:tc>
          <w:tcPr>
            <w:tcW w:w="2324" w:type="dxa"/>
          </w:tcPr>
          <w:p w14:paraId="567ED621" w14:textId="70F9A204" w:rsidR="00DE45CF" w:rsidRDefault="00DE45CF" w:rsidP="00DE45CF">
            <w:pPr>
              <w:spacing w:before="120"/>
              <w:ind w:firstLine="0"/>
            </w:pPr>
            <w:r>
              <w:t>Quản lý danh sách học sinh</w:t>
            </w:r>
          </w:p>
        </w:tc>
        <w:tc>
          <w:tcPr>
            <w:tcW w:w="6066" w:type="dxa"/>
          </w:tcPr>
          <w:p w14:paraId="5AE99F08" w14:textId="280733E6" w:rsidR="00DE45CF" w:rsidRDefault="00DE45CF" w:rsidP="00DE45CF">
            <w:pPr>
              <w:spacing w:before="120"/>
              <w:ind w:firstLine="0"/>
            </w:pPr>
            <w:r>
              <w:rPr>
                <w:color w:val="000000"/>
              </w:rPr>
              <w:t>Cho phép Tổng phụ trách</w:t>
            </w:r>
            <w:r>
              <w:t xml:space="preserve"> có thể thêm, sửa hoặc xóa danh sách học sinh.</w:t>
            </w:r>
          </w:p>
        </w:tc>
      </w:tr>
      <w:tr w:rsidR="00DE45CF" w:rsidRPr="004F6DF7" w14:paraId="5A1784CD" w14:textId="77777777" w:rsidTr="00DE45CF">
        <w:tc>
          <w:tcPr>
            <w:tcW w:w="708" w:type="dxa"/>
          </w:tcPr>
          <w:p w14:paraId="54D9F80F" w14:textId="7A5423BD" w:rsidR="00DE45CF" w:rsidRDefault="00B26B47" w:rsidP="00DE45CF">
            <w:pPr>
              <w:spacing w:before="120"/>
              <w:ind w:firstLine="0"/>
              <w:jc w:val="center"/>
            </w:pPr>
            <w:r>
              <w:t>5</w:t>
            </w:r>
          </w:p>
        </w:tc>
        <w:tc>
          <w:tcPr>
            <w:tcW w:w="2324" w:type="dxa"/>
          </w:tcPr>
          <w:p w14:paraId="490E4AC3" w14:textId="0F6279E4" w:rsidR="00DE45CF" w:rsidRDefault="00DE45CF" w:rsidP="00DE45CF">
            <w:pPr>
              <w:spacing w:before="120"/>
              <w:ind w:firstLine="0"/>
            </w:pPr>
            <w:r>
              <w:t>Quản lý danh sách lớp học</w:t>
            </w:r>
          </w:p>
        </w:tc>
        <w:tc>
          <w:tcPr>
            <w:tcW w:w="6066" w:type="dxa"/>
          </w:tcPr>
          <w:p w14:paraId="44570995" w14:textId="4FEADC98" w:rsidR="00DE45CF" w:rsidRDefault="00DE45CF" w:rsidP="00DE45CF">
            <w:pPr>
              <w:spacing w:before="120"/>
              <w:ind w:firstLine="0"/>
              <w:rPr>
                <w:color w:val="000000"/>
              </w:rPr>
            </w:pPr>
            <w:r>
              <w:rPr>
                <w:color w:val="000000"/>
              </w:rPr>
              <w:t>Cho phép Tổng phụ trách</w:t>
            </w:r>
            <w:r>
              <w:t xml:space="preserve"> có thể thêm, sửa hoặc xóa danh sách lớp học.</w:t>
            </w:r>
          </w:p>
        </w:tc>
      </w:tr>
      <w:tr w:rsidR="009F713C" w:rsidRPr="004F6DF7" w14:paraId="08F7E392" w14:textId="77777777" w:rsidTr="00DE45CF">
        <w:tc>
          <w:tcPr>
            <w:tcW w:w="708" w:type="dxa"/>
          </w:tcPr>
          <w:p w14:paraId="7CB0C242" w14:textId="1569D5FE" w:rsidR="009F713C" w:rsidRDefault="007425ED" w:rsidP="009F713C">
            <w:pPr>
              <w:spacing w:before="120"/>
              <w:ind w:firstLine="0"/>
              <w:jc w:val="center"/>
            </w:pPr>
            <w:r>
              <w:t>6</w:t>
            </w:r>
          </w:p>
        </w:tc>
        <w:tc>
          <w:tcPr>
            <w:tcW w:w="2324" w:type="dxa"/>
          </w:tcPr>
          <w:p w14:paraId="24195590" w14:textId="1D3CEE67" w:rsidR="009F713C" w:rsidRDefault="009F713C" w:rsidP="009F713C">
            <w:pPr>
              <w:spacing w:before="120"/>
              <w:ind w:firstLine="0"/>
            </w:pPr>
            <w:r>
              <w:t>Quản lý danh sách môn học</w:t>
            </w:r>
          </w:p>
        </w:tc>
        <w:tc>
          <w:tcPr>
            <w:tcW w:w="6066" w:type="dxa"/>
          </w:tcPr>
          <w:p w14:paraId="7AF44B41" w14:textId="74EBE4BC" w:rsidR="009F713C" w:rsidRDefault="009F713C" w:rsidP="009F713C">
            <w:pPr>
              <w:spacing w:before="120"/>
              <w:ind w:firstLine="0"/>
              <w:rPr>
                <w:color w:val="000000"/>
              </w:rPr>
            </w:pPr>
            <w:r>
              <w:rPr>
                <w:color w:val="000000"/>
              </w:rPr>
              <w:t>Cho phép Tổng phụ trách</w:t>
            </w:r>
            <w:r>
              <w:t xml:space="preserve"> có thể thêm, sửa hoặc xóa danh sách môn học.</w:t>
            </w:r>
          </w:p>
        </w:tc>
      </w:tr>
      <w:tr w:rsidR="00DE45CF" w:rsidRPr="004F6DF7" w14:paraId="0225BD18" w14:textId="77777777" w:rsidTr="00DE45CF">
        <w:tc>
          <w:tcPr>
            <w:tcW w:w="708" w:type="dxa"/>
          </w:tcPr>
          <w:p w14:paraId="25A30C72" w14:textId="4EFD8EED" w:rsidR="00DE45CF" w:rsidRDefault="007425ED" w:rsidP="00DE45CF">
            <w:pPr>
              <w:spacing w:before="120"/>
              <w:ind w:firstLine="0"/>
              <w:jc w:val="center"/>
            </w:pPr>
            <w:r>
              <w:t>7</w:t>
            </w:r>
          </w:p>
        </w:tc>
        <w:tc>
          <w:tcPr>
            <w:tcW w:w="2324" w:type="dxa"/>
          </w:tcPr>
          <w:p w14:paraId="7B214661" w14:textId="40B97697" w:rsidR="00DE45CF" w:rsidRDefault="00AD4E4F" w:rsidP="00DE45CF">
            <w:pPr>
              <w:spacing w:before="120"/>
              <w:ind w:firstLine="0"/>
            </w:pPr>
            <w:r>
              <w:t>Gửi t</w:t>
            </w:r>
            <w:r w:rsidR="00DE45CF">
              <w:t>hông báo</w:t>
            </w:r>
          </w:p>
        </w:tc>
        <w:tc>
          <w:tcPr>
            <w:tcW w:w="6066" w:type="dxa"/>
          </w:tcPr>
          <w:p w14:paraId="4695F6B1" w14:textId="4724E1C5" w:rsidR="00DE45CF" w:rsidRDefault="004B6AD5" w:rsidP="00DE45CF">
            <w:pPr>
              <w:spacing w:before="120"/>
              <w:ind w:firstLine="0"/>
            </w:pPr>
            <w:r w:rsidRPr="004B6AD5">
              <w:t>Cho phép Tổng phụ trách gửi thông báo đến toàn bộ người dùng trong hệ thống để cập nhật các thông tin quan trọng. Giáo viên cũng có thể gửi thông báo đến học sinh trong lớp mình phụ trách để thông tin về các hoạt động lớp học, bài tập</w:t>
            </w:r>
            <w:r>
              <w:t xml:space="preserve"> </w:t>
            </w:r>
            <w:r w:rsidRPr="004B6AD5">
              <w:t>hoặc nhắc nhở cần thiết.</w:t>
            </w:r>
          </w:p>
        </w:tc>
      </w:tr>
      <w:tr w:rsidR="00DE45CF" w:rsidRPr="004F6DF7" w14:paraId="400C0821" w14:textId="77777777" w:rsidTr="00DE45CF">
        <w:tc>
          <w:tcPr>
            <w:tcW w:w="708" w:type="dxa"/>
          </w:tcPr>
          <w:p w14:paraId="20D89FAB" w14:textId="10230E71" w:rsidR="00DE45CF" w:rsidRDefault="007425ED" w:rsidP="00DE45CF">
            <w:pPr>
              <w:spacing w:before="120"/>
              <w:ind w:firstLine="0"/>
              <w:jc w:val="center"/>
            </w:pPr>
            <w:r>
              <w:t>8</w:t>
            </w:r>
          </w:p>
        </w:tc>
        <w:tc>
          <w:tcPr>
            <w:tcW w:w="2324" w:type="dxa"/>
          </w:tcPr>
          <w:p w14:paraId="31721BFE" w14:textId="02DF6533" w:rsidR="00DE45CF" w:rsidRDefault="00DE45CF" w:rsidP="00DE45CF">
            <w:pPr>
              <w:spacing w:before="120"/>
              <w:ind w:firstLine="0"/>
            </w:pPr>
            <w:r>
              <w:t>Quản lý dữ liệu điểm danh</w:t>
            </w:r>
          </w:p>
        </w:tc>
        <w:tc>
          <w:tcPr>
            <w:tcW w:w="6066" w:type="dxa"/>
          </w:tcPr>
          <w:p w14:paraId="01A8B3F2" w14:textId="4F3A058E" w:rsidR="00DE45CF" w:rsidRPr="00D143D5" w:rsidRDefault="00DE45CF" w:rsidP="00DE45CF">
            <w:pPr>
              <w:spacing w:before="120"/>
              <w:ind w:firstLine="0"/>
            </w:pPr>
            <w:r>
              <w:rPr>
                <w:color w:val="000000"/>
              </w:rPr>
              <w:t>Cho phép Tổng phụ trách</w:t>
            </w:r>
            <w:r>
              <w:t xml:space="preserve"> có thể thêm, sửa hoặc xóa </w:t>
            </w:r>
            <w:r w:rsidRPr="00855145">
              <w:t>dữ liệu điểm danh</w:t>
            </w:r>
            <w:r>
              <w:t xml:space="preserve"> và giáo viên chủ nhiệm có thể theo dõi dữ liệu điểm</w:t>
            </w:r>
            <w:r>
              <w:rPr>
                <w:lang w:val="en-US"/>
              </w:rPr>
              <w:t xml:space="preserve"> </w:t>
            </w:r>
            <w:r>
              <w:t>danh của lớp mình.</w:t>
            </w:r>
          </w:p>
        </w:tc>
      </w:tr>
      <w:tr w:rsidR="005D6821" w:rsidRPr="004F6DF7" w14:paraId="328C3EC2" w14:textId="77777777" w:rsidTr="00DE45CF">
        <w:tc>
          <w:tcPr>
            <w:tcW w:w="708" w:type="dxa"/>
          </w:tcPr>
          <w:p w14:paraId="4FB72A51" w14:textId="2CFA464A" w:rsidR="005D6821" w:rsidRDefault="005D6821" w:rsidP="00DE45CF">
            <w:pPr>
              <w:spacing w:before="120"/>
              <w:ind w:firstLine="0"/>
              <w:jc w:val="center"/>
            </w:pPr>
            <w:r>
              <w:t>9</w:t>
            </w:r>
          </w:p>
        </w:tc>
        <w:tc>
          <w:tcPr>
            <w:tcW w:w="2324" w:type="dxa"/>
          </w:tcPr>
          <w:p w14:paraId="40DF3347" w14:textId="6FFF1C33" w:rsidR="005D6821" w:rsidRDefault="005D6821" w:rsidP="00DE45CF">
            <w:pPr>
              <w:spacing w:before="120"/>
              <w:ind w:firstLine="0"/>
            </w:pPr>
            <w:r>
              <w:t xml:space="preserve">Xem </w:t>
            </w:r>
            <w:r w:rsidR="00EF121A">
              <w:t>đ</w:t>
            </w:r>
            <w:r>
              <w:t>ánh giá chất lượng</w:t>
            </w:r>
          </w:p>
        </w:tc>
        <w:tc>
          <w:tcPr>
            <w:tcW w:w="6066" w:type="dxa"/>
          </w:tcPr>
          <w:p w14:paraId="4DBEFA11" w14:textId="7154B819" w:rsidR="005D6821" w:rsidRDefault="005D6821" w:rsidP="00DE45CF">
            <w:pPr>
              <w:spacing w:before="120"/>
              <w:ind w:firstLine="0"/>
              <w:rPr>
                <w:color w:val="000000"/>
              </w:rPr>
            </w:pPr>
            <w:r>
              <w:rPr>
                <w:color w:val="000000"/>
              </w:rPr>
              <w:t>Cho phép Tổng phụ trách có thể xem</w:t>
            </w:r>
            <w:r w:rsidRPr="005D6821">
              <w:rPr>
                <w:color w:val="000000"/>
              </w:rPr>
              <w:t xml:space="preserve"> xem danh sách và nội dung các phản hồi được gửi bởi học sinh.</w:t>
            </w:r>
          </w:p>
        </w:tc>
      </w:tr>
      <w:tr w:rsidR="00DE45CF" w:rsidRPr="004F6DF7" w14:paraId="33EBBD89" w14:textId="77777777" w:rsidTr="00DE45CF">
        <w:tc>
          <w:tcPr>
            <w:tcW w:w="708" w:type="dxa"/>
          </w:tcPr>
          <w:p w14:paraId="1F0D8D5A" w14:textId="76C57B89" w:rsidR="00DE45CF" w:rsidRDefault="005D6821" w:rsidP="00DE45CF">
            <w:pPr>
              <w:spacing w:before="120"/>
              <w:ind w:firstLine="0"/>
              <w:jc w:val="center"/>
            </w:pPr>
            <w:r>
              <w:t>10</w:t>
            </w:r>
          </w:p>
        </w:tc>
        <w:tc>
          <w:tcPr>
            <w:tcW w:w="2324" w:type="dxa"/>
          </w:tcPr>
          <w:p w14:paraId="65F46D2D" w14:textId="25D7AC4C" w:rsidR="00DE45CF" w:rsidRPr="004F6DF7" w:rsidRDefault="00DE45CF" w:rsidP="00DE45CF">
            <w:pPr>
              <w:spacing w:before="120"/>
              <w:ind w:firstLine="0"/>
            </w:pPr>
            <w:r w:rsidRPr="00DE45CF">
              <w:t>Xem danh sách học sinh</w:t>
            </w:r>
          </w:p>
        </w:tc>
        <w:tc>
          <w:tcPr>
            <w:tcW w:w="6066" w:type="dxa"/>
          </w:tcPr>
          <w:p w14:paraId="6D0D57BC" w14:textId="375EB9C0" w:rsidR="00DE45CF" w:rsidRPr="004F6DF7" w:rsidRDefault="004B6AD5" w:rsidP="00DE45CF">
            <w:pPr>
              <w:spacing w:before="120"/>
              <w:ind w:firstLine="0"/>
            </w:pPr>
            <w:r w:rsidRPr="004B6AD5">
              <w:t>Cho phép giáo viên xem danh sách học sinh thuộc lớp học mình phụ trách.</w:t>
            </w:r>
          </w:p>
        </w:tc>
      </w:tr>
      <w:tr w:rsidR="00DE45CF" w:rsidRPr="004F6DF7" w14:paraId="3C97A825" w14:textId="77777777" w:rsidTr="00DE45CF">
        <w:tc>
          <w:tcPr>
            <w:tcW w:w="708" w:type="dxa"/>
          </w:tcPr>
          <w:p w14:paraId="062FC6D1" w14:textId="4B9B86C8" w:rsidR="00DE45CF" w:rsidRDefault="005D6821" w:rsidP="00DE45CF">
            <w:pPr>
              <w:spacing w:before="120"/>
              <w:ind w:firstLine="0"/>
              <w:jc w:val="center"/>
            </w:pPr>
            <w:r>
              <w:t>11</w:t>
            </w:r>
          </w:p>
        </w:tc>
        <w:tc>
          <w:tcPr>
            <w:tcW w:w="2324" w:type="dxa"/>
          </w:tcPr>
          <w:p w14:paraId="71EAE829" w14:textId="17D7422A" w:rsidR="00DE45CF" w:rsidRPr="00E473D9" w:rsidRDefault="00DE45CF" w:rsidP="00DE45CF">
            <w:pPr>
              <w:spacing w:before="120"/>
              <w:ind w:firstLine="0"/>
            </w:pPr>
            <w:r>
              <w:t>Nhập điểm</w:t>
            </w:r>
          </w:p>
        </w:tc>
        <w:tc>
          <w:tcPr>
            <w:tcW w:w="6066" w:type="dxa"/>
          </w:tcPr>
          <w:p w14:paraId="5BD95B7D" w14:textId="555991C6" w:rsidR="00DE45CF" w:rsidRPr="00855145" w:rsidRDefault="00DE45CF" w:rsidP="00DE45CF">
            <w:pPr>
              <w:spacing w:before="120"/>
              <w:ind w:firstLine="0"/>
            </w:pPr>
            <w:r>
              <w:t>Cho phép giáo viên nhập điểm cho học sinh theo từng lớp học</w:t>
            </w:r>
            <w:r w:rsidR="00B26B47" w:rsidRPr="00CF2352">
              <w:t xml:space="preserve"> cụ thể</w:t>
            </w:r>
            <w:r>
              <w:t>.</w:t>
            </w:r>
          </w:p>
        </w:tc>
      </w:tr>
      <w:tr w:rsidR="00DE45CF" w:rsidRPr="004F6DF7" w14:paraId="59D69602" w14:textId="77777777" w:rsidTr="00DE45CF">
        <w:tc>
          <w:tcPr>
            <w:tcW w:w="708" w:type="dxa"/>
          </w:tcPr>
          <w:p w14:paraId="378C03EC" w14:textId="295DB6C8" w:rsidR="00DE45CF" w:rsidRDefault="005D6821" w:rsidP="00DE45CF">
            <w:pPr>
              <w:spacing w:before="120"/>
              <w:ind w:firstLine="0"/>
              <w:jc w:val="center"/>
            </w:pPr>
            <w:r>
              <w:t>12</w:t>
            </w:r>
          </w:p>
        </w:tc>
        <w:tc>
          <w:tcPr>
            <w:tcW w:w="2324" w:type="dxa"/>
          </w:tcPr>
          <w:p w14:paraId="117F38E3" w14:textId="33F0AEE9" w:rsidR="00DE45CF" w:rsidRPr="008A795C" w:rsidRDefault="00DE45CF" w:rsidP="00DE45CF">
            <w:pPr>
              <w:spacing w:before="120"/>
              <w:ind w:firstLine="0"/>
            </w:pPr>
            <w:r>
              <w:t>Đăng bài tập</w:t>
            </w:r>
          </w:p>
        </w:tc>
        <w:tc>
          <w:tcPr>
            <w:tcW w:w="6066" w:type="dxa"/>
          </w:tcPr>
          <w:p w14:paraId="58B6047A" w14:textId="56693AA4" w:rsidR="00DE45CF" w:rsidRPr="004F6DF7" w:rsidRDefault="00DE45CF" w:rsidP="00DE45CF">
            <w:pPr>
              <w:spacing w:before="120"/>
              <w:ind w:firstLine="0"/>
            </w:pPr>
            <w:r w:rsidRPr="00CF2352">
              <w:t xml:space="preserve">Cho phép giáo viên </w:t>
            </w:r>
            <w:r>
              <w:t xml:space="preserve">giao </w:t>
            </w:r>
            <w:r w:rsidRPr="00CF2352">
              <w:t xml:space="preserve">bài tập cho học sinh trên lớp học </w:t>
            </w:r>
            <w:r w:rsidR="00B26B47">
              <w:t xml:space="preserve"> </w:t>
            </w:r>
            <w:r w:rsidRPr="00CF2352">
              <w:t>cụ thể.</w:t>
            </w:r>
          </w:p>
        </w:tc>
      </w:tr>
      <w:tr w:rsidR="00DE45CF" w:rsidRPr="004F6DF7" w14:paraId="00857932" w14:textId="77777777" w:rsidTr="00DE45CF">
        <w:tc>
          <w:tcPr>
            <w:tcW w:w="708" w:type="dxa"/>
          </w:tcPr>
          <w:p w14:paraId="46BF29CD" w14:textId="68E68513" w:rsidR="00DE45CF" w:rsidRDefault="005D6821" w:rsidP="00DE45CF">
            <w:pPr>
              <w:spacing w:before="120"/>
              <w:ind w:firstLine="0"/>
              <w:jc w:val="center"/>
            </w:pPr>
            <w:r>
              <w:lastRenderedPageBreak/>
              <w:t>13</w:t>
            </w:r>
          </w:p>
        </w:tc>
        <w:tc>
          <w:tcPr>
            <w:tcW w:w="2324" w:type="dxa"/>
          </w:tcPr>
          <w:p w14:paraId="2EB3834D" w14:textId="1D79401E" w:rsidR="00DE45CF" w:rsidRPr="008A795C" w:rsidRDefault="00DE45CF" w:rsidP="00DE45CF">
            <w:pPr>
              <w:spacing w:before="120"/>
              <w:ind w:firstLine="0"/>
            </w:pPr>
            <w:r>
              <w:t>Chỉnh sửa bài tập</w:t>
            </w:r>
          </w:p>
        </w:tc>
        <w:tc>
          <w:tcPr>
            <w:tcW w:w="6066" w:type="dxa"/>
          </w:tcPr>
          <w:p w14:paraId="37C0F50B" w14:textId="3F2FB80A" w:rsidR="00DE45CF" w:rsidRPr="004F6DF7" w:rsidRDefault="00DE45CF" w:rsidP="00DE45CF">
            <w:pPr>
              <w:spacing w:before="120"/>
              <w:ind w:firstLine="0"/>
            </w:pPr>
            <w:r w:rsidRPr="00CF2352">
              <w:t>Cho phép giáo viên chỉnh sửa thông tin của bài tập đã giao cho học sinh trên lớp học cụ thể.</w:t>
            </w:r>
          </w:p>
        </w:tc>
      </w:tr>
      <w:tr w:rsidR="00DE45CF" w:rsidRPr="004F6DF7" w14:paraId="0E43E630" w14:textId="77777777" w:rsidTr="00DE45CF">
        <w:tc>
          <w:tcPr>
            <w:tcW w:w="708" w:type="dxa"/>
          </w:tcPr>
          <w:p w14:paraId="5AA3BCA8" w14:textId="5B5C6F3D" w:rsidR="00DE45CF" w:rsidRDefault="005D6821" w:rsidP="00DE45CF">
            <w:pPr>
              <w:spacing w:before="120"/>
              <w:ind w:firstLine="0"/>
              <w:jc w:val="center"/>
            </w:pPr>
            <w:r>
              <w:t>14</w:t>
            </w:r>
          </w:p>
        </w:tc>
        <w:tc>
          <w:tcPr>
            <w:tcW w:w="2324" w:type="dxa"/>
          </w:tcPr>
          <w:p w14:paraId="56895784" w14:textId="07C9A44C" w:rsidR="00DE45CF" w:rsidRPr="008A795C" w:rsidRDefault="00DE45CF" w:rsidP="00DE45CF">
            <w:pPr>
              <w:spacing w:before="120"/>
              <w:ind w:firstLine="0"/>
            </w:pPr>
            <w:r>
              <w:t>Xóa bài tập</w:t>
            </w:r>
          </w:p>
        </w:tc>
        <w:tc>
          <w:tcPr>
            <w:tcW w:w="6066" w:type="dxa"/>
          </w:tcPr>
          <w:p w14:paraId="6DEF3EAA" w14:textId="627D124F" w:rsidR="00DE45CF" w:rsidRPr="004F6DF7" w:rsidRDefault="00DE45CF" w:rsidP="00DE45CF">
            <w:pPr>
              <w:spacing w:before="120"/>
              <w:ind w:firstLine="0"/>
            </w:pPr>
            <w:r w:rsidRPr="00855145">
              <w:t>Cho phép giáo viên xóa bài tập đã giao cho học sinh trên lớp học cụ thể.</w:t>
            </w:r>
          </w:p>
        </w:tc>
      </w:tr>
      <w:tr w:rsidR="00DE45CF" w:rsidRPr="004F6DF7" w14:paraId="7DF1E7D0" w14:textId="77777777" w:rsidTr="00DE45CF">
        <w:tc>
          <w:tcPr>
            <w:tcW w:w="708" w:type="dxa"/>
          </w:tcPr>
          <w:p w14:paraId="1864C09E" w14:textId="041F22AD" w:rsidR="00DE45CF" w:rsidRDefault="005D6821" w:rsidP="00DE45CF">
            <w:pPr>
              <w:spacing w:before="120"/>
              <w:ind w:firstLine="0"/>
              <w:jc w:val="center"/>
            </w:pPr>
            <w:r>
              <w:t>15</w:t>
            </w:r>
          </w:p>
        </w:tc>
        <w:tc>
          <w:tcPr>
            <w:tcW w:w="2324" w:type="dxa"/>
          </w:tcPr>
          <w:p w14:paraId="6C3E3361" w14:textId="6D793FC2" w:rsidR="00DE45CF" w:rsidRPr="008A795C" w:rsidRDefault="00DE45CF" w:rsidP="00DE45CF">
            <w:pPr>
              <w:spacing w:before="120"/>
              <w:ind w:firstLine="0"/>
            </w:pPr>
            <w:r>
              <w:t>Chấm điểm</w:t>
            </w:r>
          </w:p>
        </w:tc>
        <w:tc>
          <w:tcPr>
            <w:tcW w:w="6066" w:type="dxa"/>
          </w:tcPr>
          <w:p w14:paraId="2946031B" w14:textId="6F68B476" w:rsidR="00DE45CF" w:rsidRPr="004F6DF7" w:rsidRDefault="00DE45CF" w:rsidP="00DE45CF">
            <w:pPr>
              <w:spacing w:before="120"/>
              <w:ind w:firstLine="0"/>
            </w:pPr>
            <w:r w:rsidRPr="00855145">
              <w:t>Cho phép giáo viên chấm điểm từng bài tập của từng học sinh trong lớp học cụ thể.</w:t>
            </w:r>
          </w:p>
        </w:tc>
      </w:tr>
      <w:tr w:rsidR="00263855" w:rsidRPr="004F6DF7" w14:paraId="1BCB2479" w14:textId="77777777" w:rsidTr="00390981">
        <w:tc>
          <w:tcPr>
            <w:tcW w:w="708" w:type="dxa"/>
          </w:tcPr>
          <w:p w14:paraId="55FE8896" w14:textId="338A696D" w:rsidR="00263855" w:rsidRDefault="005D6821" w:rsidP="00263855">
            <w:pPr>
              <w:spacing w:before="120"/>
              <w:ind w:firstLine="0"/>
              <w:jc w:val="center"/>
            </w:pPr>
            <w:r>
              <w:t>16</w:t>
            </w:r>
          </w:p>
        </w:tc>
        <w:tc>
          <w:tcPr>
            <w:tcW w:w="2324" w:type="dxa"/>
          </w:tcPr>
          <w:p w14:paraId="20CABB0F" w14:textId="4C9D28EE" w:rsidR="00263855" w:rsidRPr="008A795C" w:rsidRDefault="00263855" w:rsidP="00263855">
            <w:pPr>
              <w:spacing w:before="120"/>
              <w:ind w:firstLine="0"/>
            </w:pPr>
            <w:r>
              <w:t>Xem dữ liệu điểm danh</w:t>
            </w:r>
          </w:p>
        </w:tc>
        <w:tc>
          <w:tcPr>
            <w:tcW w:w="6066" w:type="dxa"/>
          </w:tcPr>
          <w:p w14:paraId="1C76FCC0" w14:textId="7546259B" w:rsidR="00263855" w:rsidRPr="00855145" w:rsidRDefault="004B6AD5" w:rsidP="00263855">
            <w:pPr>
              <w:spacing w:before="120"/>
              <w:ind w:firstLine="0"/>
            </w:pPr>
            <w:r w:rsidRPr="004B6AD5">
              <w:t>Cho phép học sinh có thể theo dõi dữ liệu điểm danh của mình, nắm rõ tình trạng có mặt, vắng mặt hay đi muộn trong từng buổi học.</w:t>
            </w:r>
          </w:p>
        </w:tc>
      </w:tr>
      <w:tr w:rsidR="00263855" w:rsidRPr="004F6DF7" w14:paraId="1F312808" w14:textId="77777777" w:rsidTr="00390981">
        <w:tc>
          <w:tcPr>
            <w:tcW w:w="708" w:type="dxa"/>
          </w:tcPr>
          <w:p w14:paraId="059AE032" w14:textId="273168C2" w:rsidR="00263855" w:rsidRDefault="005D6821" w:rsidP="00390981">
            <w:pPr>
              <w:spacing w:before="120"/>
              <w:ind w:firstLine="0"/>
              <w:jc w:val="center"/>
            </w:pPr>
            <w:r>
              <w:t>17</w:t>
            </w:r>
          </w:p>
        </w:tc>
        <w:tc>
          <w:tcPr>
            <w:tcW w:w="2324" w:type="dxa"/>
          </w:tcPr>
          <w:p w14:paraId="21978F52" w14:textId="77777777" w:rsidR="00263855" w:rsidRPr="008A795C" w:rsidRDefault="00263855" w:rsidP="00390981">
            <w:pPr>
              <w:spacing w:before="120"/>
              <w:ind w:firstLine="0"/>
            </w:pPr>
            <w:r w:rsidRPr="00446E38">
              <w:t>Xem thông báo</w:t>
            </w:r>
          </w:p>
        </w:tc>
        <w:tc>
          <w:tcPr>
            <w:tcW w:w="6066" w:type="dxa"/>
          </w:tcPr>
          <w:p w14:paraId="4E61F642" w14:textId="546494C9" w:rsidR="00263855" w:rsidRPr="00855145" w:rsidRDefault="00ED4E31" w:rsidP="00390981">
            <w:pPr>
              <w:spacing w:before="120"/>
              <w:ind w:firstLine="0"/>
            </w:pPr>
            <w:r w:rsidRPr="00ED4E31">
              <w:t xml:space="preserve">Cho phép học sinh và giáo viên nhận thông báo quan trọng từ Tổng phụ </w:t>
            </w:r>
            <w:r w:rsidR="00B26B47">
              <w:t>trách. Ngoài ra, h</w:t>
            </w:r>
            <w:r w:rsidR="00B26B47" w:rsidRPr="00ED4E31">
              <w:t xml:space="preserve">ọc sinh </w:t>
            </w:r>
            <w:r w:rsidR="00B26B47">
              <w:t xml:space="preserve">còn </w:t>
            </w:r>
            <w:r w:rsidR="00B26B47" w:rsidRPr="00ED4E31">
              <w:t xml:space="preserve">nhận thông </w:t>
            </w:r>
            <w:r w:rsidR="00B26B47">
              <w:t xml:space="preserve">báo từ </w:t>
            </w:r>
            <w:r w:rsidRPr="00ED4E31">
              <w:t>giáo viên để cập nhật thông tin v</w:t>
            </w:r>
            <w:r w:rsidR="00B26B47" w:rsidRPr="004B6AD5">
              <w:t>ề các hoạt động lớp học, bài tập</w:t>
            </w:r>
            <w:r w:rsidR="00B26B47">
              <w:t xml:space="preserve"> </w:t>
            </w:r>
            <w:r w:rsidR="00B26B47" w:rsidRPr="004B6AD5">
              <w:t>hoặc nhắc nhở cần thiết</w:t>
            </w:r>
            <w:r w:rsidRPr="00ED4E31">
              <w:t>.</w:t>
            </w:r>
          </w:p>
        </w:tc>
      </w:tr>
      <w:tr w:rsidR="00DE45CF" w:rsidRPr="004F6DF7" w14:paraId="3EAEF4C3" w14:textId="77777777" w:rsidTr="00DE45CF">
        <w:tc>
          <w:tcPr>
            <w:tcW w:w="708" w:type="dxa"/>
          </w:tcPr>
          <w:p w14:paraId="3A2FFA26" w14:textId="3D533B51" w:rsidR="00DE45CF" w:rsidRDefault="005D6821" w:rsidP="00DE45CF">
            <w:pPr>
              <w:spacing w:before="120"/>
              <w:ind w:firstLine="0"/>
              <w:jc w:val="center"/>
            </w:pPr>
            <w:r>
              <w:t>18</w:t>
            </w:r>
          </w:p>
        </w:tc>
        <w:tc>
          <w:tcPr>
            <w:tcW w:w="2324" w:type="dxa"/>
          </w:tcPr>
          <w:p w14:paraId="5D9C4FB5" w14:textId="7767CF65" w:rsidR="00DE45CF" w:rsidRPr="00446E38" w:rsidRDefault="00DE45CF" w:rsidP="00DE45CF">
            <w:pPr>
              <w:spacing w:before="120"/>
              <w:ind w:firstLine="0"/>
            </w:pPr>
            <w:r w:rsidRPr="00446E38">
              <w:t>Xem kết quả học tập</w:t>
            </w:r>
          </w:p>
        </w:tc>
        <w:tc>
          <w:tcPr>
            <w:tcW w:w="6066" w:type="dxa"/>
          </w:tcPr>
          <w:p w14:paraId="50AAACAB" w14:textId="4AA467E2" w:rsidR="00DE45CF" w:rsidRPr="00446E38" w:rsidRDefault="00ED4E31" w:rsidP="00DE45CF">
            <w:pPr>
              <w:spacing w:before="120"/>
              <w:ind w:firstLine="0"/>
            </w:pPr>
            <w:r w:rsidRPr="00ED4E31">
              <w:t>Cho phép học sinh xem kết quả học tập bao gồm điểm số và đánh giá từ giáo viên.</w:t>
            </w:r>
          </w:p>
        </w:tc>
      </w:tr>
      <w:tr w:rsidR="00DE45CF" w:rsidRPr="004F6DF7" w14:paraId="62B117E1" w14:textId="77777777" w:rsidTr="00DE45CF">
        <w:tc>
          <w:tcPr>
            <w:tcW w:w="708" w:type="dxa"/>
          </w:tcPr>
          <w:p w14:paraId="69506E56" w14:textId="5208F265" w:rsidR="00DE45CF" w:rsidRDefault="005D6821" w:rsidP="00DE45CF">
            <w:pPr>
              <w:spacing w:before="120"/>
              <w:ind w:firstLine="0"/>
              <w:jc w:val="center"/>
            </w:pPr>
            <w:r>
              <w:t>19</w:t>
            </w:r>
          </w:p>
        </w:tc>
        <w:tc>
          <w:tcPr>
            <w:tcW w:w="2324" w:type="dxa"/>
          </w:tcPr>
          <w:p w14:paraId="4DA5BAF3" w14:textId="19790BA1" w:rsidR="00DE45CF" w:rsidRPr="008A795C" w:rsidRDefault="00DE45CF" w:rsidP="00DE45CF">
            <w:pPr>
              <w:spacing w:before="120"/>
              <w:ind w:firstLine="0"/>
            </w:pPr>
            <w:r>
              <w:t>Nộp bài tập</w:t>
            </w:r>
          </w:p>
        </w:tc>
        <w:tc>
          <w:tcPr>
            <w:tcW w:w="6066" w:type="dxa"/>
          </w:tcPr>
          <w:p w14:paraId="6A01D0B8" w14:textId="593DB874" w:rsidR="00DE45CF" w:rsidRPr="004F6DF7" w:rsidRDefault="00ED4E31" w:rsidP="00DE45CF">
            <w:pPr>
              <w:spacing w:before="120"/>
              <w:ind w:firstLine="0"/>
            </w:pPr>
            <w:r w:rsidRPr="00ED4E31">
              <w:t>Cho phép học sinh gửi bài tập dưới dạng hình ảnh hoặc tệp tin lên hệ thống để giáo viên có thể chấm điểm và đánh giá.</w:t>
            </w:r>
          </w:p>
        </w:tc>
      </w:tr>
      <w:tr w:rsidR="00DE45CF" w:rsidRPr="004F6DF7" w14:paraId="29C08230" w14:textId="77777777" w:rsidTr="00DE45CF">
        <w:tc>
          <w:tcPr>
            <w:tcW w:w="708" w:type="dxa"/>
          </w:tcPr>
          <w:p w14:paraId="6458548C" w14:textId="4C27724C" w:rsidR="00DE45CF" w:rsidRDefault="005D6821" w:rsidP="00DE45CF">
            <w:pPr>
              <w:spacing w:before="120"/>
              <w:ind w:firstLine="0"/>
              <w:jc w:val="center"/>
            </w:pPr>
            <w:r>
              <w:t>20</w:t>
            </w:r>
          </w:p>
        </w:tc>
        <w:tc>
          <w:tcPr>
            <w:tcW w:w="2324" w:type="dxa"/>
          </w:tcPr>
          <w:p w14:paraId="2BB07DDD" w14:textId="7ADB1029" w:rsidR="00DE45CF" w:rsidRPr="008A795C" w:rsidRDefault="00DE45CF" w:rsidP="00DE45CF">
            <w:pPr>
              <w:spacing w:before="120"/>
              <w:ind w:firstLine="0"/>
            </w:pPr>
            <w:r>
              <w:t>Hủy bài tập</w:t>
            </w:r>
          </w:p>
        </w:tc>
        <w:tc>
          <w:tcPr>
            <w:tcW w:w="6066" w:type="dxa"/>
          </w:tcPr>
          <w:p w14:paraId="2CD95C8E" w14:textId="4C6EFAE3" w:rsidR="00DE45CF" w:rsidRPr="004F6DF7" w:rsidRDefault="00ED4E31" w:rsidP="00DE45CF">
            <w:pPr>
              <w:spacing w:before="120"/>
              <w:ind w:firstLine="0"/>
            </w:pPr>
            <w:r w:rsidRPr="00ED4E31">
              <w:t>Cho phép học sinh hủy bỏ bài tập đã nộp trong trường hợp gửi nhầm hoặc muốn cập nhật lại trước thời hạn.</w:t>
            </w:r>
          </w:p>
        </w:tc>
      </w:tr>
      <w:tr w:rsidR="005D6821" w:rsidRPr="004F6DF7" w14:paraId="3207ABDE" w14:textId="77777777" w:rsidTr="00DE45CF">
        <w:tc>
          <w:tcPr>
            <w:tcW w:w="708" w:type="dxa"/>
          </w:tcPr>
          <w:p w14:paraId="6DD4C5B8" w14:textId="25B6ED28" w:rsidR="005D6821" w:rsidRDefault="005D6821" w:rsidP="00DE45CF">
            <w:pPr>
              <w:spacing w:before="120"/>
              <w:ind w:firstLine="0"/>
              <w:jc w:val="center"/>
            </w:pPr>
            <w:r>
              <w:t>21</w:t>
            </w:r>
          </w:p>
        </w:tc>
        <w:tc>
          <w:tcPr>
            <w:tcW w:w="2324" w:type="dxa"/>
          </w:tcPr>
          <w:p w14:paraId="16B216A3" w14:textId="5FCDB4C9" w:rsidR="005D6821" w:rsidRDefault="005D6821" w:rsidP="00DE45CF">
            <w:pPr>
              <w:spacing w:before="120"/>
              <w:ind w:firstLine="0"/>
            </w:pPr>
            <w:r>
              <w:t>Đánh giá chất lượng</w:t>
            </w:r>
          </w:p>
        </w:tc>
        <w:tc>
          <w:tcPr>
            <w:tcW w:w="6066" w:type="dxa"/>
          </w:tcPr>
          <w:p w14:paraId="491B292E" w14:textId="34A65CD9" w:rsidR="005D6821" w:rsidRPr="00ED4E31" w:rsidRDefault="005D6821" w:rsidP="00DE45CF">
            <w:pPr>
              <w:spacing w:before="120"/>
              <w:ind w:firstLine="0"/>
            </w:pPr>
            <w:r>
              <w:t xml:space="preserve">Cho phép học sinh </w:t>
            </w:r>
            <w:r w:rsidRPr="005D6821">
              <w:t>gửi phản hồi về lớp học, môn học hoặc giáo viên đến hệ thống quản lý.</w:t>
            </w:r>
          </w:p>
        </w:tc>
      </w:tr>
    </w:tbl>
    <w:p w14:paraId="5A35FC07" w14:textId="7D5BAEF1" w:rsidR="00710E20" w:rsidRPr="00710E20" w:rsidRDefault="003D5CB3" w:rsidP="00FF6802">
      <w:pPr>
        <w:pStyle w:val="Heading2"/>
      </w:pPr>
      <w:bookmarkStart w:id="67" w:name="_Toc180790131"/>
      <w:bookmarkStart w:id="68" w:name="_Toc180790326"/>
      <w:bookmarkStart w:id="69" w:name="_Toc182649141"/>
      <w:bookmarkEnd w:id="43"/>
      <w:r>
        <w:lastRenderedPageBreak/>
        <w:t>L</w:t>
      </w:r>
      <w:r w:rsidRPr="003D5CB3">
        <w:t xml:space="preserve">ược đồ </w:t>
      </w:r>
      <w:r w:rsidR="00E30B4B">
        <w:t>Use-case</w:t>
      </w:r>
      <w:bookmarkStart w:id="70" w:name="_Toc153039767"/>
      <w:bookmarkEnd w:id="67"/>
      <w:bookmarkEnd w:id="68"/>
      <w:bookmarkEnd w:id="69"/>
    </w:p>
    <w:p w14:paraId="7178DEB2" w14:textId="32066436" w:rsidR="00924660" w:rsidRPr="001112E9" w:rsidRDefault="00E30B4B" w:rsidP="00FF6802">
      <w:pPr>
        <w:pStyle w:val="Heading3"/>
      </w:pPr>
      <w:bookmarkStart w:id="71" w:name="_Toc180790132"/>
      <w:bookmarkStart w:id="72" w:name="_Toc180790327"/>
      <w:bookmarkStart w:id="73" w:name="_Toc182649142"/>
      <w:bookmarkEnd w:id="70"/>
      <w:r>
        <w:t>Use-case</w:t>
      </w:r>
      <w:r w:rsidR="00DB5142" w:rsidRPr="001112E9">
        <w:t xml:space="preserve"> tổng quát</w:t>
      </w:r>
      <w:bookmarkEnd w:id="71"/>
      <w:bookmarkEnd w:id="72"/>
      <w:bookmarkEnd w:id="73"/>
    </w:p>
    <w:p w14:paraId="2F189162" w14:textId="32975BF7" w:rsidR="008C590A" w:rsidRPr="00DE45CF" w:rsidRDefault="00827AF7" w:rsidP="00827AF7">
      <w:pPr>
        <w:pStyle w:val="Image"/>
        <w:rPr>
          <w:lang w:eastAsia="vi-VN"/>
        </w:rPr>
      </w:pPr>
      <w:bookmarkStart w:id="74" w:name="_Toc153039768"/>
      <w:r w:rsidRPr="00827AF7">
        <w:rPr>
          <w:lang w:eastAsia="vi-VN"/>
        </w:rPr>
        <w:drawing>
          <wp:inline distT="0" distB="0" distL="0" distR="0" wp14:anchorId="5BE277AB" wp14:editId="2985A5AE">
            <wp:extent cx="5943348" cy="6924675"/>
            <wp:effectExtent l="0" t="0" r="0" b="0"/>
            <wp:docPr id="1894322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7547" cy="6929568"/>
                    </a:xfrm>
                    <a:prstGeom prst="rect">
                      <a:avLst/>
                    </a:prstGeom>
                    <a:noFill/>
                    <a:ln>
                      <a:noFill/>
                    </a:ln>
                  </pic:spPr>
                </pic:pic>
              </a:graphicData>
            </a:graphic>
          </wp:inline>
        </w:drawing>
      </w:r>
    </w:p>
    <w:p w14:paraId="17259E76" w14:textId="05830EEA" w:rsidR="00DB5142" w:rsidRDefault="00612111" w:rsidP="00612111">
      <w:pPr>
        <w:pStyle w:val="Caption"/>
      </w:pPr>
      <w:bookmarkStart w:id="75" w:name="_Toc182648928"/>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1</w:t>
      </w:r>
      <w:r w:rsidR="00052A4C">
        <w:fldChar w:fldCharType="end"/>
      </w:r>
      <w:r>
        <w:t xml:space="preserve"> </w:t>
      </w:r>
      <w:r w:rsidR="008C590A" w:rsidRPr="008C590A">
        <w:t xml:space="preserve">Sơ đồ </w:t>
      </w:r>
      <w:r w:rsidR="00E30B4B">
        <w:t>Use-case</w:t>
      </w:r>
      <w:r w:rsidR="008C590A" w:rsidRPr="008C590A">
        <w:t xml:space="preserve"> tổng của hệ thống</w:t>
      </w:r>
      <w:bookmarkEnd w:id="75"/>
    </w:p>
    <w:p w14:paraId="5FB3F895" w14:textId="2F0827EF" w:rsidR="000D1D65" w:rsidRPr="001112E9" w:rsidRDefault="003D5CB3" w:rsidP="00FF6802">
      <w:pPr>
        <w:pStyle w:val="Heading3"/>
      </w:pPr>
      <w:bookmarkStart w:id="76" w:name="_Toc180790133"/>
      <w:bookmarkStart w:id="77" w:name="_Toc180790328"/>
      <w:bookmarkStart w:id="78" w:name="_Toc182649143"/>
      <w:bookmarkEnd w:id="74"/>
      <w:r w:rsidRPr="001112E9">
        <w:lastRenderedPageBreak/>
        <w:t xml:space="preserve">Đặc tả </w:t>
      </w:r>
      <w:r w:rsidR="00E30B4B">
        <w:t>Use-case</w:t>
      </w:r>
      <w:r w:rsidR="00DB5142" w:rsidRPr="001112E9">
        <w:t xml:space="preserve"> hệ thống</w:t>
      </w:r>
      <w:bookmarkEnd w:id="76"/>
      <w:bookmarkEnd w:id="77"/>
      <w:bookmarkEnd w:id="78"/>
    </w:p>
    <w:p w14:paraId="4E80C254" w14:textId="1E77EA2D" w:rsidR="00DB5142" w:rsidRDefault="00E30B4B" w:rsidP="004601A2">
      <w:pPr>
        <w:pStyle w:val="Heading4"/>
      </w:pPr>
      <w:bookmarkStart w:id="79" w:name="_Toc155304284"/>
      <w:bookmarkStart w:id="80" w:name="_Toc182649144"/>
      <w:r>
        <w:t>Use-case</w:t>
      </w:r>
      <w:r w:rsidR="00DB5142" w:rsidRPr="00845E13">
        <w:t xml:space="preserve"> </w:t>
      </w:r>
      <w:r w:rsidR="00DB5142">
        <w:t>Đăng nhập</w:t>
      </w:r>
      <w:bookmarkEnd w:id="79"/>
      <w:bookmarkEnd w:id="80"/>
    </w:p>
    <w:p w14:paraId="32C2223D" w14:textId="15D8661A" w:rsidR="001C346C" w:rsidRPr="00DE45CF" w:rsidRDefault="007425FB" w:rsidP="007425FB">
      <w:pPr>
        <w:spacing w:line="240" w:lineRule="auto"/>
        <w:ind w:firstLine="0"/>
        <w:jc w:val="center"/>
        <w:rPr>
          <w:sz w:val="24"/>
          <w:szCs w:val="24"/>
          <w:lang w:eastAsia="vi-VN"/>
        </w:rPr>
      </w:pPr>
      <w:r w:rsidRPr="007425FB">
        <w:rPr>
          <w:noProof/>
          <w:sz w:val="24"/>
          <w:szCs w:val="24"/>
          <w:lang w:eastAsia="vi-VN"/>
        </w:rPr>
        <w:drawing>
          <wp:inline distT="0" distB="0" distL="0" distR="0" wp14:anchorId="11E9998B" wp14:editId="79F4D3F4">
            <wp:extent cx="5760000" cy="2185619"/>
            <wp:effectExtent l="0" t="0" r="0" b="0"/>
            <wp:docPr id="15438224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3352"/>
                    <a:stretch/>
                  </pic:blipFill>
                  <pic:spPr bwMode="auto">
                    <a:xfrm>
                      <a:off x="0" y="0"/>
                      <a:ext cx="5760000" cy="2185619"/>
                    </a:xfrm>
                    <a:prstGeom prst="rect">
                      <a:avLst/>
                    </a:prstGeom>
                    <a:noFill/>
                    <a:ln>
                      <a:noFill/>
                    </a:ln>
                    <a:extLst>
                      <a:ext uri="{53640926-AAD7-44D8-BBD7-CCE9431645EC}">
                        <a14:shadowObscured xmlns:a14="http://schemas.microsoft.com/office/drawing/2010/main"/>
                      </a:ext>
                    </a:extLst>
                  </pic:spPr>
                </pic:pic>
              </a:graphicData>
            </a:graphic>
          </wp:inline>
        </w:drawing>
      </w:r>
    </w:p>
    <w:p w14:paraId="1526B9A2" w14:textId="460FD714" w:rsidR="001C346C" w:rsidRPr="001C346C" w:rsidRDefault="00710E20" w:rsidP="00710E20">
      <w:pPr>
        <w:pStyle w:val="Caption"/>
      </w:pPr>
      <w:bookmarkStart w:id="81" w:name="_Toc150550974"/>
      <w:bookmarkStart w:id="82" w:name="_Toc182648929"/>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2</w:t>
      </w:r>
      <w:r w:rsidR="00052A4C">
        <w:fldChar w:fldCharType="end"/>
      </w:r>
      <w:r>
        <w:rPr>
          <w:lang w:val="en-US"/>
        </w:rPr>
        <w:t xml:space="preserve"> </w:t>
      </w:r>
      <w:r w:rsidR="00E30B4B">
        <w:t>Use-case</w:t>
      </w:r>
      <w:r w:rsidR="001C346C" w:rsidRPr="001C346C">
        <w:t xml:space="preserve"> Đăng nhập</w:t>
      </w:r>
      <w:bookmarkEnd w:id="81"/>
      <w:bookmarkEnd w:id="82"/>
    </w:p>
    <w:p w14:paraId="4C9973CC" w14:textId="1051BB41" w:rsidR="006A471A" w:rsidRPr="003853E2" w:rsidRDefault="00710E20" w:rsidP="003853E2">
      <w:pPr>
        <w:pStyle w:val="Bng"/>
      </w:pPr>
      <w:bookmarkStart w:id="83" w:name="_Toc148961053"/>
      <w:bookmarkStart w:id="84" w:name="_Toc150551041"/>
      <w:bookmarkStart w:id="85" w:name="_Toc182607568"/>
      <w:r w:rsidRPr="003853E2">
        <w:t xml:space="preserve">Bảng </w:t>
      </w:r>
      <w:r w:rsidR="00612111">
        <w:fldChar w:fldCharType="begin"/>
      </w:r>
      <w:r w:rsidR="00612111">
        <w:instrText xml:space="preserve"> STYLEREF 1 \s </w:instrText>
      </w:r>
      <w:r w:rsidR="00612111">
        <w:fldChar w:fldCharType="separate"/>
      </w:r>
      <w:r w:rsidR="006A0825">
        <w:rPr>
          <w:noProof/>
        </w:rPr>
        <w:t>2</w:t>
      </w:r>
      <w:r w:rsidR="00612111">
        <w:fldChar w:fldCharType="end"/>
      </w:r>
      <w:r w:rsidR="00612111">
        <w:t>.</w:t>
      </w:r>
      <w:r w:rsidR="00612111">
        <w:fldChar w:fldCharType="begin"/>
      </w:r>
      <w:r w:rsidR="00612111">
        <w:instrText xml:space="preserve"> SEQ Bảng \* ARABIC \s 1 </w:instrText>
      </w:r>
      <w:r w:rsidR="00612111">
        <w:fldChar w:fldCharType="separate"/>
      </w:r>
      <w:r w:rsidR="006A0825">
        <w:rPr>
          <w:noProof/>
        </w:rPr>
        <w:t>4</w:t>
      </w:r>
      <w:r w:rsidR="00612111">
        <w:fldChar w:fldCharType="end"/>
      </w:r>
      <w:r w:rsidRPr="003853E2">
        <w:t xml:space="preserve"> </w:t>
      </w:r>
      <w:r w:rsidR="000C5246" w:rsidRPr="003853E2">
        <w:t xml:space="preserve">Bảng đặc tả </w:t>
      </w:r>
      <w:r w:rsidR="00E30B4B">
        <w:t>Use-case</w:t>
      </w:r>
      <w:r w:rsidR="000C5246" w:rsidRPr="003853E2">
        <w:t xml:space="preserve"> Đ</w:t>
      </w:r>
      <w:r w:rsidR="001C346C" w:rsidRPr="003853E2">
        <w:t xml:space="preserve">ăng </w:t>
      </w:r>
      <w:bookmarkEnd w:id="83"/>
      <w:r w:rsidR="001C346C" w:rsidRPr="003853E2">
        <w:t>nhập</w:t>
      </w:r>
      <w:bookmarkEnd w:id="84"/>
      <w:bookmarkEnd w:id="85"/>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BB55C5" w14:paraId="46C84175" w14:textId="77777777" w:rsidTr="00710E20">
        <w:tc>
          <w:tcPr>
            <w:tcW w:w="2154" w:type="dxa"/>
          </w:tcPr>
          <w:p w14:paraId="3E048DD1" w14:textId="24F80456" w:rsidR="00BB55C5" w:rsidRPr="00DD5DFC" w:rsidRDefault="00BB55C5" w:rsidP="00DD5DFC">
            <w:pPr>
              <w:spacing w:before="120"/>
              <w:ind w:firstLine="0"/>
              <w:rPr>
                <w:b/>
                <w:bCs/>
              </w:rPr>
            </w:pPr>
            <w:r w:rsidRPr="00DD5DFC">
              <w:rPr>
                <w:b/>
                <w:bCs/>
              </w:rPr>
              <w:t>ID</w:t>
            </w:r>
          </w:p>
        </w:tc>
        <w:tc>
          <w:tcPr>
            <w:tcW w:w="6947" w:type="dxa"/>
            <w:gridSpan w:val="4"/>
          </w:tcPr>
          <w:p w14:paraId="4FC15434" w14:textId="6BF23767" w:rsidR="00BB55C5" w:rsidRDefault="008F783A" w:rsidP="00DD5DFC">
            <w:pPr>
              <w:spacing w:before="120"/>
              <w:ind w:firstLine="0"/>
            </w:pPr>
            <w:r>
              <w:t>UC0</w:t>
            </w:r>
            <w:r w:rsidR="00BB55C5" w:rsidRPr="0032359C">
              <w:t>1</w:t>
            </w:r>
          </w:p>
        </w:tc>
      </w:tr>
      <w:tr w:rsidR="00BB55C5" w14:paraId="2E68822B" w14:textId="77777777" w:rsidTr="00710E20">
        <w:tc>
          <w:tcPr>
            <w:tcW w:w="2154" w:type="dxa"/>
          </w:tcPr>
          <w:p w14:paraId="0B83F4EE" w14:textId="40FB6D85" w:rsidR="00BB55C5" w:rsidRPr="00DD5DFC" w:rsidRDefault="00E30B4B" w:rsidP="00DD5DFC">
            <w:pPr>
              <w:spacing w:before="120"/>
              <w:ind w:firstLine="0"/>
              <w:rPr>
                <w:b/>
                <w:bCs/>
              </w:rPr>
            </w:pPr>
            <w:r>
              <w:rPr>
                <w:b/>
                <w:bCs/>
              </w:rPr>
              <w:t>Use-case</w:t>
            </w:r>
          </w:p>
        </w:tc>
        <w:tc>
          <w:tcPr>
            <w:tcW w:w="6947" w:type="dxa"/>
            <w:gridSpan w:val="4"/>
          </w:tcPr>
          <w:p w14:paraId="6058169E" w14:textId="4F6B1063" w:rsidR="00BB55C5" w:rsidRDefault="00BB55C5" w:rsidP="00DD5DFC">
            <w:pPr>
              <w:spacing w:before="120"/>
              <w:ind w:firstLine="0"/>
            </w:pPr>
            <w:r w:rsidRPr="0032359C">
              <w:t>Đăng nhập</w:t>
            </w:r>
          </w:p>
        </w:tc>
      </w:tr>
      <w:tr w:rsidR="005E4FEE" w14:paraId="0C5DA57B" w14:textId="77777777" w:rsidTr="00710E20">
        <w:tc>
          <w:tcPr>
            <w:tcW w:w="2154" w:type="dxa"/>
          </w:tcPr>
          <w:p w14:paraId="7A566C22" w14:textId="25CD1168" w:rsidR="005E4FEE" w:rsidRPr="00DD5DFC" w:rsidRDefault="005E4FEE" w:rsidP="00DD5DFC">
            <w:pPr>
              <w:spacing w:before="120"/>
              <w:ind w:firstLine="0"/>
              <w:rPr>
                <w:b/>
                <w:bCs/>
              </w:rPr>
            </w:pPr>
            <w:r w:rsidRPr="00DD5DFC">
              <w:rPr>
                <w:b/>
                <w:bCs/>
              </w:rPr>
              <w:t>Sceneraio</w:t>
            </w:r>
          </w:p>
        </w:tc>
        <w:tc>
          <w:tcPr>
            <w:tcW w:w="6947" w:type="dxa"/>
            <w:gridSpan w:val="4"/>
          </w:tcPr>
          <w:p w14:paraId="607F3D40" w14:textId="255068A3" w:rsidR="005E4FEE" w:rsidRDefault="00C44752" w:rsidP="00DD5DFC">
            <w:pPr>
              <w:spacing w:before="120"/>
              <w:ind w:firstLine="0"/>
            </w:pPr>
            <w:r>
              <w:t>Tác nhân</w:t>
            </w:r>
            <w:r w:rsidR="005E4FEE" w:rsidRPr="0032359C">
              <w:t xml:space="preserve"> muốn truy cập vào hệ thống</w:t>
            </w:r>
            <w:r w:rsidR="005E4FEE">
              <w:t xml:space="preserve"> để sử dụng các chức năng </w:t>
            </w:r>
            <w:r w:rsidR="008A6847" w:rsidRPr="008A6847">
              <w:t>của hệ thống</w:t>
            </w:r>
            <w:r w:rsidR="005E4FEE" w:rsidRPr="0032359C">
              <w:t>.</w:t>
            </w:r>
          </w:p>
        </w:tc>
      </w:tr>
      <w:tr w:rsidR="005E4FEE" w14:paraId="3EA7D4F2" w14:textId="77777777" w:rsidTr="00710E20">
        <w:tc>
          <w:tcPr>
            <w:tcW w:w="2154" w:type="dxa"/>
          </w:tcPr>
          <w:p w14:paraId="7FA2225E" w14:textId="6B27039C" w:rsidR="005E4FEE" w:rsidRPr="00DD5DFC" w:rsidRDefault="005E4FEE" w:rsidP="00DD5DFC">
            <w:pPr>
              <w:spacing w:before="120"/>
              <w:ind w:firstLine="0"/>
              <w:rPr>
                <w:b/>
                <w:bCs/>
              </w:rPr>
            </w:pPr>
            <w:r w:rsidRPr="00DD5DFC">
              <w:rPr>
                <w:b/>
                <w:bCs/>
              </w:rPr>
              <w:t>Triggering Event</w:t>
            </w:r>
          </w:p>
        </w:tc>
        <w:tc>
          <w:tcPr>
            <w:tcW w:w="6947" w:type="dxa"/>
            <w:gridSpan w:val="4"/>
          </w:tcPr>
          <w:p w14:paraId="0A0D6351" w14:textId="65E8B572" w:rsidR="005E4FEE" w:rsidRDefault="005E4FEE" w:rsidP="00DD5DFC">
            <w:pPr>
              <w:spacing w:before="120"/>
              <w:ind w:firstLine="0"/>
            </w:pPr>
            <w:r w:rsidRPr="0032359C">
              <w:t>Nhấn chức năng “Đăng nhập” trên giao diện website.</w:t>
            </w:r>
          </w:p>
        </w:tc>
      </w:tr>
      <w:tr w:rsidR="005E4FEE" w14:paraId="67BB2C2B" w14:textId="77777777" w:rsidTr="00710E20">
        <w:tc>
          <w:tcPr>
            <w:tcW w:w="2154" w:type="dxa"/>
          </w:tcPr>
          <w:p w14:paraId="47A11C6F" w14:textId="0794F41C" w:rsidR="005E4FEE" w:rsidRPr="00DD5DFC" w:rsidRDefault="005E4FEE" w:rsidP="00DD5DFC">
            <w:pPr>
              <w:spacing w:before="120"/>
              <w:ind w:firstLine="0"/>
              <w:rPr>
                <w:b/>
                <w:bCs/>
              </w:rPr>
            </w:pPr>
            <w:r w:rsidRPr="00DD5DFC">
              <w:rPr>
                <w:b/>
                <w:bCs/>
              </w:rPr>
              <w:t>Brief description</w:t>
            </w:r>
          </w:p>
        </w:tc>
        <w:tc>
          <w:tcPr>
            <w:tcW w:w="6947" w:type="dxa"/>
            <w:gridSpan w:val="4"/>
          </w:tcPr>
          <w:p w14:paraId="0ACCA3F9" w14:textId="4B6D2F2F" w:rsidR="005E4FEE" w:rsidRDefault="00C44752" w:rsidP="00DD5DFC">
            <w:pPr>
              <w:spacing w:before="120"/>
              <w:ind w:firstLine="0"/>
            </w:pPr>
            <w:r>
              <w:t>Tác nhân</w:t>
            </w:r>
            <w:r w:rsidR="005E4FEE" w:rsidRPr="0032359C">
              <w:t xml:space="preserve"> sử dụng tài khoản đã được cấp để đăng nhập. Hệ thống xác thực thông tin và cho phép truy cập vào hệ thống nếu thông tin là hợp lệ.</w:t>
            </w:r>
          </w:p>
        </w:tc>
      </w:tr>
      <w:tr w:rsidR="005E4FEE" w14:paraId="60236252" w14:textId="77777777" w:rsidTr="00710E20">
        <w:tc>
          <w:tcPr>
            <w:tcW w:w="2154" w:type="dxa"/>
          </w:tcPr>
          <w:p w14:paraId="129A6DFA" w14:textId="6CD9BA65" w:rsidR="005E4FEE" w:rsidRPr="00DD5DFC" w:rsidRDefault="005E4FEE" w:rsidP="00DD5DFC">
            <w:pPr>
              <w:spacing w:before="120"/>
              <w:ind w:firstLine="0"/>
              <w:rPr>
                <w:b/>
                <w:bCs/>
              </w:rPr>
            </w:pPr>
            <w:r w:rsidRPr="00DD5DFC">
              <w:rPr>
                <w:b/>
                <w:bCs/>
              </w:rPr>
              <w:t>Actors</w:t>
            </w:r>
          </w:p>
        </w:tc>
        <w:tc>
          <w:tcPr>
            <w:tcW w:w="6947" w:type="dxa"/>
            <w:gridSpan w:val="4"/>
          </w:tcPr>
          <w:p w14:paraId="4979C911" w14:textId="769D871B" w:rsidR="005E4FEE" w:rsidRDefault="008A6847" w:rsidP="00DD5DFC">
            <w:pPr>
              <w:spacing w:before="120"/>
              <w:ind w:firstLine="0"/>
            </w:pPr>
            <w:r>
              <w:t>T</w:t>
            </w:r>
            <w:r w:rsidRPr="008A6847">
              <w:t xml:space="preserve">ổng phụ </w:t>
            </w:r>
            <w:r>
              <w:t>trách, g</w:t>
            </w:r>
            <w:r w:rsidRPr="008A6847">
              <w:t xml:space="preserve">iáo viên, học </w:t>
            </w:r>
            <w:r w:rsidR="00DE45CF">
              <w:t>sinh.</w:t>
            </w:r>
          </w:p>
        </w:tc>
      </w:tr>
      <w:tr w:rsidR="005E4FEE" w14:paraId="48311B28" w14:textId="77777777" w:rsidTr="00710E20">
        <w:tc>
          <w:tcPr>
            <w:tcW w:w="2154" w:type="dxa"/>
          </w:tcPr>
          <w:p w14:paraId="487FD920" w14:textId="1868B89A" w:rsidR="005E4FEE" w:rsidRPr="00DD5DFC" w:rsidRDefault="005E4FEE" w:rsidP="00DD5DFC">
            <w:pPr>
              <w:spacing w:before="120"/>
              <w:ind w:firstLine="0"/>
              <w:rPr>
                <w:b/>
                <w:bCs/>
              </w:rPr>
            </w:pPr>
            <w:r w:rsidRPr="00DD5DFC">
              <w:rPr>
                <w:b/>
                <w:bCs/>
              </w:rPr>
              <w:t>Stackholder</w:t>
            </w:r>
          </w:p>
        </w:tc>
        <w:tc>
          <w:tcPr>
            <w:tcW w:w="6947" w:type="dxa"/>
            <w:gridSpan w:val="4"/>
          </w:tcPr>
          <w:p w14:paraId="6BB98BB2" w14:textId="30017AFF" w:rsidR="005E4FEE" w:rsidRDefault="005E4FEE" w:rsidP="00DD5DFC">
            <w:pPr>
              <w:spacing w:before="120"/>
              <w:ind w:firstLine="0"/>
            </w:pPr>
            <w:r w:rsidRPr="005E4FEE">
              <w:t>Không có</w:t>
            </w:r>
          </w:p>
        </w:tc>
      </w:tr>
      <w:tr w:rsidR="005E4FEE" w14:paraId="3C551A49" w14:textId="77777777" w:rsidTr="00710E20">
        <w:tc>
          <w:tcPr>
            <w:tcW w:w="2154" w:type="dxa"/>
          </w:tcPr>
          <w:p w14:paraId="2D2D66D6" w14:textId="047EAF9C" w:rsidR="005E4FEE" w:rsidRPr="00DD5DFC" w:rsidRDefault="005E4FEE" w:rsidP="00DD5DFC">
            <w:pPr>
              <w:spacing w:before="120"/>
              <w:ind w:firstLine="0"/>
              <w:rPr>
                <w:b/>
                <w:bCs/>
              </w:rPr>
            </w:pPr>
            <w:r w:rsidRPr="00DD5DFC">
              <w:rPr>
                <w:b/>
                <w:bCs/>
              </w:rPr>
              <w:t>Preconditions</w:t>
            </w:r>
          </w:p>
        </w:tc>
        <w:tc>
          <w:tcPr>
            <w:tcW w:w="6947" w:type="dxa"/>
            <w:gridSpan w:val="4"/>
          </w:tcPr>
          <w:p w14:paraId="55947DF3" w14:textId="77777777" w:rsidR="005E4FEE" w:rsidRDefault="005E4FEE" w:rsidP="00DD5DFC">
            <w:pPr>
              <w:spacing w:before="120"/>
              <w:ind w:firstLine="0"/>
            </w:pPr>
            <w:r>
              <w:t xml:space="preserve">- </w:t>
            </w:r>
            <w:r w:rsidRPr="006B6A94">
              <w:t>Tài khoản đã được cấp trên hệ thống</w:t>
            </w:r>
            <w:r w:rsidRPr="0032359C">
              <w:t xml:space="preserve">. </w:t>
            </w:r>
          </w:p>
          <w:p w14:paraId="41CEF9E2" w14:textId="3CB0AFD0" w:rsidR="005E4FEE" w:rsidRDefault="005E4FEE" w:rsidP="00DD5DFC">
            <w:pPr>
              <w:ind w:firstLine="0"/>
            </w:pPr>
            <w:r>
              <w:t xml:space="preserve">- </w:t>
            </w:r>
            <w:r w:rsidRPr="0032359C">
              <w:t>Tài khoản đã được phân quyền.</w:t>
            </w:r>
          </w:p>
        </w:tc>
      </w:tr>
      <w:tr w:rsidR="005E4FEE" w14:paraId="59E8A9B8" w14:textId="77777777" w:rsidTr="00710E20">
        <w:tc>
          <w:tcPr>
            <w:tcW w:w="2154" w:type="dxa"/>
          </w:tcPr>
          <w:p w14:paraId="1EEBB22A" w14:textId="7E3871F1" w:rsidR="005E4FEE" w:rsidRPr="00DD5DFC" w:rsidRDefault="00AD27A0" w:rsidP="00DD5DFC">
            <w:pPr>
              <w:spacing w:before="120"/>
              <w:ind w:firstLine="0"/>
              <w:rPr>
                <w:b/>
                <w:bCs/>
              </w:rPr>
            </w:pPr>
            <w:r>
              <w:rPr>
                <w:b/>
                <w:bCs/>
              </w:rPr>
              <w:lastRenderedPageBreak/>
              <w:t>Post</w:t>
            </w:r>
            <w:r w:rsidRPr="002B0CEC">
              <w:rPr>
                <w:b/>
                <w:bCs/>
              </w:rPr>
              <w:t>conditions</w:t>
            </w:r>
          </w:p>
        </w:tc>
        <w:tc>
          <w:tcPr>
            <w:tcW w:w="6947" w:type="dxa"/>
            <w:gridSpan w:val="4"/>
          </w:tcPr>
          <w:p w14:paraId="531EA68F" w14:textId="756847D6" w:rsidR="005E4FEE" w:rsidRDefault="00C44752" w:rsidP="00DD5DFC">
            <w:pPr>
              <w:spacing w:before="120"/>
              <w:ind w:firstLine="0"/>
            </w:pPr>
            <w:r>
              <w:t>Tác nhân</w:t>
            </w:r>
            <w:r w:rsidR="005E4FEE">
              <w:t xml:space="preserve"> được đăng nhập thành công và chuyển hướng đến giao diện tương ứng.</w:t>
            </w:r>
          </w:p>
        </w:tc>
      </w:tr>
      <w:tr w:rsidR="005E4FEE" w14:paraId="0F5DD4F4" w14:textId="77777777" w:rsidTr="00710E20">
        <w:trPr>
          <w:trHeight w:val="285"/>
        </w:trPr>
        <w:tc>
          <w:tcPr>
            <w:tcW w:w="2154" w:type="dxa"/>
            <w:vMerge w:val="restart"/>
          </w:tcPr>
          <w:p w14:paraId="1B5EA0DF" w14:textId="32BF8A80" w:rsidR="005E4FEE" w:rsidRPr="00DD5DFC" w:rsidRDefault="005E4FEE" w:rsidP="00DD5DFC">
            <w:pPr>
              <w:spacing w:before="120"/>
              <w:ind w:firstLine="0"/>
              <w:rPr>
                <w:b/>
                <w:bCs/>
              </w:rPr>
            </w:pPr>
            <w:r w:rsidRPr="00DD5DFC">
              <w:rPr>
                <w:b/>
                <w:bCs/>
              </w:rPr>
              <w:t>Flow of activities</w:t>
            </w:r>
          </w:p>
        </w:tc>
        <w:tc>
          <w:tcPr>
            <w:tcW w:w="3473" w:type="dxa"/>
            <w:gridSpan w:val="2"/>
          </w:tcPr>
          <w:p w14:paraId="4CB06D85" w14:textId="51345295" w:rsidR="005E4FEE" w:rsidRPr="00DD5DFC" w:rsidRDefault="005E4FEE" w:rsidP="00DD5DFC">
            <w:pPr>
              <w:spacing w:before="120"/>
              <w:ind w:firstLine="0"/>
              <w:jc w:val="center"/>
              <w:rPr>
                <w:b/>
                <w:bCs/>
              </w:rPr>
            </w:pPr>
            <w:r w:rsidRPr="00DD5DFC">
              <w:rPr>
                <w:b/>
                <w:bCs/>
              </w:rPr>
              <w:t>Actor</w:t>
            </w:r>
          </w:p>
        </w:tc>
        <w:tc>
          <w:tcPr>
            <w:tcW w:w="3474" w:type="dxa"/>
            <w:gridSpan w:val="2"/>
          </w:tcPr>
          <w:p w14:paraId="184E4FF3" w14:textId="432595A9" w:rsidR="005E4FEE" w:rsidRPr="00DD5DFC" w:rsidRDefault="005E4FEE" w:rsidP="00DD5DFC">
            <w:pPr>
              <w:spacing w:before="120"/>
              <w:ind w:firstLine="0"/>
              <w:jc w:val="center"/>
              <w:rPr>
                <w:b/>
                <w:bCs/>
              </w:rPr>
            </w:pPr>
            <w:r w:rsidRPr="00DD5DFC">
              <w:rPr>
                <w:b/>
                <w:bCs/>
              </w:rPr>
              <w:t>System</w:t>
            </w:r>
          </w:p>
        </w:tc>
      </w:tr>
      <w:tr w:rsidR="005E4FEE" w14:paraId="334AB478" w14:textId="77777777" w:rsidTr="00710E20">
        <w:trPr>
          <w:trHeight w:val="285"/>
        </w:trPr>
        <w:tc>
          <w:tcPr>
            <w:tcW w:w="2154" w:type="dxa"/>
            <w:vMerge/>
          </w:tcPr>
          <w:p w14:paraId="272CD1CC" w14:textId="77777777" w:rsidR="005E4FEE" w:rsidRPr="00DD5DFC" w:rsidRDefault="005E4FEE" w:rsidP="00DD5DFC">
            <w:pPr>
              <w:spacing w:before="120"/>
              <w:rPr>
                <w:b/>
                <w:bCs/>
              </w:rPr>
            </w:pPr>
          </w:p>
        </w:tc>
        <w:tc>
          <w:tcPr>
            <w:tcW w:w="3473" w:type="dxa"/>
            <w:gridSpan w:val="2"/>
          </w:tcPr>
          <w:p w14:paraId="72C06AA0" w14:textId="586206B6" w:rsidR="005E4FEE" w:rsidRDefault="005E4FEE" w:rsidP="008A6847">
            <w:pPr>
              <w:spacing w:before="120"/>
              <w:ind w:firstLine="0"/>
            </w:pPr>
            <w:r>
              <w:t xml:space="preserve">1. Truy cập website </w:t>
            </w:r>
            <w:r w:rsidR="00DB50F4">
              <w:t xml:space="preserve">của </w:t>
            </w:r>
            <w:r>
              <w:t xml:space="preserve">trường. </w:t>
            </w:r>
          </w:p>
          <w:p w14:paraId="61355C85" w14:textId="77777777" w:rsidR="00843B27" w:rsidRDefault="00843B27" w:rsidP="008A6847">
            <w:pPr>
              <w:ind w:firstLine="0"/>
              <w:rPr>
                <w:lang w:val="en-US"/>
              </w:rPr>
            </w:pPr>
          </w:p>
          <w:p w14:paraId="5AC77415" w14:textId="547302D4" w:rsidR="005E4FEE" w:rsidRPr="006A471A" w:rsidRDefault="005E4FEE" w:rsidP="008A6847">
            <w:pPr>
              <w:ind w:firstLine="0"/>
            </w:pPr>
            <w:r>
              <w:t>2. Chọn chức năng “Đăng nhập”</w:t>
            </w:r>
            <w:r w:rsidR="008453C9">
              <w:t xml:space="preserve"> </w:t>
            </w:r>
            <w:r w:rsidR="008453C9" w:rsidRPr="00077056">
              <w:t>trên giao diện</w:t>
            </w:r>
            <w:r w:rsidR="008453C9">
              <w:t xml:space="preserve"> website.</w:t>
            </w:r>
          </w:p>
          <w:p w14:paraId="27B8A6E5" w14:textId="77777777" w:rsidR="008A6847" w:rsidRDefault="005E4FEE" w:rsidP="008A6847">
            <w:pPr>
              <w:ind w:firstLine="0"/>
            </w:pPr>
            <w:r>
              <w:t xml:space="preserve">3. Nhập tên đăng nhập và mật </w:t>
            </w:r>
            <w:r w:rsidR="008A6847">
              <w:t>khẩu.</w:t>
            </w:r>
          </w:p>
          <w:p w14:paraId="52F0EE54" w14:textId="525E8715" w:rsidR="005E4FEE" w:rsidRDefault="008A6847" w:rsidP="008A6847">
            <w:pPr>
              <w:ind w:firstLine="0"/>
            </w:pPr>
            <w:r>
              <w:t>4. N</w:t>
            </w:r>
            <w:r w:rsidR="005E4FEE">
              <w:t>hấn nút “Đăng nhập”.</w:t>
            </w:r>
          </w:p>
        </w:tc>
        <w:tc>
          <w:tcPr>
            <w:tcW w:w="3474" w:type="dxa"/>
            <w:gridSpan w:val="2"/>
          </w:tcPr>
          <w:p w14:paraId="1FD4AA0B" w14:textId="0E56BBBD" w:rsidR="005E4FEE" w:rsidRDefault="005E4FEE" w:rsidP="008A6847">
            <w:pPr>
              <w:spacing w:before="120"/>
              <w:ind w:firstLine="0"/>
            </w:pPr>
            <w:r>
              <w:t>1.1 Hiển thị giao diện người dùng.</w:t>
            </w:r>
          </w:p>
          <w:p w14:paraId="3C8C3D91" w14:textId="20159081" w:rsidR="005E4FEE" w:rsidRDefault="005E4FEE" w:rsidP="008A6847">
            <w:pPr>
              <w:ind w:firstLine="0"/>
            </w:pPr>
            <w:r>
              <w:t xml:space="preserve">2.1 Chuyển đến giao diện </w:t>
            </w:r>
            <w:r w:rsidR="008A6847">
              <w:t>Đ</w:t>
            </w:r>
            <w:r>
              <w:t>ăng nhập.</w:t>
            </w:r>
          </w:p>
          <w:p w14:paraId="04F26EBB" w14:textId="638E9CAD" w:rsidR="008A6847" w:rsidRDefault="005E4FEE" w:rsidP="008A6847">
            <w:pPr>
              <w:ind w:firstLine="0"/>
            </w:pPr>
            <w:r>
              <w:t xml:space="preserve">3.1 </w:t>
            </w:r>
            <w:r w:rsidR="008A6847" w:rsidRPr="008A6847">
              <w:t xml:space="preserve">Kiểm tra định dạng đầu vào và mã hóa thông tin mật khẩu. </w:t>
            </w:r>
          </w:p>
          <w:p w14:paraId="6B22A7C9" w14:textId="1EF686FC" w:rsidR="005E4FEE" w:rsidRDefault="008A6847" w:rsidP="008A6847">
            <w:pPr>
              <w:ind w:firstLine="0"/>
            </w:pPr>
            <w:r>
              <w:t xml:space="preserve">4.1 </w:t>
            </w:r>
            <w:r w:rsidR="005E4FEE">
              <w:t>Kiểm tra thông tin đăng nhập và xác minh tính hợp lệ của nó.</w:t>
            </w:r>
          </w:p>
          <w:p w14:paraId="7EC06AAC" w14:textId="53DC70D5" w:rsidR="005E4FEE" w:rsidRPr="0020518A" w:rsidRDefault="008A6847" w:rsidP="008A6847">
            <w:pPr>
              <w:ind w:firstLine="0"/>
            </w:pPr>
            <w:r>
              <w:t>4</w:t>
            </w:r>
            <w:r w:rsidR="005E4FEE" w:rsidRPr="0020518A">
              <w:t>.</w:t>
            </w:r>
            <w:r w:rsidR="005E4FEE">
              <w:t>2</w:t>
            </w:r>
            <w:r w:rsidR="005E4FEE" w:rsidRPr="0020518A">
              <w:t xml:space="preserve"> Hiển thị đăng nhập thành </w:t>
            </w:r>
            <w:r w:rsidR="005E4FEE">
              <w:t>công.</w:t>
            </w:r>
          </w:p>
          <w:p w14:paraId="7D7958A5" w14:textId="3C8D66E4" w:rsidR="005E4FEE" w:rsidRDefault="008A6847" w:rsidP="008A6847">
            <w:pPr>
              <w:ind w:firstLine="0"/>
            </w:pPr>
            <w:r>
              <w:t>4</w:t>
            </w:r>
            <w:r w:rsidR="005E4FEE" w:rsidRPr="0020518A">
              <w:t>.</w:t>
            </w:r>
            <w:r w:rsidR="005E4FEE">
              <w:t>3 Chuyển sang giao diện tương ứng.</w:t>
            </w:r>
          </w:p>
        </w:tc>
      </w:tr>
      <w:tr w:rsidR="005E4FEE" w14:paraId="37109671" w14:textId="77777777" w:rsidTr="00710E20">
        <w:tc>
          <w:tcPr>
            <w:tcW w:w="2154" w:type="dxa"/>
          </w:tcPr>
          <w:p w14:paraId="41DDA2BA" w14:textId="23C20C37" w:rsidR="005E4FEE" w:rsidRPr="00DD5DFC" w:rsidRDefault="005E4FEE" w:rsidP="00DD5DFC">
            <w:pPr>
              <w:spacing w:before="120"/>
              <w:ind w:firstLine="0"/>
              <w:rPr>
                <w:b/>
                <w:bCs/>
              </w:rPr>
            </w:pPr>
            <w:r w:rsidRPr="00DD5DFC">
              <w:rPr>
                <w:b/>
                <w:bCs/>
              </w:rPr>
              <w:t>Exception</w:t>
            </w:r>
          </w:p>
        </w:tc>
        <w:tc>
          <w:tcPr>
            <w:tcW w:w="6947" w:type="dxa"/>
            <w:gridSpan w:val="4"/>
            <w:vAlign w:val="center"/>
          </w:tcPr>
          <w:p w14:paraId="6EB87FED" w14:textId="3E22C39D" w:rsidR="005E4FEE" w:rsidRDefault="008A6847" w:rsidP="00DD5DFC">
            <w:pPr>
              <w:spacing w:before="120"/>
              <w:ind w:firstLine="0"/>
            </w:pPr>
            <w:r>
              <w:t>4</w:t>
            </w:r>
            <w:r w:rsidR="005E4FEE">
              <w:t xml:space="preserve">.1a </w:t>
            </w:r>
            <w:r w:rsidR="005E4FEE" w:rsidRPr="006B6A94">
              <w:t>Tài khoản không tồn tại trên hệ thống hoặc mật khẩu không đúng. Hệ thống hiển thị thông báo lỗi và yêu cầu người dùng nhập lại.</w:t>
            </w:r>
          </w:p>
        </w:tc>
      </w:tr>
      <w:tr w:rsidR="00077056" w14:paraId="43FE7299" w14:textId="77777777" w:rsidTr="00710E20">
        <w:tc>
          <w:tcPr>
            <w:tcW w:w="9101" w:type="dxa"/>
            <w:gridSpan w:val="5"/>
          </w:tcPr>
          <w:p w14:paraId="6487ACD6" w14:textId="5A43F5B4" w:rsidR="00077056" w:rsidRPr="00DD5DFC" w:rsidRDefault="00077056" w:rsidP="00DD5DFC">
            <w:pPr>
              <w:spacing w:before="120"/>
              <w:ind w:firstLine="0"/>
              <w:rPr>
                <w:b/>
                <w:bCs/>
              </w:rPr>
            </w:pPr>
            <w:r w:rsidRPr="00DD5DFC">
              <w:rPr>
                <w:b/>
                <w:bCs/>
              </w:rPr>
              <w:t>Summary</w:t>
            </w:r>
          </w:p>
        </w:tc>
      </w:tr>
      <w:tr w:rsidR="005E4FEE" w14:paraId="72F1B131" w14:textId="77777777" w:rsidTr="00710E20">
        <w:tc>
          <w:tcPr>
            <w:tcW w:w="2154" w:type="dxa"/>
          </w:tcPr>
          <w:p w14:paraId="137F1DCB" w14:textId="77777777" w:rsidR="005E4FEE" w:rsidRPr="002B0CEC" w:rsidRDefault="005E4FEE" w:rsidP="00DD5DFC">
            <w:pPr>
              <w:spacing w:before="120"/>
              <w:ind w:firstLine="0"/>
              <w:jc w:val="center"/>
              <w:rPr>
                <w:b/>
                <w:bCs/>
              </w:rPr>
            </w:pPr>
            <w:r w:rsidRPr="002B0CEC">
              <w:rPr>
                <w:b/>
                <w:bCs/>
              </w:rPr>
              <w:t>Inputs</w:t>
            </w:r>
          </w:p>
        </w:tc>
        <w:tc>
          <w:tcPr>
            <w:tcW w:w="2343" w:type="dxa"/>
          </w:tcPr>
          <w:p w14:paraId="0EA6AFCB" w14:textId="77777777" w:rsidR="005E4FEE" w:rsidRPr="002B0CEC" w:rsidRDefault="005E4FEE" w:rsidP="00DD5DFC">
            <w:pPr>
              <w:spacing w:before="120"/>
              <w:ind w:firstLine="0"/>
              <w:jc w:val="center"/>
              <w:rPr>
                <w:b/>
                <w:bCs/>
              </w:rPr>
            </w:pPr>
            <w:r w:rsidRPr="002B0CEC">
              <w:rPr>
                <w:b/>
                <w:bCs/>
              </w:rPr>
              <w:t>Source</w:t>
            </w:r>
          </w:p>
        </w:tc>
        <w:tc>
          <w:tcPr>
            <w:tcW w:w="2334" w:type="dxa"/>
            <w:gridSpan w:val="2"/>
          </w:tcPr>
          <w:p w14:paraId="2BB2B752" w14:textId="77777777" w:rsidR="005E4FEE" w:rsidRPr="002B0CEC" w:rsidRDefault="005E4FEE" w:rsidP="00DD5DFC">
            <w:pPr>
              <w:spacing w:before="120"/>
              <w:ind w:firstLine="0"/>
              <w:jc w:val="center"/>
              <w:rPr>
                <w:b/>
                <w:bCs/>
              </w:rPr>
            </w:pPr>
            <w:r w:rsidRPr="002B0CEC">
              <w:rPr>
                <w:b/>
                <w:bCs/>
              </w:rPr>
              <w:t>Outputs</w:t>
            </w:r>
          </w:p>
        </w:tc>
        <w:tc>
          <w:tcPr>
            <w:tcW w:w="2270" w:type="dxa"/>
          </w:tcPr>
          <w:p w14:paraId="022F7D97" w14:textId="77777777" w:rsidR="005E4FEE" w:rsidRPr="002B0CEC" w:rsidRDefault="005E4FEE" w:rsidP="00DD5DFC">
            <w:pPr>
              <w:spacing w:before="120"/>
              <w:ind w:firstLine="0"/>
              <w:jc w:val="center"/>
              <w:rPr>
                <w:b/>
                <w:bCs/>
              </w:rPr>
            </w:pPr>
            <w:r w:rsidRPr="002B0CEC">
              <w:rPr>
                <w:b/>
                <w:bCs/>
              </w:rPr>
              <w:t>Destination</w:t>
            </w:r>
          </w:p>
        </w:tc>
      </w:tr>
      <w:tr w:rsidR="00CC4CAF" w14:paraId="7AFFCB93" w14:textId="77777777" w:rsidTr="00710E20">
        <w:tc>
          <w:tcPr>
            <w:tcW w:w="2154" w:type="dxa"/>
          </w:tcPr>
          <w:p w14:paraId="03AC8D98" w14:textId="77777777" w:rsidR="00CC4CAF" w:rsidRDefault="00AD4E4F" w:rsidP="00CC4CAF">
            <w:pPr>
              <w:spacing w:before="120"/>
              <w:ind w:firstLine="0"/>
            </w:pPr>
            <w:r>
              <w:t>Email</w:t>
            </w:r>
            <w:r w:rsidR="00CC4CAF">
              <w:t xml:space="preserve"> và mật khẩu</w:t>
            </w:r>
          </w:p>
          <w:p w14:paraId="31460A67" w14:textId="0DC0B8F1" w:rsidR="004601A2" w:rsidRPr="00CC4CAF" w:rsidRDefault="004601A2" w:rsidP="004601A2">
            <w:pPr>
              <w:ind w:firstLine="0"/>
            </w:pPr>
            <w:r w:rsidRPr="003230A8">
              <w:t xml:space="preserve">Mã học sinh và mật </w:t>
            </w:r>
            <w:r>
              <w:t>khẩu</w:t>
            </w:r>
          </w:p>
        </w:tc>
        <w:tc>
          <w:tcPr>
            <w:tcW w:w="2343" w:type="dxa"/>
          </w:tcPr>
          <w:p w14:paraId="521FC974" w14:textId="77777777" w:rsidR="004601A2" w:rsidRDefault="004601A2" w:rsidP="004601A2">
            <w:pPr>
              <w:spacing w:before="120"/>
              <w:ind w:firstLine="0"/>
            </w:pPr>
            <w:r>
              <w:t>Bảng Teacher</w:t>
            </w:r>
          </w:p>
          <w:p w14:paraId="3A12D04E" w14:textId="28805117" w:rsidR="00CC4CAF" w:rsidRPr="003230A8" w:rsidRDefault="004601A2" w:rsidP="004601A2">
            <w:pPr>
              <w:ind w:firstLine="0"/>
            </w:pPr>
            <w:r>
              <w:t>Bảng Student</w:t>
            </w:r>
          </w:p>
        </w:tc>
        <w:tc>
          <w:tcPr>
            <w:tcW w:w="2334" w:type="dxa"/>
            <w:gridSpan w:val="2"/>
          </w:tcPr>
          <w:p w14:paraId="7ECE1A2C" w14:textId="6DE1DE39" w:rsidR="00CC4CAF" w:rsidRPr="003230A8" w:rsidRDefault="00CC4CAF" w:rsidP="00CC4CAF">
            <w:pPr>
              <w:spacing w:before="120"/>
              <w:ind w:firstLine="0"/>
            </w:pPr>
            <w:r w:rsidRPr="00C65D7A">
              <w:t>Kết quả đăng nhập</w:t>
            </w:r>
          </w:p>
        </w:tc>
        <w:tc>
          <w:tcPr>
            <w:tcW w:w="2270" w:type="dxa"/>
          </w:tcPr>
          <w:p w14:paraId="43CF1906" w14:textId="25265EAF" w:rsidR="00CC4CAF" w:rsidRPr="003230A8" w:rsidRDefault="004601A2" w:rsidP="00CC4CAF">
            <w:pPr>
              <w:spacing w:before="120"/>
              <w:ind w:firstLine="0"/>
            </w:pPr>
            <w:r>
              <w:t>Giao diện người dùng tương ứng</w:t>
            </w:r>
          </w:p>
        </w:tc>
      </w:tr>
    </w:tbl>
    <w:p w14:paraId="3B31F874" w14:textId="77777777" w:rsidR="005E4FEE" w:rsidRDefault="005E4FEE" w:rsidP="00C37F4E">
      <w:r>
        <w:br w:type="page"/>
      </w:r>
    </w:p>
    <w:p w14:paraId="7DCBD32B" w14:textId="4AB576E7" w:rsidR="00BA28E8" w:rsidRDefault="00E30B4B" w:rsidP="004601A2">
      <w:pPr>
        <w:pStyle w:val="Heading4"/>
      </w:pPr>
      <w:bookmarkStart w:id="86" w:name="_Toc182649145"/>
      <w:r>
        <w:lastRenderedPageBreak/>
        <w:t>Use-case</w:t>
      </w:r>
      <w:r w:rsidR="00BA28E8" w:rsidRPr="00845E13">
        <w:t xml:space="preserve"> </w:t>
      </w:r>
      <w:r w:rsidR="00BA28E8">
        <w:t>Đăng xuất</w:t>
      </w:r>
      <w:bookmarkEnd w:id="86"/>
    </w:p>
    <w:p w14:paraId="00AC6017" w14:textId="710A4389" w:rsidR="00B13538" w:rsidRPr="00DE45CF" w:rsidRDefault="00AD4E4F" w:rsidP="00AD4E4F">
      <w:pPr>
        <w:spacing w:line="240" w:lineRule="auto"/>
        <w:ind w:firstLine="0"/>
        <w:jc w:val="left"/>
        <w:rPr>
          <w:sz w:val="24"/>
          <w:szCs w:val="24"/>
          <w:lang w:eastAsia="vi-VN"/>
        </w:rPr>
      </w:pPr>
      <w:r w:rsidRPr="00AD4E4F">
        <w:rPr>
          <w:noProof/>
          <w:sz w:val="24"/>
          <w:szCs w:val="24"/>
          <w:lang w:eastAsia="vi-VN"/>
        </w:rPr>
        <w:drawing>
          <wp:inline distT="0" distB="0" distL="0" distR="0" wp14:anchorId="7BE6AE66" wp14:editId="3582983F">
            <wp:extent cx="5760000" cy="2625896"/>
            <wp:effectExtent l="0" t="0" r="0" b="0"/>
            <wp:docPr id="35205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637"/>
                    <a:stretch/>
                  </pic:blipFill>
                  <pic:spPr bwMode="auto">
                    <a:xfrm>
                      <a:off x="0" y="0"/>
                      <a:ext cx="5760000" cy="2625896"/>
                    </a:xfrm>
                    <a:prstGeom prst="rect">
                      <a:avLst/>
                    </a:prstGeom>
                    <a:noFill/>
                    <a:ln>
                      <a:noFill/>
                    </a:ln>
                    <a:extLst>
                      <a:ext uri="{53640926-AAD7-44D8-BBD7-CCE9431645EC}">
                        <a14:shadowObscured xmlns:a14="http://schemas.microsoft.com/office/drawing/2010/main"/>
                      </a:ext>
                    </a:extLst>
                  </pic:spPr>
                </pic:pic>
              </a:graphicData>
            </a:graphic>
          </wp:inline>
        </w:drawing>
      </w:r>
    </w:p>
    <w:p w14:paraId="776BFAE9" w14:textId="33B53A89" w:rsidR="000C5246" w:rsidRPr="001C346C" w:rsidRDefault="00DD5DFC" w:rsidP="00DD5DFC">
      <w:pPr>
        <w:pStyle w:val="Caption"/>
      </w:pPr>
      <w:bookmarkStart w:id="87" w:name="_Toc182648930"/>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3</w:t>
      </w:r>
      <w:r w:rsidR="00052A4C">
        <w:fldChar w:fldCharType="end"/>
      </w:r>
      <w:r>
        <w:rPr>
          <w:lang w:val="en-US"/>
        </w:rPr>
        <w:t xml:space="preserve"> </w:t>
      </w:r>
      <w:r w:rsidR="00E30B4B">
        <w:t>Use-case</w:t>
      </w:r>
      <w:r w:rsidR="000C5246" w:rsidRPr="001C346C">
        <w:t xml:space="preserve"> Đăng </w:t>
      </w:r>
      <w:r w:rsidR="000C5246">
        <w:t>xuất</w:t>
      </w:r>
      <w:bookmarkEnd w:id="87"/>
    </w:p>
    <w:p w14:paraId="0F711D79" w14:textId="3562D70C" w:rsidR="00BA28E8" w:rsidRDefault="00DD5DFC" w:rsidP="003853E2">
      <w:pPr>
        <w:pStyle w:val="Bng"/>
      </w:pPr>
      <w:bookmarkStart w:id="88" w:name="_Toc182607569"/>
      <w:r>
        <w:t xml:space="preserve">Bảng </w:t>
      </w:r>
      <w:r w:rsidR="00612111">
        <w:fldChar w:fldCharType="begin"/>
      </w:r>
      <w:r w:rsidR="00612111">
        <w:instrText xml:space="preserve"> STYLEREF 1 \s </w:instrText>
      </w:r>
      <w:r w:rsidR="00612111">
        <w:fldChar w:fldCharType="separate"/>
      </w:r>
      <w:r w:rsidR="006A0825">
        <w:rPr>
          <w:noProof/>
        </w:rPr>
        <w:t>2</w:t>
      </w:r>
      <w:r w:rsidR="00612111">
        <w:fldChar w:fldCharType="end"/>
      </w:r>
      <w:r w:rsidR="00612111">
        <w:t>.</w:t>
      </w:r>
      <w:r w:rsidR="00612111">
        <w:fldChar w:fldCharType="begin"/>
      </w:r>
      <w:r w:rsidR="00612111">
        <w:instrText xml:space="preserve"> SEQ Bảng \* ARABIC \s 1 </w:instrText>
      </w:r>
      <w:r w:rsidR="00612111">
        <w:fldChar w:fldCharType="separate"/>
      </w:r>
      <w:r w:rsidR="006A0825">
        <w:rPr>
          <w:noProof/>
        </w:rPr>
        <w:t>5</w:t>
      </w:r>
      <w:r w:rsidR="00612111">
        <w:fldChar w:fldCharType="end"/>
      </w:r>
      <w:r>
        <w:t xml:space="preserve"> </w:t>
      </w:r>
      <w:r w:rsidR="000C5246">
        <w:t xml:space="preserve">Bảng đặc tả </w:t>
      </w:r>
      <w:r w:rsidR="00E30B4B">
        <w:t>Use-case</w:t>
      </w:r>
      <w:r w:rsidR="000C5246" w:rsidRPr="001C346C">
        <w:t xml:space="preserve"> </w:t>
      </w:r>
      <w:r w:rsidR="000C5246">
        <w:t>Đăng xuất</w:t>
      </w:r>
      <w:bookmarkEnd w:id="88"/>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5E4FEE" w14:paraId="5F7F74EE" w14:textId="77777777" w:rsidTr="00DD5DFC">
        <w:tc>
          <w:tcPr>
            <w:tcW w:w="2154" w:type="dxa"/>
          </w:tcPr>
          <w:p w14:paraId="6C67797A" w14:textId="77777777" w:rsidR="005E4FEE" w:rsidRPr="002B0CEC" w:rsidRDefault="005E4FEE" w:rsidP="00DD5DFC">
            <w:pPr>
              <w:pStyle w:val="Table"/>
              <w:rPr>
                <w:b/>
                <w:bCs/>
              </w:rPr>
            </w:pPr>
            <w:r w:rsidRPr="002B0CEC">
              <w:rPr>
                <w:b/>
                <w:bCs/>
              </w:rPr>
              <w:t>ID</w:t>
            </w:r>
          </w:p>
        </w:tc>
        <w:tc>
          <w:tcPr>
            <w:tcW w:w="6947" w:type="dxa"/>
            <w:gridSpan w:val="4"/>
          </w:tcPr>
          <w:p w14:paraId="58AC27CB" w14:textId="1598EFA3" w:rsidR="005E4FEE" w:rsidRPr="005E4FEE" w:rsidRDefault="008F783A" w:rsidP="00DD5DFC">
            <w:pPr>
              <w:pStyle w:val="Table"/>
            </w:pPr>
            <w:r>
              <w:t>UC0</w:t>
            </w:r>
            <w:r w:rsidR="005E4FEE">
              <w:t>2</w:t>
            </w:r>
          </w:p>
        </w:tc>
      </w:tr>
      <w:tr w:rsidR="005E4FEE" w14:paraId="568BCA4A" w14:textId="77777777" w:rsidTr="00DD5DFC">
        <w:tc>
          <w:tcPr>
            <w:tcW w:w="2154" w:type="dxa"/>
          </w:tcPr>
          <w:p w14:paraId="37B5B4AA" w14:textId="5681B78A" w:rsidR="005E4FEE" w:rsidRPr="002B0CEC" w:rsidRDefault="00E30B4B" w:rsidP="00DD5DFC">
            <w:pPr>
              <w:pStyle w:val="Table"/>
              <w:rPr>
                <w:b/>
                <w:bCs/>
              </w:rPr>
            </w:pPr>
            <w:r>
              <w:rPr>
                <w:b/>
                <w:bCs/>
              </w:rPr>
              <w:t>Use-case</w:t>
            </w:r>
          </w:p>
        </w:tc>
        <w:tc>
          <w:tcPr>
            <w:tcW w:w="6947" w:type="dxa"/>
            <w:gridSpan w:val="4"/>
          </w:tcPr>
          <w:p w14:paraId="50E0AE4E" w14:textId="56CBF7BE" w:rsidR="005E4FEE" w:rsidRDefault="005E4FEE" w:rsidP="00DD5DFC">
            <w:pPr>
              <w:pStyle w:val="Table"/>
            </w:pPr>
            <w:r w:rsidRPr="00AD6F00">
              <w:t>Đăng xuất </w:t>
            </w:r>
          </w:p>
        </w:tc>
      </w:tr>
      <w:tr w:rsidR="005E4FEE" w14:paraId="73606FDA" w14:textId="77777777" w:rsidTr="00DD5DFC">
        <w:tc>
          <w:tcPr>
            <w:tcW w:w="2154" w:type="dxa"/>
          </w:tcPr>
          <w:p w14:paraId="4BDC5E8F" w14:textId="77777777" w:rsidR="005E4FEE" w:rsidRPr="002B0CEC" w:rsidRDefault="005E4FEE" w:rsidP="00DD5DFC">
            <w:pPr>
              <w:pStyle w:val="Table"/>
              <w:rPr>
                <w:b/>
                <w:bCs/>
              </w:rPr>
            </w:pPr>
            <w:r w:rsidRPr="002B0CEC">
              <w:rPr>
                <w:b/>
                <w:bCs/>
              </w:rPr>
              <w:t>Sceneraio</w:t>
            </w:r>
          </w:p>
        </w:tc>
        <w:tc>
          <w:tcPr>
            <w:tcW w:w="6947" w:type="dxa"/>
            <w:gridSpan w:val="4"/>
          </w:tcPr>
          <w:p w14:paraId="60248072" w14:textId="7F2FF67A" w:rsidR="005E4FEE" w:rsidRDefault="00C44752" w:rsidP="00DD5DFC">
            <w:pPr>
              <w:pStyle w:val="Table"/>
            </w:pPr>
            <w:r>
              <w:t>Tác nhân</w:t>
            </w:r>
            <w:r w:rsidR="005E4FEE" w:rsidRPr="0072019B">
              <w:t xml:space="preserve"> muốn kết thúc phiên làm việc của họ.</w:t>
            </w:r>
          </w:p>
        </w:tc>
      </w:tr>
      <w:tr w:rsidR="005E4FEE" w14:paraId="46F5713C" w14:textId="77777777" w:rsidTr="00DD5DFC">
        <w:tc>
          <w:tcPr>
            <w:tcW w:w="2154" w:type="dxa"/>
          </w:tcPr>
          <w:p w14:paraId="55AFE140" w14:textId="77777777" w:rsidR="005E4FEE" w:rsidRPr="002B0CEC" w:rsidRDefault="005E4FEE" w:rsidP="00DD5DFC">
            <w:pPr>
              <w:pStyle w:val="Table"/>
              <w:rPr>
                <w:b/>
                <w:bCs/>
              </w:rPr>
            </w:pPr>
            <w:r w:rsidRPr="002B0CEC">
              <w:rPr>
                <w:b/>
                <w:bCs/>
              </w:rPr>
              <w:t>Triggering Event</w:t>
            </w:r>
          </w:p>
        </w:tc>
        <w:tc>
          <w:tcPr>
            <w:tcW w:w="6947" w:type="dxa"/>
            <w:gridSpan w:val="4"/>
          </w:tcPr>
          <w:p w14:paraId="5761332F" w14:textId="422382A0" w:rsidR="005E4FEE" w:rsidRDefault="005E4FEE" w:rsidP="00DD5DFC">
            <w:pPr>
              <w:pStyle w:val="Table"/>
            </w:pPr>
            <w:r>
              <w:t>N</w:t>
            </w:r>
            <w:r w:rsidRPr="0072019B">
              <w:t xml:space="preserve">hấn </w:t>
            </w:r>
            <w:r>
              <w:t>chức năng “</w:t>
            </w:r>
            <w:r w:rsidRPr="0072019B">
              <w:t xml:space="preserve">Đăng </w:t>
            </w:r>
            <w:r>
              <w:t>xuất”</w:t>
            </w:r>
            <w:r w:rsidRPr="0072019B">
              <w:t xml:space="preserve"> trên giao diện</w:t>
            </w:r>
            <w:r w:rsidR="0070193E">
              <w:t xml:space="preserve"> </w:t>
            </w:r>
            <w:r w:rsidR="0070193E" w:rsidRPr="0070193E">
              <w:t>website</w:t>
            </w:r>
            <w:r w:rsidRPr="0072019B">
              <w:t>.</w:t>
            </w:r>
          </w:p>
        </w:tc>
      </w:tr>
      <w:tr w:rsidR="005E4FEE" w14:paraId="494F6591" w14:textId="77777777" w:rsidTr="00DD5DFC">
        <w:tc>
          <w:tcPr>
            <w:tcW w:w="2154" w:type="dxa"/>
          </w:tcPr>
          <w:p w14:paraId="5105D87F" w14:textId="77777777" w:rsidR="005E4FEE" w:rsidRPr="002B0CEC" w:rsidRDefault="005E4FEE" w:rsidP="00DD5DFC">
            <w:pPr>
              <w:pStyle w:val="Table"/>
              <w:rPr>
                <w:b/>
                <w:bCs/>
              </w:rPr>
            </w:pPr>
            <w:r w:rsidRPr="002B0CEC">
              <w:rPr>
                <w:b/>
                <w:bCs/>
              </w:rPr>
              <w:t>Brief description</w:t>
            </w:r>
          </w:p>
        </w:tc>
        <w:tc>
          <w:tcPr>
            <w:tcW w:w="6947" w:type="dxa"/>
            <w:gridSpan w:val="4"/>
          </w:tcPr>
          <w:p w14:paraId="684F67D6" w14:textId="1A88DFD2" w:rsidR="005E4FEE" w:rsidRDefault="00835A3D" w:rsidP="00DD5DFC">
            <w:pPr>
              <w:pStyle w:val="Table"/>
            </w:pPr>
            <w:r w:rsidRPr="00835A3D">
              <w:t>Tác nhân có thể đăng xuất khỏi hệ thống, kết thúc phiên làm việc hiện tại để đảm bảo an toàn thông tin và ngăn chặn truy cập trái phép.</w:t>
            </w:r>
          </w:p>
        </w:tc>
      </w:tr>
      <w:tr w:rsidR="005E4FEE" w14:paraId="2CCBFD11" w14:textId="77777777" w:rsidTr="00DD5DFC">
        <w:tc>
          <w:tcPr>
            <w:tcW w:w="2154" w:type="dxa"/>
          </w:tcPr>
          <w:p w14:paraId="05F849F0" w14:textId="77777777" w:rsidR="005E4FEE" w:rsidRPr="002B0CEC" w:rsidRDefault="005E4FEE" w:rsidP="00DD5DFC">
            <w:pPr>
              <w:pStyle w:val="Table"/>
              <w:rPr>
                <w:b/>
                <w:bCs/>
              </w:rPr>
            </w:pPr>
            <w:r w:rsidRPr="002B0CEC">
              <w:rPr>
                <w:b/>
                <w:bCs/>
              </w:rPr>
              <w:t>Actors</w:t>
            </w:r>
          </w:p>
        </w:tc>
        <w:tc>
          <w:tcPr>
            <w:tcW w:w="6947" w:type="dxa"/>
            <w:gridSpan w:val="4"/>
          </w:tcPr>
          <w:p w14:paraId="213942FF" w14:textId="1483E894" w:rsidR="005E4FEE" w:rsidRDefault="008A6847" w:rsidP="00DD5DFC">
            <w:pPr>
              <w:pStyle w:val="Table"/>
            </w:pPr>
            <w:r>
              <w:t>T</w:t>
            </w:r>
            <w:r w:rsidRPr="008A6847">
              <w:t xml:space="preserve">ổng phụ </w:t>
            </w:r>
            <w:r>
              <w:t>trách, g</w:t>
            </w:r>
            <w:r w:rsidRPr="008A6847">
              <w:t xml:space="preserve">iáo viên, học </w:t>
            </w:r>
            <w:r w:rsidR="00DE45CF">
              <w:t>sinh.</w:t>
            </w:r>
          </w:p>
        </w:tc>
      </w:tr>
      <w:tr w:rsidR="005E4FEE" w14:paraId="2A8AABB0" w14:textId="77777777" w:rsidTr="00DD5DFC">
        <w:tc>
          <w:tcPr>
            <w:tcW w:w="2154" w:type="dxa"/>
          </w:tcPr>
          <w:p w14:paraId="28B83325" w14:textId="77777777" w:rsidR="005E4FEE" w:rsidRPr="002B0CEC" w:rsidRDefault="005E4FEE" w:rsidP="00DD5DFC">
            <w:pPr>
              <w:pStyle w:val="Table"/>
              <w:rPr>
                <w:b/>
                <w:bCs/>
              </w:rPr>
            </w:pPr>
            <w:r w:rsidRPr="002B0CEC">
              <w:rPr>
                <w:b/>
                <w:bCs/>
              </w:rPr>
              <w:t>Stackholder</w:t>
            </w:r>
          </w:p>
        </w:tc>
        <w:tc>
          <w:tcPr>
            <w:tcW w:w="6947" w:type="dxa"/>
            <w:gridSpan w:val="4"/>
          </w:tcPr>
          <w:p w14:paraId="3D8ECE3C" w14:textId="77777777" w:rsidR="005E4FEE" w:rsidRDefault="005E4FEE" w:rsidP="00DD5DFC">
            <w:pPr>
              <w:pStyle w:val="Table"/>
            </w:pPr>
            <w:r w:rsidRPr="005E4FEE">
              <w:t>Không có</w:t>
            </w:r>
          </w:p>
        </w:tc>
      </w:tr>
      <w:tr w:rsidR="005E4FEE" w14:paraId="48F2C62E" w14:textId="77777777" w:rsidTr="00874394">
        <w:tc>
          <w:tcPr>
            <w:tcW w:w="2154" w:type="dxa"/>
            <w:tcBorders>
              <w:bottom w:val="single" w:sz="4" w:space="0" w:color="auto"/>
            </w:tcBorders>
          </w:tcPr>
          <w:p w14:paraId="24E95B40" w14:textId="77777777" w:rsidR="005E4FEE" w:rsidRPr="002B0CEC" w:rsidRDefault="005E4FEE" w:rsidP="00DD5DFC">
            <w:pPr>
              <w:pStyle w:val="Table"/>
              <w:rPr>
                <w:b/>
                <w:bCs/>
              </w:rPr>
            </w:pPr>
            <w:r w:rsidRPr="002B0CEC">
              <w:rPr>
                <w:b/>
                <w:bCs/>
              </w:rPr>
              <w:t>Preconditions</w:t>
            </w:r>
          </w:p>
        </w:tc>
        <w:tc>
          <w:tcPr>
            <w:tcW w:w="6947" w:type="dxa"/>
            <w:gridSpan w:val="4"/>
            <w:tcBorders>
              <w:bottom w:val="single" w:sz="4" w:space="0" w:color="auto"/>
            </w:tcBorders>
          </w:tcPr>
          <w:p w14:paraId="6E22D282" w14:textId="56C94252" w:rsidR="005E4FEE" w:rsidRDefault="00C44752" w:rsidP="00DD5DFC">
            <w:pPr>
              <w:pStyle w:val="Table"/>
            </w:pPr>
            <w:r>
              <w:t>Tác nhân</w:t>
            </w:r>
            <w:r w:rsidR="005E4FEE" w:rsidRPr="0094191B">
              <w:t xml:space="preserve"> </w:t>
            </w:r>
            <w:r w:rsidR="005E4FEE">
              <w:t>đ</w:t>
            </w:r>
            <w:r w:rsidR="00077056" w:rsidRPr="00706662">
              <w:t xml:space="preserve">ã đăng nhập thành công </w:t>
            </w:r>
            <w:r w:rsidR="005E4FEE" w:rsidRPr="00C300F7">
              <w:rPr>
                <w:color w:val="000000"/>
              </w:rPr>
              <w:t xml:space="preserve">vào hệ </w:t>
            </w:r>
            <w:r w:rsidR="00835A3D">
              <w:rPr>
                <w:color w:val="000000"/>
              </w:rPr>
              <w:t>thống.</w:t>
            </w:r>
          </w:p>
        </w:tc>
      </w:tr>
      <w:tr w:rsidR="005E4FEE" w14:paraId="5E1492AA" w14:textId="77777777" w:rsidTr="00874394">
        <w:tc>
          <w:tcPr>
            <w:tcW w:w="2154" w:type="dxa"/>
            <w:tcBorders>
              <w:bottom w:val="single" w:sz="4" w:space="0" w:color="auto"/>
            </w:tcBorders>
          </w:tcPr>
          <w:p w14:paraId="24A99D6B" w14:textId="45DF58FF" w:rsidR="005E4FEE" w:rsidRPr="002B0CEC" w:rsidRDefault="00077056" w:rsidP="00DD5DFC">
            <w:pPr>
              <w:pStyle w:val="Table"/>
              <w:rPr>
                <w:b/>
                <w:bCs/>
              </w:rPr>
            </w:pPr>
            <w:r w:rsidRPr="002B0CEC">
              <w:rPr>
                <w:b/>
                <w:bCs/>
              </w:rPr>
              <w:t>Postconditions</w:t>
            </w:r>
          </w:p>
        </w:tc>
        <w:tc>
          <w:tcPr>
            <w:tcW w:w="6947" w:type="dxa"/>
            <w:gridSpan w:val="4"/>
            <w:tcBorders>
              <w:bottom w:val="single" w:sz="4" w:space="0" w:color="auto"/>
            </w:tcBorders>
          </w:tcPr>
          <w:p w14:paraId="7E28504E" w14:textId="77777777" w:rsidR="00874394" w:rsidRDefault="00874394" w:rsidP="00DD5DFC">
            <w:pPr>
              <w:pStyle w:val="Table"/>
            </w:pPr>
            <w:r>
              <w:t xml:space="preserve">- </w:t>
            </w:r>
            <w:r w:rsidR="00077056" w:rsidRPr="00077056">
              <w:t xml:space="preserve">Phiên đăng nhập của </w:t>
            </w:r>
            <w:r w:rsidR="00C44752">
              <w:t>tác nhân</w:t>
            </w:r>
            <w:r w:rsidR="00077056" w:rsidRPr="00077056">
              <w:t xml:space="preserve"> được kết </w:t>
            </w:r>
            <w:r>
              <w:t>thúc.</w:t>
            </w:r>
          </w:p>
          <w:p w14:paraId="1A08C905" w14:textId="6E766AB3" w:rsidR="005E4FEE" w:rsidRDefault="00874394" w:rsidP="00874394">
            <w:pPr>
              <w:pStyle w:val="Table"/>
              <w:spacing w:before="0"/>
            </w:pPr>
            <w:r>
              <w:t>- H</w:t>
            </w:r>
            <w:r w:rsidR="00835A3D" w:rsidRPr="00835A3D">
              <w:t xml:space="preserve">ệ thống </w:t>
            </w:r>
            <w:r>
              <w:t xml:space="preserve">chuyển người dùng về giao diện </w:t>
            </w:r>
            <w:r w:rsidR="00835A3D" w:rsidRPr="00835A3D">
              <w:t xml:space="preserve">trang đăng </w:t>
            </w:r>
            <w:r w:rsidR="00CC4CAF">
              <w:t>nhập.</w:t>
            </w:r>
          </w:p>
        </w:tc>
      </w:tr>
      <w:tr w:rsidR="005E4FEE" w14:paraId="7F78D2D0" w14:textId="77777777" w:rsidTr="00874394">
        <w:trPr>
          <w:trHeight w:val="285"/>
        </w:trPr>
        <w:tc>
          <w:tcPr>
            <w:tcW w:w="2154" w:type="dxa"/>
            <w:vMerge w:val="restart"/>
            <w:tcBorders>
              <w:top w:val="single" w:sz="4" w:space="0" w:color="auto"/>
            </w:tcBorders>
          </w:tcPr>
          <w:p w14:paraId="564B7965" w14:textId="358B4C3F" w:rsidR="005E4FEE" w:rsidRPr="002B0CEC" w:rsidRDefault="005E4FEE" w:rsidP="00DD5DFC">
            <w:pPr>
              <w:pStyle w:val="Table"/>
              <w:rPr>
                <w:b/>
                <w:bCs/>
              </w:rPr>
            </w:pPr>
            <w:r w:rsidRPr="002B0CEC">
              <w:rPr>
                <w:b/>
                <w:bCs/>
              </w:rPr>
              <w:lastRenderedPageBreak/>
              <w:t>Flow of activities</w:t>
            </w:r>
          </w:p>
        </w:tc>
        <w:tc>
          <w:tcPr>
            <w:tcW w:w="3473" w:type="dxa"/>
            <w:gridSpan w:val="2"/>
            <w:tcBorders>
              <w:top w:val="single" w:sz="4" w:space="0" w:color="auto"/>
            </w:tcBorders>
          </w:tcPr>
          <w:p w14:paraId="287CF847" w14:textId="77777777" w:rsidR="005E4FEE" w:rsidRPr="002B0CEC" w:rsidRDefault="005E4FEE" w:rsidP="002B0CEC">
            <w:pPr>
              <w:pStyle w:val="Table"/>
              <w:jc w:val="center"/>
              <w:rPr>
                <w:b/>
                <w:bCs/>
              </w:rPr>
            </w:pPr>
            <w:r w:rsidRPr="002B0CEC">
              <w:rPr>
                <w:b/>
                <w:bCs/>
              </w:rPr>
              <w:t>Actor</w:t>
            </w:r>
          </w:p>
        </w:tc>
        <w:tc>
          <w:tcPr>
            <w:tcW w:w="3474" w:type="dxa"/>
            <w:gridSpan w:val="2"/>
            <w:tcBorders>
              <w:top w:val="single" w:sz="4" w:space="0" w:color="auto"/>
            </w:tcBorders>
          </w:tcPr>
          <w:p w14:paraId="5D4D7470" w14:textId="77777777" w:rsidR="005E4FEE" w:rsidRPr="002B0CEC" w:rsidRDefault="005E4FEE" w:rsidP="002B0CEC">
            <w:pPr>
              <w:pStyle w:val="Table"/>
              <w:jc w:val="center"/>
              <w:rPr>
                <w:b/>
                <w:bCs/>
              </w:rPr>
            </w:pPr>
            <w:r w:rsidRPr="002B0CEC">
              <w:rPr>
                <w:b/>
                <w:bCs/>
              </w:rPr>
              <w:t>System</w:t>
            </w:r>
          </w:p>
        </w:tc>
      </w:tr>
      <w:tr w:rsidR="005E4FEE" w14:paraId="6E8F2E44" w14:textId="77777777" w:rsidTr="00DD5DFC">
        <w:trPr>
          <w:trHeight w:val="285"/>
        </w:trPr>
        <w:tc>
          <w:tcPr>
            <w:tcW w:w="2154" w:type="dxa"/>
            <w:vMerge/>
          </w:tcPr>
          <w:p w14:paraId="593C6581" w14:textId="77777777" w:rsidR="005E4FEE" w:rsidRPr="002B0CEC" w:rsidRDefault="005E4FEE" w:rsidP="00DD5DFC">
            <w:pPr>
              <w:pStyle w:val="Table"/>
              <w:rPr>
                <w:b/>
                <w:bCs/>
              </w:rPr>
            </w:pPr>
          </w:p>
        </w:tc>
        <w:tc>
          <w:tcPr>
            <w:tcW w:w="3473" w:type="dxa"/>
            <w:gridSpan w:val="2"/>
          </w:tcPr>
          <w:p w14:paraId="1835586B" w14:textId="77777777" w:rsidR="005E4FEE" w:rsidRDefault="005E4FEE" w:rsidP="008E7F66">
            <w:pPr>
              <w:pStyle w:val="Table"/>
            </w:pPr>
            <w:r w:rsidRPr="00AD6F00">
              <w:t xml:space="preserve">1. </w:t>
            </w:r>
            <w:r>
              <w:t>Đ</w:t>
            </w:r>
            <w:r w:rsidRPr="00AD6F00">
              <w:t>ăng nhập vào hệ thống.</w:t>
            </w:r>
          </w:p>
          <w:p w14:paraId="2EEB48AD" w14:textId="77777777" w:rsidR="00DB50F4" w:rsidRPr="00DB50F4" w:rsidRDefault="00DB50F4" w:rsidP="008E7F66">
            <w:pPr>
              <w:pStyle w:val="Table"/>
              <w:spacing w:before="0"/>
            </w:pPr>
          </w:p>
          <w:p w14:paraId="465A3569" w14:textId="77777777" w:rsidR="008E7F66" w:rsidRDefault="008E7F66" w:rsidP="008E7F66">
            <w:pPr>
              <w:pStyle w:val="Table"/>
              <w:spacing w:before="0"/>
              <w:rPr>
                <w:lang w:val="en-US"/>
              </w:rPr>
            </w:pPr>
          </w:p>
          <w:p w14:paraId="5EA23F88" w14:textId="35F9AC78" w:rsidR="00077056" w:rsidRPr="00077056" w:rsidRDefault="005E4FEE" w:rsidP="008E7F66">
            <w:pPr>
              <w:pStyle w:val="Table"/>
              <w:spacing w:before="0"/>
            </w:pPr>
            <w:r w:rsidRPr="00AD6F00">
              <w:t>2.</w:t>
            </w:r>
            <w:r>
              <w:t xml:space="preserve"> C</w:t>
            </w:r>
            <w:r w:rsidRPr="00AD6F00">
              <w:t xml:space="preserve">họn chức năng </w:t>
            </w:r>
            <w:r>
              <w:t>“Đ</w:t>
            </w:r>
            <w:r w:rsidRPr="00AD6F00">
              <w:t xml:space="preserve">ăng </w:t>
            </w:r>
            <w:r>
              <w:t>xuất”</w:t>
            </w:r>
            <w:r w:rsidR="00077056">
              <w:t xml:space="preserve"> </w:t>
            </w:r>
            <w:r w:rsidR="00077056" w:rsidRPr="00077056">
              <w:t>trên giao diện</w:t>
            </w:r>
            <w:r w:rsidR="00077056">
              <w:t xml:space="preserve"> website</w:t>
            </w:r>
            <w:r>
              <w:t>.</w:t>
            </w:r>
          </w:p>
          <w:p w14:paraId="21C5805C" w14:textId="0BCCF67A" w:rsidR="005E4FEE" w:rsidRDefault="005E4FEE" w:rsidP="008E7F66">
            <w:pPr>
              <w:pStyle w:val="Table"/>
              <w:spacing w:before="0"/>
            </w:pPr>
            <w:r>
              <w:t>3.</w:t>
            </w:r>
            <w:r w:rsidRPr="00AD6F00">
              <w:t xml:space="preserve"> </w:t>
            </w:r>
            <w:r w:rsidR="00077056">
              <w:t>X</w:t>
            </w:r>
            <w:r w:rsidR="00077056" w:rsidRPr="00077056">
              <w:t xml:space="preserve">ác nhận bằng cách nhấn nút </w:t>
            </w:r>
            <w:r>
              <w:t>“X</w:t>
            </w:r>
            <w:r w:rsidRPr="00AD6F00">
              <w:t xml:space="preserve">ác </w:t>
            </w:r>
            <w:r>
              <w:t>nhận”</w:t>
            </w:r>
            <w:r w:rsidRPr="00AD6F00">
              <w:t>.</w:t>
            </w:r>
          </w:p>
        </w:tc>
        <w:tc>
          <w:tcPr>
            <w:tcW w:w="3474" w:type="dxa"/>
            <w:gridSpan w:val="2"/>
          </w:tcPr>
          <w:p w14:paraId="7E65A624" w14:textId="722D1FD0" w:rsidR="00DB50F4" w:rsidRDefault="00DB50F4" w:rsidP="008E7F66">
            <w:pPr>
              <w:pStyle w:val="Table"/>
            </w:pPr>
            <w:r>
              <w:t xml:space="preserve">1.1 </w:t>
            </w:r>
            <w:r w:rsidR="00C44752">
              <w:t>Xác thực tài khoản có trong cơ sở dữ liệu</w:t>
            </w:r>
            <w:r>
              <w:t>.</w:t>
            </w:r>
          </w:p>
          <w:p w14:paraId="1CA3B9F4" w14:textId="77777777" w:rsidR="00DB50F4" w:rsidRPr="00DB50F4" w:rsidRDefault="00DB50F4" w:rsidP="008E7F66">
            <w:pPr>
              <w:pStyle w:val="Table"/>
              <w:spacing w:before="0"/>
            </w:pPr>
            <w:r>
              <w:t>1.2 Trả về kết quả đăng nhập.</w:t>
            </w:r>
          </w:p>
          <w:p w14:paraId="0CB0BD10" w14:textId="2F25569A" w:rsidR="005E4FEE" w:rsidRPr="00077056" w:rsidRDefault="00077056" w:rsidP="008E7F66">
            <w:pPr>
              <w:pStyle w:val="Table"/>
              <w:spacing w:before="0"/>
            </w:pPr>
            <w:r>
              <w:t>2.1 H</w:t>
            </w:r>
            <w:r w:rsidRPr="00077056">
              <w:t xml:space="preserve">iển thị hộp thoại xác nhận đăng </w:t>
            </w:r>
            <w:r>
              <w:t>xuất.</w:t>
            </w:r>
          </w:p>
          <w:p w14:paraId="4C8262EF" w14:textId="4965FA08" w:rsidR="005E4FEE" w:rsidRDefault="005E4FEE" w:rsidP="008E7F66">
            <w:pPr>
              <w:pStyle w:val="Table"/>
              <w:spacing w:before="0"/>
            </w:pPr>
            <w:r>
              <w:t xml:space="preserve">3.1 </w:t>
            </w:r>
            <w:r w:rsidR="00077056">
              <w:t>K</w:t>
            </w:r>
            <w:r w:rsidR="00077056" w:rsidRPr="00077056">
              <w:t xml:space="preserve">ết thúc phiên đăng nhập của </w:t>
            </w:r>
            <w:r w:rsidR="00835A3D">
              <w:t>tác nhân</w:t>
            </w:r>
            <w:r w:rsidRPr="002A1018">
              <w:t>.</w:t>
            </w:r>
          </w:p>
          <w:p w14:paraId="3DBF4A38" w14:textId="7AAA0367" w:rsidR="00077056" w:rsidRPr="00077056" w:rsidRDefault="00077056" w:rsidP="008E7F66">
            <w:pPr>
              <w:pStyle w:val="Table"/>
              <w:spacing w:before="0"/>
            </w:pPr>
            <w:r>
              <w:t xml:space="preserve">3.2 </w:t>
            </w:r>
            <w:r w:rsidR="00835A3D" w:rsidRPr="00835A3D">
              <w:t>Chuyển hướng</w:t>
            </w:r>
            <w:r w:rsidR="00835A3D">
              <w:t xml:space="preserve"> </w:t>
            </w:r>
            <w:r w:rsidR="00835A3D" w:rsidRPr="00835A3D">
              <w:t xml:space="preserve">đến trang đăng nhập hoặc trang chủ công </w:t>
            </w:r>
            <w:r w:rsidR="00835A3D">
              <w:t>khai.</w:t>
            </w:r>
          </w:p>
        </w:tc>
      </w:tr>
      <w:tr w:rsidR="005E4FEE" w14:paraId="76EB3A60" w14:textId="77777777" w:rsidTr="00DD5DFC">
        <w:tc>
          <w:tcPr>
            <w:tcW w:w="2154" w:type="dxa"/>
          </w:tcPr>
          <w:p w14:paraId="05EEE470" w14:textId="77777777" w:rsidR="005E4FEE" w:rsidRPr="002B0CEC" w:rsidRDefault="005E4FEE" w:rsidP="00DD5DFC">
            <w:pPr>
              <w:pStyle w:val="Table"/>
              <w:rPr>
                <w:b/>
                <w:bCs/>
              </w:rPr>
            </w:pPr>
            <w:r w:rsidRPr="002B0CEC">
              <w:rPr>
                <w:b/>
                <w:bCs/>
              </w:rPr>
              <w:t>Exception</w:t>
            </w:r>
          </w:p>
        </w:tc>
        <w:tc>
          <w:tcPr>
            <w:tcW w:w="6947" w:type="dxa"/>
            <w:gridSpan w:val="4"/>
            <w:vAlign w:val="center"/>
          </w:tcPr>
          <w:p w14:paraId="38BE485F" w14:textId="172207C4" w:rsidR="005E4FEE" w:rsidRPr="00077056" w:rsidRDefault="008453C9" w:rsidP="00DD5DFC">
            <w:pPr>
              <w:pStyle w:val="Table"/>
            </w:pPr>
            <w:r>
              <w:t xml:space="preserve">3a. </w:t>
            </w:r>
            <w:r w:rsidR="00077056" w:rsidRPr="00077056">
              <w:t xml:space="preserve">Nếu </w:t>
            </w:r>
            <w:r w:rsidR="00077056">
              <w:t>n</w:t>
            </w:r>
            <w:r w:rsidR="00077056" w:rsidRPr="00077056">
              <w:t xml:space="preserve">gười dùng không xác nhận đăng xuất, </w:t>
            </w:r>
            <w:r w:rsidR="00077056">
              <w:t>h</w:t>
            </w:r>
            <w:r w:rsidR="00077056" w:rsidRPr="00077056">
              <w:t>ệ thống giữ nguyên trạng thái đăng nhập.</w:t>
            </w:r>
          </w:p>
        </w:tc>
      </w:tr>
      <w:tr w:rsidR="000F0D4F" w14:paraId="783B3C7C" w14:textId="77777777" w:rsidTr="00DD5DFC">
        <w:tc>
          <w:tcPr>
            <w:tcW w:w="9101" w:type="dxa"/>
            <w:gridSpan w:val="5"/>
          </w:tcPr>
          <w:p w14:paraId="53B23F82" w14:textId="29EACB1E" w:rsidR="000F0D4F" w:rsidRPr="002B0CEC" w:rsidRDefault="000F0D4F" w:rsidP="00DD5DFC">
            <w:pPr>
              <w:pStyle w:val="Table"/>
              <w:rPr>
                <w:b/>
                <w:bCs/>
              </w:rPr>
            </w:pPr>
            <w:r w:rsidRPr="002B0CEC">
              <w:rPr>
                <w:b/>
                <w:bCs/>
              </w:rPr>
              <w:t>Summary</w:t>
            </w:r>
          </w:p>
        </w:tc>
      </w:tr>
      <w:tr w:rsidR="005E4FEE" w14:paraId="48C7146D" w14:textId="77777777" w:rsidTr="00DD5DFC">
        <w:tc>
          <w:tcPr>
            <w:tcW w:w="2154" w:type="dxa"/>
          </w:tcPr>
          <w:p w14:paraId="138C4E38" w14:textId="77777777" w:rsidR="005E4FEE" w:rsidRPr="002B0CEC" w:rsidRDefault="005E4FEE" w:rsidP="002B0CEC">
            <w:pPr>
              <w:pStyle w:val="Table"/>
              <w:jc w:val="center"/>
              <w:rPr>
                <w:b/>
                <w:bCs/>
              </w:rPr>
            </w:pPr>
            <w:r w:rsidRPr="002B0CEC">
              <w:rPr>
                <w:b/>
                <w:bCs/>
              </w:rPr>
              <w:t>Inputs</w:t>
            </w:r>
          </w:p>
        </w:tc>
        <w:tc>
          <w:tcPr>
            <w:tcW w:w="2343" w:type="dxa"/>
          </w:tcPr>
          <w:p w14:paraId="08A186D9" w14:textId="77777777" w:rsidR="005E4FEE" w:rsidRPr="002B0CEC" w:rsidRDefault="005E4FEE" w:rsidP="002B0CEC">
            <w:pPr>
              <w:pStyle w:val="Table"/>
              <w:jc w:val="center"/>
              <w:rPr>
                <w:b/>
                <w:bCs/>
              </w:rPr>
            </w:pPr>
            <w:r w:rsidRPr="002B0CEC">
              <w:rPr>
                <w:b/>
                <w:bCs/>
              </w:rPr>
              <w:t>Source</w:t>
            </w:r>
          </w:p>
        </w:tc>
        <w:tc>
          <w:tcPr>
            <w:tcW w:w="2334" w:type="dxa"/>
            <w:gridSpan w:val="2"/>
          </w:tcPr>
          <w:p w14:paraId="37BEF7C4" w14:textId="77777777" w:rsidR="005E4FEE" w:rsidRPr="002B0CEC" w:rsidRDefault="005E4FEE" w:rsidP="002B0CEC">
            <w:pPr>
              <w:pStyle w:val="Table"/>
              <w:jc w:val="center"/>
              <w:rPr>
                <w:b/>
                <w:bCs/>
              </w:rPr>
            </w:pPr>
            <w:r w:rsidRPr="002B0CEC">
              <w:rPr>
                <w:b/>
                <w:bCs/>
              </w:rPr>
              <w:t>Outputs</w:t>
            </w:r>
          </w:p>
        </w:tc>
        <w:tc>
          <w:tcPr>
            <w:tcW w:w="2270" w:type="dxa"/>
          </w:tcPr>
          <w:p w14:paraId="3433F83D" w14:textId="77777777" w:rsidR="005E4FEE" w:rsidRPr="002B0CEC" w:rsidRDefault="005E4FEE" w:rsidP="002B0CEC">
            <w:pPr>
              <w:pStyle w:val="Table"/>
              <w:jc w:val="center"/>
              <w:rPr>
                <w:b/>
                <w:bCs/>
              </w:rPr>
            </w:pPr>
            <w:r w:rsidRPr="002B0CEC">
              <w:rPr>
                <w:b/>
                <w:bCs/>
              </w:rPr>
              <w:t>Destination</w:t>
            </w:r>
          </w:p>
        </w:tc>
      </w:tr>
      <w:tr w:rsidR="00CC4CAF" w14:paraId="5430C0AB" w14:textId="77777777" w:rsidTr="00DD5DFC">
        <w:tc>
          <w:tcPr>
            <w:tcW w:w="2154" w:type="dxa"/>
          </w:tcPr>
          <w:p w14:paraId="539C232B" w14:textId="6E27CD5A" w:rsidR="00CC4CAF" w:rsidRPr="003230A8" w:rsidRDefault="00CC4CAF" w:rsidP="00CC4CAF">
            <w:pPr>
              <w:pStyle w:val="Table"/>
            </w:pPr>
            <w:r>
              <w:t>Yêu cầu đăng xuất</w:t>
            </w:r>
          </w:p>
        </w:tc>
        <w:tc>
          <w:tcPr>
            <w:tcW w:w="2343" w:type="dxa"/>
          </w:tcPr>
          <w:p w14:paraId="756FD5F7" w14:textId="56F085F6" w:rsidR="00CC4CAF" w:rsidRPr="003230A8" w:rsidRDefault="00CC4CAF" w:rsidP="00CC4CAF">
            <w:pPr>
              <w:pStyle w:val="Table"/>
            </w:pPr>
            <w:r>
              <w:t>Không có</w:t>
            </w:r>
          </w:p>
        </w:tc>
        <w:tc>
          <w:tcPr>
            <w:tcW w:w="2334" w:type="dxa"/>
            <w:gridSpan w:val="2"/>
          </w:tcPr>
          <w:p w14:paraId="5E706B00" w14:textId="0553EEB6" w:rsidR="00CC4CAF" w:rsidRPr="003230A8" w:rsidRDefault="00CC4CAF" w:rsidP="00CC4CAF">
            <w:pPr>
              <w:pStyle w:val="Table"/>
            </w:pPr>
            <w:r w:rsidRPr="003230A8">
              <w:t xml:space="preserve">Kết quả đăng </w:t>
            </w:r>
            <w:r>
              <w:t>xuất</w:t>
            </w:r>
          </w:p>
        </w:tc>
        <w:tc>
          <w:tcPr>
            <w:tcW w:w="2270" w:type="dxa"/>
          </w:tcPr>
          <w:p w14:paraId="19C5CC06" w14:textId="63911302" w:rsidR="00CC4CAF" w:rsidRPr="003230A8" w:rsidRDefault="004601A2" w:rsidP="00CC4CAF">
            <w:pPr>
              <w:pStyle w:val="Table"/>
            </w:pPr>
            <w:r>
              <w:t>Giao diện trang chủ</w:t>
            </w:r>
          </w:p>
        </w:tc>
      </w:tr>
    </w:tbl>
    <w:p w14:paraId="1E64BA79" w14:textId="77777777" w:rsidR="005E4FEE" w:rsidRDefault="005E4FEE" w:rsidP="00C37F4E"/>
    <w:p w14:paraId="360802FD" w14:textId="77777777" w:rsidR="005E4FEE" w:rsidRPr="005E4FEE" w:rsidRDefault="005E4FEE" w:rsidP="00C37F4E"/>
    <w:p w14:paraId="12E96D5A" w14:textId="77777777" w:rsidR="005E4FEE" w:rsidRDefault="005E4FEE" w:rsidP="00C37F4E">
      <w:r>
        <w:br w:type="page"/>
      </w:r>
    </w:p>
    <w:p w14:paraId="1C19DA7E" w14:textId="77777777" w:rsidR="00461464" w:rsidRDefault="00461464" w:rsidP="004601A2">
      <w:pPr>
        <w:pStyle w:val="Heading4"/>
      </w:pPr>
      <w:bookmarkStart w:id="89" w:name="_Toc182649146"/>
      <w:r>
        <w:lastRenderedPageBreak/>
        <w:t>Use-case</w:t>
      </w:r>
      <w:r w:rsidRPr="00845E13">
        <w:t xml:space="preserve"> </w:t>
      </w:r>
      <w:r w:rsidRPr="009B6D72">
        <w:t>Quản lý danh sách</w:t>
      </w:r>
      <w:r>
        <w:t xml:space="preserve"> giáo viên</w:t>
      </w:r>
      <w:bookmarkEnd w:id="89"/>
    </w:p>
    <w:p w14:paraId="26DFD69D" w14:textId="7F5FD8A3" w:rsidR="00461464" w:rsidRPr="007425FB" w:rsidRDefault="002D77B1" w:rsidP="007425FB">
      <w:pPr>
        <w:spacing w:line="240" w:lineRule="auto"/>
        <w:ind w:firstLine="0"/>
        <w:jc w:val="left"/>
        <w:rPr>
          <w:sz w:val="24"/>
          <w:szCs w:val="24"/>
          <w:lang w:eastAsia="vi-VN"/>
        </w:rPr>
      </w:pPr>
      <w:r w:rsidRPr="002D77B1">
        <w:rPr>
          <w:noProof/>
          <w:sz w:val="24"/>
          <w:szCs w:val="24"/>
          <w:lang w:eastAsia="vi-VN"/>
        </w:rPr>
        <w:drawing>
          <wp:inline distT="0" distB="0" distL="0" distR="0" wp14:anchorId="63F69B1A" wp14:editId="76EE5D7A">
            <wp:extent cx="5760000" cy="2719808"/>
            <wp:effectExtent l="0" t="0" r="0" b="0"/>
            <wp:docPr id="2053181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645" t="2716" r="1317"/>
                    <a:stretch/>
                  </pic:blipFill>
                  <pic:spPr bwMode="auto">
                    <a:xfrm>
                      <a:off x="0" y="0"/>
                      <a:ext cx="5760000" cy="2719808"/>
                    </a:xfrm>
                    <a:prstGeom prst="rect">
                      <a:avLst/>
                    </a:prstGeom>
                    <a:noFill/>
                    <a:ln>
                      <a:noFill/>
                    </a:ln>
                    <a:extLst>
                      <a:ext uri="{53640926-AAD7-44D8-BBD7-CCE9431645EC}">
                        <a14:shadowObscured xmlns:a14="http://schemas.microsoft.com/office/drawing/2010/main"/>
                      </a:ext>
                    </a:extLst>
                  </pic:spPr>
                </pic:pic>
              </a:graphicData>
            </a:graphic>
          </wp:inline>
        </w:drawing>
      </w:r>
    </w:p>
    <w:p w14:paraId="7438F968" w14:textId="4773D417" w:rsidR="00461464" w:rsidRPr="000C5246" w:rsidRDefault="00461464" w:rsidP="00461464">
      <w:pPr>
        <w:pStyle w:val="Caption"/>
      </w:pPr>
      <w:bookmarkStart w:id="90" w:name="_Toc182648931"/>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4</w:t>
      </w:r>
      <w:r>
        <w:fldChar w:fldCharType="end"/>
      </w:r>
      <w:r>
        <w:t xml:space="preserve"> Use-case</w:t>
      </w:r>
      <w:r w:rsidRPr="001C346C">
        <w:t xml:space="preserve"> </w:t>
      </w:r>
      <w:r w:rsidRPr="009B6D72">
        <w:t>Quản lý danh sách</w:t>
      </w:r>
      <w:r>
        <w:t xml:space="preserve"> giáo viên</w:t>
      </w:r>
      <w:bookmarkEnd w:id="90"/>
    </w:p>
    <w:p w14:paraId="48C509B6" w14:textId="29F2BCB3" w:rsidR="00461464" w:rsidRPr="003853E2" w:rsidRDefault="00461464" w:rsidP="00461464">
      <w:pPr>
        <w:pStyle w:val="Bng"/>
      </w:pPr>
      <w:bookmarkStart w:id="91" w:name="_Toc182607570"/>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6</w:t>
      </w:r>
      <w:r>
        <w:fldChar w:fldCharType="end"/>
      </w:r>
      <w:r>
        <w:t xml:space="preserve"> </w:t>
      </w:r>
      <w:r w:rsidRPr="003853E2">
        <w:t xml:space="preserve">Bảng đặc tả </w:t>
      </w:r>
      <w:r>
        <w:t>Use-case</w:t>
      </w:r>
      <w:r w:rsidRPr="003853E2">
        <w:t xml:space="preserve"> Quản lý danh sách giáo viên</w:t>
      </w:r>
      <w:bookmarkEnd w:id="91"/>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461464" w14:paraId="34CAD2DB" w14:textId="77777777" w:rsidTr="00390981">
        <w:tc>
          <w:tcPr>
            <w:tcW w:w="2154" w:type="dxa"/>
          </w:tcPr>
          <w:p w14:paraId="4A125991" w14:textId="77777777" w:rsidR="00461464" w:rsidRPr="002B0CEC" w:rsidRDefault="00461464" w:rsidP="00390981">
            <w:pPr>
              <w:pStyle w:val="Table"/>
              <w:rPr>
                <w:b/>
                <w:bCs/>
              </w:rPr>
            </w:pPr>
            <w:r w:rsidRPr="002B0CEC">
              <w:rPr>
                <w:b/>
                <w:bCs/>
              </w:rPr>
              <w:t>ID</w:t>
            </w:r>
          </w:p>
        </w:tc>
        <w:tc>
          <w:tcPr>
            <w:tcW w:w="6947" w:type="dxa"/>
            <w:gridSpan w:val="4"/>
          </w:tcPr>
          <w:p w14:paraId="3D02F055" w14:textId="50F756A4" w:rsidR="00461464" w:rsidRPr="008F783A" w:rsidRDefault="001B0C6D" w:rsidP="00390981">
            <w:pPr>
              <w:pStyle w:val="Table"/>
            </w:pPr>
            <w:r>
              <w:t>UC03</w:t>
            </w:r>
          </w:p>
        </w:tc>
      </w:tr>
      <w:tr w:rsidR="00461464" w14:paraId="49559E0B" w14:textId="77777777" w:rsidTr="00390981">
        <w:tc>
          <w:tcPr>
            <w:tcW w:w="2154" w:type="dxa"/>
          </w:tcPr>
          <w:p w14:paraId="6407FD90" w14:textId="77777777" w:rsidR="00461464" w:rsidRPr="002B0CEC" w:rsidRDefault="00461464" w:rsidP="00390981">
            <w:pPr>
              <w:pStyle w:val="Table"/>
              <w:rPr>
                <w:b/>
                <w:bCs/>
              </w:rPr>
            </w:pPr>
            <w:r>
              <w:rPr>
                <w:b/>
                <w:bCs/>
              </w:rPr>
              <w:t>Use-case</w:t>
            </w:r>
          </w:p>
        </w:tc>
        <w:tc>
          <w:tcPr>
            <w:tcW w:w="6947" w:type="dxa"/>
            <w:gridSpan w:val="4"/>
          </w:tcPr>
          <w:p w14:paraId="21976DA2" w14:textId="77777777" w:rsidR="00461464" w:rsidRDefault="00461464" w:rsidP="00390981">
            <w:pPr>
              <w:pStyle w:val="Table"/>
            </w:pPr>
            <w:r w:rsidRPr="009B6D72">
              <w:t>Quản lý danh sách</w:t>
            </w:r>
            <w:r>
              <w:t xml:space="preserve"> giáo viên</w:t>
            </w:r>
          </w:p>
        </w:tc>
      </w:tr>
      <w:tr w:rsidR="00461464" w14:paraId="55CF893C" w14:textId="77777777" w:rsidTr="00390981">
        <w:tc>
          <w:tcPr>
            <w:tcW w:w="2154" w:type="dxa"/>
          </w:tcPr>
          <w:p w14:paraId="749CDCB1" w14:textId="77777777" w:rsidR="00461464" w:rsidRPr="002B0CEC" w:rsidRDefault="00461464" w:rsidP="00390981">
            <w:pPr>
              <w:pStyle w:val="Table"/>
              <w:rPr>
                <w:b/>
                <w:bCs/>
              </w:rPr>
            </w:pPr>
            <w:r w:rsidRPr="002B0CEC">
              <w:rPr>
                <w:b/>
                <w:bCs/>
              </w:rPr>
              <w:t>Sceneraio</w:t>
            </w:r>
          </w:p>
        </w:tc>
        <w:tc>
          <w:tcPr>
            <w:tcW w:w="6947" w:type="dxa"/>
            <w:gridSpan w:val="4"/>
          </w:tcPr>
          <w:p w14:paraId="40CB6431" w14:textId="77777777" w:rsidR="00461464" w:rsidRDefault="00461464" w:rsidP="00390981">
            <w:pPr>
              <w:pStyle w:val="Table"/>
            </w:pPr>
            <w:r>
              <w:t xml:space="preserve">Tác nhân </w:t>
            </w:r>
            <w:r w:rsidRPr="0031140B">
              <w:t xml:space="preserve">muốn </w:t>
            </w:r>
            <w:r w:rsidRPr="006A2035">
              <w:t>xem chi tiết thông tin</w:t>
            </w:r>
            <w:r w:rsidRPr="0031140B">
              <w:t xml:space="preserve"> giáo viên, </w:t>
            </w:r>
            <w:r>
              <w:t xml:space="preserve">thêm mới, </w:t>
            </w:r>
            <w:r w:rsidRPr="0031140B">
              <w:t>chỉnh sửa hoặc xóa thông tin giáo viên trong hệ thống quản lý.</w:t>
            </w:r>
          </w:p>
        </w:tc>
      </w:tr>
      <w:tr w:rsidR="00461464" w14:paraId="181E018A" w14:textId="77777777" w:rsidTr="00390981">
        <w:tc>
          <w:tcPr>
            <w:tcW w:w="2154" w:type="dxa"/>
          </w:tcPr>
          <w:p w14:paraId="15D0B00C" w14:textId="77777777" w:rsidR="00461464" w:rsidRPr="002B0CEC" w:rsidRDefault="00461464" w:rsidP="00390981">
            <w:pPr>
              <w:pStyle w:val="Table"/>
              <w:rPr>
                <w:b/>
                <w:bCs/>
              </w:rPr>
            </w:pPr>
            <w:r w:rsidRPr="002B0CEC">
              <w:rPr>
                <w:b/>
                <w:bCs/>
              </w:rPr>
              <w:t>Triggering Event</w:t>
            </w:r>
          </w:p>
        </w:tc>
        <w:tc>
          <w:tcPr>
            <w:tcW w:w="6947" w:type="dxa"/>
            <w:gridSpan w:val="4"/>
          </w:tcPr>
          <w:p w14:paraId="01FE6965" w14:textId="77777777" w:rsidR="00461464" w:rsidRDefault="00461464" w:rsidP="00390981">
            <w:pPr>
              <w:pStyle w:val="Table"/>
            </w:pPr>
            <w:r>
              <w:t>N</w:t>
            </w:r>
            <w:r w:rsidRPr="0072019B">
              <w:t xml:space="preserve">hấn </w:t>
            </w:r>
            <w:r>
              <w:t>chức năng “</w:t>
            </w:r>
            <w:r w:rsidRPr="009B6D72">
              <w:t>Quản lý danh sách</w:t>
            </w:r>
            <w:r>
              <w:t xml:space="preserve"> giáo viên”</w:t>
            </w:r>
            <w:r w:rsidRPr="0072019B">
              <w:t xml:space="preserve"> trên giao diện</w:t>
            </w:r>
            <w:r>
              <w:t xml:space="preserve"> website</w:t>
            </w:r>
            <w:r w:rsidRPr="0072019B">
              <w:t>.</w:t>
            </w:r>
          </w:p>
        </w:tc>
      </w:tr>
      <w:tr w:rsidR="00461464" w14:paraId="5F36D4F8" w14:textId="77777777" w:rsidTr="00390981">
        <w:tc>
          <w:tcPr>
            <w:tcW w:w="2154" w:type="dxa"/>
          </w:tcPr>
          <w:p w14:paraId="522DC74D" w14:textId="77777777" w:rsidR="00461464" w:rsidRPr="002B0CEC" w:rsidRDefault="00461464" w:rsidP="00390981">
            <w:pPr>
              <w:pStyle w:val="Table"/>
              <w:rPr>
                <w:b/>
                <w:bCs/>
              </w:rPr>
            </w:pPr>
            <w:r w:rsidRPr="002B0CEC">
              <w:rPr>
                <w:b/>
                <w:bCs/>
              </w:rPr>
              <w:t>Brief description</w:t>
            </w:r>
          </w:p>
        </w:tc>
        <w:tc>
          <w:tcPr>
            <w:tcW w:w="6947" w:type="dxa"/>
            <w:gridSpan w:val="4"/>
          </w:tcPr>
          <w:p w14:paraId="4143C058" w14:textId="77777777" w:rsidR="00461464" w:rsidRDefault="00461464" w:rsidP="00390981">
            <w:pPr>
              <w:pStyle w:val="Table"/>
            </w:pPr>
            <w:r>
              <w:t xml:space="preserve">Tác nhân có </w:t>
            </w:r>
            <w:r w:rsidRPr="006A2035">
              <w:t xml:space="preserve">thể quản lý </w:t>
            </w:r>
            <w:r w:rsidRPr="00281714">
              <w:t xml:space="preserve">danh sách </w:t>
            </w:r>
            <w:r w:rsidRPr="0031140B">
              <w:t>giáo viên</w:t>
            </w:r>
            <w:r>
              <w:t xml:space="preserve"> </w:t>
            </w:r>
            <w:r w:rsidRPr="00281714">
              <w:t>hiện có</w:t>
            </w:r>
            <w:r w:rsidRPr="006A2035">
              <w:t xml:space="preserve"> thông qua các thao tác như </w:t>
            </w:r>
            <w:r>
              <w:t xml:space="preserve">thêm mới, </w:t>
            </w:r>
            <w:r w:rsidRPr="006A2035">
              <w:t xml:space="preserve">chỉnh sửa, xóa </w:t>
            </w:r>
            <w:r w:rsidRPr="00281714">
              <w:t xml:space="preserve">các </w:t>
            </w:r>
            <w:r w:rsidRPr="0031140B">
              <w:t>giáo viên</w:t>
            </w:r>
            <w:r w:rsidRPr="00281714">
              <w:t xml:space="preserve"> không cần</w:t>
            </w:r>
            <w:r>
              <w:t xml:space="preserve"> thiết</w:t>
            </w:r>
            <w:r w:rsidRPr="006A2035">
              <w:t xml:space="preserve"> và xem chi tiết thông tin</w:t>
            </w:r>
            <w:r w:rsidRPr="0031140B">
              <w:t xml:space="preserve"> giáo viên</w:t>
            </w:r>
            <w:r w:rsidRPr="006A2035">
              <w:t>.</w:t>
            </w:r>
          </w:p>
        </w:tc>
      </w:tr>
      <w:tr w:rsidR="00461464" w14:paraId="74F092DA" w14:textId="77777777" w:rsidTr="00390981">
        <w:tc>
          <w:tcPr>
            <w:tcW w:w="2154" w:type="dxa"/>
          </w:tcPr>
          <w:p w14:paraId="5595289A" w14:textId="77777777" w:rsidR="00461464" w:rsidRPr="002B0CEC" w:rsidRDefault="00461464" w:rsidP="00390981">
            <w:pPr>
              <w:pStyle w:val="Table"/>
              <w:rPr>
                <w:b/>
                <w:bCs/>
              </w:rPr>
            </w:pPr>
            <w:r w:rsidRPr="002B0CEC">
              <w:rPr>
                <w:b/>
                <w:bCs/>
              </w:rPr>
              <w:t>Actors</w:t>
            </w:r>
          </w:p>
        </w:tc>
        <w:tc>
          <w:tcPr>
            <w:tcW w:w="6947" w:type="dxa"/>
            <w:gridSpan w:val="4"/>
          </w:tcPr>
          <w:p w14:paraId="5643751C" w14:textId="77777777" w:rsidR="00461464" w:rsidRDefault="00461464" w:rsidP="00390981">
            <w:pPr>
              <w:pStyle w:val="Table"/>
            </w:pPr>
            <w:r w:rsidRPr="00F47904">
              <w:t>Tổng phụ trách</w:t>
            </w:r>
          </w:p>
        </w:tc>
      </w:tr>
      <w:tr w:rsidR="00461464" w14:paraId="6BC3C479" w14:textId="77777777" w:rsidTr="00390981">
        <w:tc>
          <w:tcPr>
            <w:tcW w:w="2154" w:type="dxa"/>
          </w:tcPr>
          <w:p w14:paraId="4C3EB3AD" w14:textId="77777777" w:rsidR="00461464" w:rsidRPr="002B0CEC" w:rsidRDefault="00461464" w:rsidP="00390981">
            <w:pPr>
              <w:pStyle w:val="Table"/>
              <w:rPr>
                <w:b/>
                <w:bCs/>
              </w:rPr>
            </w:pPr>
            <w:r w:rsidRPr="002B0CEC">
              <w:rPr>
                <w:b/>
                <w:bCs/>
              </w:rPr>
              <w:t>Stackholder</w:t>
            </w:r>
          </w:p>
        </w:tc>
        <w:tc>
          <w:tcPr>
            <w:tcW w:w="6947" w:type="dxa"/>
            <w:gridSpan w:val="4"/>
          </w:tcPr>
          <w:p w14:paraId="1C7FBEB4" w14:textId="77777777" w:rsidR="00461464" w:rsidRDefault="00461464" w:rsidP="00390981">
            <w:pPr>
              <w:pStyle w:val="Table"/>
            </w:pPr>
            <w:r>
              <w:t>G</w:t>
            </w:r>
            <w:r w:rsidRPr="00F47904">
              <w:t>iáo viên, học sinh</w:t>
            </w:r>
          </w:p>
        </w:tc>
      </w:tr>
      <w:tr w:rsidR="00461464" w14:paraId="30C7A975" w14:textId="77777777" w:rsidTr="00390981">
        <w:tc>
          <w:tcPr>
            <w:tcW w:w="2154" w:type="dxa"/>
          </w:tcPr>
          <w:p w14:paraId="505541EE" w14:textId="77777777" w:rsidR="00461464" w:rsidRPr="002B0CEC" w:rsidRDefault="00461464" w:rsidP="00390981">
            <w:pPr>
              <w:pStyle w:val="Table"/>
              <w:rPr>
                <w:b/>
                <w:bCs/>
              </w:rPr>
            </w:pPr>
            <w:r w:rsidRPr="002B0CEC">
              <w:rPr>
                <w:b/>
                <w:bCs/>
              </w:rPr>
              <w:t>Preconditions</w:t>
            </w:r>
          </w:p>
        </w:tc>
        <w:tc>
          <w:tcPr>
            <w:tcW w:w="6947" w:type="dxa"/>
            <w:gridSpan w:val="4"/>
          </w:tcPr>
          <w:p w14:paraId="71CF178E" w14:textId="77777777" w:rsidR="00461464" w:rsidRDefault="00461464" w:rsidP="00390981">
            <w:pPr>
              <w:pStyle w:val="Table"/>
            </w:pPr>
            <w:r>
              <w:t>Tác nhân</w:t>
            </w:r>
            <w:r w:rsidRPr="00706662">
              <w:t xml:space="preserve"> đã đăng nhập thành công vào hệ thống.</w:t>
            </w:r>
          </w:p>
        </w:tc>
      </w:tr>
      <w:tr w:rsidR="00461464" w14:paraId="0B471BBF" w14:textId="77777777" w:rsidTr="00390981">
        <w:tc>
          <w:tcPr>
            <w:tcW w:w="2154" w:type="dxa"/>
          </w:tcPr>
          <w:p w14:paraId="76BCC58B" w14:textId="77777777" w:rsidR="00461464" w:rsidRPr="002B0CEC" w:rsidRDefault="00461464" w:rsidP="00390981">
            <w:pPr>
              <w:pStyle w:val="Table"/>
              <w:rPr>
                <w:b/>
                <w:bCs/>
              </w:rPr>
            </w:pPr>
            <w:r>
              <w:rPr>
                <w:b/>
                <w:bCs/>
              </w:rPr>
              <w:lastRenderedPageBreak/>
              <w:t>Post</w:t>
            </w:r>
            <w:r w:rsidRPr="002B0CEC">
              <w:rPr>
                <w:b/>
                <w:bCs/>
              </w:rPr>
              <w:t>conditions</w:t>
            </w:r>
          </w:p>
        </w:tc>
        <w:tc>
          <w:tcPr>
            <w:tcW w:w="6947" w:type="dxa"/>
            <w:gridSpan w:val="4"/>
          </w:tcPr>
          <w:p w14:paraId="42F34FBF" w14:textId="77777777" w:rsidR="00461464" w:rsidRDefault="00461464" w:rsidP="00390981">
            <w:pPr>
              <w:pStyle w:val="Table"/>
            </w:pPr>
            <w:r w:rsidRPr="0031140B">
              <w:t>Thông tin giáo viên được cập nhật, hiển thị chính xác và đầy đủ trên hệ thống.</w:t>
            </w:r>
          </w:p>
        </w:tc>
      </w:tr>
      <w:tr w:rsidR="00461464" w14:paraId="5A41AADE" w14:textId="77777777" w:rsidTr="00390981">
        <w:trPr>
          <w:trHeight w:val="285"/>
        </w:trPr>
        <w:tc>
          <w:tcPr>
            <w:tcW w:w="2154" w:type="dxa"/>
            <w:vMerge w:val="restart"/>
          </w:tcPr>
          <w:p w14:paraId="42001B32" w14:textId="77777777" w:rsidR="00461464" w:rsidRPr="002B0CEC" w:rsidRDefault="00461464" w:rsidP="00390981">
            <w:pPr>
              <w:pStyle w:val="Table"/>
              <w:rPr>
                <w:b/>
                <w:bCs/>
              </w:rPr>
            </w:pPr>
            <w:r w:rsidRPr="002B0CEC">
              <w:rPr>
                <w:b/>
                <w:bCs/>
              </w:rPr>
              <w:t>Flow of activities</w:t>
            </w:r>
          </w:p>
        </w:tc>
        <w:tc>
          <w:tcPr>
            <w:tcW w:w="3473" w:type="dxa"/>
            <w:gridSpan w:val="2"/>
          </w:tcPr>
          <w:p w14:paraId="19201878" w14:textId="77777777" w:rsidR="00461464" w:rsidRPr="002B0CEC" w:rsidRDefault="00461464" w:rsidP="00390981">
            <w:pPr>
              <w:pStyle w:val="Table"/>
              <w:jc w:val="center"/>
              <w:rPr>
                <w:b/>
                <w:bCs/>
              </w:rPr>
            </w:pPr>
            <w:r w:rsidRPr="002B0CEC">
              <w:rPr>
                <w:b/>
                <w:bCs/>
              </w:rPr>
              <w:t>Actor</w:t>
            </w:r>
          </w:p>
        </w:tc>
        <w:tc>
          <w:tcPr>
            <w:tcW w:w="3474" w:type="dxa"/>
            <w:gridSpan w:val="2"/>
          </w:tcPr>
          <w:p w14:paraId="7F577C1F" w14:textId="77777777" w:rsidR="00461464" w:rsidRPr="002B0CEC" w:rsidRDefault="00461464" w:rsidP="00390981">
            <w:pPr>
              <w:pStyle w:val="Table"/>
              <w:jc w:val="center"/>
              <w:rPr>
                <w:b/>
                <w:bCs/>
              </w:rPr>
            </w:pPr>
            <w:r w:rsidRPr="002B0CEC">
              <w:rPr>
                <w:b/>
                <w:bCs/>
              </w:rPr>
              <w:t>System</w:t>
            </w:r>
          </w:p>
        </w:tc>
      </w:tr>
      <w:tr w:rsidR="00461464" w14:paraId="12661707" w14:textId="77777777" w:rsidTr="00390981">
        <w:trPr>
          <w:trHeight w:val="285"/>
        </w:trPr>
        <w:tc>
          <w:tcPr>
            <w:tcW w:w="2154" w:type="dxa"/>
            <w:vMerge/>
          </w:tcPr>
          <w:p w14:paraId="2444FF5C" w14:textId="77777777" w:rsidR="00461464" w:rsidRPr="002B0CEC" w:rsidRDefault="00461464" w:rsidP="00390981">
            <w:pPr>
              <w:pStyle w:val="Table"/>
              <w:rPr>
                <w:b/>
                <w:bCs/>
              </w:rPr>
            </w:pPr>
          </w:p>
        </w:tc>
        <w:tc>
          <w:tcPr>
            <w:tcW w:w="3473" w:type="dxa"/>
            <w:gridSpan w:val="2"/>
          </w:tcPr>
          <w:p w14:paraId="060537CE" w14:textId="77777777" w:rsidR="00461464" w:rsidRPr="00DB50F4" w:rsidRDefault="00461464" w:rsidP="00390981">
            <w:pPr>
              <w:pStyle w:val="Table"/>
            </w:pPr>
            <w:r>
              <w:t>1. Đ</w:t>
            </w:r>
            <w:r w:rsidRPr="00DB50F4">
              <w:t>ăng nhập vào hệ thống.</w:t>
            </w:r>
          </w:p>
          <w:p w14:paraId="113A82FA" w14:textId="77777777" w:rsidR="00461464" w:rsidRDefault="00461464" w:rsidP="00390981">
            <w:pPr>
              <w:pStyle w:val="Table"/>
              <w:spacing w:before="0"/>
            </w:pPr>
          </w:p>
          <w:p w14:paraId="0CBF5996" w14:textId="77777777" w:rsidR="00461464" w:rsidRDefault="00461464" w:rsidP="00390981">
            <w:pPr>
              <w:pStyle w:val="Table"/>
              <w:spacing w:before="0"/>
            </w:pPr>
          </w:p>
          <w:p w14:paraId="23DC7BC7" w14:textId="77777777" w:rsidR="00461464" w:rsidRDefault="00461464" w:rsidP="00390981">
            <w:pPr>
              <w:pStyle w:val="Table"/>
              <w:spacing w:before="0"/>
            </w:pPr>
            <w:r>
              <w:t xml:space="preserve">2. </w:t>
            </w:r>
            <w:r w:rsidRPr="00F47904">
              <w:t>Chọn chức năng “Quản lý danh sách giáo viên”</w:t>
            </w:r>
            <w:r>
              <w:t>.</w:t>
            </w:r>
          </w:p>
          <w:p w14:paraId="5C85422E" w14:textId="77777777" w:rsidR="00461464" w:rsidRDefault="00461464" w:rsidP="00390981">
            <w:pPr>
              <w:pStyle w:val="Table"/>
              <w:spacing w:before="0"/>
            </w:pPr>
          </w:p>
          <w:p w14:paraId="7F48C416" w14:textId="6EB9BCC2" w:rsidR="00461464" w:rsidRDefault="00461464" w:rsidP="00390981">
            <w:pPr>
              <w:pStyle w:val="Table"/>
              <w:spacing w:before="0"/>
            </w:pPr>
            <w:r>
              <w:t xml:space="preserve">3. </w:t>
            </w:r>
            <w:r w:rsidRPr="00F47904">
              <w:t>Chọn thao tác cần thực hiện (</w:t>
            </w:r>
            <w:r w:rsidR="002D77B1">
              <w:t>Thêm mới, c</w:t>
            </w:r>
            <w:r w:rsidRPr="00F47904">
              <w:t>hỉnh sửa, xóa giáo viên hoặc xem chi tiết)</w:t>
            </w:r>
            <w:r>
              <w:t>.</w:t>
            </w:r>
          </w:p>
          <w:p w14:paraId="259776FB" w14:textId="77777777" w:rsidR="00461464" w:rsidRDefault="00461464" w:rsidP="00390981">
            <w:pPr>
              <w:pStyle w:val="Table"/>
              <w:spacing w:before="0"/>
            </w:pPr>
          </w:p>
          <w:p w14:paraId="3EBC3FBE" w14:textId="77777777" w:rsidR="00461464" w:rsidRDefault="00461464" w:rsidP="00390981">
            <w:pPr>
              <w:pStyle w:val="Table"/>
              <w:spacing w:before="0"/>
            </w:pPr>
          </w:p>
          <w:p w14:paraId="56E63D94" w14:textId="77777777" w:rsidR="00461464" w:rsidRDefault="00461464" w:rsidP="00390981">
            <w:pPr>
              <w:pStyle w:val="Table"/>
              <w:spacing w:before="0"/>
            </w:pPr>
          </w:p>
          <w:p w14:paraId="59D543A3" w14:textId="77777777" w:rsidR="00461464" w:rsidRDefault="00461464" w:rsidP="00390981">
            <w:pPr>
              <w:pStyle w:val="Table"/>
              <w:spacing w:before="0"/>
            </w:pPr>
          </w:p>
          <w:p w14:paraId="65909B21" w14:textId="77777777" w:rsidR="00461464" w:rsidRDefault="00461464" w:rsidP="00390981">
            <w:pPr>
              <w:pStyle w:val="Table"/>
              <w:spacing w:before="0"/>
            </w:pPr>
          </w:p>
          <w:p w14:paraId="779C35CC" w14:textId="77777777" w:rsidR="00461464" w:rsidRDefault="00461464" w:rsidP="00390981">
            <w:pPr>
              <w:pStyle w:val="Table"/>
              <w:spacing w:before="0"/>
            </w:pPr>
          </w:p>
          <w:p w14:paraId="3EC8DA21" w14:textId="77777777" w:rsidR="00461464" w:rsidRDefault="00461464" w:rsidP="00390981">
            <w:pPr>
              <w:pStyle w:val="Table"/>
              <w:spacing w:before="0"/>
            </w:pPr>
          </w:p>
          <w:p w14:paraId="3271CD4B" w14:textId="77777777" w:rsidR="00461464" w:rsidRDefault="00461464" w:rsidP="00390981">
            <w:pPr>
              <w:pStyle w:val="Table"/>
              <w:spacing w:before="0"/>
            </w:pPr>
          </w:p>
          <w:p w14:paraId="2EE32BD9" w14:textId="77777777" w:rsidR="00DE45CF" w:rsidRDefault="00DE45CF" w:rsidP="00390981">
            <w:pPr>
              <w:pStyle w:val="Table"/>
              <w:spacing w:before="0"/>
            </w:pPr>
          </w:p>
          <w:p w14:paraId="5DB7CC8C" w14:textId="77777777" w:rsidR="002D77B1" w:rsidRDefault="002D77B1" w:rsidP="00390981">
            <w:pPr>
              <w:pStyle w:val="Table"/>
              <w:spacing w:before="0"/>
            </w:pPr>
          </w:p>
          <w:p w14:paraId="77506F23" w14:textId="77777777" w:rsidR="002D77B1" w:rsidRDefault="002D77B1" w:rsidP="00390981">
            <w:pPr>
              <w:pStyle w:val="Table"/>
              <w:spacing w:before="0"/>
            </w:pPr>
          </w:p>
          <w:p w14:paraId="03811FC4" w14:textId="77777777" w:rsidR="002D77B1" w:rsidRDefault="002D77B1" w:rsidP="00390981">
            <w:pPr>
              <w:pStyle w:val="Table"/>
              <w:spacing w:before="0"/>
            </w:pPr>
          </w:p>
          <w:p w14:paraId="6BFE35CA" w14:textId="77777777" w:rsidR="002D77B1" w:rsidRDefault="002D77B1" w:rsidP="00390981">
            <w:pPr>
              <w:pStyle w:val="Table"/>
              <w:spacing w:before="0"/>
            </w:pPr>
          </w:p>
          <w:p w14:paraId="52DD7EED" w14:textId="77777777" w:rsidR="00461464" w:rsidRDefault="00461464" w:rsidP="00390981">
            <w:pPr>
              <w:pStyle w:val="Table"/>
              <w:spacing w:before="0"/>
            </w:pPr>
            <w:r w:rsidRPr="00F47904">
              <w:lastRenderedPageBreak/>
              <w:t>4. Thực hiện thao tác tương ứng với yêu cầu</w:t>
            </w:r>
            <w:r>
              <w:t>.</w:t>
            </w:r>
          </w:p>
        </w:tc>
        <w:tc>
          <w:tcPr>
            <w:tcW w:w="3474" w:type="dxa"/>
            <w:gridSpan w:val="2"/>
          </w:tcPr>
          <w:p w14:paraId="165B2B48" w14:textId="77777777" w:rsidR="00461464" w:rsidRDefault="00461464" w:rsidP="00390981">
            <w:pPr>
              <w:pStyle w:val="Table"/>
            </w:pPr>
            <w:r>
              <w:lastRenderedPageBreak/>
              <w:t>1.1 Xác thực tài khoản có trong cơ sở dữ liệu.</w:t>
            </w:r>
          </w:p>
          <w:p w14:paraId="42983330" w14:textId="77777777" w:rsidR="00461464" w:rsidRPr="00DB50F4" w:rsidRDefault="00461464" w:rsidP="00390981">
            <w:pPr>
              <w:pStyle w:val="Table"/>
              <w:spacing w:before="0"/>
            </w:pPr>
            <w:r>
              <w:t>1.2 Trả về kết quả đăng nhập.</w:t>
            </w:r>
          </w:p>
          <w:p w14:paraId="372CF5F3" w14:textId="630CE06E" w:rsidR="002D77B1" w:rsidRDefault="00461464" w:rsidP="00390981">
            <w:pPr>
              <w:pStyle w:val="Table"/>
              <w:spacing w:before="0"/>
            </w:pPr>
            <w:r w:rsidRPr="0031140B">
              <w:t xml:space="preserve">2.1 </w:t>
            </w:r>
            <w:r w:rsidRPr="00F47904">
              <w:t>Chuyển đến giao diện Quản lý danh sách giáo viên và hiển thị danh sách giáo viên hiện có</w:t>
            </w:r>
            <w:r w:rsidRPr="0031140B">
              <w:t xml:space="preserve">. </w:t>
            </w:r>
            <w:r w:rsidRPr="00F47904">
              <w:br/>
            </w:r>
            <w:r w:rsidR="002D77B1" w:rsidRPr="00961C07">
              <w:t xml:space="preserve">3.1 Nếu thêm </w:t>
            </w:r>
            <w:r w:rsidR="002D77B1">
              <w:t>giáo viên</w:t>
            </w:r>
            <w:r w:rsidR="002D77B1" w:rsidRPr="00961C07">
              <w:t xml:space="preserve">: Hiển thị form nhập thông tin chi tiết của </w:t>
            </w:r>
            <w:r w:rsidR="002D77B1">
              <w:t>giáo viên</w:t>
            </w:r>
            <w:r w:rsidR="002D77B1" w:rsidRPr="00961C07">
              <w:t xml:space="preserve"> mới (</w:t>
            </w:r>
            <w:r w:rsidR="002D77B1" w:rsidRPr="002D77B1">
              <w:t>Tên, số điện thoại, email, mật khẩu, bộ môn giảng dạy, trình độ chuyên môn, thời gian vào trường, lớp chủ nhiệm (nếu có</w:t>
            </w:r>
            <w:r w:rsidR="002D77B1" w:rsidRPr="00961C07">
              <w:t>)</w:t>
            </w:r>
            <w:r w:rsidR="00D55382">
              <w:t>)</w:t>
            </w:r>
            <w:r w:rsidR="002D77B1" w:rsidRPr="00961C07">
              <w:t>.</w:t>
            </w:r>
          </w:p>
          <w:p w14:paraId="1C0F2329" w14:textId="4DDD204D" w:rsidR="00461464" w:rsidRDefault="00461464" w:rsidP="00390981">
            <w:pPr>
              <w:pStyle w:val="Table"/>
              <w:spacing w:before="0"/>
            </w:pPr>
            <w:r w:rsidRPr="00F47904">
              <w:t xml:space="preserve">3.2 Nếu chỉnh sửa giáo viên: Hiển thị form thay đổi thông tin giáo viên để tác nhân cập nhật. </w:t>
            </w:r>
            <w:r w:rsidRPr="00F47904">
              <w:br/>
              <w:t xml:space="preserve">3.3 Nếu xóa giáo viên: Xác nhận thao tác xóa, sau đó xóa thông tin giáo viên khỏi hệ thống. </w:t>
            </w:r>
            <w:r w:rsidRPr="00F47904">
              <w:br/>
              <w:t>3.4 Nếu xem chi tiết: Hiển thị thông tin đầy đủ của giáo viên được chọn.</w:t>
            </w:r>
            <w:r w:rsidRPr="0031140B">
              <w:t xml:space="preserve"> </w:t>
            </w:r>
          </w:p>
          <w:p w14:paraId="0BC4A7CD" w14:textId="77777777" w:rsidR="00461464" w:rsidRDefault="00461464" w:rsidP="00390981">
            <w:pPr>
              <w:pStyle w:val="Table"/>
              <w:spacing w:before="0"/>
            </w:pPr>
            <w:r w:rsidRPr="00F47904">
              <w:lastRenderedPageBreak/>
              <w:t>4.1 Lưu thay đổi (nếu có) và thông báo kết quả thành công.</w:t>
            </w:r>
          </w:p>
        </w:tc>
      </w:tr>
      <w:tr w:rsidR="00461464" w14:paraId="45AED6B3" w14:textId="77777777" w:rsidTr="00390981">
        <w:tc>
          <w:tcPr>
            <w:tcW w:w="2154" w:type="dxa"/>
          </w:tcPr>
          <w:p w14:paraId="718E19D1" w14:textId="77777777" w:rsidR="00461464" w:rsidRPr="002B0CEC" w:rsidRDefault="00461464" w:rsidP="00390981">
            <w:pPr>
              <w:pStyle w:val="Table"/>
              <w:rPr>
                <w:b/>
                <w:bCs/>
              </w:rPr>
            </w:pPr>
            <w:r w:rsidRPr="002B0CEC">
              <w:rPr>
                <w:b/>
                <w:bCs/>
              </w:rPr>
              <w:lastRenderedPageBreak/>
              <w:t>Exception</w:t>
            </w:r>
          </w:p>
        </w:tc>
        <w:tc>
          <w:tcPr>
            <w:tcW w:w="6947" w:type="dxa"/>
            <w:gridSpan w:val="4"/>
            <w:vAlign w:val="center"/>
          </w:tcPr>
          <w:p w14:paraId="5389ACC8" w14:textId="77777777" w:rsidR="00D55382" w:rsidRDefault="00D55382" w:rsidP="00390981">
            <w:pPr>
              <w:pStyle w:val="Table"/>
            </w:pPr>
            <w:r>
              <w:t>2.1a Nếu k</w:t>
            </w:r>
            <w:r w:rsidRPr="00D55382">
              <w:t xml:space="preserve">hông thể kết nối cơ sở dữ liệu </w:t>
            </w:r>
            <w:r>
              <w:t>thì hệ thống sẽ h</w:t>
            </w:r>
            <w:r w:rsidRPr="00D55382">
              <w:t>iển thị thông báo lỗi và yêu cầu thử lại.</w:t>
            </w:r>
          </w:p>
          <w:p w14:paraId="5E143E8C" w14:textId="2F6363A4" w:rsidR="00D55382" w:rsidRDefault="00D55382" w:rsidP="00D55382">
            <w:pPr>
              <w:pStyle w:val="Table"/>
              <w:spacing w:before="0"/>
            </w:pPr>
            <w:r>
              <w:t>3.1a T</w:t>
            </w:r>
            <w:r w:rsidRPr="00D55382">
              <w:t xml:space="preserve">hông tin giáo viên trùng lặp (email đã tồn tại) </w:t>
            </w:r>
            <w:r>
              <w:t>thì hệ thống y</w:t>
            </w:r>
            <w:r w:rsidRPr="00D55382">
              <w:t>êu cầu chỉnh sửa thông tin.</w:t>
            </w:r>
          </w:p>
          <w:p w14:paraId="7381628E" w14:textId="6D88DFAE" w:rsidR="00D55382" w:rsidRDefault="00D55382" w:rsidP="00D55382">
            <w:pPr>
              <w:pStyle w:val="Table"/>
              <w:spacing w:before="0"/>
            </w:pPr>
            <w:r>
              <w:t xml:space="preserve">4.1b Nếu </w:t>
            </w:r>
            <w:r w:rsidRPr="00D55382">
              <w:t xml:space="preserve">hủy thao tác trong quá trình thêm/chỉnh sửa </w:t>
            </w:r>
            <w:r>
              <w:t xml:space="preserve">thì hệ </w:t>
            </w:r>
            <w:r w:rsidRPr="00D55382">
              <w:t>thống không lưu thông tin và quay về danh sách ban đầu.</w:t>
            </w:r>
          </w:p>
        </w:tc>
      </w:tr>
      <w:tr w:rsidR="00461464" w14:paraId="4FD99E87" w14:textId="77777777" w:rsidTr="00390981">
        <w:tc>
          <w:tcPr>
            <w:tcW w:w="9101" w:type="dxa"/>
            <w:gridSpan w:val="5"/>
          </w:tcPr>
          <w:p w14:paraId="5F6F6745" w14:textId="77777777" w:rsidR="00461464" w:rsidRPr="002B0CEC" w:rsidRDefault="00461464" w:rsidP="00390981">
            <w:pPr>
              <w:pStyle w:val="Table"/>
              <w:rPr>
                <w:b/>
                <w:bCs/>
              </w:rPr>
            </w:pPr>
            <w:r w:rsidRPr="002B0CEC">
              <w:rPr>
                <w:b/>
                <w:bCs/>
              </w:rPr>
              <w:t>Summary</w:t>
            </w:r>
          </w:p>
        </w:tc>
      </w:tr>
      <w:tr w:rsidR="00461464" w14:paraId="5DFAD083" w14:textId="77777777" w:rsidTr="00390981">
        <w:tc>
          <w:tcPr>
            <w:tcW w:w="2154" w:type="dxa"/>
          </w:tcPr>
          <w:p w14:paraId="6AA3806D" w14:textId="77777777" w:rsidR="00461464" w:rsidRPr="002B0CEC" w:rsidRDefault="00461464" w:rsidP="00390981">
            <w:pPr>
              <w:pStyle w:val="Table"/>
              <w:jc w:val="center"/>
              <w:rPr>
                <w:b/>
                <w:bCs/>
              </w:rPr>
            </w:pPr>
            <w:r w:rsidRPr="002B0CEC">
              <w:rPr>
                <w:b/>
                <w:bCs/>
              </w:rPr>
              <w:t>Inputs</w:t>
            </w:r>
          </w:p>
        </w:tc>
        <w:tc>
          <w:tcPr>
            <w:tcW w:w="2343" w:type="dxa"/>
          </w:tcPr>
          <w:p w14:paraId="1D82B835" w14:textId="77777777" w:rsidR="00461464" w:rsidRPr="002B0CEC" w:rsidRDefault="00461464" w:rsidP="00390981">
            <w:pPr>
              <w:pStyle w:val="Table"/>
              <w:jc w:val="center"/>
              <w:rPr>
                <w:b/>
                <w:bCs/>
              </w:rPr>
            </w:pPr>
            <w:r w:rsidRPr="002B0CEC">
              <w:rPr>
                <w:b/>
                <w:bCs/>
              </w:rPr>
              <w:t>Source</w:t>
            </w:r>
          </w:p>
        </w:tc>
        <w:tc>
          <w:tcPr>
            <w:tcW w:w="2334" w:type="dxa"/>
            <w:gridSpan w:val="2"/>
          </w:tcPr>
          <w:p w14:paraId="3AE17E3B" w14:textId="77777777" w:rsidR="00461464" w:rsidRPr="002B0CEC" w:rsidRDefault="00461464" w:rsidP="00390981">
            <w:pPr>
              <w:pStyle w:val="Table"/>
              <w:jc w:val="center"/>
              <w:rPr>
                <w:b/>
                <w:bCs/>
              </w:rPr>
            </w:pPr>
            <w:r w:rsidRPr="002B0CEC">
              <w:rPr>
                <w:b/>
                <w:bCs/>
              </w:rPr>
              <w:t>Outputs</w:t>
            </w:r>
          </w:p>
        </w:tc>
        <w:tc>
          <w:tcPr>
            <w:tcW w:w="2270" w:type="dxa"/>
          </w:tcPr>
          <w:p w14:paraId="77B46104" w14:textId="77777777" w:rsidR="00461464" w:rsidRPr="002B0CEC" w:rsidRDefault="00461464" w:rsidP="00390981">
            <w:pPr>
              <w:pStyle w:val="Table"/>
              <w:jc w:val="center"/>
              <w:rPr>
                <w:b/>
                <w:bCs/>
              </w:rPr>
            </w:pPr>
            <w:r w:rsidRPr="002B0CEC">
              <w:rPr>
                <w:b/>
                <w:bCs/>
              </w:rPr>
              <w:t>Destination</w:t>
            </w:r>
          </w:p>
        </w:tc>
      </w:tr>
      <w:tr w:rsidR="00461464" w14:paraId="784A5772" w14:textId="77777777" w:rsidTr="00390981">
        <w:tc>
          <w:tcPr>
            <w:tcW w:w="2154" w:type="dxa"/>
          </w:tcPr>
          <w:p w14:paraId="7A1E0761" w14:textId="17CB5175" w:rsidR="00461464" w:rsidRPr="003230A8" w:rsidRDefault="004601A2" w:rsidP="00390981">
            <w:pPr>
              <w:pStyle w:val="Table"/>
            </w:pPr>
            <w:r w:rsidRPr="004601A2">
              <w:t xml:space="preserve">Thông tin cá nhân của </w:t>
            </w:r>
            <w:r>
              <w:t>giáo viên</w:t>
            </w:r>
            <w:r w:rsidRPr="004601A2">
              <w:t>.</w:t>
            </w:r>
          </w:p>
        </w:tc>
        <w:tc>
          <w:tcPr>
            <w:tcW w:w="2343" w:type="dxa"/>
          </w:tcPr>
          <w:p w14:paraId="6D0E139D" w14:textId="414D4055" w:rsidR="00461464" w:rsidRPr="003230A8" w:rsidRDefault="003E32A4" w:rsidP="00390981">
            <w:pPr>
              <w:pStyle w:val="Table"/>
            </w:pPr>
            <w:r w:rsidRPr="003E32A4">
              <w:t>Tổng phụ trách</w:t>
            </w:r>
            <w:r w:rsidR="00D55382" w:rsidRPr="00D55382">
              <w:t xml:space="preserve"> nhập thông tin qua giao diện hệ thống.</w:t>
            </w:r>
          </w:p>
        </w:tc>
        <w:tc>
          <w:tcPr>
            <w:tcW w:w="2334" w:type="dxa"/>
            <w:gridSpan w:val="2"/>
          </w:tcPr>
          <w:p w14:paraId="50136625" w14:textId="0A063318" w:rsidR="00461464" w:rsidRPr="003230A8" w:rsidRDefault="00D55382" w:rsidP="00390981">
            <w:pPr>
              <w:pStyle w:val="Table"/>
            </w:pPr>
            <w:r w:rsidRPr="00D55382">
              <w:t xml:space="preserve">Danh sách giáo viên được cập </w:t>
            </w:r>
            <w:r w:rsidR="003E32A4">
              <w:t>nhật.</w:t>
            </w:r>
          </w:p>
        </w:tc>
        <w:tc>
          <w:tcPr>
            <w:tcW w:w="2270" w:type="dxa"/>
          </w:tcPr>
          <w:p w14:paraId="27E67CAD" w14:textId="77777777" w:rsidR="00461464" w:rsidRDefault="00D55382" w:rsidP="00390981">
            <w:pPr>
              <w:pStyle w:val="Table"/>
            </w:pPr>
            <w:r>
              <w:t xml:space="preserve">Trang </w:t>
            </w:r>
            <w:r w:rsidRPr="00D55382">
              <w:t>quản lý giáo viên.</w:t>
            </w:r>
          </w:p>
          <w:p w14:paraId="134279E1" w14:textId="5049C533" w:rsidR="00D55382" w:rsidRPr="003230A8" w:rsidRDefault="00D55382" w:rsidP="00D55382">
            <w:pPr>
              <w:pStyle w:val="Table"/>
              <w:spacing w:before="0"/>
            </w:pPr>
            <w:r w:rsidRPr="00B47719">
              <w:t>Bảng Teacher</w:t>
            </w:r>
          </w:p>
        </w:tc>
      </w:tr>
    </w:tbl>
    <w:p w14:paraId="2BFD891C" w14:textId="2207A8AA" w:rsidR="001B0C6D" w:rsidRDefault="001B0C6D" w:rsidP="004601A2">
      <w:pPr>
        <w:pStyle w:val="Heading4"/>
        <w:numPr>
          <w:ilvl w:val="0"/>
          <w:numId w:val="0"/>
        </w:numPr>
      </w:pPr>
      <w:r>
        <w:br w:type="page"/>
      </w:r>
    </w:p>
    <w:p w14:paraId="2A434CD3" w14:textId="643A4F35" w:rsidR="00461464" w:rsidRDefault="00461464" w:rsidP="004601A2">
      <w:pPr>
        <w:pStyle w:val="Heading4"/>
      </w:pPr>
      <w:bookmarkStart w:id="92" w:name="_Toc182649147"/>
      <w:r>
        <w:lastRenderedPageBreak/>
        <w:t>Use-case</w:t>
      </w:r>
      <w:r w:rsidRPr="00845E13">
        <w:t xml:space="preserve"> </w:t>
      </w:r>
      <w:r w:rsidRPr="009B6D72">
        <w:t>Quản lý danh sách</w:t>
      </w:r>
      <w:r>
        <w:t xml:space="preserve"> học sinh</w:t>
      </w:r>
      <w:bookmarkEnd w:id="92"/>
    </w:p>
    <w:p w14:paraId="72E6F851" w14:textId="6310B0CA" w:rsidR="00461464" w:rsidRPr="007425FB" w:rsidRDefault="002D77B1" w:rsidP="007425FB">
      <w:pPr>
        <w:spacing w:line="240" w:lineRule="auto"/>
        <w:ind w:firstLine="0"/>
        <w:jc w:val="left"/>
        <w:rPr>
          <w:sz w:val="24"/>
          <w:szCs w:val="24"/>
          <w:lang w:eastAsia="vi-VN"/>
        </w:rPr>
      </w:pPr>
      <w:r w:rsidRPr="002D77B1">
        <w:rPr>
          <w:noProof/>
          <w:sz w:val="24"/>
          <w:szCs w:val="24"/>
          <w:lang w:eastAsia="vi-VN"/>
        </w:rPr>
        <w:drawing>
          <wp:inline distT="0" distB="0" distL="0" distR="0" wp14:anchorId="29BB9B56" wp14:editId="5560A031">
            <wp:extent cx="5760000" cy="2717939"/>
            <wp:effectExtent l="0" t="0" r="0" b="0"/>
            <wp:docPr id="679211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80" t="2794" r="1491"/>
                    <a:stretch/>
                  </pic:blipFill>
                  <pic:spPr bwMode="auto">
                    <a:xfrm>
                      <a:off x="0" y="0"/>
                      <a:ext cx="5760000" cy="2717939"/>
                    </a:xfrm>
                    <a:prstGeom prst="rect">
                      <a:avLst/>
                    </a:prstGeom>
                    <a:noFill/>
                    <a:ln>
                      <a:noFill/>
                    </a:ln>
                    <a:extLst>
                      <a:ext uri="{53640926-AAD7-44D8-BBD7-CCE9431645EC}">
                        <a14:shadowObscured xmlns:a14="http://schemas.microsoft.com/office/drawing/2010/main"/>
                      </a:ext>
                    </a:extLst>
                  </pic:spPr>
                </pic:pic>
              </a:graphicData>
            </a:graphic>
          </wp:inline>
        </w:drawing>
      </w:r>
    </w:p>
    <w:p w14:paraId="21D12813" w14:textId="7E86E0A2" w:rsidR="00461464" w:rsidRPr="000C5246" w:rsidRDefault="00461464" w:rsidP="00461464">
      <w:pPr>
        <w:pStyle w:val="Caption"/>
      </w:pPr>
      <w:bookmarkStart w:id="93" w:name="_Toc182648932"/>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5</w:t>
      </w:r>
      <w:r>
        <w:fldChar w:fldCharType="end"/>
      </w:r>
      <w:r>
        <w:t xml:space="preserve"> Use-case</w:t>
      </w:r>
      <w:r w:rsidRPr="001C346C">
        <w:t xml:space="preserve"> </w:t>
      </w:r>
      <w:r w:rsidRPr="009B6D72">
        <w:t>Quản lý danh sách</w:t>
      </w:r>
      <w:r>
        <w:t xml:space="preserve"> học sinh</w:t>
      </w:r>
      <w:bookmarkEnd w:id="93"/>
    </w:p>
    <w:p w14:paraId="6FFB2310" w14:textId="4AD361DC" w:rsidR="00461464" w:rsidRPr="003853E2" w:rsidRDefault="00461464" w:rsidP="00461464">
      <w:pPr>
        <w:pStyle w:val="Bng"/>
      </w:pPr>
      <w:bookmarkStart w:id="94" w:name="_Toc182607571"/>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7</w:t>
      </w:r>
      <w:r>
        <w:fldChar w:fldCharType="end"/>
      </w:r>
      <w:r>
        <w:t xml:space="preserve"> </w:t>
      </w:r>
      <w:r w:rsidRPr="003853E2">
        <w:t xml:space="preserve">Bảng đặc tả </w:t>
      </w:r>
      <w:r>
        <w:t>Use-case</w:t>
      </w:r>
      <w:r w:rsidRPr="003853E2">
        <w:t xml:space="preserve"> Quản lý danh sách học sinh</w:t>
      </w:r>
      <w:bookmarkEnd w:id="94"/>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461464" w14:paraId="0C6690FB" w14:textId="77777777" w:rsidTr="00390981">
        <w:tc>
          <w:tcPr>
            <w:tcW w:w="2154" w:type="dxa"/>
          </w:tcPr>
          <w:p w14:paraId="107D0591" w14:textId="77777777" w:rsidR="00461464" w:rsidRPr="002B0CEC" w:rsidRDefault="00461464" w:rsidP="00390981">
            <w:pPr>
              <w:pStyle w:val="Table"/>
              <w:rPr>
                <w:b/>
                <w:bCs/>
              </w:rPr>
            </w:pPr>
            <w:r w:rsidRPr="002B0CEC">
              <w:rPr>
                <w:b/>
                <w:bCs/>
              </w:rPr>
              <w:t>ID</w:t>
            </w:r>
          </w:p>
        </w:tc>
        <w:tc>
          <w:tcPr>
            <w:tcW w:w="6947" w:type="dxa"/>
            <w:gridSpan w:val="4"/>
          </w:tcPr>
          <w:p w14:paraId="274B3CC1" w14:textId="2DE5EE24" w:rsidR="00461464" w:rsidRPr="008F783A" w:rsidRDefault="001B0C6D" w:rsidP="00390981">
            <w:pPr>
              <w:pStyle w:val="Table"/>
            </w:pPr>
            <w:r>
              <w:t>UC04</w:t>
            </w:r>
          </w:p>
        </w:tc>
      </w:tr>
      <w:tr w:rsidR="00461464" w14:paraId="4770A2BB" w14:textId="77777777" w:rsidTr="00390981">
        <w:tc>
          <w:tcPr>
            <w:tcW w:w="2154" w:type="dxa"/>
          </w:tcPr>
          <w:p w14:paraId="55D4B0FE" w14:textId="77777777" w:rsidR="00461464" w:rsidRPr="002B0CEC" w:rsidRDefault="00461464" w:rsidP="00390981">
            <w:pPr>
              <w:pStyle w:val="Table"/>
              <w:rPr>
                <w:b/>
                <w:bCs/>
              </w:rPr>
            </w:pPr>
            <w:r>
              <w:rPr>
                <w:b/>
                <w:bCs/>
              </w:rPr>
              <w:t>Use-case</w:t>
            </w:r>
          </w:p>
        </w:tc>
        <w:tc>
          <w:tcPr>
            <w:tcW w:w="6947" w:type="dxa"/>
            <w:gridSpan w:val="4"/>
          </w:tcPr>
          <w:p w14:paraId="5B96E8DF" w14:textId="77777777" w:rsidR="00461464" w:rsidRDefault="00461464" w:rsidP="00390981">
            <w:pPr>
              <w:pStyle w:val="Table"/>
            </w:pPr>
            <w:r w:rsidRPr="009B6D72">
              <w:t>Quản lý danh sách</w:t>
            </w:r>
            <w:r>
              <w:t xml:space="preserve"> học sinh</w:t>
            </w:r>
          </w:p>
        </w:tc>
      </w:tr>
      <w:tr w:rsidR="00461464" w14:paraId="3C23C711" w14:textId="77777777" w:rsidTr="00390981">
        <w:tc>
          <w:tcPr>
            <w:tcW w:w="2154" w:type="dxa"/>
          </w:tcPr>
          <w:p w14:paraId="471FB31B" w14:textId="77777777" w:rsidR="00461464" w:rsidRPr="002B0CEC" w:rsidRDefault="00461464" w:rsidP="00390981">
            <w:pPr>
              <w:pStyle w:val="Table"/>
              <w:rPr>
                <w:b/>
                <w:bCs/>
              </w:rPr>
            </w:pPr>
            <w:r w:rsidRPr="002B0CEC">
              <w:rPr>
                <w:b/>
                <w:bCs/>
              </w:rPr>
              <w:t>Sceneraio</w:t>
            </w:r>
          </w:p>
        </w:tc>
        <w:tc>
          <w:tcPr>
            <w:tcW w:w="6947" w:type="dxa"/>
            <w:gridSpan w:val="4"/>
          </w:tcPr>
          <w:p w14:paraId="2626DE1D" w14:textId="77777777" w:rsidR="00461464" w:rsidRDefault="00461464" w:rsidP="00390981">
            <w:pPr>
              <w:pStyle w:val="Table"/>
            </w:pPr>
            <w:r>
              <w:t xml:space="preserve">Tác nhân </w:t>
            </w:r>
            <w:r w:rsidRPr="0031140B">
              <w:t xml:space="preserve">muốn </w:t>
            </w:r>
            <w:r w:rsidRPr="006A2035">
              <w:t>xem chi tiết thông tin</w:t>
            </w:r>
            <w:r w:rsidRPr="0031140B">
              <w:t xml:space="preserve"> </w:t>
            </w:r>
            <w:r>
              <w:t>học sinh</w:t>
            </w:r>
            <w:r w:rsidRPr="0031140B">
              <w:t xml:space="preserve">, thêm mới, chỉnh sửa hoặc xóa thông tin </w:t>
            </w:r>
            <w:r>
              <w:t>học sinh</w:t>
            </w:r>
            <w:r w:rsidRPr="0031140B">
              <w:t xml:space="preserve"> trong hệ thống quản </w:t>
            </w:r>
            <w:r>
              <w:t>lý.</w:t>
            </w:r>
          </w:p>
        </w:tc>
      </w:tr>
      <w:tr w:rsidR="00461464" w14:paraId="612F16A2" w14:textId="77777777" w:rsidTr="00390981">
        <w:tc>
          <w:tcPr>
            <w:tcW w:w="2154" w:type="dxa"/>
          </w:tcPr>
          <w:p w14:paraId="4398AA6C" w14:textId="77777777" w:rsidR="00461464" w:rsidRPr="002B0CEC" w:rsidRDefault="00461464" w:rsidP="00390981">
            <w:pPr>
              <w:pStyle w:val="Table"/>
              <w:rPr>
                <w:b/>
                <w:bCs/>
              </w:rPr>
            </w:pPr>
            <w:r w:rsidRPr="002B0CEC">
              <w:rPr>
                <w:b/>
                <w:bCs/>
              </w:rPr>
              <w:t>Triggering Event</w:t>
            </w:r>
          </w:p>
        </w:tc>
        <w:tc>
          <w:tcPr>
            <w:tcW w:w="6947" w:type="dxa"/>
            <w:gridSpan w:val="4"/>
          </w:tcPr>
          <w:p w14:paraId="52CEC381" w14:textId="77777777" w:rsidR="00461464" w:rsidRDefault="00461464" w:rsidP="00390981">
            <w:pPr>
              <w:pStyle w:val="Table"/>
            </w:pPr>
            <w:r>
              <w:t>N</w:t>
            </w:r>
            <w:r w:rsidRPr="0072019B">
              <w:t xml:space="preserve">hấn </w:t>
            </w:r>
            <w:r>
              <w:t>chức năng “</w:t>
            </w:r>
            <w:r w:rsidRPr="009B6D72">
              <w:t>Quản lý danh sách</w:t>
            </w:r>
            <w:r>
              <w:t xml:space="preserve"> học sinh”</w:t>
            </w:r>
            <w:r w:rsidRPr="0072019B">
              <w:t xml:space="preserve"> trên giao diện</w:t>
            </w:r>
            <w:r>
              <w:t xml:space="preserve"> website</w:t>
            </w:r>
            <w:r w:rsidRPr="0072019B">
              <w:t>.</w:t>
            </w:r>
          </w:p>
        </w:tc>
      </w:tr>
      <w:tr w:rsidR="00461464" w14:paraId="0547C5F2" w14:textId="77777777" w:rsidTr="00390981">
        <w:tc>
          <w:tcPr>
            <w:tcW w:w="2154" w:type="dxa"/>
          </w:tcPr>
          <w:p w14:paraId="66843ED5" w14:textId="77777777" w:rsidR="00461464" w:rsidRPr="002B0CEC" w:rsidRDefault="00461464" w:rsidP="00390981">
            <w:pPr>
              <w:pStyle w:val="Table"/>
              <w:rPr>
                <w:b/>
                <w:bCs/>
              </w:rPr>
            </w:pPr>
            <w:r w:rsidRPr="002B0CEC">
              <w:rPr>
                <w:b/>
                <w:bCs/>
              </w:rPr>
              <w:t>Brief description</w:t>
            </w:r>
          </w:p>
        </w:tc>
        <w:tc>
          <w:tcPr>
            <w:tcW w:w="6947" w:type="dxa"/>
            <w:gridSpan w:val="4"/>
          </w:tcPr>
          <w:p w14:paraId="7A6B667D" w14:textId="77777777" w:rsidR="00461464" w:rsidRDefault="00461464" w:rsidP="00390981">
            <w:pPr>
              <w:pStyle w:val="Table"/>
            </w:pPr>
            <w:r>
              <w:t xml:space="preserve">Tác nhân có </w:t>
            </w:r>
            <w:r w:rsidRPr="006A2035">
              <w:t xml:space="preserve">thể quản lý </w:t>
            </w:r>
            <w:r w:rsidRPr="00281714">
              <w:t xml:space="preserve">danh sách </w:t>
            </w:r>
            <w:r>
              <w:t xml:space="preserve">học sinh </w:t>
            </w:r>
            <w:r w:rsidRPr="00281714">
              <w:t>hiện có</w:t>
            </w:r>
            <w:r w:rsidRPr="006A2035">
              <w:t xml:space="preserve"> thông qua các thao tác như</w:t>
            </w:r>
            <w:r>
              <w:t xml:space="preserve"> t</w:t>
            </w:r>
            <w:r w:rsidRPr="0031140B">
              <w:t>hêm mới,</w:t>
            </w:r>
            <w:r w:rsidRPr="006A2035">
              <w:t xml:space="preserve"> chỉnh sửa, xóa </w:t>
            </w:r>
            <w:r w:rsidRPr="00281714">
              <w:t xml:space="preserve">các </w:t>
            </w:r>
            <w:r>
              <w:t>học sinh</w:t>
            </w:r>
            <w:r w:rsidRPr="00281714">
              <w:t xml:space="preserve"> không cần</w:t>
            </w:r>
            <w:r>
              <w:t xml:space="preserve"> thiết</w:t>
            </w:r>
            <w:r w:rsidRPr="006A2035">
              <w:t xml:space="preserve"> và xem chi tiết thông tin</w:t>
            </w:r>
            <w:r w:rsidRPr="0031140B">
              <w:t xml:space="preserve"> </w:t>
            </w:r>
            <w:r>
              <w:t>học sinh</w:t>
            </w:r>
            <w:r w:rsidRPr="006A2035">
              <w:t>.</w:t>
            </w:r>
          </w:p>
        </w:tc>
      </w:tr>
      <w:tr w:rsidR="00461464" w14:paraId="496F4D83" w14:textId="77777777" w:rsidTr="00390981">
        <w:tc>
          <w:tcPr>
            <w:tcW w:w="2154" w:type="dxa"/>
          </w:tcPr>
          <w:p w14:paraId="2D818432" w14:textId="77777777" w:rsidR="00461464" w:rsidRPr="002B0CEC" w:rsidRDefault="00461464" w:rsidP="00390981">
            <w:pPr>
              <w:pStyle w:val="Table"/>
              <w:rPr>
                <w:b/>
                <w:bCs/>
              </w:rPr>
            </w:pPr>
            <w:r w:rsidRPr="002B0CEC">
              <w:rPr>
                <w:b/>
                <w:bCs/>
              </w:rPr>
              <w:t>Actors</w:t>
            </w:r>
          </w:p>
        </w:tc>
        <w:tc>
          <w:tcPr>
            <w:tcW w:w="6947" w:type="dxa"/>
            <w:gridSpan w:val="4"/>
          </w:tcPr>
          <w:p w14:paraId="5CB93D3E" w14:textId="77777777" w:rsidR="00461464" w:rsidRDefault="00461464" w:rsidP="00390981">
            <w:pPr>
              <w:pStyle w:val="Table"/>
            </w:pPr>
            <w:r w:rsidRPr="00F47904">
              <w:t xml:space="preserve">Tổng phụ trách, </w:t>
            </w:r>
            <w:r>
              <w:t>g</w:t>
            </w:r>
            <w:r w:rsidRPr="00F47904">
              <w:t>iáo viên chủ nhiệm</w:t>
            </w:r>
          </w:p>
        </w:tc>
      </w:tr>
      <w:tr w:rsidR="00461464" w14:paraId="600A06D2" w14:textId="77777777" w:rsidTr="00390981">
        <w:tc>
          <w:tcPr>
            <w:tcW w:w="2154" w:type="dxa"/>
          </w:tcPr>
          <w:p w14:paraId="4DFD7A33" w14:textId="77777777" w:rsidR="00461464" w:rsidRPr="002B0CEC" w:rsidRDefault="00461464" w:rsidP="00390981">
            <w:pPr>
              <w:pStyle w:val="Table"/>
              <w:rPr>
                <w:b/>
                <w:bCs/>
              </w:rPr>
            </w:pPr>
            <w:r w:rsidRPr="002B0CEC">
              <w:rPr>
                <w:b/>
                <w:bCs/>
              </w:rPr>
              <w:t>Stackholder</w:t>
            </w:r>
          </w:p>
        </w:tc>
        <w:tc>
          <w:tcPr>
            <w:tcW w:w="6947" w:type="dxa"/>
            <w:gridSpan w:val="4"/>
          </w:tcPr>
          <w:p w14:paraId="1045C7AE" w14:textId="77777777" w:rsidR="00461464" w:rsidRDefault="00461464" w:rsidP="00390981">
            <w:pPr>
              <w:pStyle w:val="Table"/>
            </w:pPr>
            <w:r>
              <w:t>G</w:t>
            </w:r>
            <w:r w:rsidRPr="00F47904">
              <w:t>iáo viên,</w:t>
            </w:r>
            <w:r>
              <w:t xml:space="preserve"> </w:t>
            </w:r>
            <w:r w:rsidRPr="00F47904">
              <w:t>học sinh</w:t>
            </w:r>
          </w:p>
        </w:tc>
      </w:tr>
      <w:tr w:rsidR="00461464" w14:paraId="0A07A6A4" w14:textId="77777777" w:rsidTr="00390981">
        <w:tc>
          <w:tcPr>
            <w:tcW w:w="2154" w:type="dxa"/>
          </w:tcPr>
          <w:p w14:paraId="7BB4915C" w14:textId="77777777" w:rsidR="00461464" w:rsidRPr="002B0CEC" w:rsidRDefault="00461464" w:rsidP="00390981">
            <w:pPr>
              <w:pStyle w:val="Table"/>
              <w:rPr>
                <w:b/>
                <w:bCs/>
              </w:rPr>
            </w:pPr>
            <w:r w:rsidRPr="002B0CEC">
              <w:rPr>
                <w:b/>
                <w:bCs/>
              </w:rPr>
              <w:t>Preconditions</w:t>
            </w:r>
          </w:p>
        </w:tc>
        <w:tc>
          <w:tcPr>
            <w:tcW w:w="6947" w:type="dxa"/>
            <w:gridSpan w:val="4"/>
          </w:tcPr>
          <w:p w14:paraId="593965EA" w14:textId="77777777" w:rsidR="00461464" w:rsidRDefault="00461464" w:rsidP="00390981">
            <w:pPr>
              <w:pStyle w:val="Table"/>
            </w:pPr>
            <w:r>
              <w:t>Tác nhân</w:t>
            </w:r>
            <w:r w:rsidRPr="00706662">
              <w:t xml:space="preserve"> đã đăng nhập thành công vào hệ thống.</w:t>
            </w:r>
          </w:p>
        </w:tc>
      </w:tr>
      <w:tr w:rsidR="00461464" w14:paraId="74DCEC09" w14:textId="77777777" w:rsidTr="00390981">
        <w:tc>
          <w:tcPr>
            <w:tcW w:w="2154" w:type="dxa"/>
          </w:tcPr>
          <w:p w14:paraId="629092E1" w14:textId="77777777" w:rsidR="00461464" w:rsidRPr="002B0CEC" w:rsidRDefault="00461464" w:rsidP="00390981">
            <w:pPr>
              <w:pStyle w:val="Table"/>
              <w:rPr>
                <w:b/>
                <w:bCs/>
              </w:rPr>
            </w:pPr>
            <w:r>
              <w:rPr>
                <w:b/>
                <w:bCs/>
              </w:rPr>
              <w:lastRenderedPageBreak/>
              <w:t>Post</w:t>
            </w:r>
            <w:r w:rsidRPr="002B0CEC">
              <w:rPr>
                <w:b/>
                <w:bCs/>
              </w:rPr>
              <w:t>conditions</w:t>
            </w:r>
          </w:p>
        </w:tc>
        <w:tc>
          <w:tcPr>
            <w:tcW w:w="6947" w:type="dxa"/>
            <w:gridSpan w:val="4"/>
          </w:tcPr>
          <w:p w14:paraId="5F5FAF82" w14:textId="77777777" w:rsidR="00461464" w:rsidRDefault="00461464" w:rsidP="00390981">
            <w:pPr>
              <w:pStyle w:val="Table"/>
            </w:pPr>
            <w:r w:rsidRPr="0031140B">
              <w:t xml:space="preserve">Thông tin </w:t>
            </w:r>
            <w:r>
              <w:t>học sinh</w:t>
            </w:r>
            <w:r w:rsidRPr="0031140B">
              <w:t xml:space="preserve"> được cập nhật, hiển thị chính xác và đầy đủ trên hệ thống.</w:t>
            </w:r>
          </w:p>
        </w:tc>
      </w:tr>
      <w:tr w:rsidR="00461464" w14:paraId="5A3F9C2C" w14:textId="77777777" w:rsidTr="00390981">
        <w:trPr>
          <w:trHeight w:val="285"/>
        </w:trPr>
        <w:tc>
          <w:tcPr>
            <w:tcW w:w="2154" w:type="dxa"/>
            <w:vMerge w:val="restart"/>
          </w:tcPr>
          <w:p w14:paraId="5A57FEFE" w14:textId="77777777" w:rsidR="00461464" w:rsidRPr="002B0CEC" w:rsidRDefault="00461464" w:rsidP="00390981">
            <w:pPr>
              <w:pStyle w:val="Table"/>
              <w:rPr>
                <w:b/>
                <w:bCs/>
              </w:rPr>
            </w:pPr>
            <w:r w:rsidRPr="002B0CEC">
              <w:rPr>
                <w:b/>
                <w:bCs/>
              </w:rPr>
              <w:t>Flow of activities</w:t>
            </w:r>
          </w:p>
        </w:tc>
        <w:tc>
          <w:tcPr>
            <w:tcW w:w="3473" w:type="dxa"/>
            <w:gridSpan w:val="2"/>
          </w:tcPr>
          <w:p w14:paraId="7CDE3B80" w14:textId="77777777" w:rsidR="00461464" w:rsidRPr="002B0CEC" w:rsidRDefault="00461464" w:rsidP="00390981">
            <w:pPr>
              <w:pStyle w:val="Table"/>
              <w:jc w:val="center"/>
              <w:rPr>
                <w:b/>
                <w:bCs/>
              </w:rPr>
            </w:pPr>
            <w:r w:rsidRPr="002B0CEC">
              <w:rPr>
                <w:b/>
                <w:bCs/>
              </w:rPr>
              <w:t>Actor</w:t>
            </w:r>
          </w:p>
        </w:tc>
        <w:tc>
          <w:tcPr>
            <w:tcW w:w="3474" w:type="dxa"/>
            <w:gridSpan w:val="2"/>
          </w:tcPr>
          <w:p w14:paraId="749D868C" w14:textId="77777777" w:rsidR="00461464" w:rsidRPr="002B0CEC" w:rsidRDefault="00461464" w:rsidP="00390981">
            <w:pPr>
              <w:pStyle w:val="Table"/>
              <w:jc w:val="center"/>
              <w:rPr>
                <w:b/>
                <w:bCs/>
              </w:rPr>
            </w:pPr>
            <w:r w:rsidRPr="002B0CEC">
              <w:rPr>
                <w:b/>
                <w:bCs/>
              </w:rPr>
              <w:t>System</w:t>
            </w:r>
          </w:p>
        </w:tc>
      </w:tr>
      <w:tr w:rsidR="00461464" w14:paraId="6A5784E1" w14:textId="77777777" w:rsidTr="00390981">
        <w:trPr>
          <w:trHeight w:val="285"/>
        </w:trPr>
        <w:tc>
          <w:tcPr>
            <w:tcW w:w="2154" w:type="dxa"/>
            <w:vMerge/>
          </w:tcPr>
          <w:p w14:paraId="555732CD" w14:textId="77777777" w:rsidR="00461464" w:rsidRPr="002B0CEC" w:rsidRDefault="00461464" w:rsidP="00390981">
            <w:pPr>
              <w:pStyle w:val="Table"/>
              <w:rPr>
                <w:b/>
                <w:bCs/>
              </w:rPr>
            </w:pPr>
          </w:p>
        </w:tc>
        <w:tc>
          <w:tcPr>
            <w:tcW w:w="3473" w:type="dxa"/>
            <w:gridSpan w:val="2"/>
          </w:tcPr>
          <w:p w14:paraId="0D44D51E" w14:textId="77777777" w:rsidR="00461464" w:rsidRPr="00DB50F4" w:rsidRDefault="00461464" w:rsidP="00390981">
            <w:pPr>
              <w:pStyle w:val="Table"/>
            </w:pPr>
            <w:r>
              <w:t>1. Đ</w:t>
            </w:r>
            <w:r w:rsidRPr="00DB50F4">
              <w:t>ăng nhập vào hệ thống.</w:t>
            </w:r>
          </w:p>
          <w:p w14:paraId="24B08FEE" w14:textId="77777777" w:rsidR="00461464" w:rsidRDefault="00461464" w:rsidP="00390981">
            <w:pPr>
              <w:pStyle w:val="Table"/>
              <w:spacing w:before="0"/>
            </w:pPr>
          </w:p>
          <w:p w14:paraId="248E617F" w14:textId="77777777" w:rsidR="00461464" w:rsidRDefault="00461464" w:rsidP="00390981">
            <w:pPr>
              <w:pStyle w:val="Table"/>
              <w:spacing w:before="0"/>
            </w:pPr>
          </w:p>
          <w:p w14:paraId="053F1C48" w14:textId="77777777" w:rsidR="00461464" w:rsidRDefault="00461464" w:rsidP="00390981">
            <w:pPr>
              <w:pStyle w:val="Table"/>
              <w:spacing w:before="0"/>
            </w:pPr>
            <w:r w:rsidRPr="008A6847">
              <w:t>2. Chọn chức năng “Quản lý danh sách học sinh”.</w:t>
            </w:r>
          </w:p>
          <w:p w14:paraId="612CB325" w14:textId="77777777" w:rsidR="00461464" w:rsidRDefault="00461464" w:rsidP="00390981">
            <w:pPr>
              <w:pStyle w:val="Table"/>
              <w:spacing w:before="0"/>
            </w:pPr>
          </w:p>
          <w:p w14:paraId="0AE18D1A" w14:textId="77777777" w:rsidR="00461464" w:rsidRDefault="00461464" w:rsidP="00390981">
            <w:pPr>
              <w:pStyle w:val="Table"/>
              <w:spacing w:before="0"/>
            </w:pPr>
            <w:r w:rsidRPr="008A6847">
              <w:t>3. Chọn thao tác cần thực hiện (Thêm mới, chỉnh sửa, xóa học sinh hoặc xem chi tiết).</w:t>
            </w:r>
          </w:p>
          <w:p w14:paraId="09EEDF30" w14:textId="77777777" w:rsidR="00461464" w:rsidRDefault="00461464" w:rsidP="00390981">
            <w:pPr>
              <w:pStyle w:val="Table"/>
              <w:spacing w:before="0"/>
            </w:pPr>
          </w:p>
          <w:p w14:paraId="2BF4E584" w14:textId="77777777" w:rsidR="00461464" w:rsidRDefault="00461464" w:rsidP="00390981">
            <w:pPr>
              <w:pStyle w:val="Table"/>
              <w:spacing w:before="0"/>
            </w:pPr>
          </w:p>
          <w:p w14:paraId="6D15D1D1" w14:textId="77777777" w:rsidR="00461464" w:rsidRDefault="00461464" w:rsidP="00390981">
            <w:pPr>
              <w:pStyle w:val="Table"/>
              <w:spacing w:before="0"/>
            </w:pPr>
          </w:p>
          <w:p w14:paraId="791F2919" w14:textId="77777777" w:rsidR="00461464" w:rsidRDefault="00461464" w:rsidP="00390981">
            <w:pPr>
              <w:pStyle w:val="Table"/>
              <w:spacing w:before="0"/>
            </w:pPr>
          </w:p>
          <w:p w14:paraId="3B788CC2" w14:textId="77777777" w:rsidR="00461464" w:rsidRDefault="00461464" w:rsidP="00390981">
            <w:pPr>
              <w:pStyle w:val="Table"/>
              <w:spacing w:before="0"/>
            </w:pPr>
          </w:p>
          <w:p w14:paraId="1ABCBEE1" w14:textId="77777777" w:rsidR="00461464" w:rsidRDefault="00461464" w:rsidP="00390981">
            <w:pPr>
              <w:pStyle w:val="Table"/>
              <w:spacing w:before="0"/>
            </w:pPr>
          </w:p>
          <w:p w14:paraId="56FBB586" w14:textId="4EC36E6B" w:rsidR="00461464" w:rsidRDefault="00461464" w:rsidP="00390981">
            <w:pPr>
              <w:pStyle w:val="Table"/>
              <w:spacing w:before="0"/>
            </w:pPr>
          </w:p>
          <w:p w14:paraId="7337E8FD" w14:textId="77777777" w:rsidR="00DE45CF" w:rsidRDefault="00DE45CF" w:rsidP="00390981">
            <w:pPr>
              <w:pStyle w:val="Table"/>
              <w:spacing w:before="0"/>
            </w:pPr>
          </w:p>
          <w:p w14:paraId="6EDD3305" w14:textId="77777777" w:rsidR="002D77B1" w:rsidRDefault="002D77B1" w:rsidP="00390981">
            <w:pPr>
              <w:pStyle w:val="Table"/>
              <w:spacing w:before="0"/>
            </w:pPr>
          </w:p>
          <w:p w14:paraId="5DBB80C6" w14:textId="77777777" w:rsidR="002D77B1" w:rsidRDefault="002D77B1" w:rsidP="00390981">
            <w:pPr>
              <w:pStyle w:val="Table"/>
              <w:spacing w:before="0"/>
            </w:pPr>
          </w:p>
          <w:p w14:paraId="507F37D0" w14:textId="77777777" w:rsidR="002D77B1" w:rsidRDefault="002D77B1" w:rsidP="00390981">
            <w:pPr>
              <w:pStyle w:val="Table"/>
              <w:spacing w:before="0"/>
            </w:pPr>
          </w:p>
          <w:p w14:paraId="669F03A5" w14:textId="77777777" w:rsidR="003E32A4" w:rsidRDefault="003E32A4" w:rsidP="00390981">
            <w:pPr>
              <w:pStyle w:val="Table"/>
              <w:spacing w:before="0"/>
            </w:pPr>
          </w:p>
          <w:p w14:paraId="116FA8A1" w14:textId="77777777" w:rsidR="00461464" w:rsidRDefault="00461464" w:rsidP="00390981">
            <w:pPr>
              <w:pStyle w:val="Table"/>
              <w:spacing w:before="0"/>
            </w:pPr>
            <w:r w:rsidRPr="008A6847">
              <w:t>4. Thực hiện thao tác tương ứng với yêu cầu.</w:t>
            </w:r>
          </w:p>
        </w:tc>
        <w:tc>
          <w:tcPr>
            <w:tcW w:w="3474" w:type="dxa"/>
            <w:gridSpan w:val="2"/>
          </w:tcPr>
          <w:p w14:paraId="03A4DEE4" w14:textId="77777777" w:rsidR="00461464" w:rsidRDefault="00461464" w:rsidP="00390981">
            <w:pPr>
              <w:pStyle w:val="Table"/>
            </w:pPr>
            <w:r>
              <w:t>1.1 Xác thực tài khoản có trong cơ sở dữ liệu.</w:t>
            </w:r>
          </w:p>
          <w:p w14:paraId="67077F5B" w14:textId="77777777" w:rsidR="00461464" w:rsidRPr="00DB50F4" w:rsidRDefault="00461464" w:rsidP="00390981">
            <w:pPr>
              <w:pStyle w:val="Table"/>
              <w:spacing w:before="0"/>
            </w:pPr>
            <w:r>
              <w:t>1.2 Trả về kết quả đăng nhập.</w:t>
            </w:r>
          </w:p>
          <w:p w14:paraId="25ADBE8C" w14:textId="77777777" w:rsidR="00461464" w:rsidRDefault="00461464" w:rsidP="00390981">
            <w:pPr>
              <w:pStyle w:val="Table"/>
              <w:spacing w:before="0"/>
            </w:pPr>
            <w:r w:rsidRPr="008A6847">
              <w:t>2.1 Chuyển đến giao diện Quản lý danh sách học sinh và hiển thị danh sách học sinh hiện có.</w:t>
            </w:r>
          </w:p>
          <w:p w14:paraId="4CD8A3CA" w14:textId="2C146AC0" w:rsidR="002D77B1" w:rsidRDefault="002D77B1" w:rsidP="00390981">
            <w:pPr>
              <w:pStyle w:val="Table"/>
              <w:spacing w:before="0"/>
            </w:pPr>
            <w:r w:rsidRPr="00961C07">
              <w:t xml:space="preserve">3.1 Nếu thêm </w:t>
            </w:r>
            <w:r>
              <w:t>học sinh</w:t>
            </w:r>
            <w:r w:rsidRPr="00961C07">
              <w:t xml:space="preserve">: Hiển thị form nhập thông tin chi tiết của </w:t>
            </w:r>
            <w:r>
              <w:t>học sinh</w:t>
            </w:r>
            <w:r w:rsidRPr="00961C07">
              <w:t xml:space="preserve"> mới (</w:t>
            </w:r>
            <w:r w:rsidR="003E32A4">
              <w:t>Mã học sinh, họ và t</w:t>
            </w:r>
            <w:r w:rsidRPr="002D77B1">
              <w:t xml:space="preserve">ên, số điện thoại, email, mật khẩu, lớp học, thời gian vào </w:t>
            </w:r>
            <w:r>
              <w:t>trường)</w:t>
            </w:r>
            <w:r w:rsidRPr="00961C07">
              <w:t>.</w:t>
            </w:r>
          </w:p>
          <w:p w14:paraId="134D13BE" w14:textId="77777777" w:rsidR="00461464" w:rsidRDefault="00461464" w:rsidP="00390981">
            <w:pPr>
              <w:pStyle w:val="Table"/>
              <w:spacing w:before="0"/>
            </w:pPr>
            <w:r>
              <w:t>3.2 Nếu chỉnh sửa học sinh: Hiển thị form thay đổi thông tin học sinh để tác nhân cập nhật.</w:t>
            </w:r>
          </w:p>
          <w:p w14:paraId="0EFB2E07" w14:textId="77777777" w:rsidR="00461464" w:rsidRDefault="00461464" w:rsidP="00390981">
            <w:pPr>
              <w:pStyle w:val="Table"/>
              <w:spacing w:before="0"/>
            </w:pPr>
            <w:r>
              <w:t>3.3 Nếu xóa học sinh: Xác nhận thao tác xóa, sau đó xóa thông tin học sinh khỏi hệ thống.</w:t>
            </w:r>
          </w:p>
          <w:p w14:paraId="55217964" w14:textId="77777777" w:rsidR="00461464" w:rsidRDefault="00461464" w:rsidP="00390981">
            <w:pPr>
              <w:pStyle w:val="Table"/>
              <w:spacing w:before="0"/>
            </w:pPr>
            <w:r>
              <w:t xml:space="preserve">3.4 Nếu xem chi tiết: Hiển thị thông tin đầy đủ của học sinh </w:t>
            </w:r>
            <w:r w:rsidRPr="008A6847">
              <w:t>được chọn.</w:t>
            </w:r>
          </w:p>
          <w:p w14:paraId="003AC9AC" w14:textId="77777777" w:rsidR="00461464" w:rsidRDefault="00461464" w:rsidP="00390981">
            <w:pPr>
              <w:pStyle w:val="Table"/>
              <w:spacing w:before="0"/>
            </w:pPr>
            <w:r w:rsidRPr="008A6847">
              <w:t>4.1 Lưu thay đổi (nếu có) và thông báo kết quả thành công.</w:t>
            </w:r>
          </w:p>
        </w:tc>
      </w:tr>
      <w:tr w:rsidR="003E32A4" w14:paraId="78898D97" w14:textId="77777777" w:rsidTr="00390981">
        <w:tc>
          <w:tcPr>
            <w:tcW w:w="2154" w:type="dxa"/>
          </w:tcPr>
          <w:p w14:paraId="3A918AD3" w14:textId="77777777" w:rsidR="003E32A4" w:rsidRPr="002B0CEC" w:rsidRDefault="003E32A4" w:rsidP="003E32A4">
            <w:pPr>
              <w:pStyle w:val="Table"/>
              <w:rPr>
                <w:b/>
                <w:bCs/>
              </w:rPr>
            </w:pPr>
            <w:r w:rsidRPr="002B0CEC">
              <w:rPr>
                <w:b/>
                <w:bCs/>
              </w:rPr>
              <w:lastRenderedPageBreak/>
              <w:t>Exception</w:t>
            </w:r>
          </w:p>
        </w:tc>
        <w:tc>
          <w:tcPr>
            <w:tcW w:w="6947" w:type="dxa"/>
            <w:gridSpan w:val="4"/>
            <w:vAlign w:val="center"/>
          </w:tcPr>
          <w:p w14:paraId="5986D209" w14:textId="77777777" w:rsidR="003E32A4" w:rsidRDefault="003E32A4" w:rsidP="003E32A4">
            <w:pPr>
              <w:pStyle w:val="Table"/>
            </w:pPr>
            <w:r>
              <w:t>2.1a Nếu k</w:t>
            </w:r>
            <w:r w:rsidRPr="00D55382">
              <w:t xml:space="preserve">hông thể kết nối cơ sở dữ liệu </w:t>
            </w:r>
            <w:r>
              <w:t>thì hệ thống sẽ h</w:t>
            </w:r>
            <w:r w:rsidRPr="00D55382">
              <w:t>iển thị thông báo lỗi và yêu cầu thử lại.</w:t>
            </w:r>
          </w:p>
          <w:p w14:paraId="24347744" w14:textId="28B7342C" w:rsidR="003E32A4" w:rsidRDefault="003E32A4" w:rsidP="003E32A4">
            <w:pPr>
              <w:pStyle w:val="Table"/>
              <w:spacing w:before="0"/>
            </w:pPr>
            <w:r>
              <w:t xml:space="preserve">3.1a </w:t>
            </w:r>
            <w:r w:rsidRPr="003E32A4">
              <w:t>Thông tin học sinh trùng lặp</w:t>
            </w:r>
            <w:r w:rsidRPr="00D55382">
              <w:t xml:space="preserve"> (</w:t>
            </w:r>
            <w:r>
              <w:t xml:space="preserve">mã học sinh </w:t>
            </w:r>
            <w:r w:rsidRPr="00D55382">
              <w:t xml:space="preserve">đã tồn tại) </w:t>
            </w:r>
            <w:r>
              <w:t>thì hệ thống y</w:t>
            </w:r>
            <w:r w:rsidRPr="00D55382">
              <w:t>êu cầu chỉnh sửa thông tin.</w:t>
            </w:r>
          </w:p>
          <w:p w14:paraId="7C8795C4" w14:textId="0BD036EF" w:rsidR="003E32A4" w:rsidRDefault="003E32A4" w:rsidP="003E32A4">
            <w:pPr>
              <w:pStyle w:val="Table"/>
              <w:spacing w:before="0"/>
            </w:pPr>
            <w:r>
              <w:t xml:space="preserve">4.1b Nếu </w:t>
            </w:r>
            <w:r w:rsidRPr="00D55382">
              <w:t xml:space="preserve">hủy thao tác trong quá trình thêm/chỉnh sửa </w:t>
            </w:r>
            <w:r>
              <w:t xml:space="preserve">thì hệ </w:t>
            </w:r>
            <w:r w:rsidRPr="00D55382">
              <w:t>thống không lưu thông tin và quay về danh sách ban đầu.</w:t>
            </w:r>
          </w:p>
        </w:tc>
      </w:tr>
      <w:tr w:rsidR="003E32A4" w14:paraId="239AD33C" w14:textId="77777777" w:rsidTr="00390981">
        <w:tc>
          <w:tcPr>
            <w:tcW w:w="9101" w:type="dxa"/>
            <w:gridSpan w:val="5"/>
          </w:tcPr>
          <w:p w14:paraId="5009D0C4" w14:textId="77777777" w:rsidR="003E32A4" w:rsidRPr="002B0CEC" w:rsidRDefault="003E32A4" w:rsidP="003E32A4">
            <w:pPr>
              <w:pStyle w:val="Table"/>
              <w:rPr>
                <w:b/>
                <w:bCs/>
              </w:rPr>
            </w:pPr>
            <w:r w:rsidRPr="002B0CEC">
              <w:rPr>
                <w:b/>
                <w:bCs/>
              </w:rPr>
              <w:t>Summary</w:t>
            </w:r>
          </w:p>
        </w:tc>
      </w:tr>
      <w:tr w:rsidR="003E32A4" w14:paraId="6619B389" w14:textId="77777777" w:rsidTr="00390981">
        <w:tc>
          <w:tcPr>
            <w:tcW w:w="2154" w:type="dxa"/>
          </w:tcPr>
          <w:p w14:paraId="05A66B15" w14:textId="77777777" w:rsidR="003E32A4" w:rsidRPr="002B0CEC" w:rsidRDefault="003E32A4" w:rsidP="003E32A4">
            <w:pPr>
              <w:pStyle w:val="Table"/>
              <w:jc w:val="center"/>
              <w:rPr>
                <w:b/>
                <w:bCs/>
              </w:rPr>
            </w:pPr>
            <w:r w:rsidRPr="002B0CEC">
              <w:rPr>
                <w:b/>
                <w:bCs/>
              </w:rPr>
              <w:t>Inputs</w:t>
            </w:r>
          </w:p>
        </w:tc>
        <w:tc>
          <w:tcPr>
            <w:tcW w:w="2343" w:type="dxa"/>
          </w:tcPr>
          <w:p w14:paraId="5C66C6A4" w14:textId="77777777" w:rsidR="003E32A4" w:rsidRPr="002B0CEC" w:rsidRDefault="003E32A4" w:rsidP="003E32A4">
            <w:pPr>
              <w:pStyle w:val="Table"/>
              <w:jc w:val="center"/>
              <w:rPr>
                <w:b/>
                <w:bCs/>
              </w:rPr>
            </w:pPr>
            <w:r w:rsidRPr="002B0CEC">
              <w:rPr>
                <w:b/>
                <w:bCs/>
              </w:rPr>
              <w:t>Source</w:t>
            </w:r>
          </w:p>
        </w:tc>
        <w:tc>
          <w:tcPr>
            <w:tcW w:w="2334" w:type="dxa"/>
            <w:gridSpan w:val="2"/>
          </w:tcPr>
          <w:p w14:paraId="6DDF5C64" w14:textId="77777777" w:rsidR="003E32A4" w:rsidRPr="002B0CEC" w:rsidRDefault="003E32A4" w:rsidP="003E32A4">
            <w:pPr>
              <w:pStyle w:val="Table"/>
              <w:jc w:val="center"/>
              <w:rPr>
                <w:b/>
                <w:bCs/>
              </w:rPr>
            </w:pPr>
            <w:r w:rsidRPr="002B0CEC">
              <w:rPr>
                <w:b/>
                <w:bCs/>
              </w:rPr>
              <w:t>Outputs</w:t>
            </w:r>
          </w:p>
        </w:tc>
        <w:tc>
          <w:tcPr>
            <w:tcW w:w="2270" w:type="dxa"/>
          </w:tcPr>
          <w:p w14:paraId="2CE847DD" w14:textId="77777777" w:rsidR="003E32A4" w:rsidRPr="002B0CEC" w:rsidRDefault="003E32A4" w:rsidP="003E32A4">
            <w:pPr>
              <w:pStyle w:val="Table"/>
              <w:jc w:val="center"/>
              <w:rPr>
                <w:b/>
                <w:bCs/>
              </w:rPr>
            </w:pPr>
            <w:r w:rsidRPr="002B0CEC">
              <w:rPr>
                <w:b/>
                <w:bCs/>
              </w:rPr>
              <w:t>Destination</w:t>
            </w:r>
          </w:p>
        </w:tc>
      </w:tr>
      <w:tr w:rsidR="003E32A4" w14:paraId="3E9D3563" w14:textId="77777777" w:rsidTr="00390981">
        <w:tc>
          <w:tcPr>
            <w:tcW w:w="2154" w:type="dxa"/>
          </w:tcPr>
          <w:p w14:paraId="03098F33" w14:textId="4E82D3A4" w:rsidR="003E32A4" w:rsidRPr="003230A8" w:rsidRDefault="003E32A4" w:rsidP="003E32A4">
            <w:pPr>
              <w:pStyle w:val="Table"/>
            </w:pPr>
            <w:r w:rsidRPr="004601A2">
              <w:t xml:space="preserve">Thông tin cá nhân của </w:t>
            </w:r>
            <w:r>
              <w:t>học sinh</w:t>
            </w:r>
            <w:r w:rsidRPr="004601A2">
              <w:t>.</w:t>
            </w:r>
          </w:p>
        </w:tc>
        <w:tc>
          <w:tcPr>
            <w:tcW w:w="2343" w:type="dxa"/>
          </w:tcPr>
          <w:p w14:paraId="20C757BE" w14:textId="4C6326BC" w:rsidR="003E32A4" w:rsidRPr="003230A8" w:rsidRDefault="003E32A4" w:rsidP="003E32A4">
            <w:pPr>
              <w:pStyle w:val="Table"/>
            </w:pPr>
            <w:r w:rsidRPr="003E32A4">
              <w:t>Tổng phụ trách</w:t>
            </w:r>
            <w:r w:rsidRPr="00D55382">
              <w:t xml:space="preserve"> nhập thông tin qua giao diện hệ thống.</w:t>
            </w:r>
          </w:p>
        </w:tc>
        <w:tc>
          <w:tcPr>
            <w:tcW w:w="2334" w:type="dxa"/>
            <w:gridSpan w:val="2"/>
          </w:tcPr>
          <w:p w14:paraId="1A7DE10E" w14:textId="6FC1F962" w:rsidR="003E32A4" w:rsidRPr="003230A8" w:rsidRDefault="003E32A4" w:rsidP="003E32A4">
            <w:pPr>
              <w:pStyle w:val="Table"/>
            </w:pPr>
            <w:r w:rsidRPr="00D55382">
              <w:t xml:space="preserve">Danh sách giáo viên được cập </w:t>
            </w:r>
            <w:r>
              <w:t>nhật.</w:t>
            </w:r>
          </w:p>
        </w:tc>
        <w:tc>
          <w:tcPr>
            <w:tcW w:w="2270" w:type="dxa"/>
          </w:tcPr>
          <w:p w14:paraId="18F1BB4D" w14:textId="77777777" w:rsidR="003E32A4" w:rsidRDefault="003E32A4" w:rsidP="003E32A4">
            <w:pPr>
              <w:pStyle w:val="Table"/>
            </w:pPr>
            <w:r>
              <w:t xml:space="preserve">Trang </w:t>
            </w:r>
            <w:r w:rsidRPr="00D55382">
              <w:t>quản lý giáo viên.</w:t>
            </w:r>
          </w:p>
          <w:p w14:paraId="6A2F9613" w14:textId="7C3B9B8E" w:rsidR="003E32A4" w:rsidRPr="003230A8" w:rsidRDefault="003E32A4" w:rsidP="003E32A4">
            <w:pPr>
              <w:pStyle w:val="Table"/>
              <w:spacing w:before="0"/>
            </w:pPr>
            <w:r w:rsidRPr="00B47719">
              <w:t xml:space="preserve">Bảng </w:t>
            </w:r>
            <w:r>
              <w:t>Student</w:t>
            </w:r>
          </w:p>
        </w:tc>
      </w:tr>
    </w:tbl>
    <w:p w14:paraId="550BBD46" w14:textId="77777777" w:rsidR="00461464" w:rsidRDefault="00461464" w:rsidP="00461464">
      <w:r>
        <w:br w:type="page"/>
      </w:r>
    </w:p>
    <w:p w14:paraId="7BEF0E86" w14:textId="77777777" w:rsidR="00461464" w:rsidRDefault="00461464" w:rsidP="004601A2">
      <w:pPr>
        <w:pStyle w:val="Heading4"/>
      </w:pPr>
      <w:bookmarkStart w:id="95" w:name="_Toc182649148"/>
      <w:r>
        <w:lastRenderedPageBreak/>
        <w:t>U</w:t>
      </w:r>
      <w:bookmarkStart w:id="96" w:name="_Hlk180867682"/>
      <w:r>
        <w:t>se-case</w:t>
      </w:r>
      <w:r w:rsidRPr="00845E13">
        <w:t xml:space="preserve"> </w:t>
      </w:r>
      <w:r w:rsidRPr="009B6D72">
        <w:t>Quản lý danh sách lớp học</w:t>
      </w:r>
      <w:bookmarkEnd w:id="95"/>
      <w:bookmarkEnd w:id="96"/>
    </w:p>
    <w:p w14:paraId="1D0D2291" w14:textId="7B25B861" w:rsidR="00461464" w:rsidRPr="007425FB" w:rsidRDefault="00283747" w:rsidP="007425FB">
      <w:pPr>
        <w:spacing w:line="240" w:lineRule="auto"/>
        <w:ind w:firstLine="0"/>
        <w:jc w:val="left"/>
        <w:rPr>
          <w:sz w:val="24"/>
          <w:szCs w:val="24"/>
          <w:lang w:eastAsia="vi-VN"/>
        </w:rPr>
      </w:pPr>
      <w:r w:rsidRPr="00283747">
        <w:rPr>
          <w:noProof/>
          <w:sz w:val="24"/>
          <w:szCs w:val="24"/>
          <w:lang w:eastAsia="vi-VN"/>
        </w:rPr>
        <w:drawing>
          <wp:inline distT="0" distB="0" distL="0" distR="0" wp14:anchorId="68E7F618" wp14:editId="5988BF7C">
            <wp:extent cx="5760000" cy="2720161"/>
            <wp:effectExtent l="0" t="0" r="0" b="0"/>
            <wp:docPr id="11222303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09" t="2794" r="1241"/>
                    <a:stretch/>
                  </pic:blipFill>
                  <pic:spPr bwMode="auto">
                    <a:xfrm>
                      <a:off x="0" y="0"/>
                      <a:ext cx="5760000" cy="2720161"/>
                    </a:xfrm>
                    <a:prstGeom prst="rect">
                      <a:avLst/>
                    </a:prstGeom>
                    <a:noFill/>
                    <a:ln>
                      <a:noFill/>
                    </a:ln>
                    <a:extLst>
                      <a:ext uri="{53640926-AAD7-44D8-BBD7-CCE9431645EC}">
                        <a14:shadowObscured xmlns:a14="http://schemas.microsoft.com/office/drawing/2010/main"/>
                      </a:ext>
                    </a:extLst>
                  </pic:spPr>
                </pic:pic>
              </a:graphicData>
            </a:graphic>
          </wp:inline>
        </w:drawing>
      </w:r>
    </w:p>
    <w:p w14:paraId="1BF3E022" w14:textId="517E2418" w:rsidR="00461464" w:rsidRPr="000C5246" w:rsidRDefault="00461464" w:rsidP="00461464">
      <w:pPr>
        <w:pStyle w:val="Caption"/>
      </w:pPr>
      <w:bookmarkStart w:id="97" w:name="_Toc182648933"/>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6</w:t>
      </w:r>
      <w:r>
        <w:fldChar w:fldCharType="end"/>
      </w:r>
      <w:r>
        <w:t xml:space="preserve"> Use-case</w:t>
      </w:r>
      <w:r w:rsidRPr="001C346C">
        <w:t xml:space="preserve"> </w:t>
      </w:r>
      <w:r w:rsidRPr="009B6D72">
        <w:t>Quản lý danh sách lớp học</w:t>
      </w:r>
      <w:bookmarkEnd w:id="97"/>
    </w:p>
    <w:p w14:paraId="75EA2874" w14:textId="6ECD5D5B" w:rsidR="00461464" w:rsidRPr="003853E2" w:rsidRDefault="00461464" w:rsidP="00461464">
      <w:pPr>
        <w:pStyle w:val="Bng"/>
      </w:pPr>
      <w:bookmarkStart w:id="98" w:name="_Toc182607572"/>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8</w:t>
      </w:r>
      <w:r>
        <w:fldChar w:fldCharType="end"/>
      </w:r>
      <w:r>
        <w:t xml:space="preserve"> </w:t>
      </w:r>
      <w:r w:rsidRPr="003853E2">
        <w:t xml:space="preserve">Bảng đặc tả </w:t>
      </w:r>
      <w:r>
        <w:t>Use-case</w:t>
      </w:r>
      <w:r w:rsidRPr="003853E2">
        <w:t xml:space="preserve"> Quản lý danh sách lớp học</w:t>
      </w:r>
      <w:bookmarkEnd w:id="98"/>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461464" w14:paraId="11527D7D" w14:textId="77777777" w:rsidTr="00390981">
        <w:tc>
          <w:tcPr>
            <w:tcW w:w="2154" w:type="dxa"/>
          </w:tcPr>
          <w:p w14:paraId="331EDB82" w14:textId="77777777" w:rsidR="00461464" w:rsidRPr="002B0CEC" w:rsidRDefault="00461464" w:rsidP="00390981">
            <w:pPr>
              <w:pStyle w:val="Table"/>
              <w:rPr>
                <w:b/>
                <w:bCs/>
              </w:rPr>
            </w:pPr>
            <w:r w:rsidRPr="002B0CEC">
              <w:rPr>
                <w:b/>
                <w:bCs/>
              </w:rPr>
              <w:t>ID</w:t>
            </w:r>
          </w:p>
        </w:tc>
        <w:tc>
          <w:tcPr>
            <w:tcW w:w="6947" w:type="dxa"/>
            <w:gridSpan w:val="4"/>
          </w:tcPr>
          <w:p w14:paraId="41D7DD52" w14:textId="5C28010B" w:rsidR="00461464" w:rsidRPr="008F783A" w:rsidRDefault="001B0C6D" w:rsidP="00390981">
            <w:pPr>
              <w:pStyle w:val="Table"/>
            </w:pPr>
            <w:r>
              <w:t>UC05</w:t>
            </w:r>
          </w:p>
        </w:tc>
      </w:tr>
      <w:tr w:rsidR="00461464" w14:paraId="0C6CA05F" w14:textId="77777777" w:rsidTr="00390981">
        <w:tc>
          <w:tcPr>
            <w:tcW w:w="2154" w:type="dxa"/>
          </w:tcPr>
          <w:p w14:paraId="24A4F110" w14:textId="77777777" w:rsidR="00461464" w:rsidRPr="002B0CEC" w:rsidRDefault="00461464" w:rsidP="00390981">
            <w:pPr>
              <w:pStyle w:val="Table"/>
              <w:rPr>
                <w:b/>
                <w:bCs/>
              </w:rPr>
            </w:pPr>
            <w:r>
              <w:rPr>
                <w:b/>
                <w:bCs/>
              </w:rPr>
              <w:t>Use-case</w:t>
            </w:r>
          </w:p>
        </w:tc>
        <w:tc>
          <w:tcPr>
            <w:tcW w:w="6947" w:type="dxa"/>
            <w:gridSpan w:val="4"/>
          </w:tcPr>
          <w:p w14:paraId="66C0C5AE" w14:textId="77777777" w:rsidR="00461464" w:rsidRDefault="00461464" w:rsidP="00390981">
            <w:pPr>
              <w:pStyle w:val="Table"/>
            </w:pPr>
            <w:r w:rsidRPr="009B6D72">
              <w:t>Quản lý danh sách lớp học</w:t>
            </w:r>
          </w:p>
        </w:tc>
      </w:tr>
      <w:tr w:rsidR="00461464" w14:paraId="3E0456B9" w14:textId="77777777" w:rsidTr="00390981">
        <w:tc>
          <w:tcPr>
            <w:tcW w:w="2154" w:type="dxa"/>
          </w:tcPr>
          <w:p w14:paraId="3E510F2A" w14:textId="77777777" w:rsidR="00461464" w:rsidRPr="002B0CEC" w:rsidRDefault="00461464" w:rsidP="00390981">
            <w:pPr>
              <w:pStyle w:val="Table"/>
              <w:rPr>
                <w:b/>
                <w:bCs/>
              </w:rPr>
            </w:pPr>
            <w:r w:rsidRPr="002B0CEC">
              <w:rPr>
                <w:b/>
                <w:bCs/>
              </w:rPr>
              <w:t>Sceneraio</w:t>
            </w:r>
          </w:p>
        </w:tc>
        <w:tc>
          <w:tcPr>
            <w:tcW w:w="6947" w:type="dxa"/>
            <w:gridSpan w:val="4"/>
          </w:tcPr>
          <w:p w14:paraId="46BF9001" w14:textId="77777777" w:rsidR="00461464" w:rsidRDefault="00461464" w:rsidP="00390981">
            <w:pPr>
              <w:pStyle w:val="Table"/>
            </w:pPr>
            <w:r>
              <w:t xml:space="preserve">Tác nhân </w:t>
            </w:r>
            <w:r w:rsidRPr="00EA0A6D">
              <w:t>muốn xem, thêm mới, chỉnh sửa hoặc xóa thông tin lớp học trong hệ thống quản lý.</w:t>
            </w:r>
          </w:p>
        </w:tc>
      </w:tr>
      <w:tr w:rsidR="00461464" w14:paraId="14B6AE42" w14:textId="77777777" w:rsidTr="00390981">
        <w:tc>
          <w:tcPr>
            <w:tcW w:w="2154" w:type="dxa"/>
          </w:tcPr>
          <w:p w14:paraId="477FC150" w14:textId="77777777" w:rsidR="00461464" w:rsidRPr="002B0CEC" w:rsidRDefault="00461464" w:rsidP="00390981">
            <w:pPr>
              <w:pStyle w:val="Table"/>
              <w:rPr>
                <w:b/>
                <w:bCs/>
              </w:rPr>
            </w:pPr>
            <w:r w:rsidRPr="002B0CEC">
              <w:rPr>
                <w:b/>
                <w:bCs/>
              </w:rPr>
              <w:t>Triggering Event</w:t>
            </w:r>
          </w:p>
        </w:tc>
        <w:tc>
          <w:tcPr>
            <w:tcW w:w="6947" w:type="dxa"/>
            <w:gridSpan w:val="4"/>
          </w:tcPr>
          <w:p w14:paraId="0B27E631" w14:textId="77777777" w:rsidR="00461464" w:rsidRDefault="00461464" w:rsidP="00390981">
            <w:pPr>
              <w:pStyle w:val="Table"/>
            </w:pPr>
            <w:r>
              <w:t>N</w:t>
            </w:r>
            <w:r w:rsidRPr="0072019B">
              <w:t xml:space="preserve">hấn </w:t>
            </w:r>
            <w:r>
              <w:t>chức năng “</w:t>
            </w:r>
            <w:r w:rsidRPr="009B6D72">
              <w:t>Quản lý danh sách lớp học</w:t>
            </w:r>
            <w:r>
              <w:t>”</w:t>
            </w:r>
            <w:r w:rsidRPr="0072019B">
              <w:t xml:space="preserve"> trên giao diện</w:t>
            </w:r>
            <w:r>
              <w:t xml:space="preserve"> website</w:t>
            </w:r>
            <w:r w:rsidRPr="0072019B">
              <w:t>.</w:t>
            </w:r>
          </w:p>
        </w:tc>
      </w:tr>
      <w:tr w:rsidR="00461464" w14:paraId="2A7A6AC3" w14:textId="77777777" w:rsidTr="00390981">
        <w:tc>
          <w:tcPr>
            <w:tcW w:w="2154" w:type="dxa"/>
          </w:tcPr>
          <w:p w14:paraId="3F47E641" w14:textId="77777777" w:rsidR="00461464" w:rsidRPr="002B0CEC" w:rsidRDefault="00461464" w:rsidP="00390981">
            <w:pPr>
              <w:pStyle w:val="Table"/>
              <w:rPr>
                <w:b/>
                <w:bCs/>
              </w:rPr>
            </w:pPr>
            <w:r w:rsidRPr="002B0CEC">
              <w:rPr>
                <w:b/>
                <w:bCs/>
              </w:rPr>
              <w:t>Brief description</w:t>
            </w:r>
          </w:p>
        </w:tc>
        <w:tc>
          <w:tcPr>
            <w:tcW w:w="6947" w:type="dxa"/>
            <w:gridSpan w:val="4"/>
          </w:tcPr>
          <w:p w14:paraId="44592201" w14:textId="77777777" w:rsidR="00461464" w:rsidRDefault="00461464" w:rsidP="00390981">
            <w:pPr>
              <w:pStyle w:val="Table"/>
            </w:pPr>
            <w:r w:rsidRPr="000E5CD1">
              <w:t>Tác nhân có thể quản lý danh sách lớp học thông qua các thao tác như thêm mới, chỉnh sửa, xóa lớp học và xem chi tiết thông tin của từng lớp học</w:t>
            </w:r>
            <w:r w:rsidRPr="006A2035">
              <w:t>.</w:t>
            </w:r>
          </w:p>
        </w:tc>
      </w:tr>
      <w:tr w:rsidR="00461464" w14:paraId="62C6DB6D" w14:textId="77777777" w:rsidTr="00390981">
        <w:tc>
          <w:tcPr>
            <w:tcW w:w="2154" w:type="dxa"/>
          </w:tcPr>
          <w:p w14:paraId="355E91FC" w14:textId="77777777" w:rsidR="00461464" w:rsidRPr="002B0CEC" w:rsidRDefault="00461464" w:rsidP="00390981">
            <w:pPr>
              <w:pStyle w:val="Table"/>
              <w:rPr>
                <w:b/>
                <w:bCs/>
              </w:rPr>
            </w:pPr>
            <w:r w:rsidRPr="002B0CEC">
              <w:rPr>
                <w:b/>
                <w:bCs/>
              </w:rPr>
              <w:t>Actors</w:t>
            </w:r>
          </w:p>
        </w:tc>
        <w:tc>
          <w:tcPr>
            <w:tcW w:w="6947" w:type="dxa"/>
            <w:gridSpan w:val="4"/>
          </w:tcPr>
          <w:p w14:paraId="08132D8B" w14:textId="77777777" w:rsidR="00461464" w:rsidRDefault="00461464" w:rsidP="00390981">
            <w:pPr>
              <w:pStyle w:val="Table"/>
            </w:pPr>
            <w:r w:rsidRPr="000E5CD1">
              <w:t>Tổng phụ trách</w:t>
            </w:r>
          </w:p>
        </w:tc>
      </w:tr>
      <w:tr w:rsidR="00461464" w14:paraId="48FDF976" w14:textId="77777777" w:rsidTr="00390981">
        <w:tc>
          <w:tcPr>
            <w:tcW w:w="2154" w:type="dxa"/>
          </w:tcPr>
          <w:p w14:paraId="01DCCBB4" w14:textId="77777777" w:rsidR="00461464" w:rsidRPr="002B0CEC" w:rsidRDefault="00461464" w:rsidP="00390981">
            <w:pPr>
              <w:pStyle w:val="Table"/>
              <w:rPr>
                <w:b/>
                <w:bCs/>
              </w:rPr>
            </w:pPr>
            <w:r w:rsidRPr="002B0CEC">
              <w:rPr>
                <w:b/>
                <w:bCs/>
              </w:rPr>
              <w:t>Stackholder</w:t>
            </w:r>
          </w:p>
        </w:tc>
        <w:tc>
          <w:tcPr>
            <w:tcW w:w="6947" w:type="dxa"/>
            <w:gridSpan w:val="4"/>
          </w:tcPr>
          <w:p w14:paraId="0E7F6979" w14:textId="77777777" w:rsidR="00461464" w:rsidRDefault="00461464" w:rsidP="00390981">
            <w:pPr>
              <w:pStyle w:val="Table"/>
            </w:pPr>
            <w:r w:rsidRPr="00EA0A6D">
              <w:t xml:space="preserve">Giáo viên, </w:t>
            </w:r>
            <w:r>
              <w:t>h</w:t>
            </w:r>
            <w:r w:rsidRPr="00EA0A6D">
              <w:t>ọc sinh</w:t>
            </w:r>
          </w:p>
        </w:tc>
      </w:tr>
      <w:tr w:rsidR="00461464" w14:paraId="5FD7C190" w14:textId="77777777" w:rsidTr="00390981">
        <w:tc>
          <w:tcPr>
            <w:tcW w:w="2154" w:type="dxa"/>
          </w:tcPr>
          <w:p w14:paraId="5257FEAE" w14:textId="77777777" w:rsidR="00461464" w:rsidRPr="002B0CEC" w:rsidRDefault="00461464" w:rsidP="00390981">
            <w:pPr>
              <w:pStyle w:val="Table"/>
              <w:rPr>
                <w:b/>
                <w:bCs/>
              </w:rPr>
            </w:pPr>
            <w:r w:rsidRPr="002B0CEC">
              <w:rPr>
                <w:b/>
                <w:bCs/>
              </w:rPr>
              <w:t>Preconditions</w:t>
            </w:r>
          </w:p>
        </w:tc>
        <w:tc>
          <w:tcPr>
            <w:tcW w:w="6947" w:type="dxa"/>
            <w:gridSpan w:val="4"/>
          </w:tcPr>
          <w:p w14:paraId="14D238BF" w14:textId="77777777" w:rsidR="00461464" w:rsidRDefault="00461464" w:rsidP="00390981">
            <w:pPr>
              <w:pStyle w:val="Table"/>
            </w:pPr>
            <w:r>
              <w:t>Tác nhân</w:t>
            </w:r>
            <w:r w:rsidRPr="00706662">
              <w:t xml:space="preserve"> đã đăng nhập thành công vào hệ thống</w:t>
            </w:r>
            <w:r>
              <w:t>.</w:t>
            </w:r>
          </w:p>
        </w:tc>
      </w:tr>
      <w:tr w:rsidR="00461464" w14:paraId="4A5A275B" w14:textId="77777777" w:rsidTr="00390981">
        <w:tc>
          <w:tcPr>
            <w:tcW w:w="2154" w:type="dxa"/>
          </w:tcPr>
          <w:p w14:paraId="7329AAC5" w14:textId="77777777" w:rsidR="00461464" w:rsidRPr="002B0CEC" w:rsidRDefault="00461464" w:rsidP="00390981">
            <w:pPr>
              <w:pStyle w:val="Table"/>
              <w:rPr>
                <w:b/>
                <w:bCs/>
              </w:rPr>
            </w:pPr>
            <w:r>
              <w:rPr>
                <w:b/>
                <w:bCs/>
              </w:rPr>
              <w:lastRenderedPageBreak/>
              <w:t>Post</w:t>
            </w:r>
            <w:r w:rsidRPr="002B0CEC">
              <w:rPr>
                <w:b/>
                <w:bCs/>
              </w:rPr>
              <w:t>conditions</w:t>
            </w:r>
          </w:p>
        </w:tc>
        <w:tc>
          <w:tcPr>
            <w:tcW w:w="6947" w:type="dxa"/>
            <w:gridSpan w:val="4"/>
          </w:tcPr>
          <w:p w14:paraId="20893244" w14:textId="77777777" w:rsidR="00461464" w:rsidRDefault="00461464" w:rsidP="00390981">
            <w:pPr>
              <w:pStyle w:val="Table"/>
            </w:pPr>
            <w:r w:rsidRPr="00EA0A6D">
              <w:t>Thông tin lớp học được cập nhật, hiển thị chính xác và đầy đủ trên hệ thống.</w:t>
            </w:r>
          </w:p>
        </w:tc>
      </w:tr>
      <w:tr w:rsidR="00461464" w14:paraId="6F6BF01A" w14:textId="77777777" w:rsidTr="00390981">
        <w:trPr>
          <w:trHeight w:val="285"/>
        </w:trPr>
        <w:tc>
          <w:tcPr>
            <w:tcW w:w="2154" w:type="dxa"/>
            <w:vMerge w:val="restart"/>
          </w:tcPr>
          <w:p w14:paraId="7FA4A0ED" w14:textId="77777777" w:rsidR="00461464" w:rsidRPr="002B0CEC" w:rsidRDefault="00461464" w:rsidP="00390981">
            <w:pPr>
              <w:pStyle w:val="Table"/>
              <w:rPr>
                <w:b/>
                <w:bCs/>
              </w:rPr>
            </w:pPr>
            <w:r w:rsidRPr="002B0CEC">
              <w:rPr>
                <w:b/>
                <w:bCs/>
              </w:rPr>
              <w:t>Flow of activities</w:t>
            </w:r>
          </w:p>
        </w:tc>
        <w:tc>
          <w:tcPr>
            <w:tcW w:w="3473" w:type="dxa"/>
            <w:gridSpan w:val="2"/>
          </w:tcPr>
          <w:p w14:paraId="69BEA040" w14:textId="77777777" w:rsidR="00461464" w:rsidRPr="002B0CEC" w:rsidRDefault="00461464" w:rsidP="00390981">
            <w:pPr>
              <w:pStyle w:val="Table"/>
              <w:jc w:val="center"/>
              <w:rPr>
                <w:b/>
                <w:bCs/>
              </w:rPr>
            </w:pPr>
            <w:r w:rsidRPr="002B0CEC">
              <w:rPr>
                <w:b/>
                <w:bCs/>
              </w:rPr>
              <w:t>Actor</w:t>
            </w:r>
          </w:p>
        </w:tc>
        <w:tc>
          <w:tcPr>
            <w:tcW w:w="3474" w:type="dxa"/>
            <w:gridSpan w:val="2"/>
          </w:tcPr>
          <w:p w14:paraId="5116B6B4" w14:textId="77777777" w:rsidR="00461464" w:rsidRPr="002B0CEC" w:rsidRDefault="00461464" w:rsidP="00390981">
            <w:pPr>
              <w:pStyle w:val="Table"/>
              <w:jc w:val="center"/>
              <w:rPr>
                <w:b/>
                <w:bCs/>
              </w:rPr>
            </w:pPr>
            <w:r w:rsidRPr="002B0CEC">
              <w:rPr>
                <w:b/>
                <w:bCs/>
              </w:rPr>
              <w:t>System</w:t>
            </w:r>
          </w:p>
        </w:tc>
      </w:tr>
      <w:tr w:rsidR="00461464" w14:paraId="366AE1BC" w14:textId="77777777" w:rsidTr="00390981">
        <w:trPr>
          <w:trHeight w:val="285"/>
        </w:trPr>
        <w:tc>
          <w:tcPr>
            <w:tcW w:w="2154" w:type="dxa"/>
            <w:vMerge/>
          </w:tcPr>
          <w:p w14:paraId="1AE7180C" w14:textId="77777777" w:rsidR="00461464" w:rsidRPr="002B0CEC" w:rsidRDefault="00461464" w:rsidP="00390981">
            <w:pPr>
              <w:pStyle w:val="Table"/>
              <w:rPr>
                <w:b/>
                <w:bCs/>
              </w:rPr>
            </w:pPr>
          </w:p>
        </w:tc>
        <w:tc>
          <w:tcPr>
            <w:tcW w:w="3473" w:type="dxa"/>
            <w:gridSpan w:val="2"/>
          </w:tcPr>
          <w:p w14:paraId="2E924EEA" w14:textId="77777777" w:rsidR="00461464" w:rsidRDefault="00461464" w:rsidP="00DE45CF">
            <w:pPr>
              <w:pStyle w:val="Table"/>
            </w:pPr>
            <w:r>
              <w:t>1. Đ</w:t>
            </w:r>
            <w:r w:rsidRPr="00DB50F4">
              <w:t>ăng nhập vào hệ thống.</w:t>
            </w:r>
          </w:p>
          <w:p w14:paraId="3DEA3695" w14:textId="77777777" w:rsidR="00461464" w:rsidRDefault="00461464" w:rsidP="00DE45CF">
            <w:pPr>
              <w:pStyle w:val="Table"/>
              <w:spacing w:before="0"/>
            </w:pPr>
          </w:p>
          <w:p w14:paraId="5D3CC838" w14:textId="77777777" w:rsidR="00461464" w:rsidRDefault="00461464" w:rsidP="00DE45CF">
            <w:pPr>
              <w:pStyle w:val="Table"/>
              <w:spacing w:before="0"/>
            </w:pPr>
          </w:p>
          <w:p w14:paraId="7FDA013A" w14:textId="77777777" w:rsidR="00461464" w:rsidRDefault="00461464" w:rsidP="00DE45CF">
            <w:pPr>
              <w:pStyle w:val="Table"/>
              <w:spacing w:before="0"/>
            </w:pPr>
            <w:r>
              <w:t xml:space="preserve">2. </w:t>
            </w:r>
            <w:r w:rsidRPr="00EF0823">
              <w:t>Chọn chức năng “Quản lý danh sách lớp học”</w:t>
            </w:r>
            <w:r>
              <w:t>.</w:t>
            </w:r>
          </w:p>
          <w:p w14:paraId="696E1C0F" w14:textId="77777777" w:rsidR="00461464" w:rsidRDefault="00461464" w:rsidP="00DE45CF">
            <w:pPr>
              <w:pStyle w:val="Table"/>
              <w:spacing w:before="0"/>
            </w:pPr>
          </w:p>
          <w:p w14:paraId="40374D61" w14:textId="77777777" w:rsidR="00461464" w:rsidRDefault="00461464" w:rsidP="00DE45CF">
            <w:pPr>
              <w:pStyle w:val="Table"/>
              <w:spacing w:before="0"/>
            </w:pPr>
            <w:r>
              <w:t xml:space="preserve">3. </w:t>
            </w:r>
            <w:r w:rsidRPr="00EF0823">
              <w:t>Chọn thao tác cần thực hiện (Thêm mới, chỉnh sửa, xóa lớp học hoặc xem chi tiết).</w:t>
            </w:r>
          </w:p>
          <w:p w14:paraId="24A06B97" w14:textId="77777777" w:rsidR="00461464" w:rsidRDefault="00461464" w:rsidP="00DE45CF">
            <w:pPr>
              <w:pStyle w:val="Table"/>
              <w:spacing w:before="0"/>
            </w:pPr>
          </w:p>
          <w:p w14:paraId="394C422B" w14:textId="77777777" w:rsidR="00461464" w:rsidRDefault="00461464" w:rsidP="00DE45CF">
            <w:pPr>
              <w:pStyle w:val="Table"/>
              <w:spacing w:before="0"/>
            </w:pPr>
          </w:p>
          <w:p w14:paraId="3D933BF2" w14:textId="77777777" w:rsidR="00461464" w:rsidRDefault="00461464" w:rsidP="00DE45CF">
            <w:pPr>
              <w:pStyle w:val="Table"/>
              <w:spacing w:before="0"/>
            </w:pPr>
          </w:p>
          <w:p w14:paraId="546F81F6" w14:textId="77777777" w:rsidR="00461464" w:rsidRDefault="00461464" w:rsidP="00DE45CF">
            <w:pPr>
              <w:pStyle w:val="Table"/>
              <w:spacing w:before="0"/>
            </w:pPr>
          </w:p>
          <w:p w14:paraId="54D9AC68" w14:textId="77777777" w:rsidR="00461464" w:rsidRDefault="00461464" w:rsidP="00DE45CF">
            <w:pPr>
              <w:pStyle w:val="Table"/>
              <w:spacing w:before="0"/>
            </w:pPr>
          </w:p>
          <w:p w14:paraId="3DB7FD27" w14:textId="77777777" w:rsidR="00461464" w:rsidRDefault="00461464" w:rsidP="00DE45CF">
            <w:pPr>
              <w:pStyle w:val="Table"/>
              <w:spacing w:before="0"/>
            </w:pPr>
          </w:p>
          <w:p w14:paraId="5677A62C" w14:textId="77777777" w:rsidR="00461464" w:rsidRDefault="00461464" w:rsidP="00DE45CF">
            <w:pPr>
              <w:pStyle w:val="Table"/>
              <w:spacing w:before="0"/>
            </w:pPr>
          </w:p>
          <w:p w14:paraId="472EBA21" w14:textId="77777777" w:rsidR="00461464" w:rsidRDefault="00461464" w:rsidP="00DE45CF">
            <w:pPr>
              <w:pStyle w:val="Table"/>
              <w:spacing w:before="0"/>
            </w:pPr>
          </w:p>
          <w:p w14:paraId="66A75D27" w14:textId="77777777" w:rsidR="00461464" w:rsidRDefault="00461464" w:rsidP="00DE45CF">
            <w:pPr>
              <w:pStyle w:val="Table"/>
              <w:spacing w:before="0"/>
            </w:pPr>
          </w:p>
          <w:p w14:paraId="40CCDEEB" w14:textId="77777777" w:rsidR="00461464" w:rsidRDefault="00461464" w:rsidP="00DE45CF">
            <w:pPr>
              <w:pStyle w:val="Table"/>
              <w:spacing w:before="0"/>
            </w:pPr>
          </w:p>
          <w:p w14:paraId="25611BFA" w14:textId="77777777" w:rsidR="00E11E16" w:rsidRDefault="00E11E16" w:rsidP="00DE45CF">
            <w:pPr>
              <w:pStyle w:val="Table"/>
              <w:spacing w:before="0"/>
            </w:pPr>
          </w:p>
          <w:p w14:paraId="0E90A275" w14:textId="77777777" w:rsidR="00461464" w:rsidRDefault="00461464" w:rsidP="00DE45CF">
            <w:pPr>
              <w:pStyle w:val="Table"/>
              <w:spacing w:before="0"/>
            </w:pPr>
            <w:r w:rsidRPr="00EF0823">
              <w:t>4. Thực hiện thao tác tương ứng với yêu cầu</w:t>
            </w:r>
            <w:r>
              <w:t>.</w:t>
            </w:r>
          </w:p>
        </w:tc>
        <w:tc>
          <w:tcPr>
            <w:tcW w:w="3474" w:type="dxa"/>
            <w:gridSpan w:val="2"/>
          </w:tcPr>
          <w:p w14:paraId="5DB5281C" w14:textId="77777777" w:rsidR="00461464" w:rsidRDefault="00461464" w:rsidP="00DE45CF">
            <w:pPr>
              <w:pStyle w:val="Table"/>
            </w:pPr>
            <w:r>
              <w:t>1.1 Xác thực tài khoản có trong cơ sở dữ liệu.</w:t>
            </w:r>
          </w:p>
          <w:p w14:paraId="09D0B090" w14:textId="77777777" w:rsidR="00461464" w:rsidRPr="00DB50F4" w:rsidRDefault="00461464" w:rsidP="00DE45CF">
            <w:pPr>
              <w:pStyle w:val="Table"/>
              <w:spacing w:before="0"/>
            </w:pPr>
            <w:r>
              <w:t>1.2 Trả về kết quả đăng nhập.</w:t>
            </w:r>
          </w:p>
          <w:p w14:paraId="2612377E" w14:textId="77777777" w:rsidR="00461464" w:rsidRDefault="00461464" w:rsidP="00DE45CF">
            <w:pPr>
              <w:pStyle w:val="Table"/>
              <w:spacing w:before="0"/>
            </w:pPr>
            <w:r w:rsidRPr="0031140B">
              <w:t xml:space="preserve">2.1 </w:t>
            </w:r>
            <w:r w:rsidRPr="00EF0823">
              <w:t>Chuyển đến giao diện Quản lý danh sách lớp học và hiển thị danh sách lớp học hiện có</w:t>
            </w:r>
            <w:r w:rsidRPr="0031140B">
              <w:t xml:space="preserve">. </w:t>
            </w:r>
          </w:p>
          <w:p w14:paraId="6621C96D" w14:textId="77777777" w:rsidR="00E11E16" w:rsidRDefault="00461464" w:rsidP="00DE45CF">
            <w:pPr>
              <w:pStyle w:val="Table"/>
              <w:spacing w:before="0"/>
            </w:pPr>
            <w:r w:rsidRPr="00EF0823">
              <w:t>3.1 Nếu thêm lớp học: Hiển thị form nhập thông tin chi tiết</w:t>
            </w:r>
            <w:r>
              <w:t xml:space="preserve"> </w:t>
            </w:r>
            <w:r w:rsidRPr="00EF0823">
              <w:t>của lớp học mới (</w:t>
            </w:r>
            <w:r w:rsidR="00E11E16">
              <w:t xml:space="preserve">Mã lớp học, </w:t>
            </w:r>
            <w:r w:rsidR="00DE45CF">
              <w:t>t</w:t>
            </w:r>
            <w:r w:rsidR="00DE45CF" w:rsidRPr="00DE45CF">
              <w:t>ên lớp, khối, giáo viên chủ nhiệm và niên khóa</w:t>
            </w:r>
            <w:r w:rsidRPr="00EF0823">
              <w:t>)</w:t>
            </w:r>
            <w:r w:rsidR="00E11E16">
              <w:t>.</w:t>
            </w:r>
          </w:p>
          <w:p w14:paraId="23E79293" w14:textId="39393FFA" w:rsidR="00461464" w:rsidRDefault="00461464" w:rsidP="00DE45CF">
            <w:pPr>
              <w:pStyle w:val="Table"/>
              <w:spacing w:before="0"/>
            </w:pPr>
            <w:r w:rsidRPr="00EF0823">
              <w:t xml:space="preserve"> 3.2 Nếu chỉnh sửa lớp học: Hiển thị form thay đổi thông tin lớp học để tác nhân cập nhật. </w:t>
            </w:r>
            <w:r w:rsidRPr="00EF0823">
              <w:br/>
              <w:t xml:space="preserve">3.3 Nếu xóa lớp học: Xác nhận thao tác xóa, sau đó xóa thông tin lớp học khỏi hệ thống. </w:t>
            </w:r>
            <w:r w:rsidRPr="00EF0823">
              <w:br/>
              <w:t>3.4 Nếu xem chi tiết: Hiển thị thông tin đầy đủ của lớp học được chọn.</w:t>
            </w:r>
          </w:p>
          <w:p w14:paraId="05EED4EB" w14:textId="77777777" w:rsidR="00461464" w:rsidRDefault="00461464" w:rsidP="00DE45CF">
            <w:pPr>
              <w:pStyle w:val="Table"/>
              <w:spacing w:before="0"/>
            </w:pPr>
            <w:r w:rsidRPr="0031140B">
              <w:t xml:space="preserve"> 4.1 </w:t>
            </w:r>
            <w:r w:rsidRPr="00EF0823">
              <w:t xml:space="preserve">Lưu thay đổi (nếu có) và thông báo kết quả thành </w:t>
            </w:r>
            <w:r>
              <w:t>công.</w:t>
            </w:r>
          </w:p>
        </w:tc>
      </w:tr>
      <w:tr w:rsidR="003E32A4" w14:paraId="2E3386AA" w14:textId="77777777" w:rsidTr="00390981">
        <w:tc>
          <w:tcPr>
            <w:tcW w:w="2154" w:type="dxa"/>
          </w:tcPr>
          <w:p w14:paraId="3858B346" w14:textId="77777777" w:rsidR="003E32A4" w:rsidRPr="002B0CEC" w:rsidRDefault="003E32A4" w:rsidP="003E32A4">
            <w:pPr>
              <w:pStyle w:val="Table"/>
              <w:rPr>
                <w:b/>
                <w:bCs/>
              </w:rPr>
            </w:pPr>
            <w:r w:rsidRPr="002B0CEC">
              <w:rPr>
                <w:b/>
                <w:bCs/>
              </w:rPr>
              <w:lastRenderedPageBreak/>
              <w:t>Exception</w:t>
            </w:r>
          </w:p>
        </w:tc>
        <w:tc>
          <w:tcPr>
            <w:tcW w:w="6947" w:type="dxa"/>
            <w:gridSpan w:val="4"/>
            <w:vAlign w:val="center"/>
          </w:tcPr>
          <w:p w14:paraId="1758ED39" w14:textId="77777777" w:rsidR="003E32A4" w:rsidRDefault="003E32A4" w:rsidP="003E32A4">
            <w:pPr>
              <w:pStyle w:val="Table"/>
            </w:pPr>
            <w:r>
              <w:t>2.1a Nếu k</w:t>
            </w:r>
            <w:r w:rsidRPr="00D55382">
              <w:t xml:space="preserve">hông thể kết nối cơ sở dữ liệu </w:t>
            </w:r>
            <w:r>
              <w:t>thì hệ thống sẽ h</w:t>
            </w:r>
            <w:r w:rsidRPr="00D55382">
              <w:t>iển thị thông báo lỗi và yêu cầu thử lại.</w:t>
            </w:r>
          </w:p>
          <w:p w14:paraId="49916412" w14:textId="09425627" w:rsidR="003E32A4" w:rsidRDefault="003E32A4" w:rsidP="003E32A4">
            <w:pPr>
              <w:pStyle w:val="Table"/>
              <w:spacing w:before="0"/>
            </w:pPr>
            <w:r>
              <w:t xml:space="preserve">3.1a </w:t>
            </w:r>
            <w:r w:rsidRPr="003E32A4">
              <w:t xml:space="preserve">Thông tin </w:t>
            </w:r>
            <w:r>
              <w:t xml:space="preserve">lớp học bị </w:t>
            </w:r>
            <w:r w:rsidRPr="003E32A4">
              <w:t>trùng lặp</w:t>
            </w:r>
            <w:r w:rsidRPr="00D55382">
              <w:t xml:space="preserve"> (</w:t>
            </w:r>
            <w:r>
              <w:t xml:space="preserve">mã lớp học </w:t>
            </w:r>
            <w:r w:rsidRPr="00D55382">
              <w:t xml:space="preserve">đã tồn tại) </w:t>
            </w:r>
            <w:r>
              <w:t>thì hệ thống y</w:t>
            </w:r>
            <w:r w:rsidRPr="00D55382">
              <w:t>êu cầu chỉnh sửa thông tin.</w:t>
            </w:r>
          </w:p>
          <w:p w14:paraId="3DE25068" w14:textId="69B8E180" w:rsidR="003E32A4" w:rsidRDefault="003E32A4" w:rsidP="003E32A4">
            <w:pPr>
              <w:pStyle w:val="Table"/>
              <w:spacing w:before="0"/>
            </w:pPr>
            <w:r>
              <w:t xml:space="preserve">4.1b Nếu </w:t>
            </w:r>
            <w:r w:rsidRPr="00D55382">
              <w:t xml:space="preserve">hủy thao tác trong quá trình thêm/chỉnh sửa </w:t>
            </w:r>
            <w:r>
              <w:t xml:space="preserve">thì hệ </w:t>
            </w:r>
            <w:r w:rsidRPr="00D55382">
              <w:t>thống không lưu thông tin và quay về danh sách ban đầu.</w:t>
            </w:r>
          </w:p>
        </w:tc>
      </w:tr>
      <w:tr w:rsidR="003E32A4" w14:paraId="71F8056F" w14:textId="77777777" w:rsidTr="00390981">
        <w:tc>
          <w:tcPr>
            <w:tcW w:w="9101" w:type="dxa"/>
            <w:gridSpan w:val="5"/>
          </w:tcPr>
          <w:p w14:paraId="09C1FC48" w14:textId="77777777" w:rsidR="003E32A4" w:rsidRPr="002B0CEC" w:rsidRDefault="003E32A4" w:rsidP="003E32A4">
            <w:pPr>
              <w:pStyle w:val="Table"/>
              <w:rPr>
                <w:b/>
                <w:bCs/>
              </w:rPr>
            </w:pPr>
            <w:r w:rsidRPr="002B0CEC">
              <w:rPr>
                <w:b/>
                <w:bCs/>
              </w:rPr>
              <w:t>Summary</w:t>
            </w:r>
          </w:p>
        </w:tc>
      </w:tr>
      <w:tr w:rsidR="003E32A4" w14:paraId="6565D5A0" w14:textId="77777777" w:rsidTr="00390981">
        <w:tc>
          <w:tcPr>
            <w:tcW w:w="2154" w:type="dxa"/>
          </w:tcPr>
          <w:p w14:paraId="52F564C4" w14:textId="77777777" w:rsidR="003E32A4" w:rsidRPr="002B0CEC" w:rsidRDefault="003E32A4" w:rsidP="003E32A4">
            <w:pPr>
              <w:pStyle w:val="Table"/>
              <w:jc w:val="center"/>
              <w:rPr>
                <w:b/>
                <w:bCs/>
              </w:rPr>
            </w:pPr>
            <w:r w:rsidRPr="002B0CEC">
              <w:rPr>
                <w:b/>
                <w:bCs/>
              </w:rPr>
              <w:t>Inputs</w:t>
            </w:r>
          </w:p>
        </w:tc>
        <w:tc>
          <w:tcPr>
            <w:tcW w:w="2343" w:type="dxa"/>
          </w:tcPr>
          <w:p w14:paraId="2B278D58" w14:textId="77777777" w:rsidR="003E32A4" w:rsidRPr="002B0CEC" w:rsidRDefault="003E32A4" w:rsidP="003E32A4">
            <w:pPr>
              <w:pStyle w:val="Table"/>
              <w:jc w:val="center"/>
              <w:rPr>
                <w:b/>
                <w:bCs/>
              </w:rPr>
            </w:pPr>
            <w:r w:rsidRPr="002B0CEC">
              <w:rPr>
                <w:b/>
                <w:bCs/>
              </w:rPr>
              <w:t>Source</w:t>
            </w:r>
          </w:p>
        </w:tc>
        <w:tc>
          <w:tcPr>
            <w:tcW w:w="2334" w:type="dxa"/>
            <w:gridSpan w:val="2"/>
          </w:tcPr>
          <w:p w14:paraId="27663027" w14:textId="77777777" w:rsidR="003E32A4" w:rsidRPr="002B0CEC" w:rsidRDefault="003E32A4" w:rsidP="003E32A4">
            <w:pPr>
              <w:pStyle w:val="Table"/>
              <w:jc w:val="center"/>
              <w:rPr>
                <w:b/>
                <w:bCs/>
              </w:rPr>
            </w:pPr>
            <w:r w:rsidRPr="002B0CEC">
              <w:rPr>
                <w:b/>
                <w:bCs/>
              </w:rPr>
              <w:t>Outputs</w:t>
            </w:r>
          </w:p>
        </w:tc>
        <w:tc>
          <w:tcPr>
            <w:tcW w:w="2270" w:type="dxa"/>
          </w:tcPr>
          <w:p w14:paraId="16521113" w14:textId="77777777" w:rsidR="003E32A4" w:rsidRPr="002B0CEC" w:rsidRDefault="003E32A4" w:rsidP="003E32A4">
            <w:pPr>
              <w:pStyle w:val="Table"/>
              <w:jc w:val="center"/>
              <w:rPr>
                <w:b/>
                <w:bCs/>
              </w:rPr>
            </w:pPr>
            <w:r w:rsidRPr="002B0CEC">
              <w:rPr>
                <w:b/>
                <w:bCs/>
              </w:rPr>
              <w:t>Destination</w:t>
            </w:r>
          </w:p>
        </w:tc>
      </w:tr>
      <w:tr w:rsidR="003E32A4" w14:paraId="30325789" w14:textId="77777777" w:rsidTr="00390981">
        <w:tc>
          <w:tcPr>
            <w:tcW w:w="2154" w:type="dxa"/>
          </w:tcPr>
          <w:p w14:paraId="0EC13F28" w14:textId="77777777" w:rsidR="003E32A4" w:rsidRPr="003230A8" w:rsidRDefault="003E32A4" w:rsidP="003E32A4">
            <w:pPr>
              <w:pStyle w:val="Table"/>
            </w:pPr>
          </w:p>
        </w:tc>
        <w:tc>
          <w:tcPr>
            <w:tcW w:w="2343" w:type="dxa"/>
          </w:tcPr>
          <w:p w14:paraId="26A0A7D1" w14:textId="77777777" w:rsidR="003E32A4" w:rsidRPr="003230A8" w:rsidRDefault="003E32A4" w:rsidP="003E32A4">
            <w:pPr>
              <w:pStyle w:val="Table"/>
            </w:pPr>
          </w:p>
        </w:tc>
        <w:tc>
          <w:tcPr>
            <w:tcW w:w="2334" w:type="dxa"/>
            <w:gridSpan w:val="2"/>
          </w:tcPr>
          <w:p w14:paraId="7C52BEEF" w14:textId="77777777" w:rsidR="003E32A4" w:rsidRPr="003230A8" w:rsidRDefault="003E32A4" w:rsidP="003E32A4">
            <w:pPr>
              <w:pStyle w:val="Table"/>
            </w:pPr>
          </w:p>
        </w:tc>
        <w:tc>
          <w:tcPr>
            <w:tcW w:w="2270" w:type="dxa"/>
          </w:tcPr>
          <w:p w14:paraId="0D73D801" w14:textId="77777777" w:rsidR="003E32A4" w:rsidRPr="003230A8" w:rsidRDefault="003E32A4" w:rsidP="003E32A4">
            <w:pPr>
              <w:pStyle w:val="Table"/>
            </w:pPr>
          </w:p>
        </w:tc>
      </w:tr>
    </w:tbl>
    <w:p w14:paraId="1654ECF4" w14:textId="5F9BB7DC" w:rsidR="00C77A99" w:rsidRDefault="00C77A99" w:rsidP="00C77A99">
      <w:pPr>
        <w:ind w:firstLine="0"/>
      </w:pPr>
      <w:r>
        <w:br w:type="page"/>
      </w:r>
    </w:p>
    <w:p w14:paraId="584105DD" w14:textId="13E03B09" w:rsidR="00C77A99" w:rsidRDefault="00C77A99" w:rsidP="004601A2">
      <w:pPr>
        <w:pStyle w:val="Heading4"/>
      </w:pPr>
      <w:bookmarkStart w:id="99" w:name="_Toc182649149"/>
      <w:r>
        <w:lastRenderedPageBreak/>
        <w:t>Use-case</w:t>
      </w:r>
      <w:r w:rsidRPr="00845E13">
        <w:t xml:space="preserve"> </w:t>
      </w:r>
      <w:r w:rsidRPr="009B6D72">
        <w:t xml:space="preserve">Quản lý danh sách </w:t>
      </w:r>
      <w:r>
        <w:t>môn học</w:t>
      </w:r>
      <w:bookmarkEnd w:id="99"/>
    </w:p>
    <w:p w14:paraId="518ADA82" w14:textId="73668BBB" w:rsidR="00C77A99" w:rsidRPr="007425FB" w:rsidRDefault="00283747" w:rsidP="00C77A99">
      <w:pPr>
        <w:spacing w:line="240" w:lineRule="auto"/>
        <w:ind w:firstLine="0"/>
        <w:jc w:val="left"/>
        <w:rPr>
          <w:sz w:val="24"/>
          <w:szCs w:val="24"/>
          <w:lang w:eastAsia="vi-VN"/>
        </w:rPr>
      </w:pPr>
      <w:r w:rsidRPr="00283747">
        <w:rPr>
          <w:noProof/>
          <w:sz w:val="24"/>
          <w:szCs w:val="24"/>
          <w:lang w:eastAsia="vi-VN"/>
        </w:rPr>
        <w:drawing>
          <wp:inline distT="0" distB="0" distL="0" distR="0" wp14:anchorId="6EC5CF81" wp14:editId="36EDBD6D">
            <wp:extent cx="5760000" cy="2708758"/>
            <wp:effectExtent l="0" t="0" r="0" b="0"/>
            <wp:docPr id="214196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317" t="2794" r="1326"/>
                    <a:stretch/>
                  </pic:blipFill>
                  <pic:spPr bwMode="auto">
                    <a:xfrm>
                      <a:off x="0" y="0"/>
                      <a:ext cx="5760000" cy="2708758"/>
                    </a:xfrm>
                    <a:prstGeom prst="rect">
                      <a:avLst/>
                    </a:prstGeom>
                    <a:noFill/>
                    <a:ln>
                      <a:noFill/>
                    </a:ln>
                    <a:extLst>
                      <a:ext uri="{53640926-AAD7-44D8-BBD7-CCE9431645EC}">
                        <a14:shadowObscured xmlns:a14="http://schemas.microsoft.com/office/drawing/2010/main"/>
                      </a:ext>
                    </a:extLst>
                  </pic:spPr>
                </pic:pic>
              </a:graphicData>
            </a:graphic>
          </wp:inline>
        </w:drawing>
      </w:r>
    </w:p>
    <w:p w14:paraId="56ED844B" w14:textId="2FE33275" w:rsidR="00C77A99" w:rsidRPr="000C5246" w:rsidRDefault="00C77A99" w:rsidP="00C77A99">
      <w:pPr>
        <w:pStyle w:val="Caption"/>
      </w:pPr>
      <w:bookmarkStart w:id="100" w:name="_Toc182648934"/>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7</w:t>
      </w:r>
      <w:r>
        <w:fldChar w:fldCharType="end"/>
      </w:r>
      <w:r>
        <w:t xml:space="preserve"> Use-case</w:t>
      </w:r>
      <w:r w:rsidRPr="001C346C">
        <w:t xml:space="preserve"> </w:t>
      </w:r>
      <w:r w:rsidRPr="009B6D72">
        <w:t xml:space="preserve">Quản lý danh sách </w:t>
      </w:r>
      <w:r w:rsidR="00283747">
        <w:t xml:space="preserve">môn </w:t>
      </w:r>
      <w:r w:rsidRPr="009B6D72">
        <w:t>học</w:t>
      </w:r>
      <w:bookmarkEnd w:id="100"/>
    </w:p>
    <w:p w14:paraId="70F90DA1" w14:textId="4F424771" w:rsidR="00C77A99" w:rsidRPr="003853E2" w:rsidRDefault="00C77A99" w:rsidP="00C77A99">
      <w:pPr>
        <w:pStyle w:val="Bng"/>
      </w:pPr>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9</w:t>
      </w:r>
      <w:r>
        <w:fldChar w:fldCharType="end"/>
      </w:r>
      <w:r>
        <w:t xml:space="preserve"> </w:t>
      </w:r>
      <w:r w:rsidRPr="003853E2">
        <w:t xml:space="preserve">Bảng đặc tả </w:t>
      </w:r>
      <w:r>
        <w:t>Use-case</w:t>
      </w:r>
      <w:r w:rsidRPr="003853E2">
        <w:t xml:space="preserve"> Quản lý danh sách </w:t>
      </w:r>
      <w:r w:rsidR="00283747">
        <w:t xml:space="preserve">môn </w:t>
      </w:r>
      <w:r w:rsidRPr="003853E2">
        <w:t>lớp học</w:t>
      </w:r>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C77A99" w14:paraId="36F849ED" w14:textId="77777777" w:rsidTr="00D400B3">
        <w:tc>
          <w:tcPr>
            <w:tcW w:w="2154" w:type="dxa"/>
          </w:tcPr>
          <w:p w14:paraId="1D8CD845" w14:textId="77777777" w:rsidR="00C77A99" w:rsidRPr="002B0CEC" w:rsidRDefault="00C77A99" w:rsidP="00D400B3">
            <w:pPr>
              <w:pStyle w:val="Table"/>
              <w:rPr>
                <w:b/>
                <w:bCs/>
              </w:rPr>
            </w:pPr>
            <w:r w:rsidRPr="002B0CEC">
              <w:rPr>
                <w:b/>
                <w:bCs/>
              </w:rPr>
              <w:t>ID</w:t>
            </w:r>
          </w:p>
        </w:tc>
        <w:tc>
          <w:tcPr>
            <w:tcW w:w="6947" w:type="dxa"/>
            <w:gridSpan w:val="4"/>
          </w:tcPr>
          <w:p w14:paraId="3F518F6E" w14:textId="4F9B7FBF" w:rsidR="00C77A99" w:rsidRPr="008F783A" w:rsidRDefault="00283747" w:rsidP="00D400B3">
            <w:pPr>
              <w:pStyle w:val="Table"/>
            </w:pPr>
            <w:r>
              <w:t>UC07</w:t>
            </w:r>
          </w:p>
        </w:tc>
      </w:tr>
      <w:tr w:rsidR="00C77A99" w14:paraId="305682A6" w14:textId="77777777" w:rsidTr="00D400B3">
        <w:tc>
          <w:tcPr>
            <w:tcW w:w="2154" w:type="dxa"/>
          </w:tcPr>
          <w:p w14:paraId="6E38D034" w14:textId="77777777" w:rsidR="00C77A99" w:rsidRPr="002B0CEC" w:rsidRDefault="00C77A99" w:rsidP="00D400B3">
            <w:pPr>
              <w:pStyle w:val="Table"/>
              <w:rPr>
                <w:b/>
                <w:bCs/>
              </w:rPr>
            </w:pPr>
            <w:r>
              <w:rPr>
                <w:b/>
                <w:bCs/>
              </w:rPr>
              <w:t>Use-case</w:t>
            </w:r>
          </w:p>
        </w:tc>
        <w:tc>
          <w:tcPr>
            <w:tcW w:w="6947" w:type="dxa"/>
            <w:gridSpan w:val="4"/>
          </w:tcPr>
          <w:p w14:paraId="14984332" w14:textId="320FB68F" w:rsidR="00C77A99" w:rsidRDefault="00C77A99" w:rsidP="00D400B3">
            <w:pPr>
              <w:pStyle w:val="Table"/>
            </w:pPr>
            <w:r w:rsidRPr="009B6D72">
              <w:t xml:space="preserve">Quản lý danh sách </w:t>
            </w:r>
            <w:r w:rsidR="00283747">
              <w:t xml:space="preserve">môn </w:t>
            </w:r>
            <w:r w:rsidRPr="009B6D72">
              <w:t>học</w:t>
            </w:r>
          </w:p>
        </w:tc>
      </w:tr>
      <w:tr w:rsidR="00C77A99" w14:paraId="29F0F696" w14:textId="77777777" w:rsidTr="00D400B3">
        <w:tc>
          <w:tcPr>
            <w:tcW w:w="2154" w:type="dxa"/>
          </w:tcPr>
          <w:p w14:paraId="01DED79A" w14:textId="77777777" w:rsidR="00C77A99" w:rsidRPr="002B0CEC" w:rsidRDefault="00C77A99" w:rsidP="00D400B3">
            <w:pPr>
              <w:pStyle w:val="Table"/>
              <w:rPr>
                <w:b/>
                <w:bCs/>
              </w:rPr>
            </w:pPr>
            <w:r w:rsidRPr="002B0CEC">
              <w:rPr>
                <w:b/>
                <w:bCs/>
              </w:rPr>
              <w:t>Sceneraio</w:t>
            </w:r>
          </w:p>
        </w:tc>
        <w:tc>
          <w:tcPr>
            <w:tcW w:w="6947" w:type="dxa"/>
            <w:gridSpan w:val="4"/>
          </w:tcPr>
          <w:p w14:paraId="5D01D263" w14:textId="3E4A2EA7" w:rsidR="00C77A99" w:rsidRDefault="00C77A99" w:rsidP="00D400B3">
            <w:pPr>
              <w:pStyle w:val="Table"/>
            </w:pPr>
            <w:r>
              <w:t xml:space="preserve">Tác nhân </w:t>
            </w:r>
            <w:r w:rsidRPr="00EA0A6D">
              <w:t xml:space="preserve">muốn xem, thêm mới, chỉnh sửa hoặc xóa thông tin </w:t>
            </w:r>
            <w:r w:rsidR="00283747">
              <w:t xml:space="preserve">môn </w:t>
            </w:r>
            <w:r w:rsidRPr="00EA0A6D">
              <w:t>học trong hệ thống quản lý.</w:t>
            </w:r>
          </w:p>
        </w:tc>
      </w:tr>
      <w:tr w:rsidR="00C77A99" w14:paraId="28749057" w14:textId="77777777" w:rsidTr="00D400B3">
        <w:tc>
          <w:tcPr>
            <w:tcW w:w="2154" w:type="dxa"/>
          </w:tcPr>
          <w:p w14:paraId="1C30A213" w14:textId="77777777" w:rsidR="00C77A99" w:rsidRPr="002B0CEC" w:rsidRDefault="00C77A99" w:rsidP="00D400B3">
            <w:pPr>
              <w:pStyle w:val="Table"/>
              <w:rPr>
                <w:b/>
                <w:bCs/>
              </w:rPr>
            </w:pPr>
            <w:r w:rsidRPr="002B0CEC">
              <w:rPr>
                <w:b/>
                <w:bCs/>
              </w:rPr>
              <w:t>Triggering Event</w:t>
            </w:r>
          </w:p>
        </w:tc>
        <w:tc>
          <w:tcPr>
            <w:tcW w:w="6947" w:type="dxa"/>
            <w:gridSpan w:val="4"/>
          </w:tcPr>
          <w:p w14:paraId="10C6749E" w14:textId="072634CA" w:rsidR="00C77A99" w:rsidRDefault="00C77A99" w:rsidP="00D400B3">
            <w:pPr>
              <w:pStyle w:val="Table"/>
            </w:pPr>
            <w:r>
              <w:t>N</w:t>
            </w:r>
            <w:r w:rsidRPr="0072019B">
              <w:t xml:space="preserve">hấn </w:t>
            </w:r>
            <w:r>
              <w:t>chức năng “</w:t>
            </w:r>
            <w:r w:rsidRPr="009B6D72">
              <w:t xml:space="preserve">Quản lý danh sách </w:t>
            </w:r>
            <w:r w:rsidR="00283747">
              <w:t xml:space="preserve">môn </w:t>
            </w:r>
            <w:r w:rsidRPr="009B6D72">
              <w:t>học</w:t>
            </w:r>
            <w:r>
              <w:t>”</w:t>
            </w:r>
            <w:r w:rsidRPr="0072019B">
              <w:t xml:space="preserve"> trên giao diện</w:t>
            </w:r>
            <w:r>
              <w:t xml:space="preserve"> website</w:t>
            </w:r>
            <w:r w:rsidRPr="0072019B">
              <w:t>.</w:t>
            </w:r>
          </w:p>
        </w:tc>
      </w:tr>
      <w:tr w:rsidR="00C77A99" w14:paraId="257EC300" w14:textId="77777777" w:rsidTr="00D400B3">
        <w:tc>
          <w:tcPr>
            <w:tcW w:w="2154" w:type="dxa"/>
          </w:tcPr>
          <w:p w14:paraId="1AD22343" w14:textId="77777777" w:rsidR="00C77A99" w:rsidRPr="002B0CEC" w:rsidRDefault="00C77A99" w:rsidP="00D400B3">
            <w:pPr>
              <w:pStyle w:val="Table"/>
              <w:rPr>
                <w:b/>
                <w:bCs/>
              </w:rPr>
            </w:pPr>
            <w:r w:rsidRPr="002B0CEC">
              <w:rPr>
                <w:b/>
                <w:bCs/>
              </w:rPr>
              <w:t>Brief description</w:t>
            </w:r>
          </w:p>
        </w:tc>
        <w:tc>
          <w:tcPr>
            <w:tcW w:w="6947" w:type="dxa"/>
            <w:gridSpan w:val="4"/>
          </w:tcPr>
          <w:p w14:paraId="0A9F8A06" w14:textId="0D133C11" w:rsidR="00C77A99" w:rsidRDefault="00C77A99" w:rsidP="00D400B3">
            <w:pPr>
              <w:pStyle w:val="Table"/>
            </w:pPr>
            <w:r w:rsidRPr="000E5CD1">
              <w:t xml:space="preserve">Tác nhân có thể quản lý danh sách </w:t>
            </w:r>
            <w:r w:rsidR="00283747">
              <w:t xml:space="preserve">môn </w:t>
            </w:r>
            <w:r w:rsidRPr="000E5CD1">
              <w:t xml:space="preserve">học thông qua các thao tác như thêm mới, chỉnh sửa, xóa lớp học và xem chi tiết thông tin của từng </w:t>
            </w:r>
            <w:r w:rsidR="00283747">
              <w:t xml:space="preserve">môn </w:t>
            </w:r>
            <w:r w:rsidRPr="000E5CD1">
              <w:t>học</w:t>
            </w:r>
            <w:r w:rsidRPr="006A2035">
              <w:t>.</w:t>
            </w:r>
          </w:p>
        </w:tc>
      </w:tr>
      <w:tr w:rsidR="00C77A99" w14:paraId="62F0D9C0" w14:textId="77777777" w:rsidTr="00D400B3">
        <w:tc>
          <w:tcPr>
            <w:tcW w:w="2154" w:type="dxa"/>
          </w:tcPr>
          <w:p w14:paraId="0B0BA108" w14:textId="77777777" w:rsidR="00C77A99" w:rsidRPr="002B0CEC" w:rsidRDefault="00C77A99" w:rsidP="00D400B3">
            <w:pPr>
              <w:pStyle w:val="Table"/>
              <w:rPr>
                <w:b/>
                <w:bCs/>
              </w:rPr>
            </w:pPr>
            <w:r w:rsidRPr="002B0CEC">
              <w:rPr>
                <w:b/>
                <w:bCs/>
              </w:rPr>
              <w:t>Actors</w:t>
            </w:r>
          </w:p>
        </w:tc>
        <w:tc>
          <w:tcPr>
            <w:tcW w:w="6947" w:type="dxa"/>
            <w:gridSpan w:val="4"/>
          </w:tcPr>
          <w:p w14:paraId="582D7510" w14:textId="77777777" w:rsidR="00C77A99" w:rsidRDefault="00C77A99" w:rsidP="00D400B3">
            <w:pPr>
              <w:pStyle w:val="Table"/>
            </w:pPr>
            <w:r w:rsidRPr="000E5CD1">
              <w:t>Tổng phụ trách</w:t>
            </w:r>
          </w:p>
        </w:tc>
      </w:tr>
      <w:tr w:rsidR="00C77A99" w14:paraId="49E56ACA" w14:textId="77777777" w:rsidTr="00D400B3">
        <w:tc>
          <w:tcPr>
            <w:tcW w:w="2154" w:type="dxa"/>
          </w:tcPr>
          <w:p w14:paraId="4CDE8D04" w14:textId="77777777" w:rsidR="00C77A99" w:rsidRPr="002B0CEC" w:rsidRDefault="00C77A99" w:rsidP="00D400B3">
            <w:pPr>
              <w:pStyle w:val="Table"/>
              <w:rPr>
                <w:b/>
                <w:bCs/>
              </w:rPr>
            </w:pPr>
            <w:r w:rsidRPr="002B0CEC">
              <w:rPr>
                <w:b/>
                <w:bCs/>
              </w:rPr>
              <w:t>Stackholder</w:t>
            </w:r>
          </w:p>
        </w:tc>
        <w:tc>
          <w:tcPr>
            <w:tcW w:w="6947" w:type="dxa"/>
            <w:gridSpan w:val="4"/>
          </w:tcPr>
          <w:p w14:paraId="10D4AC5F" w14:textId="77777777" w:rsidR="00C77A99" w:rsidRDefault="00C77A99" w:rsidP="00D400B3">
            <w:pPr>
              <w:pStyle w:val="Table"/>
            </w:pPr>
            <w:r w:rsidRPr="00EA0A6D">
              <w:t xml:space="preserve">Giáo viên, </w:t>
            </w:r>
            <w:r>
              <w:t>h</w:t>
            </w:r>
            <w:r w:rsidRPr="00EA0A6D">
              <w:t>ọc sinh</w:t>
            </w:r>
          </w:p>
        </w:tc>
      </w:tr>
      <w:tr w:rsidR="00C77A99" w14:paraId="2CC7FC4D" w14:textId="77777777" w:rsidTr="00D400B3">
        <w:tc>
          <w:tcPr>
            <w:tcW w:w="2154" w:type="dxa"/>
          </w:tcPr>
          <w:p w14:paraId="013E9CA8" w14:textId="77777777" w:rsidR="00C77A99" w:rsidRPr="002B0CEC" w:rsidRDefault="00C77A99" w:rsidP="00D400B3">
            <w:pPr>
              <w:pStyle w:val="Table"/>
              <w:rPr>
                <w:b/>
                <w:bCs/>
              </w:rPr>
            </w:pPr>
            <w:r w:rsidRPr="002B0CEC">
              <w:rPr>
                <w:b/>
                <w:bCs/>
              </w:rPr>
              <w:t>Preconditions</w:t>
            </w:r>
          </w:p>
        </w:tc>
        <w:tc>
          <w:tcPr>
            <w:tcW w:w="6947" w:type="dxa"/>
            <w:gridSpan w:val="4"/>
          </w:tcPr>
          <w:p w14:paraId="5A0C8144" w14:textId="77777777" w:rsidR="00C77A99" w:rsidRDefault="00C77A99" w:rsidP="00D400B3">
            <w:pPr>
              <w:pStyle w:val="Table"/>
            </w:pPr>
            <w:r>
              <w:t>Tác nhân</w:t>
            </w:r>
            <w:r w:rsidRPr="00706662">
              <w:t xml:space="preserve"> đã đăng nhập thành công vào hệ thống</w:t>
            </w:r>
            <w:r>
              <w:t>.</w:t>
            </w:r>
          </w:p>
        </w:tc>
      </w:tr>
      <w:tr w:rsidR="00C77A99" w14:paraId="38326AC1" w14:textId="77777777" w:rsidTr="00D400B3">
        <w:tc>
          <w:tcPr>
            <w:tcW w:w="2154" w:type="dxa"/>
          </w:tcPr>
          <w:p w14:paraId="0F26D8D0" w14:textId="77777777" w:rsidR="00C77A99" w:rsidRPr="002B0CEC" w:rsidRDefault="00C77A99" w:rsidP="00D400B3">
            <w:pPr>
              <w:pStyle w:val="Table"/>
              <w:rPr>
                <w:b/>
                <w:bCs/>
              </w:rPr>
            </w:pPr>
            <w:r>
              <w:rPr>
                <w:b/>
                <w:bCs/>
              </w:rPr>
              <w:lastRenderedPageBreak/>
              <w:t>Post</w:t>
            </w:r>
            <w:r w:rsidRPr="002B0CEC">
              <w:rPr>
                <w:b/>
                <w:bCs/>
              </w:rPr>
              <w:t>conditions</w:t>
            </w:r>
          </w:p>
        </w:tc>
        <w:tc>
          <w:tcPr>
            <w:tcW w:w="6947" w:type="dxa"/>
            <w:gridSpan w:val="4"/>
          </w:tcPr>
          <w:p w14:paraId="605857F0" w14:textId="6EB1F45D" w:rsidR="00C77A99" w:rsidRDefault="00C77A99" w:rsidP="00D400B3">
            <w:pPr>
              <w:pStyle w:val="Table"/>
            </w:pPr>
            <w:r w:rsidRPr="00EA0A6D">
              <w:t xml:space="preserve">Thông tin </w:t>
            </w:r>
            <w:r w:rsidR="00283747">
              <w:t xml:space="preserve">môn </w:t>
            </w:r>
            <w:r w:rsidRPr="00EA0A6D">
              <w:t>học được cập nhật, hiển thị chính xác và đầy đủ trên hệ thống.</w:t>
            </w:r>
          </w:p>
        </w:tc>
      </w:tr>
      <w:tr w:rsidR="00C77A99" w14:paraId="06A70FA5" w14:textId="77777777" w:rsidTr="00D400B3">
        <w:trPr>
          <w:trHeight w:val="285"/>
        </w:trPr>
        <w:tc>
          <w:tcPr>
            <w:tcW w:w="2154" w:type="dxa"/>
            <w:vMerge w:val="restart"/>
          </w:tcPr>
          <w:p w14:paraId="01363C6B" w14:textId="77777777" w:rsidR="00C77A99" w:rsidRPr="002B0CEC" w:rsidRDefault="00C77A99" w:rsidP="00D400B3">
            <w:pPr>
              <w:pStyle w:val="Table"/>
              <w:rPr>
                <w:b/>
                <w:bCs/>
              </w:rPr>
            </w:pPr>
            <w:r w:rsidRPr="002B0CEC">
              <w:rPr>
                <w:b/>
                <w:bCs/>
              </w:rPr>
              <w:t>Flow of activities</w:t>
            </w:r>
          </w:p>
        </w:tc>
        <w:tc>
          <w:tcPr>
            <w:tcW w:w="3473" w:type="dxa"/>
            <w:gridSpan w:val="2"/>
          </w:tcPr>
          <w:p w14:paraId="18B8813B" w14:textId="77777777" w:rsidR="00C77A99" w:rsidRPr="002B0CEC" w:rsidRDefault="00C77A99" w:rsidP="00D400B3">
            <w:pPr>
              <w:pStyle w:val="Table"/>
              <w:jc w:val="center"/>
              <w:rPr>
                <w:b/>
                <w:bCs/>
              </w:rPr>
            </w:pPr>
            <w:r w:rsidRPr="002B0CEC">
              <w:rPr>
                <w:b/>
                <w:bCs/>
              </w:rPr>
              <w:t>Actor</w:t>
            </w:r>
          </w:p>
        </w:tc>
        <w:tc>
          <w:tcPr>
            <w:tcW w:w="3474" w:type="dxa"/>
            <w:gridSpan w:val="2"/>
          </w:tcPr>
          <w:p w14:paraId="79427C4A" w14:textId="77777777" w:rsidR="00C77A99" w:rsidRPr="002B0CEC" w:rsidRDefault="00C77A99" w:rsidP="00D400B3">
            <w:pPr>
              <w:pStyle w:val="Table"/>
              <w:jc w:val="center"/>
              <w:rPr>
                <w:b/>
                <w:bCs/>
              </w:rPr>
            </w:pPr>
            <w:r w:rsidRPr="002B0CEC">
              <w:rPr>
                <w:b/>
                <w:bCs/>
              </w:rPr>
              <w:t>System</w:t>
            </w:r>
          </w:p>
        </w:tc>
      </w:tr>
      <w:tr w:rsidR="00C77A99" w14:paraId="3524D831" w14:textId="77777777" w:rsidTr="00D400B3">
        <w:trPr>
          <w:trHeight w:val="285"/>
        </w:trPr>
        <w:tc>
          <w:tcPr>
            <w:tcW w:w="2154" w:type="dxa"/>
            <w:vMerge/>
          </w:tcPr>
          <w:p w14:paraId="520FE643" w14:textId="77777777" w:rsidR="00C77A99" w:rsidRPr="002B0CEC" w:rsidRDefault="00C77A99" w:rsidP="00D400B3">
            <w:pPr>
              <w:pStyle w:val="Table"/>
              <w:rPr>
                <w:b/>
                <w:bCs/>
              </w:rPr>
            </w:pPr>
          </w:p>
        </w:tc>
        <w:tc>
          <w:tcPr>
            <w:tcW w:w="3473" w:type="dxa"/>
            <w:gridSpan w:val="2"/>
          </w:tcPr>
          <w:p w14:paraId="47017075" w14:textId="77777777" w:rsidR="00C77A99" w:rsidRDefault="00C77A99" w:rsidP="00D400B3">
            <w:pPr>
              <w:pStyle w:val="Table"/>
            </w:pPr>
            <w:r>
              <w:t>1. Đ</w:t>
            </w:r>
            <w:r w:rsidRPr="00DB50F4">
              <w:t>ăng nhập vào hệ thống.</w:t>
            </w:r>
          </w:p>
          <w:p w14:paraId="1D44035C" w14:textId="77777777" w:rsidR="00C77A99" w:rsidRDefault="00C77A99" w:rsidP="00D400B3">
            <w:pPr>
              <w:pStyle w:val="Table"/>
              <w:spacing w:before="0"/>
            </w:pPr>
          </w:p>
          <w:p w14:paraId="5541A581" w14:textId="77777777" w:rsidR="00C77A99" w:rsidRDefault="00C77A99" w:rsidP="00D400B3">
            <w:pPr>
              <w:pStyle w:val="Table"/>
              <w:spacing w:before="0"/>
            </w:pPr>
          </w:p>
          <w:p w14:paraId="527731D6" w14:textId="67763456" w:rsidR="00C77A99" w:rsidRDefault="00C77A99" w:rsidP="00D400B3">
            <w:pPr>
              <w:pStyle w:val="Table"/>
              <w:spacing w:before="0"/>
            </w:pPr>
            <w:r>
              <w:t xml:space="preserve">2. </w:t>
            </w:r>
            <w:r w:rsidRPr="00EF0823">
              <w:t xml:space="preserve">Chọn chức năng “Quản lý danh sách </w:t>
            </w:r>
            <w:r w:rsidR="00283747">
              <w:t xml:space="preserve">môn </w:t>
            </w:r>
            <w:r w:rsidRPr="00EF0823">
              <w:t>học”</w:t>
            </w:r>
            <w:r>
              <w:t>.</w:t>
            </w:r>
          </w:p>
          <w:p w14:paraId="41BFAEC4" w14:textId="77777777" w:rsidR="00C77A99" w:rsidRDefault="00C77A99" w:rsidP="00D400B3">
            <w:pPr>
              <w:pStyle w:val="Table"/>
              <w:spacing w:before="0"/>
            </w:pPr>
          </w:p>
          <w:p w14:paraId="71A06EBD" w14:textId="264C7A7C" w:rsidR="00C77A99" w:rsidRDefault="00C77A99" w:rsidP="00D400B3">
            <w:pPr>
              <w:pStyle w:val="Table"/>
              <w:spacing w:before="0"/>
            </w:pPr>
            <w:r>
              <w:t xml:space="preserve">3. </w:t>
            </w:r>
            <w:r w:rsidRPr="00EF0823">
              <w:t xml:space="preserve">Chọn thao tác cần thực hiện (Thêm mới, chỉnh sửa, xóa </w:t>
            </w:r>
            <w:r w:rsidR="00283747">
              <w:t xml:space="preserve">môn </w:t>
            </w:r>
            <w:r w:rsidRPr="00EF0823">
              <w:t>học hoặc xem chi tiết).</w:t>
            </w:r>
          </w:p>
          <w:p w14:paraId="32C54B30" w14:textId="77777777" w:rsidR="00C77A99" w:rsidRDefault="00C77A99" w:rsidP="00D400B3">
            <w:pPr>
              <w:pStyle w:val="Table"/>
              <w:spacing w:before="0"/>
            </w:pPr>
          </w:p>
          <w:p w14:paraId="55E23419" w14:textId="77777777" w:rsidR="00C77A99" w:rsidRDefault="00C77A99" w:rsidP="00D400B3">
            <w:pPr>
              <w:pStyle w:val="Table"/>
              <w:spacing w:before="0"/>
            </w:pPr>
          </w:p>
          <w:p w14:paraId="61F57DBE" w14:textId="77777777" w:rsidR="00C77A99" w:rsidRDefault="00C77A99" w:rsidP="00D400B3">
            <w:pPr>
              <w:pStyle w:val="Table"/>
              <w:spacing w:before="0"/>
            </w:pPr>
          </w:p>
          <w:p w14:paraId="21E5D9FC" w14:textId="77777777" w:rsidR="00C77A99" w:rsidRDefault="00C77A99" w:rsidP="00D400B3">
            <w:pPr>
              <w:pStyle w:val="Table"/>
              <w:spacing w:before="0"/>
            </w:pPr>
          </w:p>
          <w:p w14:paraId="09E86AF9" w14:textId="77777777" w:rsidR="00C77A99" w:rsidRDefault="00C77A99" w:rsidP="00D400B3">
            <w:pPr>
              <w:pStyle w:val="Table"/>
              <w:spacing w:before="0"/>
            </w:pPr>
          </w:p>
          <w:p w14:paraId="345C7E71" w14:textId="77777777" w:rsidR="00C77A99" w:rsidRDefault="00C77A99" w:rsidP="00D400B3">
            <w:pPr>
              <w:pStyle w:val="Table"/>
              <w:spacing w:before="0"/>
            </w:pPr>
          </w:p>
          <w:p w14:paraId="5B6B806D" w14:textId="77777777" w:rsidR="00C77A99" w:rsidRDefault="00C77A99" w:rsidP="00D400B3">
            <w:pPr>
              <w:pStyle w:val="Table"/>
              <w:spacing w:before="0"/>
            </w:pPr>
          </w:p>
          <w:p w14:paraId="462ACB76" w14:textId="77777777" w:rsidR="00C77A99" w:rsidRDefault="00C77A99" w:rsidP="00D400B3">
            <w:pPr>
              <w:pStyle w:val="Table"/>
              <w:spacing w:before="0"/>
            </w:pPr>
          </w:p>
          <w:p w14:paraId="72CC3CFD" w14:textId="77777777" w:rsidR="00C77A99" w:rsidRDefault="00C77A99" w:rsidP="00D400B3">
            <w:pPr>
              <w:pStyle w:val="Table"/>
              <w:spacing w:before="0"/>
            </w:pPr>
          </w:p>
          <w:p w14:paraId="204CAEEC" w14:textId="77777777" w:rsidR="00C77A99" w:rsidRDefault="00C77A99" w:rsidP="00D400B3">
            <w:pPr>
              <w:pStyle w:val="Table"/>
              <w:spacing w:before="0"/>
            </w:pPr>
          </w:p>
          <w:p w14:paraId="2CCF645D" w14:textId="77777777" w:rsidR="00283747" w:rsidRDefault="00283747" w:rsidP="00D400B3">
            <w:pPr>
              <w:pStyle w:val="Table"/>
              <w:spacing w:before="0"/>
            </w:pPr>
          </w:p>
          <w:p w14:paraId="6B4E089C" w14:textId="77777777" w:rsidR="00E11E16" w:rsidRDefault="00E11E16" w:rsidP="00D400B3">
            <w:pPr>
              <w:pStyle w:val="Table"/>
              <w:spacing w:before="0"/>
            </w:pPr>
          </w:p>
          <w:p w14:paraId="38DF54B3" w14:textId="77777777" w:rsidR="00C77A99" w:rsidRDefault="00C77A99" w:rsidP="00D400B3">
            <w:pPr>
              <w:pStyle w:val="Table"/>
              <w:spacing w:before="0"/>
            </w:pPr>
            <w:r w:rsidRPr="00EF0823">
              <w:t>4. Thực hiện thao tác tương ứng với yêu cầu</w:t>
            </w:r>
            <w:r>
              <w:t>.</w:t>
            </w:r>
          </w:p>
        </w:tc>
        <w:tc>
          <w:tcPr>
            <w:tcW w:w="3474" w:type="dxa"/>
            <w:gridSpan w:val="2"/>
          </w:tcPr>
          <w:p w14:paraId="6AC11D02" w14:textId="77777777" w:rsidR="00C77A99" w:rsidRDefault="00C77A99" w:rsidP="00D400B3">
            <w:pPr>
              <w:pStyle w:val="Table"/>
            </w:pPr>
            <w:r>
              <w:t>1.1 Xác thực tài khoản có trong cơ sở dữ liệu.</w:t>
            </w:r>
          </w:p>
          <w:p w14:paraId="0D82C898" w14:textId="77777777" w:rsidR="00C77A99" w:rsidRPr="00DB50F4" w:rsidRDefault="00C77A99" w:rsidP="00D400B3">
            <w:pPr>
              <w:pStyle w:val="Table"/>
              <w:spacing w:before="0"/>
            </w:pPr>
            <w:r>
              <w:t>1.2 Trả về kết quả đăng nhập.</w:t>
            </w:r>
          </w:p>
          <w:p w14:paraId="6D563426" w14:textId="5C8B6575" w:rsidR="00C77A99" w:rsidRDefault="00C77A99" w:rsidP="00D400B3">
            <w:pPr>
              <w:pStyle w:val="Table"/>
              <w:spacing w:before="0"/>
            </w:pPr>
            <w:r w:rsidRPr="0031140B">
              <w:t xml:space="preserve">2.1 </w:t>
            </w:r>
            <w:r w:rsidRPr="00EF0823">
              <w:t xml:space="preserve">Chuyển đến giao diện Quản lý danh sách </w:t>
            </w:r>
            <w:r w:rsidR="00283747">
              <w:t xml:space="preserve">môn </w:t>
            </w:r>
            <w:r w:rsidRPr="00EF0823">
              <w:t xml:space="preserve">học và hiển thị danh sách </w:t>
            </w:r>
            <w:r w:rsidR="00283747">
              <w:t xml:space="preserve">môn </w:t>
            </w:r>
            <w:r w:rsidRPr="00EF0823">
              <w:t>học hiện có</w:t>
            </w:r>
            <w:r w:rsidRPr="0031140B">
              <w:t xml:space="preserve">. </w:t>
            </w:r>
          </w:p>
          <w:p w14:paraId="23BE5E13" w14:textId="52A10E26" w:rsidR="00E11E16" w:rsidRDefault="00C77A99" w:rsidP="00D400B3">
            <w:pPr>
              <w:pStyle w:val="Table"/>
              <w:spacing w:before="0"/>
            </w:pPr>
            <w:r w:rsidRPr="00EF0823">
              <w:t xml:space="preserve">3.1 Nếu thêm </w:t>
            </w:r>
            <w:r w:rsidR="00283747">
              <w:t xml:space="preserve">môn </w:t>
            </w:r>
            <w:r w:rsidRPr="00EF0823">
              <w:t>học: Hiển thị form nhập thông tin chi tiết</w:t>
            </w:r>
            <w:r>
              <w:t xml:space="preserve"> </w:t>
            </w:r>
            <w:r w:rsidRPr="00EF0823">
              <w:t xml:space="preserve">của </w:t>
            </w:r>
            <w:r w:rsidR="00283747">
              <w:t xml:space="preserve">môn </w:t>
            </w:r>
            <w:r w:rsidRPr="00EF0823">
              <w:t xml:space="preserve">học </w:t>
            </w:r>
            <w:r w:rsidR="00E11E16">
              <w:t>mới. (M</w:t>
            </w:r>
            <w:r w:rsidR="00E11E16" w:rsidRPr="000A2BFC">
              <w:t>ã môn học, tên môn học, số tiết học trong</w:t>
            </w:r>
            <w:r w:rsidR="00E11E16">
              <w:t xml:space="preserve"> tuần). </w:t>
            </w:r>
          </w:p>
          <w:p w14:paraId="1F1B9A35" w14:textId="592BC02A" w:rsidR="00C77A99" w:rsidRDefault="00C77A99" w:rsidP="00D400B3">
            <w:pPr>
              <w:pStyle w:val="Table"/>
              <w:spacing w:before="0"/>
            </w:pPr>
            <w:r w:rsidRPr="00EF0823">
              <w:t xml:space="preserve">3.2 Nếu chỉnh sửa </w:t>
            </w:r>
            <w:r w:rsidR="00283747">
              <w:t xml:space="preserve">môn </w:t>
            </w:r>
            <w:r w:rsidRPr="00EF0823">
              <w:t xml:space="preserve">học: Hiển thị form thay đổi thông tin </w:t>
            </w:r>
            <w:r w:rsidR="00283747">
              <w:t xml:space="preserve">môn </w:t>
            </w:r>
            <w:r w:rsidRPr="00EF0823">
              <w:t xml:space="preserve">học để tác nhân cập nhật. </w:t>
            </w:r>
            <w:r w:rsidRPr="00EF0823">
              <w:br/>
              <w:t>3.3 Nếu xóa</w:t>
            </w:r>
            <w:r w:rsidR="00283747">
              <w:t xml:space="preserve"> môn </w:t>
            </w:r>
            <w:r w:rsidRPr="00EF0823">
              <w:t xml:space="preserve">học: Xác nhận thao tác xóa, sau đó xóa thông tin </w:t>
            </w:r>
            <w:r w:rsidR="00283747">
              <w:t xml:space="preserve">môn </w:t>
            </w:r>
            <w:r w:rsidRPr="00EF0823">
              <w:t xml:space="preserve">học khỏi hệ thống. </w:t>
            </w:r>
            <w:r w:rsidRPr="00EF0823">
              <w:br/>
              <w:t xml:space="preserve">3.4 Nếu xem chi tiết: Hiển thị thông tin đầy đủ của </w:t>
            </w:r>
            <w:r w:rsidR="00283747">
              <w:t xml:space="preserve">môn </w:t>
            </w:r>
            <w:r w:rsidRPr="00EF0823">
              <w:t>học được chọn.</w:t>
            </w:r>
          </w:p>
          <w:p w14:paraId="00F7953C" w14:textId="77777777" w:rsidR="00C77A99" w:rsidRDefault="00C77A99" w:rsidP="00D400B3">
            <w:pPr>
              <w:pStyle w:val="Table"/>
              <w:spacing w:before="0"/>
            </w:pPr>
            <w:r w:rsidRPr="0031140B">
              <w:t xml:space="preserve"> 4.1 </w:t>
            </w:r>
            <w:r w:rsidRPr="00EF0823">
              <w:t xml:space="preserve">Lưu thay đổi (nếu có) và thông báo kết quả thành </w:t>
            </w:r>
            <w:r>
              <w:t>công.</w:t>
            </w:r>
          </w:p>
        </w:tc>
      </w:tr>
      <w:tr w:rsidR="003E32A4" w14:paraId="42240319" w14:textId="77777777" w:rsidTr="00D400B3">
        <w:tc>
          <w:tcPr>
            <w:tcW w:w="2154" w:type="dxa"/>
          </w:tcPr>
          <w:p w14:paraId="6186AEE2" w14:textId="77777777" w:rsidR="003E32A4" w:rsidRPr="002B0CEC" w:rsidRDefault="003E32A4" w:rsidP="003E32A4">
            <w:pPr>
              <w:pStyle w:val="Table"/>
              <w:rPr>
                <w:b/>
                <w:bCs/>
              </w:rPr>
            </w:pPr>
            <w:r w:rsidRPr="002B0CEC">
              <w:rPr>
                <w:b/>
                <w:bCs/>
              </w:rPr>
              <w:lastRenderedPageBreak/>
              <w:t>Exception</w:t>
            </w:r>
          </w:p>
        </w:tc>
        <w:tc>
          <w:tcPr>
            <w:tcW w:w="6947" w:type="dxa"/>
            <w:gridSpan w:val="4"/>
            <w:vAlign w:val="center"/>
          </w:tcPr>
          <w:p w14:paraId="1E585862" w14:textId="77777777" w:rsidR="003E32A4" w:rsidRDefault="003E32A4" w:rsidP="003E32A4">
            <w:pPr>
              <w:pStyle w:val="Table"/>
            </w:pPr>
            <w:r>
              <w:t>2.1a Nếu k</w:t>
            </w:r>
            <w:r w:rsidRPr="00D55382">
              <w:t xml:space="preserve">hông thể kết nối cơ sở dữ liệu </w:t>
            </w:r>
            <w:r>
              <w:t>thì hệ thống sẽ h</w:t>
            </w:r>
            <w:r w:rsidRPr="00D55382">
              <w:t>iển thị thông báo lỗi và yêu cầu thử lại.</w:t>
            </w:r>
          </w:p>
          <w:p w14:paraId="3E436BC9" w14:textId="0BD3A8B5" w:rsidR="003E32A4" w:rsidRDefault="003E32A4" w:rsidP="003E32A4">
            <w:pPr>
              <w:pStyle w:val="Table"/>
              <w:spacing w:before="0"/>
            </w:pPr>
            <w:r>
              <w:t xml:space="preserve">3.1a </w:t>
            </w:r>
            <w:r w:rsidRPr="003E32A4">
              <w:t xml:space="preserve">Thông tin </w:t>
            </w:r>
            <w:r>
              <w:t xml:space="preserve">môn học bị </w:t>
            </w:r>
            <w:r w:rsidRPr="003E32A4">
              <w:t>trùng lặp</w:t>
            </w:r>
            <w:r w:rsidRPr="00D55382">
              <w:t xml:space="preserve"> (</w:t>
            </w:r>
            <w:r>
              <w:t xml:space="preserve">mã môn học </w:t>
            </w:r>
            <w:r w:rsidRPr="00D55382">
              <w:t xml:space="preserve">đã tồn tại) </w:t>
            </w:r>
            <w:r>
              <w:t>thì hệ thống y</w:t>
            </w:r>
            <w:r w:rsidRPr="00D55382">
              <w:t>êu cầu chỉnh sửa thông tin.</w:t>
            </w:r>
          </w:p>
          <w:p w14:paraId="06F00CB4" w14:textId="3B8AE319" w:rsidR="003E32A4" w:rsidRDefault="003E32A4" w:rsidP="003E32A4">
            <w:pPr>
              <w:pStyle w:val="Table"/>
              <w:spacing w:before="0"/>
            </w:pPr>
            <w:r>
              <w:t xml:space="preserve">4.1b Nếu </w:t>
            </w:r>
            <w:r w:rsidRPr="00D55382">
              <w:t xml:space="preserve">hủy thao tác trong quá trình thêm/chỉnh sửa </w:t>
            </w:r>
            <w:r>
              <w:t xml:space="preserve">thì hệ </w:t>
            </w:r>
            <w:r w:rsidRPr="00D55382">
              <w:t>thống không lưu thông tin và quay về danh sách ban đầu.</w:t>
            </w:r>
          </w:p>
        </w:tc>
      </w:tr>
      <w:tr w:rsidR="003E32A4" w14:paraId="271F8F99" w14:textId="77777777" w:rsidTr="00D400B3">
        <w:tc>
          <w:tcPr>
            <w:tcW w:w="9101" w:type="dxa"/>
            <w:gridSpan w:val="5"/>
          </w:tcPr>
          <w:p w14:paraId="7A97A846" w14:textId="77777777" w:rsidR="003E32A4" w:rsidRPr="002B0CEC" w:rsidRDefault="003E32A4" w:rsidP="003E32A4">
            <w:pPr>
              <w:pStyle w:val="Table"/>
              <w:rPr>
                <w:b/>
                <w:bCs/>
              </w:rPr>
            </w:pPr>
            <w:r w:rsidRPr="002B0CEC">
              <w:rPr>
                <w:b/>
                <w:bCs/>
              </w:rPr>
              <w:t>Summary</w:t>
            </w:r>
          </w:p>
        </w:tc>
      </w:tr>
      <w:tr w:rsidR="003E32A4" w14:paraId="50A7F27E" w14:textId="77777777" w:rsidTr="00D400B3">
        <w:tc>
          <w:tcPr>
            <w:tcW w:w="2154" w:type="dxa"/>
          </w:tcPr>
          <w:p w14:paraId="00D4B854" w14:textId="77777777" w:rsidR="003E32A4" w:rsidRPr="002B0CEC" w:rsidRDefault="003E32A4" w:rsidP="003E32A4">
            <w:pPr>
              <w:pStyle w:val="Table"/>
              <w:jc w:val="center"/>
              <w:rPr>
                <w:b/>
                <w:bCs/>
              </w:rPr>
            </w:pPr>
            <w:r w:rsidRPr="002B0CEC">
              <w:rPr>
                <w:b/>
                <w:bCs/>
              </w:rPr>
              <w:t>Inputs</w:t>
            </w:r>
          </w:p>
        </w:tc>
        <w:tc>
          <w:tcPr>
            <w:tcW w:w="2343" w:type="dxa"/>
          </w:tcPr>
          <w:p w14:paraId="7BB01686" w14:textId="77777777" w:rsidR="003E32A4" w:rsidRPr="002B0CEC" w:rsidRDefault="003E32A4" w:rsidP="003E32A4">
            <w:pPr>
              <w:pStyle w:val="Table"/>
              <w:jc w:val="center"/>
              <w:rPr>
                <w:b/>
                <w:bCs/>
              </w:rPr>
            </w:pPr>
            <w:r w:rsidRPr="002B0CEC">
              <w:rPr>
                <w:b/>
                <w:bCs/>
              </w:rPr>
              <w:t>Source</w:t>
            </w:r>
          </w:p>
        </w:tc>
        <w:tc>
          <w:tcPr>
            <w:tcW w:w="2334" w:type="dxa"/>
            <w:gridSpan w:val="2"/>
          </w:tcPr>
          <w:p w14:paraId="2D5D12BC" w14:textId="77777777" w:rsidR="003E32A4" w:rsidRPr="002B0CEC" w:rsidRDefault="003E32A4" w:rsidP="003E32A4">
            <w:pPr>
              <w:pStyle w:val="Table"/>
              <w:jc w:val="center"/>
              <w:rPr>
                <w:b/>
                <w:bCs/>
              </w:rPr>
            </w:pPr>
            <w:r w:rsidRPr="002B0CEC">
              <w:rPr>
                <w:b/>
                <w:bCs/>
              </w:rPr>
              <w:t>Outputs</w:t>
            </w:r>
          </w:p>
        </w:tc>
        <w:tc>
          <w:tcPr>
            <w:tcW w:w="2270" w:type="dxa"/>
          </w:tcPr>
          <w:p w14:paraId="66A485A5" w14:textId="77777777" w:rsidR="003E32A4" w:rsidRPr="002B0CEC" w:rsidRDefault="003E32A4" w:rsidP="003E32A4">
            <w:pPr>
              <w:pStyle w:val="Table"/>
              <w:jc w:val="center"/>
              <w:rPr>
                <w:b/>
                <w:bCs/>
              </w:rPr>
            </w:pPr>
            <w:r w:rsidRPr="002B0CEC">
              <w:rPr>
                <w:b/>
                <w:bCs/>
              </w:rPr>
              <w:t>Destination</w:t>
            </w:r>
          </w:p>
        </w:tc>
      </w:tr>
      <w:tr w:rsidR="003E32A4" w14:paraId="5DD7760A" w14:textId="77777777" w:rsidTr="00D400B3">
        <w:tc>
          <w:tcPr>
            <w:tcW w:w="2154" w:type="dxa"/>
          </w:tcPr>
          <w:p w14:paraId="560EA6A9" w14:textId="77777777" w:rsidR="003E32A4" w:rsidRPr="003230A8" w:rsidRDefault="003E32A4" w:rsidP="003E32A4">
            <w:pPr>
              <w:pStyle w:val="Table"/>
            </w:pPr>
          </w:p>
        </w:tc>
        <w:tc>
          <w:tcPr>
            <w:tcW w:w="2343" w:type="dxa"/>
          </w:tcPr>
          <w:p w14:paraId="0B1C87E6" w14:textId="77777777" w:rsidR="003E32A4" w:rsidRPr="003230A8" w:rsidRDefault="003E32A4" w:rsidP="003E32A4">
            <w:pPr>
              <w:pStyle w:val="Table"/>
            </w:pPr>
          </w:p>
        </w:tc>
        <w:tc>
          <w:tcPr>
            <w:tcW w:w="2334" w:type="dxa"/>
            <w:gridSpan w:val="2"/>
          </w:tcPr>
          <w:p w14:paraId="6096489C" w14:textId="77777777" w:rsidR="003E32A4" w:rsidRPr="003230A8" w:rsidRDefault="003E32A4" w:rsidP="003E32A4">
            <w:pPr>
              <w:pStyle w:val="Table"/>
            </w:pPr>
          </w:p>
        </w:tc>
        <w:tc>
          <w:tcPr>
            <w:tcW w:w="2270" w:type="dxa"/>
          </w:tcPr>
          <w:p w14:paraId="006C8282" w14:textId="77777777" w:rsidR="003E32A4" w:rsidRPr="003230A8" w:rsidRDefault="003E32A4" w:rsidP="003E32A4">
            <w:pPr>
              <w:pStyle w:val="Table"/>
            </w:pPr>
          </w:p>
        </w:tc>
      </w:tr>
    </w:tbl>
    <w:p w14:paraId="73E94D22" w14:textId="3CBC3E9B" w:rsidR="00461464" w:rsidRDefault="00C77A99" w:rsidP="00C77A99">
      <w:r>
        <w:br w:type="page"/>
      </w:r>
    </w:p>
    <w:p w14:paraId="3CDDBE6C" w14:textId="77777777" w:rsidR="00DE45CF" w:rsidRDefault="00DE45CF" w:rsidP="004601A2">
      <w:pPr>
        <w:pStyle w:val="Heading4"/>
      </w:pPr>
      <w:bookmarkStart w:id="101" w:name="_Toc182649150"/>
      <w:r>
        <w:lastRenderedPageBreak/>
        <w:t>Use-case</w:t>
      </w:r>
      <w:r w:rsidRPr="00845E13">
        <w:t xml:space="preserve"> </w:t>
      </w:r>
      <w:r>
        <w:t>Gửi thông báo</w:t>
      </w:r>
      <w:bookmarkEnd w:id="101"/>
    </w:p>
    <w:p w14:paraId="21DF1CB6" w14:textId="00595D3F" w:rsidR="00DE45CF" w:rsidRPr="00534A9E" w:rsidRDefault="007425FB" w:rsidP="00534A9E">
      <w:pPr>
        <w:spacing w:line="240" w:lineRule="auto"/>
        <w:ind w:firstLine="0"/>
        <w:jc w:val="left"/>
        <w:rPr>
          <w:sz w:val="24"/>
          <w:szCs w:val="24"/>
          <w:lang w:eastAsia="vi-VN"/>
        </w:rPr>
      </w:pPr>
      <w:r w:rsidRPr="007425FB">
        <w:rPr>
          <w:noProof/>
          <w:sz w:val="24"/>
          <w:szCs w:val="24"/>
          <w:lang w:eastAsia="vi-VN"/>
        </w:rPr>
        <w:drawing>
          <wp:inline distT="0" distB="0" distL="0" distR="0" wp14:anchorId="63E462CA" wp14:editId="6C0B84BA">
            <wp:extent cx="5760000" cy="1923485"/>
            <wp:effectExtent l="0" t="0" r="0" b="0"/>
            <wp:docPr id="84068516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4663"/>
                    <a:stretch/>
                  </pic:blipFill>
                  <pic:spPr bwMode="auto">
                    <a:xfrm>
                      <a:off x="0" y="0"/>
                      <a:ext cx="5760000" cy="1923485"/>
                    </a:xfrm>
                    <a:prstGeom prst="rect">
                      <a:avLst/>
                    </a:prstGeom>
                    <a:noFill/>
                    <a:ln>
                      <a:noFill/>
                    </a:ln>
                    <a:extLst>
                      <a:ext uri="{53640926-AAD7-44D8-BBD7-CCE9431645EC}">
                        <a14:shadowObscured xmlns:a14="http://schemas.microsoft.com/office/drawing/2010/main"/>
                      </a:ext>
                    </a:extLst>
                  </pic:spPr>
                </pic:pic>
              </a:graphicData>
            </a:graphic>
          </wp:inline>
        </w:drawing>
      </w:r>
    </w:p>
    <w:p w14:paraId="075D460A" w14:textId="7D38D9E4" w:rsidR="00DE45CF" w:rsidRPr="000C5246" w:rsidRDefault="00DE45CF" w:rsidP="00DE45CF">
      <w:pPr>
        <w:pStyle w:val="Caption"/>
      </w:pPr>
      <w:bookmarkStart w:id="102" w:name="_Toc182648935"/>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8</w:t>
      </w:r>
      <w:r>
        <w:fldChar w:fldCharType="end"/>
      </w:r>
      <w:r>
        <w:t xml:space="preserve"> Use-case</w:t>
      </w:r>
      <w:r w:rsidRPr="001C346C">
        <w:t xml:space="preserve"> </w:t>
      </w:r>
      <w:r>
        <w:t>Gửi thông báo</w:t>
      </w:r>
      <w:bookmarkEnd w:id="102"/>
    </w:p>
    <w:p w14:paraId="2054B1E5" w14:textId="2851B6A1" w:rsidR="00DE45CF" w:rsidRPr="003853E2" w:rsidRDefault="00DE45CF" w:rsidP="00DE45CF">
      <w:pPr>
        <w:pStyle w:val="Bng"/>
      </w:pPr>
      <w:bookmarkStart w:id="103" w:name="_Toc182607573"/>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10</w:t>
      </w:r>
      <w:r>
        <w:fldChar w:fldCharType="end"/>
      </w:r>
      <w:r>
        <w:t xml:space="preserve"> </w:t>
      </w:r>
      <w:r w:rsidRPr="003853E2">
        <w:t xml:space="preserve">Bảng đặc tả </w:t>
      </w:r>
      <w:r>
        <w:t>Use-case</w:t>
      </w:r>
      <w:r w:rsidRPr="003853E2">
        <w:t xml:space="preserve"> Gửi thông báo</w:t>
      </w:r>
      <w:bookmarkEnd w:id="103"/>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1831"/>
        <w:gridCol w:w="1642"/>
        <w:gridCol w:w="1023"/>
        <w:gridCol w:w="2445"/>
        <w:gridCol w:w="6"/>
      </w:tblGrid>
      <w:tr w:rsidR="00DE45CF" w14:paraId="128C6EA5" w14:textId="77777777" w:rsidTr="007D1D2B">
        <w:tc>
          <w:tcPr>
            <w:tcW w:w="2154" w:type="dxa"/>
          </w:tcPr>
          <w:p w14:paraId="6C3963DF" w14:textId="77777777" w:rsidR="00DE45CF" w:rsidRPr="002B0CEC" w:rsidRDefault="00DE45CF" w:rsidP="00390981">
            <w:pPr>
              <w:pStyle w:val="Table"/>
              <w:rPr>
                <w:b/>
                <w:bCs/>
              </w:rPr>
            </w:pPr>
            <w:r w:rsidRPr="002B0CEC">
              <w:rPr>
                <w:b/>
                <w:bCs/>
              </w:rPr>
              <w:t>ID</w:t>
            </w:r>
          </w:p>
        </w:tc>
        <w:tc>
          <w:tcPr>
            <w:tcW w:w="6947" w:type="dxa"/>
            <w:gridSpan w:val="5"/>
          </w:tcPr>
          <w:p w14:paraId="70B95F5D" w14:textId="36BDF6FC" w:rsidR="00DE45CF" w:rsidRPr="008F783A" w:rsidRDefault="001B0C6D" w:rsidP="00390981">
            <w:pPr>
              <w:pStyle w:val="Table"/>
            </w:pPr>
            <w:r>
              <w:t>UC07</w:t>
            </w:r>
          </w:p>
        </w:tc>
      </w:tr>
      <w:tr w:rsidR="00DE45CF" w14:paraId="3E4460AC" w14:textId="77777777" w:rsidTr="007D1D2B">
        <w:tc>
          <w:tcPr>
            <w:tcW w:w="2154" w:type="dxa"/>
          </w:tcPr>
          <w:p w14:paraId="307D6D29" w14:textId="77777777" w:rsidR="00DE45CF" w:rsidRPr="002B0CEC" w:rsidRDefault="00DE45CF" w:rsidP="00390981">
            <w:pPr>
              <w:pStyle w:val="Table"/>
              <w:rPr>
                <w:b/>
                <w:bCs/>
              </w:rPr>
            </w:pPr>
            <w:r>
              <w:rPr>
                <w:b/>
                <w:bCs/>
              </w:rPr>
              <w:t>Use-case</w:t>
            </w:r>
          </w:p>
        </w:tc>
        <w:tc>
          <w:tcPr>
            <w:tcW w:w="6947" w:type="dxa"/>
            <w:gridSpan w:val="5"/>
          </w:tcPr>
          <w:p w14:paraId="56D180BB" w14:textId="77777777" w:rsidR="00DE45CF" w:rsidRDefault="00DE45CF" w:rsidP="00390981">
            <w:pPr>
              <w:pStyle w:val="Table"/>
            </w:pPr>
            <w:r>
              <w:t>Gửi thông báo</w:t>
            </w:r>
          </w:p>
        </w:tc>
      </w:tr>
      <w:tr w:rsidR="00DE45CF" w14:paraId="581B8CE6" w14:textId="77777777" w:rsidTr="007D1D2B">
        <w:tc>
          <w:tcPr>
            <w:tcW w:w="2154" w:type="dxa"/>
          </w:tcPr>
          <w:p w14:paraId="603D7F0C" w14:textId="77777777" w:rsidR="00DE45CF" w:rsidRPr="002B0CEC" w:rsidRDefault="00DE45CF" w:rsidP="00390981">
            <w:pPr>
              <w:pStyle w:val="Table"/>
              <w:rPr>
                <w:b/>
                <w:bCs/>
              </w:rPr>
            </w:pPr>
            <w:r w:rsidRPr="002B0CEC">
              <w:rPr>
                <w:b/>
                <w:bCs/>
              </w:rPr>
              <w:t>Sceneraio</w:t>
            </w:r>
          </w:p>
        </w:tc>
        <w:tc>
          <w:tcPr>
            <w:tcW w:w="6947" w:type="dxa"/>
            <w:gridSpan w:val="5"/>
          </w:tcPr>
          <w:p w14:paraId="323FE406" w14:textId="180353C6" w:rsidR="00DE45CF" w:rsidRDefault="000C5598" w:rsidP="00390981">
            <w:pPr>
              <w:pStyle w:val="Table"/>
            </w:pPr>
            <w:r>
              <w:t>T</w:t>
            </w:r>
            <w:r w:rsidRPr="000C5598">
              <w:t>ác nhân muốn gửi thông báo đến nhóm người dùng liên quan thông qua hệ thống</w:t>
            </w:r>
            <w:r>
              <w:t xml:space="preserve"> website</w:t>
            </w:r>
            <w:r w:rsidRPr="000C5598">
              <w:t>.</w:t>
            </w:r>
          </w:p>
        </w:tc>
      </w:tr>
      <w:tr w:rsidR="00DE45CF" w14:paraId="1D284470" w14:textId="77777777" w:rsidTr="007D1D2B">
        <w:tc>
          <w:tcPr>
            <w:tcW w:w="2154" w:type="dxa"/>
          </w:tcPr>
          <w:p w14:paraId="33F941C6" w14:textId="77777777" w:rsidR="00DE45CF" w:rsidRPr="002B0CEC" w:rsidRDefault="00DE45CF" w:rsidP="00390981">
            <w:pPr>
              <w:pStyle w:val="Table"/>
              <w:rPr>
                <w:b/>
                <w:bCs/>
              </w:rPr>
            </w:pPr>
            <w:r w:rsidRPr="002B0CEC">
              <w:rPr>
                <w:b/>
                <w:bCs/>
              </w:rPr>
              <w:t>Triggering Event</w:t>
            </w:r>
          </w:p>
        </w:tc>
        <w:tc>
          <w:tcPr>
            <w:tcW w:w="6947" w:type="dxa"/>
            <w:gridSpan w:val="5"/>
          </w:tcPr>
          <w:p w14:paraId="7C5D2A2F" w14:textId="77777777" w:rsidR="00DE45CF" w:rsidRDefault="00DE45CF" w:rsidP="00390981">
            <w:pPr>
              <w:pStyle w:val="Table"/>
            </w:pPr>
            <w:r>
              <w:t>N</w:t>
            </w:r>
            <w:r w:rsidRPr="0072019B">
              <w:t xml:space="preserve">hấn </w:t>
            </w:r>
            <w:r>
              <w:t>chức năng “Gửi thông báo”</w:t>
            </w:r>
            <w:r w:rsidRPr="0072019B">
              <w:t xml:space="preserve"> trên giao diện</w:t>
            </w:r>
            <w:r>
              <w:t xml:space="preserve"> website</w:t>
            </w:r>
            <w:r w:rsidRPr="0072019B">
              <w:t>.</w:t>
            </w:r>
          </w:p>
        </w:tc>
      </w:tr>
      <w:tr w:rsidR="00DE45CF" w14:paraId="52F4A7F3" w14:textId="77777777" w:rsidTr="007D1D2B">
        <w:tc>
          <w:tcPr>
            <w:tcW w:w="2154" w:type="dxa"/>
          </w:tcPr>
          <w:p w14:paraId="2CD63DCD" w14:textId="77777777" w:rsidR="00DE45CF" w:rsidRPr="002B0CEC" w:rsidRDefault="00DE45CF" w:rsidP="00390981">
            <w:pPr>
              <w:pStyle w:val="Table"/>
              <w:rPr>
                <w:b/>
                <w:bCs/>
              </w:rPr>
            </w:pPr>
            <w:r w:rsidRPr="002B0CEC">
              <w:rPr>
                <w:b/>
                <w:bCs/>
              </w:rPr>
              <w:t>Brief description</w:t>
            </w:r>
          </w:p>
        </w:tc>
        <w:tc>
          <w:tcPr>
            <w:tcW w:w="6947" w:type="dxa"/>
            <w:gridSpan w:val="5"/>
          </w:tcPr>
          <w:p w14:paraId="320DB565" w14:textId="42A13579" w:rsidR="00DE45CF" w:rsidRDefault="000C5598" w:rsidP="00390981">
            <w:pPr>
              <w:pStyle w:val="Table"/>
            </w:pPr>
            <w:r>
              <w:t xml:space="preserve">Tác nhân có thể </w:t>
            </w:r>
            <w:r w:rsidRPr="000C5598">
              <w:t xml:space="preserve">tạo và gửi thông báo đến </w:t>
            </w:r>
            <w:r w:rsidR="007D1D2B">
              <w:t>l</w:t>
            </w:r>
            <w:r w:rsidR="007D1D2B" w:rsidRPr="007D1D2B">
              <w:t xml:space="preserve">ớp hoặc nhóm học sinh </w:t>
            </w:r>
            <w:r w:rsidRPr="000C5598">
              <w:t>để thông báo về các sự kiện, quy định mới, hoặc các hoạt động trong trường.</w:t>
            </w:r>
          </w:p>
        </w:tc>
      </w:tr>
      <w:tr w:rsidR="00DE45CF" w14:paraId="0A44F4DD" w14:textId="77777777" w:rsidTr="007D1D2B">
        <w:tc>
          <w:tcPr>
            <w:tcW w:w="2154" w:type="dxa"/>
          </w:tcPr>
          <w:p w14:paraId="0EDC0154" w14:textId="77777777" w:rsidR="00DE45CF" w:rsidRPr="002B0CEC" w:rsidRDefault="00DE45CF" w:rsidP="00390981">
            <w:pPr>
              <w:pStyle w:val="Table"/>
              <w:rPr>
                <w:b/>
                <w:bCs/>
              </w:rPr>
            </w:pPr>
            <w:r w:rsidRPr="002B0CEC">
              <w:rPr>
                <w:b/>
                <w:bCs/>
              </w:rPr>
              <w:t>Actors</w:t>
            </w:r>
          </w:p>
        </w:tc>
        <w:tc>
          <w:tcPr>
            <w:tcW w:w="6947" w:type="dxa"/>
            <w:gridSpan w:val="5"/>
          </w:tcPr>
          <w:p w14:paraId="292BA425" w14:textId="35504E61" w:rsidR="00DE45CF" w:rsidRDefault="000C5598" w:rsidP="00390981">
            <w:pPr>
              <w:pStyle w:val="Table"/>
            </w:pPr>
            <w:r w:rsidRPr="000C5598">
              <w:t xml:space="preserve">Tổng phụ </w:t>
            </w:r>
            <w:r>
              <w:t>trách, giáo viên</w:t>
            </w:r>
          </w:p>
        </w:tc>
      </w:tr>
      <w:tr w:rsidR="00DE45CF" w14:paraId="0007DE0C" w14:textId="77777777" w:rsidTr="007D1D2B">
        <w:tc>
          <w:tcPr>
            <w:tcW w:w="2154" w:type="dxa"/>
          </w:tcPr>
          <w:p w14:paraId="12727876" w14:textId="77777777" w:rsidR="00DE45CF" w:rsidRPr="002B0CEC" w:rsidRDefault="00DE45CF" w:rsidP="00390981">
            <w:pPr>
              <w:pStyle w:val="Table"/>
              <w:rPr>
                <w:b/>
                <w:bCs/>
              </w:rPr>
            </w:pPr>
            <w:r w:rsidRPr="002B0CEC">
              <w:rPr>
                <w:b/>
                <w:bCs/>
              </w:rPr>
              <w:t>Stackholder</w:t>
            </w:r>
          </w:p>
        </w:tc>
        <w:tc>
          <w:tcPr>
            <w:tcW w:w="6947" w:type="dxa"/>
            <w:gridSpan w:val="5"/>
          </w:tcPr>
          <w:p w14:paraId="4C8406DB" w14:textId="711C3ED5" w:rsidR="00DE45CF" w:rsidRDefault="000C5598" w:rsidP="00390981">
            <w:pPr>
              <w:pStyle w:val="Table"/>
            </w:pPr>
            <w:r w:rsidRPr="005338F7">
              <w:t>Học sinh</w:t>
            </w:r>
          </w:p>
        </w:tc>
      </w:tr>
      <w:tr w:rsidR="000C5598" w14:paraId="3BB9A4CD" w14:textId="77777777" w:rsidTr="007D1D2B">
        <w:tc>
          <w:tcPr>
            <w:tcW w:w="2154" w:type="dxa"/>
          </w:tcPr>
          <w:p w14:paraId="48DE27B5" w14:textId="77777777" w:rsidR="000C5598" w:rsidRPr="002B0CEC" w:rsidRDefault="000C5598" w:rsidP="000C5598">
            <w:pPr>
              <w:pStyle w:val="Table"/>
              <w:rPr>
                <w:b/>
                <w:bCs/>
              </w:rPr>
            </w:pPr>
            <w:r w:rsidRPr="002B0CEC">
              <w:rPr>
                <w:b/>
                <w:bCs/>
              </w:rPr>
              <w:t>Preconditions</w:t>
            </w:r>
          </w:p>
        </w:tc>
        <w:tc>
          <w:tcPr>
            <w:tcW w:w="6947" w:type="dxa"/>
            <w:gridSpan w:val="5"/>
          </w:tcPr>
          <w:p w14:paraId="56A3AE9D" w14:textId="77777777" w:rsidR="000C5598" w:rsidRDefault="007D1D2B" w:rsidP="000C5598">
            <w:pPr>
              <w:pStyle w:val="Table"/>
            </w:pPr>
            <w:r>
              <w:t xml:space="preserve">- </w:t>
            </w:r>
            <w:r w:rsidR="000C5598">
              <w:t xml:space="preserve">Tác nhân </w:t>
            </w:r>
            <w:r w:rsidR="000C5598" w:rsidRPr="00706662">
              <w:t>đã đăng nhập thành công vào hệ thống.</w:t>
            </w:r>
          </w:p>
          <w:p w14:paraId="0DA63130" w14:textId="19652F4A" w:rsidR="007D1D2B" w:rsidRDefault="007D1D2B" w:rsidP="007D1D2B">
            <w:pPr>
              <w:pStyle w:val="Table"/>
              <w:spacing w:before="0"/>
            </w:pPr>
            <w:r>
              <w:t>- D</w:t>
            </w:r>
            <w:r w:rsidRPr="007D1D2B">
              <w:t>anh sách các lớp hoặc nhóm học sinh được lưu sẵn trong hệ thống.</w:t>
            </w:r>
          </w:p>
        </w:tc>
      </w:tr>
      <w:tr w:rsidR="000C5598" w14:paraId="6E7FB1AF" w14:textId="77777777" w:rsidTr="007D1D2B">
        <w:tc>
          <w:tcPr>
            <w:tcW w:w="2154" w:type="dxa"/>
          </w:tcPr>
          <w:p w14:paraId="5BF4264F" w14:textId="77777777" w:rsidR="000C5598" w:rsidRPr="002B0CEC" w:rsidRDefault="000C5598" w:rsidP="000C5598">
            <w:pPr>
              <w:pStyle w:val="Table"/>
              <w:rPr>
                <w:b/>
                <w:bCs/>
              </w:rPr>
            </w:pPr>
            <w:r>
              <w:rPr>
                <w:b/>
                <w:bCs/>
              </w:rPr>
              <w:t>Post</w:t>
            </w:r>
            <w:r w:rsidRPr="002B0CEC">
              <w:rPr>
                <w:b/>
                <w:bCs/>
              </w:rPr>
              <w:t>conditions</w:t>
            </w:r>
          </w:p>
        </w:tc>
        <w:tc>
          <w:tcPr>
            <w:tcW w:w="6947" w:type="dxa"/>
            <w:gridSpan w:val="5"/>
          </w:tcPr>
          <w:p w14:paraId="406E9CBC" w14:textId="3F6BFAE5" w:rsidR="000C5598" w:rsidRDefault="007D1D2B" w:rsidP="000C5598">
            <w:pPr>
              <w:pStyle w:val="Table"/>
            </w:pPr>
            <w:r w:rsidRPr="007D1D2B">
              <w:t xml:space="preserve">Thông báo được gửi thành </w:t>
            </w:r>
            <w:r>
              <w:t>công.</w:t>
            </w:r>
          </w:p>
        </w:tc>
      </w:tr>
      <w:tr w:rsidR="00DE45CF" w14:paraId="2D5BC60F" w14:textId="77777777" w:rsidTr="007D1D2B">
        <w:trPr>
          <w:trHeight w:val="285"/>
        </w:trPr>
        <w:tc>
          <w:tcPr>
            <w:tcW w:w="2154" w:type="dxa"/>
            <w:vMerge w:val="restart"/>
          </w:tcPr>
          <w:p w14:paraId="33D07B2A" w14:textId="77777777" w:rsidR="00DE45CF" w:rsidRPr="002B0CEC" w:rsidRDefault="00DE45CF" w:rsidP="00390981">
            <w:pPr>
              <w:pStyle w:val="Table"/>
              <w:rPr>
                <w:b/>
                <w:bCs/>
              </w:rPr>
            </w:pPr>
            <w:r w:rsidRPr="002B0CEC">
              <w:rPr>
                <w:b/>
                <w:bCs/>
              </w:rPr>
              <w:lastRenderedPageBreak/>
              <w:t>Flow of activities</w:t>
            </w:r>
          </w:p>
        </w:tc>
        <w:tc>
          <w:tcPr>
            <w:tcW w:w="3473" w:type="dxa"/>
            <w:gridSpan w:val="2"/>
          </w:tcPr>
          <w:p w14:paraId="6011C602" w14:textId="77777777" w:rsidR="00DE45CF" w:rsidRPr="002B0CEC" w:rsidRDefault="00DE45CF" w:rsidP="00390981">
            <w:pPr>
              <w:pStyle w:val="Table"/>
              <w:jc w:val="center"/>
              <w:rPr>
                <w:b/>
                <w:bCs/>
              </w:rPr>
            </w:pPr>
            <w:r w:rsidRPr="002B0CEC">
              <w:rPr>
                <w:b/>
                <w:bCs/>
              </w:rPr>
              <w:t>Actor</w:t>
            </w:r>
          </w:p>
        </w:tc>
        <w:tc>
          <w:tcPr>
            <w:tcW w:w="3474" w:type="dxa"/>
            <w:gridSpan w:val="3"/>
          </w:tcPr>
          <w:p w14:paraId="24E62D12" w14:textId="77777777" w:rsidR="00DE45CF" w:rsidRPr="002B0CEC" w:rsidRDefault="00DE45CF" w:rsidP="00390981">
            <w:pPr>
              <w:pStyle w:val="Table"/>
              <w:jc w:val="center"/>
              <w:rPr>
                <w:b/>
                <w:bCs/>
              </w:rPr>
            </w:pPr>
            <w:r w:rsidRPr="002B0CEC">
              <w:rPr>
                <w:b/>
                <w:bCs/>
              </w:rPr>
              <w:t>System</w:t>
            </w:r>
          </w:p>
        </w:tc>
      </w:tr>
      <w:tr w:rsidR="00DE45CF" w14:paraId="182A9382" w14:textId="77777777" w:rsidTr="007D1D2B">
        <w:trPr>
          <w:trHeight w:val="285"/>
        </w:trPr>
        <w:tc>
          <w:tcPr>
            <w:tcW w:w="2154" w:type="dxa"/>
            <w:vMerge/>
          </w:tcPr>
          <w:p w14:paraId="34CA01F8" w14:textId="77777777" w:rsidR="00DE45CF" w:rsidRPr="002B0CEC" w:rsidRDefault="00DE45CF" w:rsidP="00390981">
            <w:pPr>
              <w:pStyle w:val="Table"/>
              <w:rPr>
                <w:b/>
                <w:bCs/>
              </w:rPr>
            </w:pPr>
          </w:p>
        </w:tc>
        <w:tc>
          <w:tcPr>
            <w:tcW w:w="3473" w:type="dxa"/>
            <w:gridSpan w:val="2"/>
          </w:tcPr>
          <w:p w14:paraId="44BA5CBD" w14:textId="77777777" w:rsidR="00DE45CF" w:rsidRPr="00DB50F4" w:rsidRDefault="00DE45CF" w:rsidP="00390981">
            <w:pPr>
              <w:pStyle w:val="Table"/>
            </w:pPr>
            <w:r>
              <w:t>1. Đ</w:t>
            </w:r>
            <w:r w:rsidRPr="00DB50F4">
              <w:t>ăng nhập vào hệ thống.</w:t>
            </w:r>
          </w:p>
          <w:p w14:paraId="36403C26" w14:textId="77777777" w:rsidR="00DE45CF" w:rsidRDefault="00DE45CF" w:rsidP="00390981">
            <w:pPr>
              <w:pStyle w:val="Table"/>
              <w:spacing w:before="0"/>
            </w:pPr>
          </w:p>
          <w:p w14:paraId="79A9AD56" w14:textId="77777777" w:rsidR="007D1D2B" w:rsidRDefault="007D1D2B" w:rsidP="00390981">
            <w:pPr>
              <w:pStyle w:val="Table"/>
              <w:spacing w:before="0"/>
            </w:pPr>
          </w:p>
          <w:p w14:paraId="7D6BAC1B" w14:textId="68510E8C" w:rsidR="007D1D2B" w:rsidRDefault="007D1D2B" w:rsidP="007D1D2B">
            <w:pPr>
              <w:pStyle w:val="Table"/>
              <w:spacing w:before="0"/>
            </w:pPr>
            <w:r>
              <w:t>2. C</w:t>
            </w:r>
            <w:r w:rsidRPr="00DB50F4">
              <w:t xml:space="preserve">họn </w:t>
            </w:r>
            <w:r>
              <w:t xml:space="preserve">chức năng </w:t>
            </w:r>
            <w:r w:rsidRPr="00C2764E">
              <w:t>“</w:t>
            </w:r>
            <w:r>
              <w:t>Thông báo</w:t>
            </w:r>
            <w:r w:rsidRPr="00C2764E">
              <w:t>”</w:t>
            </w:r>
            <w:r>
              <w:t xml:space="preserve"> trên giao diện website</w:t>
            </w:r>
            <w:r w:rsidRPr="00C2764E">
              <w:t>.</w:t>
            </w:r>
          </w:p>
          <w:p w14:paraId="496E8192" w14:textId="77777777" w:rsidR="007D1D2B" w:rsidRDefault="007D1D2B" w:rsidP="00390981">
            <w:pPr>
              <w:pStyle w:val="Table"/>
              <w:spacing w:before="0"/>
            </w:pPr>
          </w:p>
          <w:p w14:paraId="5BE50457" w14:textId="577B8F36" w:rsidR="007D1D2B" w:rsidRDefault="007D1D2B" w:rsidP="00390981">
            <w:pPr>
              <w:pStyle w:val="Table"/>
              <w:spacing w:before="0"/>
            </w:pPr>
            <w:r>
              <w:t xml:space="preserve">3. Chọn </w:t>
            </w:r>
            <w:r w:rsidRPr="001E0DA8">
              <w:t xml:space="preserve">chức năng </w:t>
            </w:r>
            <w:r>
              <w:t>“Thông báo mới”.</w:t>
            </w:r>
          </w:p>
          <w:p w14:paraId="0F5BB33B" w14:textId="77777777" w:rsidR="007D1D2B" w:rsidRDefault="007D1D2B" w:rsidP="00390981">
            <w:pPr>
              <w:pStyle w:val="Table"/>
              <w:spacing w:before="0"/>
            </w:pPr>
            <w:r>
              <w:t xml:space="preserve">4. </w:t>
            </w:r>
            <w:r w:rsidRPr="007D1D2B">
              <w:t>Nhập nội dung thông báo và chọn đối tượng nhận thông báo (lớp, nhóm học sinh).</w:t>
            </w:r>
          </w:p>
          <w:p w14:paraId="3C8489BD" w14:textId="6B66B19C" w:rsidR="007D1D2B" w:rsidRDefault="007D1D2B" w:rsidP="00390981">
            <w:pPr>
              <w:pStyle w:val="Table"/>
              <w:spacing w:before="0"/>
            </w:pPr>
            <w:r>
              <w:t>5</w:t>
            </w:r>
            <w:r w:rsidRPr="007D1D2B">
              <w:t>. Xác nhận gửi thông báo.</w:t>
            </w:r>
          </w:p>
        </w:tc>
        <w:tc>
          <w:tcPr>
            <w:tcW w:w="3474" w:type="dxa"/>
            <w:gridSpan w:val="3"/>
          </w:tcPr>
          <w:p w14:paraId="43A4F1A6" w14:textId="77777777" w:rsidR="00DE45CF" w:rsidRDefault="00DE45CF" w:rsidP="00390981">
            <w:pPr>
              <w:pStyle w:val="Table"/>
            </w:pPr>
            <w:r>
              <w:t>1.1 Xác thực tài khoản có trong cơ sở dữ liệu.</w:t>
            </w:r>
          </w:p>
          <w:p w14:paraId="29D74CEA" w14:textId="77777777" w:rsidR="00DE45CF" w:rsidRPr="00DB50F4" w:rsidRDefault="00DE45CF" w:rsidP="00390981">
            <w:pPr>
              <w:pStyle w:val="Table"/>
              <w:spacing w:before="0"/>
            </w:pPr>
            <w:r>
              <w:t>1.2 Trả về kết quả đăng nhập.</w:t>
            </w:r>
          </w:p>
          <w:p w14:paraId="3183F16B" w14:textId="1ADD8C48" w:rsidR="007D1D2B" w:rsidRDefault="007D1D2B" w:rsidP="007D1D2B">
            <w:pPr>
              <w:pStyle w:val="Table"/>
              <w:spacing w:before="0"/>
            </w:pPr>
            <w:r w:rsidRPr="00C2764E">
              <w:t xml:space="preserve">2.1 </w:t>
            </w:r>
            <w:r>
              <w:t xml:space="preserve">Chuyển đến </w:t>
            </w:r>
            <w:r w:rsidRPr="00C2764E">
              <w:t xml:space="preserve">giao diện </w:t>
            </w:r>
            <w:r>
              <w:t>Thông báo</w:t>
            </w:r>
            <w:r w:rsidRPr="00C2764E">
              <w:t xml:space="preserve"> </w:t>
            </w:r>
            <w:r>
              <w:t>và hiển thì danh sách các thông báo trước đó</w:t>
            </w:r>
            <w:r w:rsidRPr="00C2764E">
              <w:t xml:space="preserve">. </w:t>
            </w:r>
          </w:p>
          <w:p w14:paraId="5C23CF51" w14:textId="4BB351A7" w:rsidR="007D1D2B" w:rsidRDefault="007D1D2B" w:rsidP="007D1D2B">
            <w:pPr>
              <w:pStyle w:val="Table"/>
              <w:spacing w:before="0"/>
            </w:pPr>
            <w:r>
              <w:t>3</w:t>
            </w:r>
            <w:r w:rsidRPr="007D1D2B">
              <w:t>.1 Hiển thị form để điền thông tin thông báo mới.</w:t>
            </w:r>
          </w:p>
          <w:p w14:paraId="25F60A65" w14:textId="77777777" w:rsidR="007D1D2B" w:rsidRDefault="007D1D2B" w:rsidP="007D1D2B">
            <w:pPr>
              <w:pStyle w:val="Table"/>
              <w:spacing w:before="0"/>
            </w:pPr>
            <w:r>
              <w:t>4</w:t>
            </w:r>
            <w:r w:rsidRPr="007D1D2B">
              <w:t>.1 Kiểm tra tính hợp lệ của thông tin nhập vào.</w:t>
            </w:r>
          </w:p>
          <w:p w14:paraId="1A39673E" w14:textId="77777777" w:rsidR="007D1D2B" w:rsidRDefault="007D1D2B" w:rsidP="007D1D2B">
            <w:pPr>
              <w:pStyle w:val="Table"/>
              <w:spacing w:before="0"/>
            </w:pPr>
          </w:p>
          <w:p w14:paraId="3ACCD66C" w14:textId="5C5B58D1" w:rsidR="007D1D2B" w:rsidRDefault="007D1D2B" w:rsidP="007D1D2B">
            <w:pPr>
              <w:pStyle w:val="Table"/>
              <w:spacing w:before="0"/>
            </w:pPr>
            <w:r>
              <w:t>5.1 Lưu thông báo vào cơ sở dữ liệu và gửi thông báo đến học sinh đã chọn.</w:t>
            </w:r>
          </w:p>
          <w:p w14:paraId="43AE7E28" w14:textId="74A22110" w:rsidR="007D1D2B" w:rsidRDefault="007D1D2B" w:rsidP="007D1D2B">
            <w:pPr>
              <w:pStyle w:val="Table"/>
              <w:spacing w:before="0"/>
            </w:pPr>
            <w:r>
              <w:t>5.2 Thông báo thành công khi hoàn tất việc gửi thông báo.</w:t>
            </w:r>
          </w:p>
        </w:tc>
      </w:tr>
      <w:tr w:rsidR="00DE45CF" w14:paraId="38D01E0E" w14:textId="77777777" w:rsidTr="007D1D2B">
        <w:tc>
          <w:tcPr>
            <w:tcW w:w="2154" w:type="dxa"/>
          </w:tcPr>
          <w:p w14:paraId="3469A6F0" w14:textId="77777777" w:rsidR="00DE45CF" w:rsidRPr="002B0CEC" w:rsidRDefault="00DE45CF" w:rsidP="00390981">
            <w:pPr>
              <w:pStyle w:val="Table"/>
              <w:rPr>
                <w:b/>
                <w:bCs/>
              </w:rPr>
            </w:pPr>
            <w:r w:rsidRPr="002B0CEC">
              <w:rPr>
                <w:b/>
                <w:bCs/>
              </w:rPr>
              <w:t>Exception</w:t>
            </w:r>
          </w:p>
        </w:tc>
        <w:tc>
          <w:tcPr>
            <w:tcW w:w="6947" w:type="dxa"/>
            <w:gridSpan w:val="5"/>
            <w:vAlign w:val="center"/>
          </w:tcPr>
          <w:p w14:paraId="54360E51" w14:textId="4A7256F3" w:rsidR="00DE45CF" w:rsidRDefault="007D1D2B" w:rsidP="00390981">
            <w:pPr>
              <w:pStyle w:val="Table"/>
            </w:pPr>
            <w:r w:rsidRPr="007D1D2B">
              <w:t>Nếu thông tin thông báo bị thiếu hoặc không hợp lệ, hệ thống sẽ hiển thị thông báo lỗi và yêu cầu nhập lại.</w:t>
            </w:r>
          </w:p>
        </w:tc>
      </w:tr>
      <w:tr w:rsidR="00DE45CF" w14:paraId="4AC47185" w14:textId="77777777" w:rsidTr="007D1D2B">
        <w:tc>
          <w:tcPr>
            <w:tcW w:w="9101" w:type="dxa"/>
            <w:gridSpan w:val="6"/>
          </w:tcPr>
          <w:p w14:paraId="231DD6C1" w14:textId="77777777" w:rsidR="00DE45CF" w:rsidRPr="002B0CEC" w:rsidRDefault="00DE45CF" w:rsidP="00390981">
            <w:pPr>
              <w:pStyle w:val="Table"/>
              <w:rPr>
                <w:b/>
                <w:bCs/>
              </w:rPr>
            </w:pPr>
            <w:r w:rsidRPr="002B0CEC">
              <w:rPr>
                <w:b/>
                <w:bCs/>
              </w:rPr>
              <w:t>Summary</w:t>
            </w:r>
          </w:p>
        </w:tc>
      </w:tr>
      <w:tr w:rsidR="007D1D2B" w14:paraId="660B6CCD" w14:textId="77777777" w:rsidTr="007D1D2B">
        <w:trPr>
          <w:gridAfter w:val="1"/>
          <w:wAfter w:w="6" w:type="dxa"/>
        </w:trPr>
        <w:tc>
          <w:tcPr>
            <w:tcW w:w="2154" w:type="dxa"/>
          </w:tcPr>
          <w:p w14:paraId="6D43D920" w14:textId="77777777" w:rsidR="00DE45CF" w:rsidRPr="002B0CEC" w:rsidRDefault="00DE45CF" w:rsidP="00390981">
            <w:pPr>
              <w:pStyle w:val="Table"/>
              <w:jc w:val="center"/>
              <w:rPr>
                <w:b/>
                <w:bCs/>
              </w:rPr>
            </w:pPr>
            <w:r w:rsidRPr="002B0CEC">
              <w:rPr>
                <w:b/>
                <w:bCs/>
              </w:rPr>
              <w:t>Inputs</w:t>
            </w:r>
          </w:p>
        </w:tc>
        <w:tc>
          <w:tcPr>
            <w:tcW w:w="1831" w:type="dxa"/>
          </w:tcPr>
          <w:p w14:paraId="5EED8A59" w14:textId="77777777" w:rsidR="00DE45CF" w:rsidRPr="002B0CEC" w:rsidRDefault="00DE45CF" w:rsidP="00390981">
            <w:pPr>
              <w:pStyle w:val="Table"/>
              <w:jc w:val="center"/>
              <w:rPr>
                <w:b/>
                <w:bCs/>
              </w:rPr>
            </w:pPr>
            <w:r w:rsidRPr="002B0CEC">
              <w:rPr>
                <w:b/>
                <w:bCs/>
              </w:rPr>
              <w:t>Source</w:t>
            </w:r>
          </w:p>
        </w:tc>
        <w:tc>
          <w:tcPr>
            <w:tcW w:w="2665" w:type="dxa"/>
            <w:gridSpan w:val="2"/>
          </w:tcPr>
          <w:p w14:paraId="59E15D8F" w14:textId="77777777" w:rsidR="00DE45CF" w:rsidRPr="002B0CEC" w:rsidRDefault="00DE45CF" w:rsidP="00390981">
            <w:pPr>
              <w:pStyle w:val="Table"/>
              <w:jc w:val="center"/>
              <w:rPr>
                <w:b/>
                <w:bCs/>
              </w:rPr>
            </w:pPr>
            <w:r w:rsidRPr="002B0CEC">
              <w:rPr>
                <w:b/>
                <w:bCs/>
              </w:rPr>
              <w:t>Outputs</w:t>
            </w:r>
          </w:p>
        </w:tc>
        <w:tc>
          <w:tcPr>
            <w:tcW w:w="2445" w:type="dxa"/>
          </w:tcPr>
          <w:p w14:paraId="35CF2000" w14:textId="77777777" w:rsidR="00DE45CF" w:rsidRPr="002B0CEC" w:rsidRDefault="00DE45CF" w:rsidP="00390981">
            <w:pPr>
              <w:pStyle w:val="Table"/>
              <w:jc w:val="center"/>
              <w:rPr>
                <w:b/>
                <w:bCs/>
              </w:rPr>
            </w:pPr>
            <w:r w:rsidRPr="002B0CEC">
              <w:rPr>
                <w:b/>
                <w:bCs/>
              </w:rPr>
              <w:t>Destination</w:t>
            </w:r>
          </w:p>
        </w:tc>
      </w:tr>
      <w:tr w:rsidR="007D1D2B" w14:paraId="75162B53" w14:textId="77777777" w:rsidTr="007D1D2B">
        <w:trPr>
          <w:gridAfter w:val="1"/>
          <w:wAfter w:w="6" w:type="dxa"/>
        </w:trPr>
        <w:tc>
          <w:tcPr>
            <w:tcW w:w="2154" w:type="dxa"/>
          </w:tcPr>
          <w:p w14:paraId="5F59D547" w14:textId="08C83691" w:rsidR="007D1D2B" w:rsidRPr="003230A8" w:rsidRDefault="005105F4" w:rsidP="007D1D2B">
            <w:pPr>
              <w:pStyle w:val="Table"/>
            </w:pPr>
            <w:r w:rsidRPr="001E0DA8">
              <w:t>Thông tin thông báo</w:t>
            </w:r>
            <w:r w:rsidR="007D1D2B" w:rsidRPr="001E0DA8">
              <w:t xml:space="preserve"> báo</w:t>
            </w:r>
            <w:r w:rsidR="007D1D2B">
              <w:t xml:space="preserve"> mới.</w:t>
            </w:r>
          </w:p>
        </w:tc>
        <w:tc>
          <w:tcPr>
            <w:tcW w:w="1831" w:type="dxa"/>
          </w:tcPr>
          <w:p w14:paraId="3129A9C8" w14:textId="77777777" w:rsidR="005105F4" w:rsidRDefault="005105F4" w:rsidP="005105F4">
            <w:pPr>
              <w:pStyle w:val="Table"/>
            </w:pPr>
            <w:r>
              <w:t>Tổng phụ trách</w:t>
            </w:r>
          </w:p>
          <w:p w14:paraId="1457F8B6" w14:textId="26632DAE" w:rsidR="007D1D2B" w:rsidRPr="003230A8" w:rsidRDefault="005105F4" w:rsidP="005105F4">
            <w:pPr>
              <w:pStyle w:val="Table"/>
            </w:pPr>
            <w:r>
              <w:t>Giáo viên</w:t>
            </w:r>
          </w:p>
        </w:tc>
        <w:tc>
          <w:tcPr>
            <w:tcW w:w="2665" w:type="dxa"/>
            <w:gridSpan w:val="2"/>
          </w:tcPr>
          <w:p w14:paraId="35BBD826" w14:textId="77777777" w:rsidR="007D1D2B" w:rsidRPr="001E0DA8" w:rsidRDefault="007D1D2B" w:rsidP="007D1D2B">
            <w:pPr>
              <w:spacing w:before="120"/>
              <w:ind w:firstLine="0"/>
            </w:pPr>
            <w:r w:rsidRPr="001E0DA8">
              <w:t>Kết quả đăng thông báo</w:t>
            </w:r>
          </w:p>
          <w:p w14:paraId="0DED1185" w14:textId="025FF244" w:rsidR="007D1D2B" w:rsidRPr="003230A8" w:rsidRDefault="007D1D2B" w:rsidP="007D1D2B">
            <w:pPr>
              <w:pStyle w:val="Table"/>
              <w:spacing w:before="0"/>
            </w:pPr>
            <w:r w:rsidRPr="001E0DA8">
              <w:t>Lưu dữ liệu thông báo</w:t>
            </w:r>
          </w:p>
        </w:tc>
        <w:tc>
          <w:tcPr>
            <w:tcW w:w="2445" w:type="dxa"/>
          </w:tcPr>
          <w:p w14:paraId="703DA158" w14:textId="77777777" w:rsidR="005105F4" w:rsidRDefault="005105F4" w:rsidP="005105F4">
            <w:pPr>
              <w:pStyle w:val="Table"/>
            </w:pPr>
            <w:r>
              <w:t xml:space="preserve">Trang </w:t>
            </w:r>
            <w:r w:rsidRPr="00AE44EA">
              <w:t>thông báo</w:t>
            </w:r>
          </w:p>
          <w:p w14:paraId="5AC5E605" w14:textId="1A71E33F" w:rsidR="007D1D2B" w:rsidRPr="003230A8" w:rsidRDefault="007D1D2B" w:rsidP="007D1D2B">
            <w:pPr>
              <w:pStyle w:val="Table"/>
              <w:spacing w:before="0"/>
            </w:pPr>
            <w:r w:rsidRPr="001E0DA8">
              <w:t xml:space="preserve">Bảng </w:t>
            </w:r>
            <w:r w:rsidR="005105F4">
              <w:t>Notice</w:t>
            </w:r>
          </w:p>
        </w:tc>
      </w:tr>
    </w:tbl>
    <w:p w14:paraId="6E89035D" w14:textId="77777777" w:rsidR="00DE45CF" w:rsidRDefault="00DE45CF" w:rsidP="00DE45CF">
      <w:r>
        <w:br w:type="page"/>
      </w:r>
    </w:p>
    <w:p w14:paraId="1952FC80" w14:textId="77777777" w:rsidR="00DE45CF" w:rsidRDefault="00DE45CF" w:rsidP="004601A2">
      <w:pPr>
        <w:pStyle w:val="Heading4"/>
      </w:pPr>
      <w:bookmarkStart w:id="104" w:name="_Toc182649151"/>
      <w:r>
        <w:lastRenderedPageBreak/>
        <w:t>Use-case</w:t>
      </w:r>
      <w:r w:rsidRPr="00845E13">
        <w:t xml:space="preserve"> </w:t>
      </w:r>
      <w:r w:rsidRPr="009B6D72">
        <w:t>Quản lý dữ liệu điểm danh</w:t>
      </w:r>
      <w:bookmarkEnd w:id="104"/>
    </w:p>
    <w:p w14:paraId="1FAD7BC4" w14:textId="0AC75E40" w:rsidR="00DE45CF" w:rsidRPr="00DE45CF" w:rsidRDefault="007425FB" w:rsidP="00DE45CF">
      <w:pPr>
        <w:spacing w:line="240" w:lineRule="auto"/>
        <w:ind w:firstLine="0"/>
        <w:jc w:val="left"/>
        <w:rPr>
          <w:sz w:val="24"/>
          <w:szCs w:val="24"/>
          <w:lang w:eastAsia="vi-VN"/>
        </w:rPr>
      </w:pPr>
      <w:r w:rsidRPr="007425FB">
        <w:rPr>
          <w:noProof/>
          <w:sz w:val="24"/>
          <w:szCs w:val="24"/>
          <w:lang w:eastAsia="vi-VN"/>
        </w:rPr>
        <w:drawing>
          <wp:inline distT="0" distB="0" distL="0" distR="0" wp14:anchorId="589AF961" wp14:editId="6EFC9C77">
            <wp:extent cx="5791835" cy="2345690"/>
            <wp:effectExtent l="0" t="0" r="0" b="0"/>
            <wp:docPr id="97662260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146"/>
                    <a:stretch/>
                  </pic:blipFill>
                  <pic:spPr bwMode="auto">
                    <a:xfrm>
                      <a:off x="0" y="0"/>
                      <a:ext cx="5791835" cy="2345690"/>
                    </a:xfrm>
                    <a:prstGeom prst="rect">
                      <a:avLst/>
                    </a:prstGeom>
                    <a:noFill/>
                    <a:ln>
                      <a:noFill/>
                    </a:ln>
                    <a:extLst>
                      <a:ext uri="{53640926-AAD7-44D8-BBD7-CCE9431645EC}">
                        <a14:shadowObscured xmlns:a14="http://schemas.microsoft.com/office/drawing/2010/main"/>
                      </a:ext>
                    </a:extLst>
                  </pic:spPr>
                </pic:pic>
              </a:graphicData>
            </a:graphic>
          </wp:inline>
        </w:drawing>
      </w:r>
    </w:p>
    <w:p w14:paraId="5D71C9B2" w14:textId="438A22B8" w:rsidR="00DE45CF" w:rsidRPr="000C5246" w:rsidRDefault="00DE45CF" w:rsidP="00DE45CF">
      <w:pPr>
        <w:pStyle w:val="Caption"/>
      </w:pPr>
      <w:bookmarkStart w:id="105" w:name="_Toc182648936"/>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9</w:t>
      </w:r>
      <w:r>
        <w:fldChar w:fldCharType="end"/>
      </w:r>
      <w:r>
        <w:t xml:space="preserve"> Use-case</w:t>
      </w:r>
      <w:r w:rsidRPr="001C346C">
        <w:t xml:space="preserve"> </w:t>
      </w:r>
      <w:r w:rsidRPr="009B6D72">
        <w:t>Quản lý dữ liệu điểm danh</w:t>
      </w:r>
      <w:bookmarkEnd w:id="105"/>
    </w:p>
    <w:p w14:paraId="7153940B" w14:textId="43EED556" w:rsidR="00DE45CF" w:rsidRPr="003853E2" w:rsidRDefault="00DE45CF" w:rsidP="00DE45CF">
      <w:pPr>
        <w:pStyle w:val="Bng"/>
      </w:pPr>
      <w:bookmarkStart w:id="106" w:name="_Toc182607574"/>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11</w:t>
      </w:r>
      <w:r>
        <w:fldChar w:fldCharType="end"/>
      </w:r>
      <w:r>
        <w:t xml:space="preserve"> </w:t>
      </w:r>
      <w:r w:rsidRPr="003853E2">
        <w:t xml:space="preserve">Bảng đặc tả </w:t>
      </w:r>
      <w:r>
        <w:t>Use-case</w:t>
      </w:r>
      <w:r w:rsidRPr="003853E2">
        <w:t xml:space="preserve"> Quản lý dữ liệu điểm danh</w:t>
      </w:r>
      <w:bookmarkEnd w:id="106"/>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843"/>
        <w:gridCol w:w="1379"/>
        <w:gridCol w:w="1031"/>
        <w:gridCol w:w="2443"/>
      </w:tblGrid>
      <w:tr w:rsidR="00DE45CF" w14:paraId="511A743C" w14:textId="77777777" w:rsidTr="003E32A4">
        <w:tc>
          <w:tcPr>
            <w:tcW w:w="2405" w:type="dxa"/>
          </w:tcPr>
          <w:p w14:paraId="2E6356CB" w14:textId="77777777" w:rsidR="00DE45CF" w:rsidRPr="002B0CEC" w:rsidRDefault="00DE45CF" w:rsidP="00390981">
            <w:pPr>
              <w:pStyle w:val="Table"/>
              <w:rPr>
                <w:b/>
                <w:bCs/>
              </w:rPr>
            </w:pPr>
            <w:r w:rsidRPr="002B0CEC">
              <w:rPr>
                <w:b/>
                <w:bCs/>
              </w:rPr>
              <w:t>ID</w:t>
            </w:r>
          </w:p>
        </w:tc>
        <w:tc>
          <w:tcPr>
            <w:tcW w:w="6696" w:type="dxa"/>
            <w:gridSpan w:val="4"/>
          </w:tcPr>
          <w:p w14:paraId="340579B2" w14:textId="5E551DA5" w:rsidR="00DE45CF" w:rsidRPr="005E4FEE" w:rsidRDefault="001B0C6D" w:rsidP="00390981">
            <w:pPr>
              <w:pStyle w:val="Table"/>
            </w:pPr>
            <w:r>
              <w:t>UC08</w:t>
            </w:r>
          </w:p>
        </w:tc>
      </w:tr>
      <w:tr w:rsidR="00DE45CF" w14:paraId="33970974" w14:textId="77777777" w:rsidTr="003E32A4">
        <w:tc>
          <w:tcPr>
            <w:tcW w:w="2405" w:type="dxa"/>
          </w:tcPr>
          <w:p w14:paraId="7EEA0214" w14:textId="77777777" w:rsidR="00DE45CF" w:rsidRPr="002B0CEC" w:rsidRDefault="00DE45CF" w:rsidP="00390981">
            <w:pPr>
              <w:pStyle w:val="Table"/>
              <w:rPr>
                <w:b/>
                <w:bCs/>
              </w:rPr>
            </w:pPr>
            <w:r>
              <w:rPr>
                <w:b/>
                <w:bCs/>
              </w:rPr>
              <w:t>Use-case</w:t>
            </w:r>
          </w:p>
        </w:tc>
        <w:tc>
          <w:tcPr>
            <w:tcW w:w="6696" w:type="dxa"/>
            <w:gridSpan w:val="4"/>
          </w:tcPr>
          <w:p w14:paraId="725EA2C3" w14:textId="77777777" w:rsidR="00DE45CF" w:rsidRDefault="00DE45CF" w:rsidP="00390981">
            <w:pPr>
              <w:pStyle w:val="Table"/>
            </w:pPr>
            <w:r w:rsidRPr="009B6D72">
              <w:t>Quản lý dữ liệu điểm danh</w:t>
            </w:r>
          </w:p>
        </w:tc>
      </w:tr>
      <w:tr w:rsidR="00DE45CF" w14:paraId="5D3082C0" w14:textId="77777777" w:rsidTr="003E32A4">
        <w:tc>
          <w:tcPr>
            <w:tcW w:w="2405" w:type="dxa"/>
          </w:tcPr>
          <w:p w14:paraId="44526F4C" w14:textId="77777777" w:rsidR="00DE45CF" w:rsidRPr="002B0CEC" w:rsidRDefault="00DE45CF" w:rsidP="00390981">
            <w:pPr>
              <w:pStyle w:val="Table"/>
              <w:rPr>
                <w:b/>
                <w:bCs/>
              </w:rPr>
            </w:pPr>
            <w:r w:rsidRPr="002B0CEC">
              <w:rPr>
                <w:b/>
                <w:bCs/>
              </w:rPr>
              <w:t>Sceneraio</w:t>
            </w:r>
          </w:p>
        </w:tc>
        <w:tc>
          <w:tcPr>
            <w:tcW w:w="6696" w:type="dxa"/>
            <w:gridSpan w:val="4"/>
          </w:tcPr>
          <w:p w14:paraId="29848D61" w14:textId="77777777" w:rsidR="00DE45CF" w:rsidRDefault="00DE45CF" w:rsidP="00390981">
            <w:pPr>
              <w:pStyle w:val="Table"/>
            </w:pPr>
            <w:r>
              <w:t xml:space="preserve">Tác nhân </w:t>
            </w:r>
            <w:r w:rsidRPr="00DE45CF">
              <w:t>muốn quản lý thông tin điểm danh của học sinh.</w:t>
            </w:r>
          </w:p>
        </w:tc>
      </w:tr>
      <w:tr w:rsidR="00DE45CF" w14:paraId="5BCA0374" w14:textId="77777777" w:rsidTr="003E32A4">
        <w:tc>
          <w:tcPr>
            <w:tcW w:w="2405" w:type="dxa"/>
          </w:tcPr>
          <w:p w14:paraId="2914E8A7" w14:textId="77777777" w:rsidR="00DE45CF" w:rsidRPr="002B0CEC" w:rsidRDefault="00DE45CF" w:rsidP="00390981">
            <w:pPr>
              <w:pStyle w:val="Table"/>
              <w:rPr>
                <w:b/>
                <w:bCs/>
              </w:rPr>
            </w:pPr>
            <w:r w:rsidRPr="002B0CEC">
              <w:rPr>
                <w:b/>
                <w:bCs/>
              </w:rPr>
              <w:t>Triggering Event</w:t>
            </w:r>
          </w:p>
        </w:tc>
        <w:tc>
          <w:tcPr>
            <w:tcW w:w="6696" w:type="dxa"/>
            <w:gridSpan w:val="4"/>
          </w:tcPr>
          <w:p w14:paraId="222E0D89" w14:textId="77777777" w:rsidR="00DE45CF" w:rsidRDefault="00DE45CF" w:rsidP="00390981">
            <w:pPr>
              <w:pStyle w:val="Table"/>
            </w:pPr>
            <w:r>
              <w:t>N</w:t>
            </w:r>
            <w:r w:rsidRPr="0072019B">
              <w:t xml:space="preserve">hấn </w:t>
            </w:r>
            <w:r>
              <w:t>chức năng “</w:t>
            </w:r>
            <w:r w:rsidRPr="009B6D72">
              <w:t>Quản lý dữ liệu điểm danh</w:t>
            </w:r>
            <w:r>
              <w:t>”</w:t>
            </w:r>
            <w:r w:rsidRPr="0072019B">
              <w:t xml:space="preserve"> trên giao diện</w:t>
            </w:r>
            <w:r>
              <w:t xml:space="preserve"> website</w:t>
            </w:r>
            <w:r w:rsidRPr="0072019B">
              <w:t>.</w:t>
            </w:r>
          </w:p>
        </w:tc>
      </w:tr>
      <w:tr w:rsidR="00DE45CF" w14:paraId="4960D1FE" w14:textId="77777777" w:rsidTr="003E32A4">
        <w:tc>
          <w:tcPr>
            <w:tcW w:w="2405" w:type="dxa"/>
          </w:tcPr>
          <w:p w14:paraId="6FF36C4E" w14:textId="77777777" w:rsidR="00DE45CF" w:rsidRPr="002B0CEC" w:rsidRDefault="00DE45CF" w:rsidP="00390981">
            <w:pPr>
              <w:pStyle w:val="Table"/>
              <w:rPr>
                <w:b/>
                <w:bCs/>
              </w:rPr>
            </w:pPr>
            <w:r w:rsidRPr="002B0CEC">
              <w:rPr>
                <w:b/>
                <w:bCs/>
              </w:rPr>
              <w:t>Brief description</w:t>
            </w:r>
          </w:p>
        </w:tc>
        <w:tc>
          <w:tcPr>
            <w:tcW w:w="6696" w:type="dxa"/>
            <w:gridSpan w:val="4"/>
          </w:tcPr>
          <w:p w14:paraId="688ECD24" w14:textId="77777777" w:rsidR="00DE45CF" w:rsidRDefault="00DE45CF" w:rsidP="00390981">
            <w:pPr>
              <w:pStyle w:val="Table"/>
            </w:pPr>
            <w:r>
              <w:t xml:space="preserve">Tác nhân </w:t>
            </w:r>
            <w:r w:rsidRPr="00DE45CF">
              <w:t>có thể thực hiện các thao tác quản lý như thêm, sửa, xóa hoặc xem thông tin điểm danh của học sinh.</w:t>
            </w:r>
          </w:p>
        </w:tc>
      </w:tr>
      <w:tr w:rsidR="00DE45CF" w14:paraId="6B2E71C0" w14:textId="77777777" w:rsidTr="003E32A4">
        <w:tc>
          <w:tcPr>
            <w:tcW w:w="2405" w:type="dxa"/>
          </w:tcPr>
          <w:p w14:paraId="2264D70A" w14:textId="77777777" w:rsidR="00DE45CF" w:rsidRPr="002B0CEC" w:rsidRDefault="00DE45CF" w:rsidP="00390981">
            <w:pPr>
              <w:pStyle w:val="Table"/>
              <w:rPr>
                <w:b/>
                <w:bCs/>
              </w:rPr>
            </w:pPr>
            <w:r w:rsidRPr="002B0CEC">
              <w:rPr>
                <w:b/>
                <w:bCs/>
              </w:rPr>
              <w:t>Actors</w:t>
            </w:r>
          </w:p>
        </w:tc>
        <w:tc>
          <w:tcPr>
            <w:tcW w:w="6696" w:type="dxa"/>
            <w:gridSpan w:val="4"/>
          </w:tcPr>
          <w:p w14:paraId="119A6557" w14:textId="77777777" w:rsidR="00DE45CF" w:rsidRDefault="00DE45CF" w:rsidP="00390981">
            <w:pPr>
              <w:pStyle w:val="Table"/>
            </w:pPr>
            <w:r>
              <w:t>Tổng phụ trách</w:t>
            </w:r>
          </w:p>
        </w:tc>
      </w:tr>
      <w:tr w:rsidR="00DE45CF" w14:paraId="0D0303E5" w14:textId="77777777" w:rsidTr="003E32A4">
        <w:tc>
          <w:tcPr>
            <w:tcW w:w="2405" w:type="dxa"/>
          </w:tcPr>
          <w:p w14:paraId="6FCEC6F6" w14:textId="77777777" w:rsidR="00DE45CF" w:rsidRPr="002B0CEC" w:rsidRDefault="00DE45CF" w:rsidP="00390981">
            <w:pPr>
              <w:pStyle w:val="Table"/>
              <w:rPr>
                <w:b/>
                <w:bCs/>
              </w:rPr>
            </w:pPr>
            <w:r w:rsidRPr="002B0CEC">
              <w:rPr>
                <w:b/>
                <w:bCs/>
              </w:rPr>
              <w:t>Stackholder</w:t>
            </w:r>
          </w:p>
        </w:tc>
        <w:tc>
          <w:tcPr>
            <w:tcW w:w="6696" w:type="dxa"/>
            <w:gridSpan w:val="4"/>
          </w:tcPr>
          <w:p w14:paraId="6AB3C114" w14:textId="77777777" w:rsidR="00DE45CF" w:rsidRDefault="00DE45CF" w:rsidP="00390981">
            <w:pPr>
              <w:pStyle w:val="Table"/>
            </w:pPr>
            <w:r>
              <w:t>Giáo viên, học sinh</w:t>
            </w:r>
          </w:p>
        </w:tc>
      </w:tr>
      <w:tr w:rsidR="00DE45CF" w14:paraId="629BC76F" w14:textId="77777777" w:rsidTr="003E32A4">
        <w:tc>
          <w:tcPr>
            <w:tcW w:w="2405" w:type="dxa"/>
          </w:tcPr>
          <w:p w14:paraId="47B923AF" w14:textId="77777777" w:rsidR="00DE45CF" w:rsidRPr="002B0CEC" w:rsidRDefault="00DE45CF" w:rsidP="00390981">
            <w:pPr>
              <w:pStyle w:val="Table"/>
              <w:rPr>
                <w:b/>
                <w:bCs/>
              </w:rPr>
            </w:pPr>
            <w:r w:rsidRPr="002B0CEC">
              <w:rPr>
                <w:b/>
                <w:bCs/>
              </w:rPr>
              <w:t>Preconditions</w:t>
            </w:r>
          </w:p>
        </w:tc>
        <w:tc>
          <w:tcPr>
            <w:tcW w:w="6696" w:type="dxa"/>
            <w:gridSpan w:val="4"/>
          </w:tcPr>
          <w:p w14:paraId="249AD2F5" w14:textId="77777777" w:rsidR="00DE45CF" w:rsidRDefault="00DE45CF" w:rsidP="00390981">
            <w:pPr>
              <w:pStyle w:val="Table"/>
            </w:pPr>
            <w:r>
              <w:t xml:space="preserve">Tác nhân </w:t>
            </w:r>
            <w:r w:rsidRPr="00DE45CF">
              <w:t xml:space="preserve">đã đăng nhập </w:t>
            </w:r>
            <w:r>
              <w:t xml:space="preserve">thành công </w:t>
            </w:r>
            <w:r w:rsidRPr="00DE45CF">
              <w:t xml:space="preserve">vào hệ </w:t>
            </w:r>
            <w:r>
              <w:t>thống.</w:t>
            </w:r>
          </w:p>
        </w:tc>
      </w:tr>
      <w:tr w:rsidR="00DE45CF" w14:paraId="30041D4E" w14:textId="77777777" w:rsidTr="003E32A4">
        <w:tc>
          <w:tcPr>
            <w:tcW w:w="2405" w:type="dxa"/>
          </w:tcPr>
          <w:p w14:paraId="0D3EE3A4" w14:textId="77777777" w:rsidR="00DE45CF" w:rsidRPr="002B0CEC" w:rsidRDefault="00DE45CF" w:rsidP="00390981">
            <w:pPr>
              <w:pStyle w:val="Table"/>
              <w:rPr>
                <w:b/>
                <w:bCs/>
              </w:rPr>
            </w:pPr>
            <w:r>
              <w:rPr>
                <w:b/>
                <w:bCs/>
              </w:rPr>
              <w:t>Post</w:t>
            </w:r>
            <w:r w:rsidRPr="002B0CEC">
              <w:rPr>
                <w:b/>
                <w:bCs/>
              </w:rPr>
              <w:t>conditions</w:t>
            </w:r>
          </w:p>
        </w:tc>
        <w:tc>
          <w:tcPr>
            <w:tcW w:w="6696" w:type="dxa"/>
            <w:gridSpan w:val="4"/>
          </w:tcPr>
          <w:p w14:paraId="40AFB6C9" w14:textId="77777777" w:rsidR="00DE45CF" w:rsidRDefault="00DE45CF" w:rsidP="00390981">
            <w:pPr>
              <w:pStyle w:val="Table"/>
            </w:pPr>
            <w:r w:rsidRPr="00DE45CF">
              <w:t>Dữ liệu điểm danh được cập nhật trong hệ thống, và các thay đổi sẽ được lưu lại để hiển thị cho người dùng khác.</w:t>
            </w:r>
          </w:p>
        </w:tc>
      </w:tr>
      <w:tr w:rsidR="00DE45CF" w14:paraId="1C65D631" w14:textId="77777777" w:rsidTr="003E32A4">
        <w:trPr>
          <w:trHeight w:val="285"/>
        </w:trPr>
        <w:tc>
          <w:tcPr>
            <w:tcW w:w="2405" w:type="dxa"/>
            <w:vMerge w:val="restart"/>
          </w:tcPr>
          <w:p w14:paraId="28E4FC79" w14:textId="77777777" w:rsidR="00DE45CF" w:rsidRPr="002B0CEC" w:rsidRDefault="00DE45CF" w:rsidP="00390981">
            <w:pPr>
              <w:pStyle w:val="Table"/>
              <w:rPr>
                <w:b/>
                <w:bCs/>
              </w:rPr>
            </w:pPr>
            <w:r w:rsidRPr="002B0CEC">
              <w:rPr>
                <w:b/>
                <w:bCs/>
              </w:rPr>
              <w:lastRenderedPageBreak/>
              <w:t>Flow of activities</w:t>
            </w:r>
          </w:p>
        </w:tc>
        <w:tc>
          <w:tcPr>
            <w:tcW w:w="3222" w:type="dxa"/>
            <w:gridSpan w:val="2"/>
          </w:tcPr>
          <w:p w14:paraId="73B67E34" w14:textId="77777777" w:rsidR="00DE45CF" w:rsidRPr="002B0CEC" w:rsidRDefault="00DE45CF" w:rsidP="00390981">
            <w:pPr>
              <w:pStyle w:val="Table"/>
              <w:jc w:val="center"/>
              <w:rPr>
                <w:b/>
                <w:bCs/>
              </w:rPr>
            </w:pPr>
            <w:r w:rsidRPr="002B0CEC">
              <w:rPr>
                <w:b/>
                <w:bCs/>
              </w:rPr>
              <w:t>Actor</w:t>
            </w:r>
          </w:p>
        </w:tc>
        <w:tc>
          <w:tcPr>
            <w:tcW w:w="3474" w:type="dxa"/>
            <w:gridSpan w:val="2"/>
          </w:tcPr>
          <w:p w14:paraId="3B147F56" w14:textId="77777777" w:rsidR="00DE45CF" w:rsidRPr="002B0CEC" w:rsidRDefault="00DE45CF" w:rsidP="00390981">
            <w:pPr>
              <w:pStyle w:val="Table"/>
              <w:jc w:val="center"/>
              <w:rPr>
                <w:b/>
                <w:bCs/>
              </w:rPr>
            </w:pPr>
            <w:r w:rsidRPr="002B0CEC">
              <w:rPr>
                <w:b/>
                <w:bCs/>
              </w:rPr>
              <w:t>System</w:t>
            </w:r>
          </w:p>
        </w:tc>
      </w:tr>
      <w:tr w:rsidR="00DE45CF" w14:paraId="441CB2CF" w14:textId="77777777" w:rsidTr="003E32A4">
        <w:trPr>
          <w:trHeight w:val="285"/>
        </w:trPr>
        <w:tc>
          <w:tcPr>
            <w:tcW w:w="2405" w:type="dxa"/>
            <w:vMerge/>
          </w:tcPr>
          <w:p w14:paraId="09D6E860" w14:textId="77777777" w:rsidR="00DE45CF" w:rsidRPr="002B0CEC" w:rsidRDefault="00DE45CF" w:rsidP="00390981">
            <w:pPr>
              <w:pStyle w:val="Table"/>
              <w:rPr>
                <w:b/>
                <w:bCs/>
              </w:rPr>
            </w:pPr>
          </w:p>
        </w:tc>
        <w:tc>
          <w:tcPr>
            <w:tcW w:w="3222" w:type="dxa"/>
            <w:gridSpan w:val="2"/>
          </w:tcPr>
          <w:p w14:paraId="149D64CC" w14:textId="77777777" w:rsidR="00DE45CF" w:rsidRPr="00DB50F4" w:rsidRDefault="00DE45CF" w:rsidP="00390981">
            <w:pPr>
              <w:pStyle w:val="Table"/>
            </w:pPr>
            <w:r>
              <w:t>1. Đ</w:t>
            </w:r>
            <w:r w:rsidRPr="00DB50F4">
              <w:t>ăng nhập vào hệ thống.</w:t>
            </w:r>
          </w:p>
          <w:p w14:paraId="7530A93E" w14:textId="77777777" w:rsidR="00DE45CF" w:rsidRDefault="00DE45CF" w:rsidP="00390981">
            <w:pPr>
              <w:pStyle w:val="Table"/>
              <w:spacing w:before="0"/>
            </w:pPr>
          </w:p>
          <w:p w14:paraId="66D9A622" w14:textId="77777777" w:rsidR="00DE45CF" w:rsidRDefault="00DE45CF" w:rsidP="00390981">
            <w:pPr>
              <w:pStyle w:val="Table"/>
              <w:spacing w:before="0"/>
            </w:pPr>
          </w:p>
          <w:p w14:paraId="46C754DF" w14:textId="77777777" w:rsidR="00DE45CF" w:rsidRDefault="00DE45CF" w:rsidP="00390981">
            <w:pPr>
              <w:pStyle w:val="Table"/>
              <w:spacing w:before="0"/>
            </w:pPr>
            <w:r>
              <w:t>2. Truy cập vào chức năng “Quản lý dữ liệu điểm danh”.</w:t>
            </w:r>
          </w:p>
          <w:p w14:paraId="680FC5C7" w14:textId="77777777" w:rsidR="00DE45CF" w:rsidRDefault="00DE45CF" w:rsidP="00390981">
            <w:pPr>
              <w:pStyle w:val="Table"/>
              <w:spacing w:before="0"/>
            </w:pPr>
          </w:p>
          <w:p w14:paraId="40234A2B" w14:textId="193A6D23" w:rsidR="00DE45CF" w:rsidRDefault="00DE45CF" w:rsidP="00390981">
            <w:pPr>
              <w:pStyle w:val="Table"/>
              <w:spacing w:before="0"/>
            </w:pPr>
            <w:r>
              <w:t>3. Chọn các tùy chọn để xem, thêm, chỉnh sửa dữ liệu điểm danh.</w:t>
            </w:r>
          </w:p>
          <w:p w14:paraId="24E13C86" w14:textId="77777777" w:rsidR="00DE45CF" w:rsidRDefault="00DE45CF" w:rsidP="00390981">
            <w:pPr>
              <w:pStyle w:val="Table"/>
              <w:spacing w:before="0"/>
            </w:pPr>
          </w:p>
          <w:p w14:paraId="6FDB9F8B" w14:textId="77777777" w:rsidR="00DE45CF" w:rsidRDefault="00DE45CF" w:rsidP="00390981">
            <w:pPr>
              <w:pStyle w:val="Table"/>
              <w:spacing w:before="0"/>
            </w:pPr>
          </w:p>
          <w:p w14:paraId="5784808B" w14:textId="77777777" w:rsidR="00DE45CF" w:rsidRDefault="00DE45CF" w:rsidP="00390981">
            <w:pPr>
              <w:pStyle w:val="Table"/>
              <w:spacing w:before="0"/>
            </w:pPr>
          </w:p>
          <w:p w14:paraId="114447D0" w14:textId="77777777" w:rsidR="00DE45CF" w:rsidRDefault="00DE45CF" w:rsidP="00390981">
            <w:pPr>
              <w:pStyle w:val="Table"/>
              <w:spacing w:before="0"/>
            </w:pPr>
          </w:p>
          <w:p w14:paraId="0383BEF2" w14:textId="77777777" w:rsidR="00DE45CF" w:rsidRDefault="00DE45CF" w:rsidP="00390981">
            <w:pPr>
              <w:pStyle w:val="Table"/>
              <w:spacing w:before="0"/>
            </w:pPr>
            <w:r>
              <w:t>4. Xác nhận các thay đổi (nếu có).</w:t>
            </w:r>
          </w:p>
          <w:p w14:paraId="70410F38" w14:textId="77777777" w:rsidR="00DE45CF" w:rsidRDefault="00DE45CF" w:rsidP="00390981">
            <w:pPr>
              <w:pStyle w:val="Table"/>
              <w:spacing w:before="0"/>
            </w:pPr>
            <w:r>
              <w:t>5. Đóng trang sau khi hoàn tất.</w:t>
            </w:r>
          </w:p>
        </w:tc>
        <w:tc>
          <w:tcPr>
            <w:tcW w:w="3474" w:type="dxa"/>
            <w:gridSpan w:val="2"/>
          </w:tcPr>
          <w:p w14:paraId="0AF1D839" w14:textId="77777777" w:rsidR="00DE45CF" w:rsidRDefault="00DE45CF" w:rsidP="00390981">
            <w:pPr>
              <w:pStyle w:val="Table"/>
            </w:pPr>
            <w:r>
              <w:t>1.1 Xác thực tài khoản có trong cơ sở dữ liệu.</w:t>
            </w:r>
          </w:p>
          <w:p w14:paraId="7B00C65D" w14:textId="77777777" w:rsidR="00DE45CF" w:rsidRPr="00DB50F4" w:rsidRDefault="00DE45CF" w:rsidP="00390981">
            <w:pPr>
              <w:pStyle w:val="Table"/>
              <w:spacing w:before="0"/>
            </w:pPr>
            <w:r>
              <w:t>1.2 Trả về kết quả đăng nhập.</w:t>
            </w:r>
          </w:p>
          <w:p w14:paraId="67C6DECF" w14:textId="77777777" w:rsidR="00DE45CF" w:rsidRDefault="00DE45CF" w:rsidP="00390981">
            <w:pPr>
              <w:pStyle w:val="Table"/>
              <w:spacing w:before="0"/>
            </w:pPr>
            <w:r w:rsidRPr="00DE45CF">
              <w:t xml:space="preserve">2.1 Hiển thị giao diện quản lý điểm danh với danh sách các dữ liệu hiện có. </w:t>
            </w:r>
          </w:p>
          <w:p w14:paraId="535EA34F" w14:textId="77777777" w:rsidR="00DE45CF" w:rsidRDefault="00DE45CF" w:rsidP="00390981">
            <w:pPr>
              <w:pStyle w:val="Table"/>
              <w:spacing w:before="0"/>
            </w:pPr>
            <w:r w:rsidRPr="00DE45CF">
              <w:t xml:space="preserve">3.1 Nếu người dùng chọn thêm, hệ thống hiển thị biểu mẫu để nhập dữ liệu mới. </w:t>
            </w:r>
          </w:p>
          <w:p w14:paraId="70ABEE0E" w14:textId="1DE5EEB1" w:rsidR="00DE45CF" w:rsidRDefault="00DE45CF" w:rsidP="00390981">
            <w:pPr>
              <w:pStyle w:val="Table"/>
              <w:spacing w:before="0"/>
            </w:pPr>
            <w:r w:rsidRPr="00DE45CF">
              <w:t xml:space="preserve">3.2 Nếu người dùng chọn chỉnh sửa </w:t>
            </w:r>
            <w:r w:rsidR="00610B60">
              <w:t>h</w:t>
            </w:r>
            <w:r w:rsidRPr="00DE45CF">
              <w:t xml:space="preserve">ệ thống thực hiện hành động tương ứng và cập nhật dữ liệu. </w:t>
            </w:r>
          </w:p>
          <w:p w14:paraId="0ED87F8E" w14:textId="77777777" w:rsidR="00DE45CF" w:rsidRDefault="00DE45CF" w:rsidP="00390981">
            <w:pPr>
              <w:pStyle w:val="Table"/>
              <w:spacing w:before="0"/>
            </w:pPr>
            <w:r w:rsidRPr="00DE45CF">
              <w:t xml:space="preserve">4.1 Lưu lại các thay đổi và cập nhật giao diện. </w:t>
            </w:r>
          </w:p>
          <w:p w14:paraId="22A236CA" w14:textId="3311A9EE" w:rsidR="00DE45CF" w:rsidRDefault="00DE45CF" w:rsidP="00390981">
            <w:pPr>
              <w:pStyle w:val="Table"/>
              <w:spacing w:before="0"/>
            </w:pPr>
            <w:r w:rsidRPr="00DE45CF">
              <w:t xml:space="preserve">5.1 </w:t>
            </w:r>
            <w:r w:rsidR="005105F4">
              <w:t>T</w:t>
            </w:r>
            <w:r w:rsidRPr="00DE45CF">
              <w:t>rở về giao diện chính.</w:t>
            </w:r>
          </w:p>
        </w:tc>
      </w:tr>
      <w:tr w:rsidR="00610B60" w14:paraId="761CE987" w14:textId="77777777" w:rsidTr="003E32A4">
        <w:tc>
          <w:tcPr>
            <w:tcW w:w="2405" w:type="dxa"/>
          </w:tcPr>
          <w:p w14:paraId="1C04775C" w14:textId="77777777" w:rsidR="00610B60" w:rsidRPr="002B0CEC" w:rsidRDefault="00610B60" w:rsidP="00610B60">
            <w:pPr>
              <w:pStyle w:val="Table"/>
              <w:rPr>
                <w:b/>
                <w:bCs/>
              </w:rPr>
            </w:pPr>
            <w:r w:rsidRPr="002B0CEC">
              <w:rPr>
                <w:b/>
                <w:bCs/>
              </w:rPr>
              <w:t>Exception</w:t>
            </w:r>
          </w:p>
        </w:tc>
        <w:tc>
          <w:tcPr>
            <w:tcW w:w="6696" w:type="dxa"/>
            <w:gridSpan w:val="4"/>
            <w:vAlign w:val="center"/>
          </w:tcPr>
          <w:p w14:paraId="7263B4D3" w14:textId="6AD78B8C" w:rsidR="00610B60" w:rsidRDefault="00610B60" w:rsidP="00610B60">
            <w:pPr>
              <w:pStyle w:val="Table"/>
            </w:pPr>
            <w:r w:rsidRPr="007D1D2B">
              <w:t xml:space="preserve">Nếu thông tin </w:t>
            </w:r>
            <w:r>
              <w:t>điểm danh</w:t>
            </w:r>
            <w:r w:rsidRPr="007D1D2B">
              <w:t xml:space="preserve"> bị thiếu hoặc không hợp lệ, hệ thống sẽ hiển thị thông báo lỗi và yêu cầu nhập lại.</w:t>
            </w:r>
          </w:p>
        </w:tc>
      </w:tr>
      <w:tr w:rsidR="00610B60" w14:paraId="4D278AB9" w14:textId="77777777" w:rsidTr="00390981">
        <w:tc>
          <w:tcPr>
            <w:tcW w:w="9101" w:type="dxa"/>
            <w:gridSpan w:val="5"/>
          </w:tcPr>
          <w:p w14:paraId="4E37C904" w14:textId="77777777" w:rsidR="00610B60" w:rsidRPr="002B0CEC" w:rsidRDefault="00610B60" w:rsidP="00610B60">
            <w:pPr>
              <w:pStyle w:val="Table"/>
              <w:rPr>
                <w:b/>
                <w:bCs/>
              </w:rPr>
            </w:pPr>
            <w:r w:rsidRPr="002B0CEC">
              <w:rPr>
                <w:b/>
                <w:bCs/>
              </w:rPr>
              <w:t>Summary</w:t>
            </w:r>
          </w:p>
        </w:tc>
      </w:tr>
      <w:tr w:rsidR="00610B60" w14:paraId="29337DA4" w14:textId="77777777" w:rsidTr="003E32A4">
        <w:tc>
          <w:tcPr>
            <w:tcW w:w="2405" w:type="dxa"/>
          </w:tcPr>
          <w:p w14:paraId="0101C71C" w14:textId="77777777" w:rsidR="00610B60" w:rsidRPr="002B0CEC" w:rsidRDefault="00610B60" w:rsidP="00610B60">
            <w:pPr>
              <w:pStyle w:val="Table"/>
              <w:jc w:val="center"/>
              <w:rPr>
                <w:b/>
                <w:bCs/>
              </w:rPr>
            </w:pPr>
            <w:r w:rsidRPr="002B0CEC">
              <w:rPr>
                <w:b/>
                <w:bCs/>
              </w:rPr>
              <w:t>Inputs</w:t>
            </w:r>
          </w:p>
        </w:tc>
        <w:tc>
          <w:tcPr>
            <w:tcW w:w="1843" w:type="dxa"/>
          </w:tcPr>
          <w:p w14:paraId="3C401FDD" w14:textId="77777777" w:rsidR="00610B60" w:rsidRPr="002B0CEC" w:rsidRDefault="00610B60" w:rsidP="00610B60">
            <w:pPr>
              <w:pStyle w:val="Table"/>
              <w:jc w:val="center"/>
              <w:rPr>
                <w:b/>
                <w:bCs/>
              </w:rPr>
            </w:pPr>
            <w:r w:rsidRPr="002B0CEC">
              <w:rPr>
                <w:b/>
                <w:bCs/>
              </w:rPr>
              <w:t>Source</w:t>
            </w:r>
          </w:p>
        </w:tc>
        <w:tc>
          <w:tcPr>
            <w:tcW w:w="2410" w:type="dxa"/>
            <w:gridSpan w:val="2"/>
          </w:tcPr>
          <w:p w14:paraId="03133EF3" w14:textId="77777777" w:rsidR="00610B60" w:rsidRPr="002B0CEC" w:rsidRDefault="00610B60" w:rsidP="00610B60">
            <w:pPr>
              <w:pStyle w:val="Table"/>
              <w:jc w:val="center"/>
              <w:rPr>
                <w:b/>
                <w:bCs/>
              </w:rPr>
            </w:pPr>
            <w:r w:rsidRPr="002B0CEC">
              <w:rPr>
                <w:b/>
                <w:bCs/>
              </w:rPr>
              <w:t>Outputs</w:t>
            </w:r>
          </w:p>
        </w:tc>
        <w:tc>
          <w:tcPr>
            <w:tcW w:w="2443" w:type="dxa"/>
          </w:tcPr>
          <w:p w14:paraId="1462B12B" w14:textId="77777777" w:rsidR="00610B60" w:rsidRPr="002B0CEC" w:rsidRDefault="00610B60" w:rsidP="00610B60">
            <w:pPr>
              <w:pStyle w:val="Table"/>
              <w:jc w:val="center"/>
              <w:rPr>
                <w:b/>
                <w:bCs/>
              </w:rPr>
            </w:pPr>
            <w:r w:rsidRPr="002B0CEC">
              <w:rPr>
                <w:b/>
                <w:bCs/>
              </w:rPr>
              <w:t>Destination</w:t>
            </w:r>
          </w:p>
        </w:tc>
      </w:tr>
      <w:tr w:rsidR="003E32A4" w14:paraId="302B7806" w14:textId="77777777" w:rsidTr="003E32A4">
        <w:tc>
          <w:tcPr>
            <w:tcW w:w="2405" w:type="dxa"/>
          </w:tcPr>
          <w:p w14:paraId="3767BDD7" w14:textId="504DE01B" w:rsidR="003E32A4" w:rsidRPr="003230A8" w:rsidRDefault="005105F4" w:rsidP="003E32A4">
            <w:pPr>
              <w:pStyle w:val="Table"/>
            </w:pPr>
            <w:r w:rsidRPr="00C6417A">
              <w:t>Danh sách</w:t>
            </w:r>
            <w:r>
              <w:t xml:space="preserve"> học</w:t>
            </w:r>
            <w:r w:rsidRPr="00C6417A">
              <w:t xml:space="preserve"> sinh vắng hoặc vi phạm</w:t>
            </w:r>
          </w:p>
        </w:tc>
        <w:tc>
          <w:tcPr>
            <w:tcW w:w="1843" w:type="dxa"/>
          </w:tcPr>
          <w:p w14:paraId="4E9E90CC" w14:textId="77777777" w:rsidR="003E32A4" w:rsidRDefault="003E32A4" w:rsidP="003E32A4">
            <w:pPr>
              <w:pStyle w:val="Table"/>
            </w:pPr>
            <w:r>
              <w:t>Tổng phụ trách</w:t>
            </w:r>
          </w:p>
          <w:p w14:paraId="21EAC2F7" w14:textId="4472ABEC" w:rsidR="003E32A4" w:rsidRPr="003230A8" w:rsidRDefault="003E32A4" w:rsidP="003E32A4">
            <w:pPr>
              <w:pStyle w:val="Table"/>
              <w:spacing w:before="0"/>
            </w:pPr>
            <w:r>
              <w:t>Giáo viên</w:t>
            </w:r>
          </w:p>
        </w:tc>
        <w:tc>
          <w:tcPr>
            <w:tcW w:w="2410" w:type="dxa"/>
            <w:gridSpan w:val="2"/>
          </w:tcPr>
          <w:p w14:paraId="1DE5A8C0" w14:textId="77777777" w:rsidR="003E32A4" w:rsidRDefault="003E32A4" w:rsidP="003E32A4">
            <w:pPr>
              <w:pStyle w:val="Table"/>
            </w:pPr>
            <w:r w:rsidRPr="00AE44EA">
              <w:t xml:space="preserve">Kết quả </w:t>
            </w:r>
            <w:r w:rsidR="005105F4" w:rsidRPr="00C6417A">
              <w:t>điểm danh</w:t>
            </w:r>
            <w:r w:rsidR="005105F4">
              <w:t>.</w:t>
            </w:r>
          </w:p>
          <w:p w14:paraId="464639BF" w14:textId="388D08BE" w:rsidR="005105F4" w:rsidRPr="003230A8" w:rsidRDefault="005105F4" w:rsidP="005105F4">
            <w:pPr>
              <w:pStyle w:val="Table"/>
              <w:spacing w:before="0"/>
            </w:pPr>
            <w:r w:rsidRPr="00C6417A">
              <w:t>Danh sách</w:t>
            </w:r>
            <w:r>
              <w:t xml:space="preserve"> học</w:t>
            </w:r>
            <w:r w:rsidRPr="00C6417A">
              <w:t xml:space="preserve"> sinh vắng và vi phạm</w:t>
            </w:r>
          </w:p>
        </w:tc>
        <w:tc>
          <w:tcPr>
            <w:tcW w:w="2443" w:type="dxa"/>
          </w:tcPr>
          <w:p w14:paraId="076391C0" w14:textId="2C0AFF3A" w:rsidR="005105F4" w:rsidRDefault="005105F4" w:rsidP="005105F4">
            <w:pPr>
              <w:pStyle w:val="Table"/>
            </w:pPr>
            <w:r>
              <w:t>Trang điểm danh.</w:t>
            </w:r>
          </w:p>
          <w:p w14:paraId="0F224130" w14:textId="01E6D7A7" w:rsidR="003E32A4" w:rsidRPr="003230A8" w:rsidRDefault="003E32A4" w:rsidP="005105F4">
            <w:pPr>
              <w:pStyle w:val="Table"/>
              <w:spacing w:before="0"/>
            </w:pPr>
            <w:r>
              <w:t xml:space="preserve">Bảng </w:t>
            </w:r>
            <w:r w:rsidR="005105F4">
              <w:t>Attendance</w:t>
            </w:r>
          </w:p>
        </w:tc>
      </w:tr>
    </w:tbl>
    <w:p w14:paraId="13ABD171" w14:textId="4E6079DD" w:rsidR="00DC0CBE" w:rsidRPr="008C62DF" w:rsidRDefault="00EF121A" w:rsidP="00FD7C02">
      <w:pPr>
        <w:pStyle w:val="Heading4"/>
        <w:rPr>
          <w:sz w:val="24"/>
          <w:szCs w:val="24"/>
          <w:lang w:eastAsia="vi-VN"/>
        </w:rPr>
      </w:pPr>
      <w:bookmarkStart w:id="107" w:name="_Toc182649152"/>
      <w:r w:rsidRPr="008C62DF">
        <w:lastRenderedPageBreak/>
        <w:t xml:space="preserve">Xem đánh giá chất </w:t>
      </w:r>
      <w:r w:rsidR="00FD7C02" w:rsidRPr="008C62DF">
        <w:t>lượng</w:t>
      </w:r>
      <w:bookmarkEnd w:id="107"/>
    </w:p>
    <w:p w14:paraId="39B25B6B" w14:textId="15BBA46E" w:rsidR="00DC0CBE" w:rsidRPr="00FD7C02" w:rsidRDefault="00FD7C02" w:rsidP="00FD7C02">
      <w:pPr>
        <w:spacing w:line="240" w:lineRule="auto"/>
        <w:ind w:firstLine="0"/>
        <w:jc w:val="left"/>
        <w:rPr>
          <w:sz w:val="24"/>
          <w:szCs w:val="24"/>
          <w:lang w:eastAsia="vi-VN"/>
        </w:rPr>
      </w:pPr>
      <w:r w:rsidRPr="00FD7C02">
        <w:rPr>
          <w:noProof/>
          <w:sz w:val="24"/>
          <w:szCs w:val="24"/>
          <w:lang w:eastAsia="vi-VN"/>
        </w:rPr>
        <w:drawing>
          <wp:inline distT="0" distB="0" distL="0" distR="0" wp14:anchorId="5FD712D8" wp14:editId="4441E89C">
            <wp:extent cx="5760000" cy="1907684"/>
            <wp:effectExtent l="0" t="0" r="0" b="0"/>
            <wp:docPr id="163180263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4430" r="1510"/>
                    <a:stretch/>
                  </pic:blipFill>
                  <pic:spPr bwMode="auto">
                    <a:xfrm>
                      <a:off x="0" y="0"/>
                      <a:ext cx="5760000" cy="1907684"/>
                    </a:xfrm>
                    <a:prstGeom prst="rect">
                      <a:avLst/>
                    </a:prstGeom>
                    <a:noFill/>
                    <a:ln>
                      <a:noFill/>
                    </a:ln>
                    <a:extLst>
                      <a:ext uri="{53640926-AAD7-44D8-BBD7-CCE9431645EC}">
                        <a14:shadowObscured xmlns:a14="http://schemas.microsoft.com/office/drawing/2010/main"/>
                      </a:ext>
                    </a:extLst>
                  </pic:spPr>
                </pic:pic>
              </a:graphicData>
            </a:graphic>
          </wp:inline>
        </w:drawing>
      </w:r>
    </w:p>
    <w:p w14:paraId="0A69F1DD" w14:textId="73CB32E6" w:rsidR="00DC0CBE" w:rsidRPr="000C5246" w:rsidRDefault="00DC0CBE" w:rsidP="00DC0CBE">
      <w:pPr>
        <w:pStyle w:val="Caption"/>
      </w:pPr>
      <w:bookmarkStart w:id="108" w:name="_Toc182648937"/>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10</w:t>
      </w:r>
      <w:r>
        <w:fldChar w:fldCharType="end"/>
      </w:r>
      <w:r>
        <w:t xml:space="preserve"> Use-case</w:t>
      </w:r>
      <w:r w:rsidRPr="001C346C">
        <w:t xml:space="preserve"> </w:t>
      </w:r>
      <w:r w:rsidRPr="00F72570">
        <w:t xml:space="preserve">Xem </w:t>
      </w:r>
      <w:r w:rsidR="00FD7C02">
        <w:t>đ</w:t>
      </w:r>
      <w:r w:rsidR="00FD7C02" w:rsidRPr="00FD7C02">
        <w:t>ánh giá chất lượng</w:t>
      </w:r>
      <w:bookmarkEnd w:id="108"/>
    </w:p>
    <w:p w14:paraId="1D706488" w14:textId="177EBE40" w:rsidR="00DC0CBE" w:rsidRPr="003853E2" w:rsidRDefault="00DC0CBE" w:rsidP="00DC0CBE">
      <w:pPr>
        <w:pStyle w:val="Bng"/>
      </w:pPr>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12</w:t>
      </w:r>
      <w:r>
        <w:fldChar w:fldCharType="end"/>
      </w:r>
      <w:r>
        <w:t xml:space="preserve"> </w:t>
      </w:r>
      <w:r w:rsidRPr="003853E2">
        <w:t xml:space="preserve">Bảng đặc tả </w:t>
      </w:r>
      <w:r>
        <w:t>Use-case</w:t>
      </w:r>
      <w:r w:rsidRPr="003853E2">
        <w:t xml:space="preserve"> Xem</w:t>
      </w:r>
      <w:r w:rsidR="00FD7C02" w:rsidRPr="00F72570">
        <w:t xml:space="preserve"> </w:t>
      </w:r>
      <w:r w:rsidR="00FD7C02">
        <w:t>đ</w:t>
      </w:r>
      <w:r w:rsidR="00FD7C02" w:rsidRPr="00FD7C02">
        <w:t>ánh giá chất lượng</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4"/>
        <w:gridCol w:w="170"/>
        <w:gridCol w:w="1758"/>
        <w:gridCol w:w="1715"/>
        <w:gridCol w:w="1346"/>
        <w:gridCol w:w="2094"/>
      </w:tblGrid>
      <w:tr w:rsidR="00DC0CBE" w14:paraId="70148D2B" w14:textId="77777777" w:rsidTr="008C62DF">
        <w:tc>
          <w:tcPr>
            <w:tcW w:w="2154" w:type="dxa"/>
            <w:gridSpan w:val="2"/>
          </w:tcPr>
          <w:p w14:paraId="7BCD868D" w14:textId="77777777" w:rsidR="00DC0CBE" w:rsidRPr="002B0CEC" w:rsidRDefault="00DC0CBE" w:rsidP="00FD7C02">
            <w:pPr>
              <w:pStyle w:val="Table"/>
              <w:rPr>
                <w:b/>
                <w:bCs/>
              </w:rPr>
            </w:pPr>
            <w:r w:rsidRPr="002B0CEC">
              <w:rPr>
                <w:b/>
                <w:bCs/>
              </w:rPr>
              <w:t>ID</w:t>
            </w:r>
          </w:p>
        </w:tc>
        <w:tc>
          <w:tcPr>
            <w:tcW w:w="6913" w:type="dxa"/>
            <w:gridSpan w:val="4"/>
          </w:tcPr>
          <w:p w14:paraId="16AFC490" w14:textId="77777777" w:rsidR="00DC0CBE" w:rsidRPr="008F783A" w:rsidRDefault="00DC0CBE" w:rsidP="00FD7C02">
            <w:pPr>
              <w:pStyle w:val="Table"/>
            </w:pPr>
            <w:r>
              <w:t>UC11</w:t>
            </w:r>
          </w:p>
        </w:tc>
      </w:tr>
      <w:tr w:rsidR="00DC0CBE" w14:paraId="03F5E555" w14:textId="77777777" w:rsidTr="008C62DF">
        <w:tc>
          <w:tcPr>
            <w:tcW w:w="2154" w:type="dxa"/>
            <w:gridSpan w:val="2"/>
          </w:tcPr>
          <w:p w14:paraId="5F78A80D" w14:textId="77777777" w:rsidR="00DC0CBE" w:rsidRPr="002B0CEC" w:rsidRDefault="00DC0CBE" w:rsidP="00FD7C02">
            <w:pPr>
              <w:pStyle w:val="Table"/>
              <w:rPr>
                <w:b/>
                <w:bCs/>
              </w:rPr>
            </w:pPr>
            <w:r>
              <w:rPr>
                <w:b/>
                <w:bCs/>
              </w:rPr>
              <w:t>Use-case</w:t>
            </w:r>
          </w:p>
        </w:tc>
        <w:tc>
          <w:tcPr>
            <w:tcW w:w="6913" w:type="dxa"/>
            <w:gridSpan w:val="4"/>
          </w:tcPr>
          <w:p w14:paraId="32D3D743" w14:textId="25C9BF1C" w:rsidR="00DC0CBE" w:rsidRDefault="008C62DF" w:rsidP="00FD7C02">
            <w:pPr>
              <w:pStyle w:val="Table"/>
            </w:pPr>
            <w:r>
              <w:t>Xem đ</w:t>
            </w:r>
            <w:r w:rsidRPr="00FD7C02">
              <w:t>ánh giá chất lượng</w:t>
            </w:r>
          </w:p>
        </w:tc>
      </w:tr>
      <w:tr w:rsidR="00DC0CBE" w14:paraId="2269118C" w14:textId="77777777" w:rsidTr="008C62DF">
        <w:tc>
          <w:tcPr>
            <w:tcW w:w="2154" w:type="dxa"/>
            <w:gridSpan w:val="2"/>
          </w:tcPr>
          <w:p w14:paraId="0B6BA601" w14:textId="77777777" w:rsidR="00DC0CBE" w:rsidRPr="002B0CEC" w:rsidRDefault="00DC0CBE" w:rsidP="00FD7C02">
            <w:pPr>
              <w:pStyle w:val="Table"/>
              <w:rPr>
                <w:b/>
                <w:bCs/>
              </w:rPr>
            </w:pPr>
            <w:r w:rsidRPr="002B0CEC">
              <w:rPr>
                <w:b/>
                <w:bCs/>
              </w:rPr>
              <w:t>Sceneraio</w:t>
            </w:r>
          </w:p>
        </w:tc>
        <w:tc>
          <w:tcPr>
            <w:tcW w:w="6913" w:type="dxa"/>
            <w:gridSpan w:val="4"/>
          </w:tcPr>
          <w:p w14:paraId="3BCC29B6" w14:textId="1273DD5F" w:rsidR="00DC0CBE" w:rsidRDefault="00DC0CBE" w:rsidP="00FD7C02">
            <w:pPr>
              <w:pStyle w:val="Table"/>
            </w:pPr>
            <w:r>
              <w:t xml:space="preserve">Tác nhân </w:t>
            </w:r>
            <w:r w:rsidR="008C62DF" w:rsidRPr="008C62DF">
              <w:t>muốn xem danh sách và nội dung các phản hồi được gửi bởi học sinh</w:t>
            </w:r>
            <w:r>
              <w:t>.</w:t>
            </w:r>
          </w:p>
        </w:tc>
      </w:tr>
      <w:tr w:rsidR="00DC0CBE" w14:paraId="4A1D5E73" w14:textId="77777777" w:rsidTr="008C62DF">
        <w:tc>
          <w:tcPr>
            <w:tcW w:w="2154" w:type="dxa"/>
            <w:gridSpan w:val="2"/>
          </w:tcPr>
          <w:p w14:paraId="33D2E6F3" w14:textId="77777777" w:rsidR="00DC0CBE" w:rsidRPr="002B0CEC" w:rsidRDefault="00DC0CBE" w:rsidP="00FD7C02">
            <w:pPr>
              <w:pStyle w:val="Table"/>
              <w:rPr>
                <w:b/>
                <w:bCs/>
              </w:rPr>
            </w:pPr>
            <w:r w:rsidRPr="002B0CEC">
              <w:rPr>
                <w:b/>
                <w:bCs/>
              </w:rPr>
              <w:t>Triggering Event</w:t>
            </w:r>
          </w:p>
        </w:tc>
        <w:tc>
          <w:tcPr>
            <w:tcW w:w="6913" w:type="dxa"/>
            <w:gridSpan w:val="4"/>
          </w:tcPr>
          <w:p w14:paraId="3CF2CFDE" w14:textId="77777777" w:rsidR="00DC0CBE" w:rsidRDefault="00DC0CBE" w:rsidP="00FD7C02">
            <w:pPr>
              <w:pStyle w:val="Table"/>
            </w:pPr>
            <w:r>
              <w:t>N</w:t>
            </w:r>
            <w:r w:rsidRPr="0072019B">
              <w:t xml:space="preserve">hấn </w:t>
            </w:r>
            <w:r>
              <w:t>chức năng “D</w:t>
            </w:r>
            <w:r w:rsidRPr="00DE45CF">
              <w:t>anh sách học sinh</w:t>
            </w:r>
            <w:r>
              <w:t>”</w:t>
            </w:r>
            <w:r w:rsidRPr="0072019B">
              <w:t xml:space="preserve"> trên giao diện</w:t>
            </w:r>
            <w:r>
              <w:t xml:space="preserve"> website</w:t>
            </w:r>
            <w:r w:rsidRPr="0072019B">
              <w:t>.</w:t>
            </w:r>
          </w:p>
        </w:tc>
      </w:tr>
      <w:tr w:rsidR="00DC0CBE" w14:paraId="7102AE1E" w14:textId="77777777" w:rsidTr="008C62DF">
        <w:tc>
          <w:tcPr>
            <w:tcW w:w="2154" w:type="dxa"/>
            <w:gridSpan w:val="2"/>
          </w:tcPr>
          <w:p w14:paraId="63BD43B5" w14:textId="77777777" w:rsidR="00DC0CBE" w:rsidRPr="002B0CEC" w:rsidRDefault="00DC0CBE" w:rsidP="00FD7C02">
            <w:pPr>
              <w:pStyle w:val="Table"/>
              <w:rPr>
                <w:b/>
                <w:bCs/>
              </w:rPr>
            </w:pPr>
            <w:r w:rsidRPr="002B0CEC">
              <w:rPr>
                <w:b/>
                <w:bCs/>
              </w:rPr>
              <w:t>Brief description</w:t>
            </w:r>
          </w:p>
        </w:tc>
        <w:tc>
          <w:tcPr>
            <w:tcW w:w="6913" w:type="dxa"/>
            <w:gridSpan w:val="4"/>
          </w:tcPr>
          <w:p w14:paraId="6EDB601A" w14:textId="1A24B91D" w:rsidR="00DC0CBE" w:rsidRDefault="00DC0CBE" w:rsidP="00FD7C02">
            <w:pPr>
              <w:pStyle w:val="Table"/>
            </w:pPr>
            <w:r>
              <w:t xml:space="preserve">Tác nhân </w:t>
            </w:r>
            <w:r w:rsidRPr="0031140B">
              <w:t xml:space="preserve">có thể truy cập vào giao diện xem </w:t>
            </w:r>
            <w:r w:rsidR="008C62DF">
              <w:t>đ</w:t>
            </w:r>
            <w:r w:rsidR="008C62DF" w:rsidRPr="00FD7C02">
              <w:t>ánh giá chất lượng</w:t>
            </w:r>
            <w:r w:rsidRPr="0031140B">
              <w:t xml:space="preserve"> để </w:t>
            </w:r>
            <w:r w:rsidR="008C62DF">
              <w:t xml:space="preserve">xem </w:t>
            </w:r>
            <w:r w:rsidR="008C62DF" w:rsidRPr="008C62DF">
              <w:t>danh sách các phản hồi của học sinh</w:t>
            </w:r>
          </w:p>
        </w:tc>
      </w:tr>
      <w:tr w:rsidR="00DC0CBE" w14:paraId="4825B1EF" w14:textId="77777777" w:rsidTr="008C62DF">
        <w:tc>
          <w:tcPr>
            <w:tcW w:w="2154" w:type="dxa"/>
            <w:gridSpan w:val="2"/>
          </w:tcPr>
          <w:p w14:paraId="0EDEABAA" w14:textId="77777777" w:rsidR="00DC0CBE" w:rsidRPr="002B0CEC" w:rsidRDefault="00DC0CBE" w:rsidP="00FD7C02">
            <w:pPr>
              <w:pStyle w:val="Table"/>
              <w:rPr>
                <w:b/>
                <w:bCs/>
              </w:rPr>
            </w:pPr>
            <w:r w:rsidRPr="002B0CEC">
              <w:rPr>
                <w:b/>
                <w:bCs/>
              </w:rPr>
              <w:t>Actors</w:t>
            </w:r>
          </w:p>
        </w:tc>
        <w:tc>
          <w:tcPr>
            <w:tcW w:w="6913" w:type="dxa"/>
            <w:gridSpan w:val="4"/>
          </w:tcPr>
          <w:p w14:paraId="0F6C487E" w14:textId="230EFAA7" w:rsidR="00DC0CBE" w:rsidRDefault="00DC0CBE" w:rsidP="00FD7C02">
            <w:pPr>
              <w:pStyle w:val="Table"/>
            </w:pPr>
            <w:r w:rsidRPr="00C6417A">
              <w:t>Tổng phụ trách</w:t>
            </w:r>
          </w:p>
        </w:tc>
      </w:tr>
      <w:tr w:rsidR="00DC0CBE" w14:paraId="44809F3C" w14:textId="77777777" w:rsidTr="008C62DF">
        <w:tc>
          <w:tcPr>
            <w:tcW w:w="2154" w:type="dxa"/>
            <w:gridSpan w:val="2"/>
          </w:tcPr>
          <w:p w14:paraId="69280573" w14:textId="77777777" w:rsidR="00DC0CBE" w:rsidRPr="002B0CEC" w:rsidRDefault="00DC0CBE" w:rsidP="00FD7C02">
            <w:pPr>
              <w:pStyle w:val="Table"/>
              <w:rPr>
                <w:b/>
                <w:bCs/>
              </w:rPr>
            </w:pPr>
            <w:r w:rsidRPr="002B0CEC">
              <w:rPr>
                <w:b/>
                <w:bCs/>
              </w:rPr>
              <w:t>Stackholder</w:t>
            </w:r>
          </w:p>
        </w:tc>
        <w:tc>
          <w:tcPr>
            <w:tcW w:w="6913" w:type="dxa"/>
            <w:gridSpan w:val="4"/>
          </w:tcPr>
          <w:p w14:paraId="3F65EEA2" w14:textId="77777777" w:rsidR="00DC0CBE" w:rsidRDefault="00DC0CBE" w:rsidP="00FD7C02">
            <w:pPr>
              <w:pStyle w:val="Table"/>
            </w:pPr>
            <w:r>
              <w:t>Không có</w:t>
            </w:r>
          </w:p>
        </w:tc>
      </w:tr>
      <w:tr w:rsidR="00DC0CBE" w14:paraId="51E93E34" w14:textId="77777777" w:rsidTr="008C62DF">
        <w:tc>
          <w:tcPr>
            <w:tcW w:w="2154" w:type="dxa"/>
            <w:gridSpan w:val="2"/>
          </w:tcPr>
          <w:p w14:paraId="1569873B" w14:textId="77777777" w:rsidR="00DC0CBE" w:rsidRPr="002B0CEC" w:rsidRDefault="00DC0CBE" w:rsidP="00FD7C02">
            <w:pPr>
              <w:pStyle w:val="Table"/>
              <w:rPr>
                <w:b/>
                <w:bCs/>
              </w:rPr>
            </w:pPr>
            <w:r w:rsidRPr="002B0CEC">
              <w:rPr>
                <w:b/>
                <w:bCs/>
              </w:rPr>
              <w:t>Preconditions</w:t>
            </w:r>
          </w:p>
        </w:tc>
        <w:tc>
          <w:tcPr>
            <w:tcW w:w="6913" w:type="dxa"/>
            <w:gridSpan w:val="4"/>
          </w:tcPr>
          <w:p w14:paraId="04307445" w14:textId="1023C9DC" w:rsidR="00DC0CBE" w:rsidRDefault="00DC0CBE" w:rsidP="008C62DF">
            <w:pPr>
              <w:pStyle w:val="Table"/>
            </w:pPr>
            <w:r>
              <w:t>Tác nhân</w:t>
            </w:r>
            <w:r w:rsidRPr="00706662">
              <w:t xml:space="preserve"> đã đăng nhập thành công vào hệ thống.</w:t>
            </w:r>
          </w:p>
        </w:tc>
      </w:tr>
      <w:tr w:rsidR="00DC0CBE" w14:paraId="2DF636D8" w14:textId="77777777" w:rsidTr="008C62DF">
        <w:tc>
          <w:tcPr>
            <w:tcW w:w="2154" w:type="dxa"/>
            <w:gridSpan w:val="2"/>
          </w:tcPr>
          <w:p w14:paraId="7C042123" w14:textId="77777777" w:rsidR="00DC0CBE" w:rsidRPr="002B0CEC" w:rsidRDefault="00DC0CBE" w:rsidP="00FD7C02">
            <w:pPr>
              <w:pStyle w:val="Table"/>
              <w:rPr>
                <w:b/>
                <w:bCs/>
              </w:rPr>
            </w:pPr>
            <w:r>
              <w:rPr>
                <w:b/>
                <w:bCs/>
              </w:rPr>
              <w:t>Post</w:t>
            </w:r>
            <w:r w:rsidRPr="002B0CEC">
              <w:rPr>
                <w:b/>
                <w:bCs/>
              </w:rPr>
              <w:t>conditions</w:t>
            </w:r>
          </w:p>
        </w:tc>
        <w:tc>
          <w:tcPr>
            <w:tcW w:w="6913" w:type="dxa"/>
            <w:gridSpan w:val="4"/>
          </w:tcPr>
          <w:p w14:paraId="45782A29" w14:textId="741CFE03" w:rsidR="00DC0CBE" w:rsidRDefault="008C62DF" w:rsidP="00FD7C02">
            <w:pPr>
              <w:pStyle w:val="Table"/>
            </w:pPr>
            <w:r w:rsidRPr="008C62DF">
              <w:t>Danh sách phản hồi được hiển thị đầy đủ và chính xác trên giao diện.</w:t>
            </w:r>
          </w:p>
        </w:tc>
      </w:tr>
      <w:tr w:rsidR="00DC0CBE" w14:paraId="64FBBF79" w14:textId="77777777" w:rsidTr="008C62DF">
        <w:trPr>
          <w:trHeight w:val="285"/>
        </w:trPr>
        <w:tc>
          <w:tcPr>
            <w:tcW w:w="2154" w:type="dxa"/>
            <w:gridSpan w:val="2"/>
            <w:vMerge w:val="restart"/>
          </w:tcPr>
          <w:p w14:paraId="59A2CF0A" w14:textId="77777777" w:rsidR="00DC0CBE" w:rsidRPr="002B0CEC" w:rsidRDefault="00DC0CBE" w:rsidP="00FD7C02">
            <w:pPr>
              <w:pStyle w:val="Table"/>
              <w:rPr>
                <w:b/>
                <w:bCs/>
              </w:rPr>
            </w:pPr>
            <w:r w:rsidRPr="002B0CEC">
              <w:rPr>
                <w:b/>
                <w:bCs/>
              </w:rPr>
              <w:t>Flow of activities</w:t>
            </w:r>
          </w:p>
        </w:tc>
        <w:tc>
          <w:tcPr>
            <w:tcW w:w="3473" w:type="dxa"/>
            <w:gridSpan w:val="2"/>
          </w:tcPr>
          <w:p w14:paraId="55ED92EA" w14:textId="77777777" w:rsidR="00DC0CBE" w:rsidRPr="002B0CEC" w:rsidRDefault="00DC0CBE" w:rsidP="00FD7C02">
            <w:pPr>
              <w:pStyle w:val="Table"/>
              <w:jc w:val="center"/>
              <w:rPr>
                <w:b/>
                <w:bCs/>
              </w:rPr>
            </w:pPr>
            <w:r w:rsidRPr="002B0CEC">
              <w:rPr>
                <w:b/>
                <w:bCs/>
              </w:rPr>
              <w:t>Actor</w:t>
            </w:r>
          </w:p>
        </w:tc>
        <w:tc>
          <w:tcPr>
            <w:tcW w:w="3440" w:type="dxa"/>
            <w:gridSpan w:val="2"/>
          </w:tcPr>
          <w:p w14:paraId="162A0482" w14:textId="77777777" w:rsidR="00DC0CBE" w:rsidRPr="002B0CEC" w:rsidRDefault="00DC0CBE" w:rsidP="00FD7C02">
            <w:pPr>
              <w:pStyle w:val="Table"/>
              <w:jc w:val="center"/>
              <w:rPr>
                <w:b/>
                <w:bCs/>
              </w:rPr>
            </w:pPr>
            <w:r w:rsidRPr="002B0CEC">
              <w:rPr>
                <w:b/>
                <w:bCs/>
              </w:rPr>
              <w:t>System</w:t>
            </w:r>
          </w:p>
        </w:tc>
      </w:tr>
      <w:tr w:rsidR="00DC0CBE" w14:paraId="25C10516" w14:textId="77777777" w:rsidTr="008C62DF">
        <w:trPr>
          <w:trHeight w:val="285"/>
        </w:trPr>
        <w:tc>
          <w:tcPr>
            <w:tcW w:w="2154" w:type="dxa"/>
            <w:gridSpan w:val="2"/>
            <w:vMerge/>
          </w:tcPr>
          <w:p w14:paraId="28ED7367" w14:textId="77777777" w:rsidR="00DC0CBE" w:rsidRPr="00BB55C5" w:rsidRDefault="00DC0CBE" w:rsidP="00FD7C02">
            <w:pPr>
              <w:pStyle w:val="Table"/>
            </w:pPr>
          </w:p>
        </w:tc>
        <w:tc>
          <w:tcPr>
            <w:tcW w:w="3473" w:type="dxa"/>
            <w:gridSpan w:val="2"/>
          </w:tcPr>
          <w:p w14:paraId="38710638" w14:textId="77777777" w:rsidR="00DC0CBE" w:rsidRPr="00DB50F4" w:rsidRDefault="00DC0CBE" w:rsidP="00FD7C02">
            <w:pPr>
              <w:pStyle w:val="Table"/>
            </w:pPr>
            <w:r>
              <w:t>1. Đ</w:t>
            </w:r>
            <w:r w:rsidRPr="00DB50F4">
              <w:t>ăng nhập vào hệ thống.</w:t>
            </w:r>
          </w:p>
          <w:p w14:paraId="630856FA" w14:textId="77777777" w:rsidR="00DC0CBE" w:rsidRDefault="00DC0CBE" w:rsidP="00FD7C02">
            <w:pPr>
              <w:pStyle w:val="Table"/>
              <w:spacing w:before="0"/>
            </w:pPr>
          </w:p>
          <w:p w14:paraId="51FD9D58" w14:textId="77777777" w:rsidR="00DC0CBE" w:rsidRDefault="00DC0CBE" w:rsidP="00FD7C02">
            <w:pPr>
              <w:pStyle w:val="Table"/>
              <w:spacing w:before="0"/>
            </w:pPr>
          </w:p>
          <w:p w14:paraId="098A21B9" w14:textId="69C6D259" w:rsidR="00DC0CBE" w:rsidRDefault="00DC0CBE" w:rsidP="00FD7C02">
            <w:pPr>
              <w:pStyle w:val="Table"/>
              <w:spacing w:before="0"/>
            </w:pPr>
            <w:r>
              <w:t>2. C</w:t>
            </w:r>
            <w:r w:rsidRPr="00DB50F4">
              <w:t xml:space="preserve">họn </w:t>
            </w:r>
            <w:r>
              <w:t xml:space="preserve">chức năng </w:t>
            </w:r>
            <w:r w:rsidRPr="00C2764E">
              <w:t>“</w:t>
            </w:r>
            <w:r w:rsidR="008C62DF">
              <w:t>Đánh giá chất lượng</w:t>
            </w:r>
            <w:r w:rsidRPr="00C2764E">
              <w:t>”</w:t>
            </w:r>
            <w:r>
              <w:t xml:space="preserve"> trên giao diện website.</w:t>
            </w:r>
          </w:p>
          <w:p w14:paraId="5CECA3DC" w14:textId="77777777" w:rsidR="008C62DF" w:rsidRDefault="008C62DF" w:rsidP="00FD7C02">
            <w:pPr>
              <w:pStyle w:val="Table"/>
              <w:spacing w:before="0"/>
            </w:pPr>
          </w:p>
          <w:p w14:paraId="133C6723" w14:textId="3ABF715F" w:rsidR="00DC0CBE" w:rsidRDefault="00DC0CBE" w:rsidP="00FD7C02">
            <w:pPr>
              <w:pStyle w:val="Table"/>
              <w:spacing w:before="0"/>
            </w:pPr>
            <w:r>
              <w:t xml:space="preserve">3. </w:t>
            </w:r>
            <w:r w:rsidR="008C62DF" w:rsidRPr="008C62DF">
              <w:t>Chọn phản hồi cụ thể để xem chi tiết</w:t>
            </w:r>
            <w:r w:rsidRPr="00483E77">
              <w:t>.</w:t>
            </w:r>
          </w:p>
        </w:tc>
        <w:tc>
          <w:tcPr>
            <w:tcW w:w="3440" w:type="dxa"/>
            <w:gridSpan w:val="2"/>
          </w:tcPr>
          <w:p w14:paraId="0F4D74A5" w14:textId="77777777" w:rsidR="00DC0CBE" w:rsidRDefault="00DC0CBE" w:rsidP="00FD7C02">
            <w:pPr>
              <w:pStyle w:val="Table"/>
            </w:pPr>
            <w:r>
              <w:t>1.1 Xác thực tài khoản có trong cơ sở dữ liệu.</w:t>
            </w:r>
          </w:p>
          <w:p w14:paraId="2980A9FF" w14:textId="77777777" w:rsidR="00DC0CBE" w:rsidRPr="00DB50F4" w:rsidRDefault="00DC0CBE" w:rsidP="00FD7C02">
            <w:pPr>
              <w:pStyle w:val="Table"/>
              <w:spacing w:before="0"/>
            </w:pPr>
            <w:r>
              <w:t>1.2 Trả về kết quả đăng nhập.</w:t>
            </w:r>
          </w:p>
          <w:p w14:paraId="372F6506" w14:textId="5D6D27EB" w:rsidR="00DC0CBE" w:rsidRDefault="00DC0CBE" w:rsidP="00FD7C02">
            <w:pPr>
              <w:pStyle w:val="Table"/>
              <w:spacing w:before="0"/>
            </w:pPr>
            <w:r w:rsidRPr="0031140B">
              <w:t xml:space="preserve">2.1 </w:t>
            </w:r>
            <w:r>
              <w:t xml:space="preserve">Chuyển đến giao diện </w:t>
            </w:r>
            <w:r w:rsidR="008C62DF">
              <w:t>Đánh giá chất lượng và h</w:t>
            </w:r>
            <w:r w:rsidR="008C62DF" w:rsidRPr="008C62DF">
              <w:t xml:space="preserve">iển thị danh sách các phản hồi đã được gửi từ học </w:t>
            </w:r>
            <w:r w:rsidR="008C62DF">
              <w:t>sinh.</w:t>
            </w:r>
          </w:p>
          <w:p w14:paraId="30436D33" w14:textId="2E57224A" w:rsidR="00DC0CBE" w:rsidRDefault="00DC0CBE" w:rsidP="00FD7C02">
            <w:pPr>
              <w:pStyle w:val="Table"/>
              <w:spacing w:before="0"/>
            </w:pPr>
            <w:r>
              <w:t xml:space="preserve">3.1 </w:t>
            </w:r>
            <w:r w:rsidR="008C62DF" w:rsidRPr="008C62DF">
              <w:t>Hiển thị nội dung chi tiết của phản hồi được chọn, bao gồm nội dung, ngày gửi.</w:t>
            </w:r>
          </w:p>
        </w:tc>
      </w:tr>
      <w:tr w:rsidR="00DC0CBE" w14:paraId="72F1AF09" w14:textId="77777777" w:rsidTr="008C62DF">
        <w:tc>
          <w:tcPr>
            <w:tcW w:w="2154" w:type="dxa"/>
            <w:gridSpan w:val="2"/>
          </w:tcPr>
          <w:p w14:paraId="78ECE25F" w14:textId="77777777" w:rsidR="00DC0CBE" w:rsidRPr="002B0CEC" w:rsidRDefault="00DC0CBE" w:rsidP="00FD7C02">
            <w:pPr>
              <w:pStyle w:val="Table"/>
              <w:rPr>
                <w:b/>
                <w:bCs/>
              </w:rPr>
            </w:pPr>
            <w:r w:rsidRPr="002B0CEC">
              <w:rPr>
                <w:b/>
                <w:bCs/>
              </w:rPr>
              <w:t>Exception</w:t>
            </w:r>
          </w:p>
        </w:tc>
        <w:tc>
          <w:tcPr>
            <w:tcW w:w="6913" w:type="dxa"/>
            <w:gridSpan w:val="4"/>
            <w:vAlign w:val="center"/>
          </w:tcPr>
          <w:p w14:paraId="32B55E5C" w14:textId="767934F5" w:rsidR="00DC0CBE" w:rsidRDefault="00DC0CBE" w:rsidP="00FD7C02">
            <w:pPr>
              <w:pStyle w:val="Table"/>
            </w:pPr>
            <w:r w:rsidRPr="00483E77">
              <w:t xml:space="preserve">Nếu không có </w:t>
            </w:r>
            <w:r w:rsidR="008C62DF">
              <w:t>đánh giá chất lượng nào</w:t>
            </w:r>
            <w:r w:rsidRPr="00483E77">
              <w:t xml:space="preserve">, hệ thống sẽ thông báo rằng “Không có </w:t>
            </w:r>
            <w:r w:rsidR="008C62DF">
              <w:t>thông tin trong mục này.</w:t>
            </w:r>
            <w:r w:rsidRPr="00483E77">
              <w:t>”.</w:t>
            </w:r>
          </w:p>
        </w:tc>
      </w:tr>
      <w:tr w:rsidR="00DC0CBE" w14:paraId="4AFA43BF" w14:textId="77777777" w:rsidTr="008C62DF">
        <w:tc>
          <w:tcPr>
            <w:tcW w:w="9067" w:type="dxa"/>
            <w:gridSpan w:val="6"/>
          </w:tcPr>
          <w:p w14:paraId="3CD4CE47" w14:textId="77777777" w:rsidR="00DC0CBE" w:rsidRPr="002B0CEC" w:rsidRDefault="00DC0CBE" w:rsidP="00FD7C02">
            <w:pPr>
              <w:pStyle w:val="Table"/>
              <w:rPr>
                <w:b/>
                <w:bCs/>
              </w:rPr>
            </w:pPr>
            <w:r w:rsidRPr="002B0CEC">
              <w:rPr>
                <w:b/>
                <w:bCs/>
              </w:rPr>
              <w:t>Summary</w:t>
            </w:r>
          </w:p>
        </w:tc>
      </w:tr>
      <w:tr w:rsidR="00DC0CBE" w14:paraId="10395BB6" w14:textId="77777777" w:rsidTr="008C62DF">
        <w:tc>
          <w:tcPr>
            <w:tcW w:w="1984" w:type="dxa"/>
          </w:tcPr>
          <w:p w14:paraId="7E05DAF0" w14:textId="77777777" w:rsidR="00DC0CBE" w:rsidRPr="002B0CEC" w:rsidRDefault="00DC0CBE" w:rsidP="00FD7C02">
            <w:pPr>
              <w:pStyle w:val="Table"/>
              <w:jc w:val="center"/>
              <w:rPr>
                <w:b/>
                <w:bCs/>
              </w:rPr>
            </w:pPr>
            <w:r w:rsidRPr="002B0CEC">
              <w:rPr>
                <w:b/>
                <w:bCs/>
              </w:rPr>
              <w:t>Inputs</w:t>
            </w:r>
          </w:p>
        </w:tc>
        <w:tc>
          <w:tcPr>
            <w:tcW w:w="1928" w:type="dxa"/>
            <w:gridSpan w:val="2"/>
          </w:tcPr>
          <w:p w14:paraId="41AD2040" w14:textId="77777777" w:rsidR="00DC0CBE" w:rsidRPr="002B0CEC" w:rsidRDefault="00DC0CBE" w:rsidP="00FD7C02">
            <w:pPr>
              <w:pStyle w:val="Table"/>
              <w:jc w:val="center"/>
              <w:rPr>
                <w:b/>
                <w:bCs/>
              </w:rPr>
            </w:pPr>
            <w:r w:rsidRPr="002B0CEC">
              <w:rPr>
                <w:b/>
                <w:bCs/>
              </w:rPr>
              <w:t>Source</w:t>
            </w:r>
          </w:p>
        </w:tc>
        <w:tc>
          <w:tcPr>
            <w:tcW w:w="3061" w:type="dxa"/>
            <w:gridSpan w:val="2"/>
          </w:tcPr>
          <w:p w14:paraId="29BB02DB" w14:textId="77777777" w:rsidR="00DC0CBE" w:rsidRPr="002B0CEC" w:rsidRDefault="00DC0CBE" w:rsidP="00FD7C02">
            <w:pPr>
              <w:pStyle w:val="Table"/>
              <w:jc w:val="center"/>
              <w:rPr>
                <w:b/>
                <w:bCs/>
              </w:rPr>
            </w:pPr>
            <w:r w:rsidRPr="002B0CEC">
              <w:rPr>
                <w:b/>
                <w:bCs/>
              </w:rPr>
              <w:t>Outputs</w:t>
            </w:r>
          </w:p>
        </w:tc>
        <w:tc>
          <w:tcPr>
            <w:tcW w:w="2094" w:type="dxa"/>
          </w:tcPr>
          <w:p w14:paraId="0669499A" w14:textId="77777777" w:rsidR="00DC0CBE" w:rsidRPr="002B0CEC" w:rsidRDefault="00DC0CBE" w:rsidP="00FD7C02">
            <w:pPr>
              <w:pStyle w:val="Table"/>
              <w:jc w:val="center"/>
              <w:rPr>
                <w:b/>
                <w:bCs/>
              </w:rPr>
            </w:pPr>
            <w:r w:rsidRPr="002B0CEC">
              <w:rPr>
                <w:b/>
                <w:bCs/>
              </w:rPr>
              <w:t>Destination</w:t>
            </w:r>
          </w:p>
        </w:tc>
      </w:tr>
      <w:tr w:rsidR="00DC0CBE" w14:paraId="056C55E8" w14:textId="77777777" w:rsidTr="008C62DF">
        <w:tc>
          <w:tcPr>
            <w:tcW w:w="1984" w:type="dxa"/>
          </w:tcPr>
          <w:p w14:paraId="03800287" w14:textId="728951E7" w:rsidR="00DC0CBE" w:rsidRPr="003230A8" w:rsidRDefault="008C62DF" w:rsidP="00FD7C02">
            <w:pPr>
              <w:pStyle w:val="Table"/>
            </w:pPr>
            <w:r>
              <w:t>Không có</w:t>
            </w:r>
          </w:p>
        </w:tc>
        <w:tc>
          <w:tcPr>
            <w:tcW w:w="1928" w:type="dxa"/>
            <w:gridSpan w:val="2"/>
          </w:tcPr>
          <w:p w14:paraId="60EDAB5D" w14:textId="6F6E1DBD" w:rsidR="00DC0CBE" w:rsidRPr="003230A8" w:rsidRDefault="00DC0CBE" w:rsidP="00FD7C02">
            <w:pPr>
              <w:pStyle w:val="Table"/>
            </w:pPr>
            <w:r w:rsidRPr="00C6417A">
              <w:t xml:space="preserve">Bảng </w:t>
            </w:r>
            <w:r w:rsidR="008C62DF">
              <w:t>Complain</w:t>
            </w:r>
          </w:p>
        </w:tc>
        <w:tc>
          <w:tcPr>
            <w:tcW w:w="3061" w:type="dxa"/>
            <w:gridSpan w:val="2"/>
          </w:tcPr>
          <w:p w14:paraId="18D40314" w14:textId="4F25E4A8" w:rsidR="00DC0CBE" w:rsidRPr="003230A8" w:rsidRDefault="00DC0CBE" w:rsidP="00FD7C02">
            <w:pPr>
              <w:pStyle w:val="Table"/>
            </w:pPr>
            <w:r w:rsidRPr="00C6417A">
              <w:t xml:space="preserve">Danh sách </w:t>
            </w:r>
            <w:r w:rsidR="008C62DF" w:rsidRPr="008C62DF">
              <w:t>các phản hồi</w:t>
            </w:r>
            <w:r>
              <w:t>.</w:t>
            </w:r>
          </w:p>
        </w:tc>
        <w:tc>
          <w:tcPr>
            <w:tcW w:w="2094" w:type="dxa"/>
          </w:tcPr>
          <w:p w14:paraId="1886C626" w14:textId="10F45EAE" w:rsidR="00DC0CBE" w:rsidRPr="003230A8" w:rsidRDefault="00DC0CBE" w:rsidP="00FD7C02">
            <w:pPr>
              <w:pStyle w:val="Table"/>
            </w:pPr>
            <w:r>
              <w:t xml:space="preserve">Trang </w:t>
            </w:r>
            <w:r w:rsidR="008C62DF">
              <w:t>đánh giá chất lượng</w:t>
            </w:r>
            <w:r>
              <w:t>.</w:t>
            </w:r>
          </w:p>
        </w:tc>
      </w:tr>
    </w:tbl>
    <w:p w14:paraId="73D68B4A" w14:textId="28AADE9F" w:rsidR="00EF121A" w:rsidRPr="00EF121A" w:rsidRDefault="00DC0CBE" w:rsidP="00DC0CBE">
      <w:r>
        <w:br w:type="page"/>
      </w:r>
    </w:p>
    <w:p w14:paraId="643BE792" w14:textId="77777777" w:rsidR="00EF121A" w:rsidRDefault="00EF121A" w:rsidP="004601A2">
      <w:pPr>
        <w:pStyle w:val="Heading4"/>
      </w:pPr>
      <w:bookmarkStart w:id="109" w:name="_Toc182649153"/>
      <w:r w:rsidRPr="00DE45CF">
        <w:lastRenderedPageBreak/>
        <w:t>Xem </w:t>
      </w:r>
      <w:bookmarkStart w:id="110" w:name="_Hlk181986816"/>
      <w:r w:rsidRPr="00DE45CF">
        <w:t>danh sách học sinh</w:t>
      </w:r>
      <w:bookmarkEnd w:id="109"/>
    </w:p>
    <w:bookmarkEnd w:id="110"/>
    <w:p w14:paraId="7905432C" w14:textId="11B4BD9F" w:rsidR="00DE45CF" w:rsidRPr="00483E77" w:rsidRDefault="003728F6" w:rsidP="00483E77">
      <w:pPr>
        <w:spacing w:line="240" w:lineRule="auto"/>
        <w:ind w:firstLine="0"/>
        <w:jc w:val="left"/>
        <w:rPr>
          <w:sz w:val="24"/>
          <w:szCs w:val="24"/>
          <w:lang w:eastAsia="vi-VN"/>
        </w:rPr>
      </w:pPr>
      <w:r w:rsidRPr="003728F6">
        <w:rPr>
          <w:noProof/>
          <w:sz w:val="24"/>
          <w:szCs w:val="24"/>
          <w:lang w:eastAsia="vi-VN"/>
        </w:rPr>
        <w:drawing>
          <wp:inline distT="0" distB="0" distL="0" distR="0" wp14:anchorId="36346A94" wp14:editId="68AE155A">
            <wp:extent cx="5759238" cy="2171700"/>
            <wp:effectExtent l="0" t="0" r="0" b="0"/>
            <wp:docPr id="14363658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167" b="3483"/>
                    <a:stretch/>
                  </pic:blipFill>
                  <pic:spPr bwMode="auto">
                    <a:xfrm>
                      <a:off x="0" y="0"/>
                      <a:ext cx="5760000" cy="2171987"/>
                    </a:xfrm>
                    <a:prstGeom prst="rect">
                      <a:avLst/>
                    </a:prstGeom>
                    <a:noFill/>
                    <a:ln>
                      <a:noFill/>
                    </a:ln>
                    <a:extLst>
                      <a:ext uri="{53640926-AAD7-44D8-BBD7-CCE9431645EC}">
                        <a14:shadowObscured xmlns:a14="http://schemas.microsoft.com/office/drawing/2010/main"/>
                      </a:ext>
                    </a:extLst>
                  </pic:spPr>
                </pic:pic>
              </a:graphicData>
            </a:graphic>
          </wp:inline>
        </w:drawing>
      </w:r>
    </w:p>
    <w:p w14:paraId="59EEEBF7" w14:textId="3367BAF2" w:rsidR="00DE45CF" w:rsidRPr="000C5246" w:rsidRDefault="00DE45CF" w:rsidP="00DE45CF">
      <w:pPr>
        <w:pStyle w:val="Caption"/>
      </w:pPr>
      <w:bookmarkStart w:id="111" w:name="_Toc182648938"/>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11</w:t>
      </w:r>
      <w:r>
        <w:fldChar w:fldCharType="end"/>
      </w:r>
      <w:r>
        <w:t xml:space="preserve"> Use-case</w:t>
      </w:r>
      <w:r w:rsidRPr="001C346C">
        <w:t xml:space="preserve"> </w:t>
      </w:r>
      <w:r w:rsidRPr="00F72570">
        <w:t xml:space="preserve">Xem </w:t>
      </w:r>
      <w:r w:rsidRPr="00DE45CF">
        <w:t>danh sách học sinh</w:t>
      </w:r>
      <w:bookmarkEnd w:id="111"/>
    </w:p>
    <w:p w14:paraId="3DDF3BAC" w14:textId="11F3331B" w:rsidR="00DE45CF" w:rsidRPr="003853E2" w:rsidRDefault="00DE45CF" w:rsidP="00DE45CF">
      <w:pPr>
        <w:pStyle w:val="Bng"/>
      </w:pPr>
      <w:bookmarkStart w:id="112" w:name="_Toc182607575"/>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13</w:t>
      </w:r>
      <w:r>
        <w:fldChar w:fldCharType="end"/>
      </w:r>
      <w:r>
        <w:t xml:space="preserve"> </w:t>
      </w:r>
      <w:r w:rsidRPr="003853E2">
        <w:t xml:space="preserve">Bảng đặc tả </w:t>
      </w:r>
      <w:r>
        <w:t>Use-case</w:t>
      </w:r>
      <w:r w:rsidRPr="003853E2">
        <w:t xml:space="preserve"> Xem </w:t>
      </w:r>
      <w:r w:rsidRPr="00DE45CF">
        <w:t>danh sách học sinh</w:t>
      </w:r>
      <w:bookmarkEnd w:id="112"/>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114"/>
        <w:gridCol w:w="1644"/>
        <w:gridCol w:w="1715"/>
        <w:gridCol w:w="1346"/>
        <w:gridCol w:w="2094"/>
      </w:tblGrid>
      <w:tr w:rsidR="00DE45CF" w14:paraId="4A30A8B4" w14:textId="77777777" w:rsidTr="005105F4">
        <w:tc>
          <w:tcPr>
            <w:tcW w:w="2154" w:type="dxa"/>
          </w:tcPr>
          <w:p w14:paraId="30621954" w14:textId="77777777" w:rsidR="00DE45CF" w:rsidRPr="002B0CEC" w:rsidRDefault="00DE45CF" w:rsidP="00390981">
            <w:pPr>
              <w:pStyle w:val="Table"/>
              <w:rPr>
                <w:b/>
                <w:bCs/>
              </w:rPr>
            </w:pPr>
            <w:r w:rsidRPr="002B0CEC">
              <w:rPr>
                <w:b/>
                <w:bCs/>
              </w:rPr>
              <w:t>ID</w:t>
            </w:r>
          </w:p>
        </w:tc>
        <w:tc>
          <w:tcPr>
            <w:tcW w:w="6913" w:type="dxa"/>
            <w:gridSpan w:val="5"/>
          </w:tcPr>
          <w:p w14:paraId="3E7283A2" w14:textId="50B58FD6" w:rsidR="00DE45CF" w:rsidRPr="008F783A" w:rsidRDefault="00EF121A" w:rsidP="00390981">
            <w:pPr>
              <w:pStyle w:val="Table"/>
            </w:pPr>
            <w:r>
              <w:t>UC11</w:t>
            </w:r>
          </w:p>
        </w:tc>
      </w:tr>
      <w:tr w:rsidR="00DE45CF" w14:paraId="77E77180" w14:textId="77777777" w:rsidTr="005105F4">
        <w:tc>
          <w:tcPr>
            <w:tcW w:w="2154" w:type="dxa"/>
          </w:tcPr>
          <w:p w14:paraId="47C4ECD6" w14:textId="77777777" w:rsidR="00DE45CF" w:rsidRPr="002B0CEC" w:rsidRDefault="00DE45CF" w:rsidP="00390981">
            <w:pPr>
              <w:pStyle w:val="Table"/>
              <w:rPr>
                <w:b/>
                <w:bCs/>
              </w:rPr>
            </w:pPr>
            <w:r>
              <w:rPr>
                <w:b/>
                <w:bCs/>
              </w:rPr>
              <w:t>Use-case</w:t>
            </w:r>
          </w:p>
        </w:tc>
        <w:tc>
          <w:tcPr>
            <w:tcW w:w="6913" w:type="dxa"/>
            <w:gridSpan w:val="5"/>
          </w:tcPr>
          <w:p w14:paraId="68BEB9B6" w14:textId="30CE37DE" w:rsidR="00DE45CF" w:rsidRDefault="00DE45CF" w:rsidP="00390981">
            <w:pPr>
              <w:pStyle w:val="Table"/>
            </w:pPr>
            <w:r w:rsidRPr="00F72570">
              <w:t xml:space="preserve">Xem </w:t>
            </w:r>
            <w:r w:rsidRPr="00DE45CF">
              <w:t>danh sách học sinh</w:t>
            </w:r>
          </w:p>
        </w:tc>
      </w:tr>
      <w:tr w:rsidR="00DE45CF" w14:paraId="52968982" w14:textId="77777777" w:rsidTr="005105F4">
        <w:tc>
          <w:tcPr>
            <w:tcW w:w="2154" w:type="dxa"/>
          </w:tcPr>
          <w:p w14:paraId="04FA3B68" w14:textId="77777777" w:rsidR="00DE45CF" w:rsidRPr="002B0CEC" w:rsidRDefault="00DE45CF" w:rsidP="00390981">
            <w:pPr>
              <w:pStyle w:val="Table"/>
              <w:rPr>
                <w:b/>
                <w:bCs/>
              </w:rPr>
            </w:pPr>
            <w:r w:rsidRPr="002B0CEC">
              <w:rPr>
                <w:b/>
                <w:bCs/>
              </w:rPr>
              <w:t>Sceneraio</w:t>
            </w:r>
          </w:p>
        </w:tc>
        <w:tc>
          <w:tcPr>
            <w:tcW w:w="6913" w:type="dxa"/>
            <w:gridSpan w:val="5"/>
          </w:tcPr>
          <w:p w14:paraId="0EC5BAA8" w14:textId="1B58BB5E" w:rsidR="00DE45CF" w:rsidRDefault="00DE45CF" w:rsidP="00390981">
            <w:pPr>
              <w:pStyle w:val="Table"/>
            </w:pPr>
            <w:r>
              <w:t xml:space="preserve">Tác nhân </w:t>
            </w:r>
            <w:r w:rsidR="008D3E5A" w:rsidRPr="008D3E5A">
              <w:t xml:space="preserve">muốn xem danh sách học sinh trong lớp của mình thông qua </w:t>
            </w:r>
            <w:r w:rsidR="008D3E5A">
              <w:t>website trường.</w:t>
            </w:r>
          </w:p>
        </w:tc>
      </w:tr>
      <w:tr w:rsidR="00DE45CF" w14:paraId="6A3D3663" w14:textId="77777777" w:rsidTr="005105F4">
        <w:tc>
          <w:tcPr>
            <w:tcW w:w="2154" w:type="dxa"/>
          </w:tcPr>
          <w:p w14:paraId="74262F31" w14:textId="77777777" w:rsidR="00DE45CF" w:rsidRPr="002B0CEC" w:rsidRDefault="00DE45CF" w:rsidP="00390981">
            <w:pPr>
              <w:pStyle w:val="Table"/>
              <w:rPr>
                <w:b/>
                <w:bCs/>
              </w:rPr>
            </w:pPr>
            <w:r w:rsidRPr="002B0CEC">
              <w:rPr>
                <w:b/>
                <w:bCs/>
              </w:rPr>
              <w:t>Triggering Event</w:t>
            </w:r>
          </w:p>
        </w:tc>
        <w:tc>
          <w:tcPr>
            <w:tcW w:w="6913" w:type="dxa"/>
            <w:gridSpan w:val="5"/>
          </w:tcPr>
          <w:p w14:paraId="77ED6B60" w14:textId="2CC2A8C4" w:rsidR="00DE45CF" w:rsidRDefault="00DE45CF" w:rsidP="00390981">
            <w:pPr>
              <w:pStyle w:val="Table"/>
            </w:pPr>
            <w:r>
              <w:t>N</w:t>
            </w:r>
            <w:r w:rsidRPr="0072019B">
              <w:t xml:space="preserve">hấn </w:t>
            </w:r>
            <w:r>
              <w:t>chức năng “</w:t>
            </w:r>
            <w:r w:rsidR="008F0E80">
              <w:t>D</w:t>
            </w:r>
            <w:r w:rsidR="008F0E80" w:rsidRPr="00DE45CF">
              <w:t>anh sách học sinh</w:t>
            </w:r>
            <w:r>
              <w:t>”</w:t>
            </w:r>
            <w:r w:rsidRPr="0072019B">
              <w:t xml:space="preserve"> trên giao diện</w:t>
            </w:r>
            <w:r>
              <w:t xml:space="preserve"> website</w:t>
            </w:r>
            <w:r w:rsidRPr="0072019B">
              <w:t>.</w:t>
            </w:r>
          </w:p>
        </w:tc>
      </w:tr>
      <w:tr w:rsidR="00DE45CF" w14:paraId="1740B041" w14:textId="77777777" w:rsidTr="005105F4">
        <w:tc>
          <w:tcPr>
            <w:tcW w:w="2154" w:type="dxa"/>
          </w:tcPr>
          <w:p w14:paraId="495C5F30" w14:textId="77777777" w:rsidR="00DE45CF" w:rsidRPr="002B0CEC" w:rsidRDefault="00DE45CF" w:rsidP="00390981">
            <w:pPr>
              <w:pStyle w:val="Table"/>
              <w:rPr>
                <w:b/>
                <w:bCs/>
              </w:rPr>
            </w:pPr>
            <w:r w:rsidRPr="002B0CEC">
              <w:rPr>
                <w:b/>
                <w:bCs/>
              </w:rPr>
              <w:t>Brief description</w:t>
            </w:r>
          </w:p>
        </w:tc>
        <w:tc>
          <w:tcPr>
            <w:tcW w:w="6913" w:type="dxa"/>
            <w:gridSpan w:val="5"/>
          </w:tcPr>
          <w:p w14:paraId="77BC8B80" w14:textId="72ADCF9E" w:rsidR="00DE45CF" w:rsidRDefault="00DE45CF" w:rsidP="00390981">
            <w:pPr>
              <w:pStyle w:val="Table"/>
            </w:pPr>
            <w:r>
              <w:t xml:space="preserve">Tác nhân </w:t>
            </w:r>
            <w:r w:rsidRPr="0031140B">
              <w:t xml:space="preserve">có thể truy cập vào giao diện xem </w:t>
            </w:r>
            <w:r w:rsidR="008D3E5A">
              <w:t>danh sách học sinh</w:t>
            </w:r>
            <w:r w:rsidRPr="0031140B">
              <w:t xml:space="preserve"> để biết </w:t>
            </w:r>
            <w:r w:rsidR="008D3E5A" w:rsidRPr="008D3E5A">
              <w:t>thông tin chi tiết của từng học sinh</w:t>
            </w:r>
            <w:r w:rsidR="008D3E5A">
              <w:t xml:space="preserve"> </w:t>
            </w:r>
            <w:r w:rsidR="008D3E5A" w:rsidRPr="008D3E5A">
              <w:t>bao gồm tên, mã học sinh, lớp học, trạng thái học tập,</w:t>
            </w:r>
            <w:r w:rsidR="008D3E5A">
              <w:t>...</w:t>
            </w:r>
          </w:p>
        </w:tc>
      </w:tr>
      <w:tr w:rsidR="00DE45CF" w14:paraId="4BEA50E6" w14:textId="77777777" w:rsidTr="005105F4">
        <w:tc>
          <w:tcPr>
            <w:tcW w:w="2154" w:type="dxa"/>
          </w:tcPr>
          <w:p w14:paraId="27B65FBE" w14:textId="77777777" w:rsidR="00DE45CF" w:rsidRPr="002B0CEC" w:rsidRDefault="00DE45CF" w:rsidP="00390981">
            <w:pPr>
              <w:pStyle w:val="Table"/>
              <w:rPr>
                <w:b/>
                <w:bCs/>
              </w:rPr>
            </w:pPr>
            <w:r w:rsidRPr="002B0CEC">
              <w:rPr>
                <w:b/>
                <w:bCs/>
              </w:rPr>
              <w:t>Actors</w:t>
            </w:r>
          </w:p>
        </w:tc>
        <w:tc>
          <w:tcPr>
            <w:tcW w:w="6913" w:type="dxa"/>
            <w:gridSpan w:val="5"/>
          </w:tcPr>
          <w:p w14:paraId="1A83C35C" w14:textId="10FC691A" w:rsidR="00DE45CF" w:rsidRDefault="008D3E5A" w:rsidP="00390981">
            <w:pPr>
              <w:pStyle w:val="Table"/>
            </w:pPr>
            <w:r w:rsidRPr="00C6417A">
              <w:t>Tổng phụ trách, giáo viên</w:t>
            </w:r>
          </w:p>
        </w:tc>
      </w:tr>
      <w:tr w:rsidR="00DE45CF" w14:paraId="4DF2070E" w14:textId="77777777" w:rsidTr="005105F4">
        <w:tc>
          <w:tcPr>
            <w:tcW w:w="2154" w:type="dxa"/>
          </w:tcPr>
          <w:p w14:paraId="772E7566" w14:textId="77777777" w:rsidR="00DE45CF" w:rsidRPr="002B0CEC" w:rsidRDefault="00DE45CF" w:rsidP="00390981">
            <w:pPr>
              <w:pStyle w:val="Table"/>
              <w:rPr>
                <w:b/>
                <w:bCs/>
              </w:rPr>
            </w:pPr>
            <w:r w:rsidRPr="002B0CEC">
              <w:rPr>
                <w:b/>
                <w:bCs/>
              </w:rPr>
              <w:t>Stackholder</w:t>
            </w:r>
          </w:p>
        </w:tc>
        <w:tc>
          <w:tcPr>
            <w:tcW w:w="6913" w:type="dxa"/>
            <w:gridSpan w:val="5"/>
          </w:tcPr>
          <w:p w14:paraId="4C5AAED5" w14:textId="0DAB1DAC" w:rsidR="00DE45CF" w:rsidRDefault="008D3E5A" w:rsidP="00390981">
            <w:pPr>
              <w:pStyle w:val="Table"/>
            </w:pPr>
            <w:r>
              <w:t>Không có</w:t>
            </w:r>
          </w:p>
        </w:tc>
      </w:tr>
      <w:tr w:rsidR="00DE45CF" w14:paraId="206C63BC" w14:textId="77777777" w:rsidTr="005105F4">
        <w:tc>
          <w:tcPr>
            <w:tcW w:w="2154" w:type="dxa"/>
          </w:tcPr>
          <w:p w14:paraId="59059095" w14:textId="77777777" w:rsidR="00DE45CF" w:rsidRPr="002B0CEC" w:rsidRDefault="00DE45CF" w:rsidP="00390981">
            <w:pPr>
              <w:pStyle w:val="Table"/>
              <w:rPr>
                <w:b/>
                <w:bCs/>
              </w:rPr>
            </w:pPr>
            <w:r w:rsidRPr="002B0CEC">
              <w:rPr>
                <w:b/>
                <w:bCs/>
              </w:rPr>
              <w:t>Preconditions</w:t>
            </w:r>
          </w:p>
        </w:tc>
        <w:tc>
          <w:tcPr>
            <w:tcW w:w="6913" w:type="dxa"/>
            <w:gridSpan w:val="5"/>
          </w:tcPr>
          <w:p w14:paraId="294C98F2" w14:textId="6104712C" w:rsidR="008D3E5A" w:rsidRDefault="008D3E5A" w:rsidP="008D3E5A">
            <w:pPr>
              <w:pStyle w:val="Table"/>
            </w:pPr>
            <w:r>
              <w:t>- Tác nhân</w:t>
            </w:r>
            <w:r w:rsidRPr="00706662">
              <w:t xml:space="preserve"> đã đăng nhập thành công vào hệ thống.</w:t>
            </w:r>
          </w:p>
          <w:p w14:paraId="7A944A96" w14:textId="4E393B27" w:rsidR="008D3E5A" w:rsidRDefault="008D3E5A" w:rsidP="008D3E5A">
            <w:pPr>
              <w:pStyle w:val="Table"/>
              <w:spacing w:before="0"/>
            </w:pPr>
            <w:r>
              <w:t>- Giáo viên có quyền truy cập vào lớp học của mình.</w:t>
            </w:r>
          </w:p>
          <w:p w14:paraId="45887E91" w14:textId="6AA1FA4A" w:rsidR="00DE45CF" w:rsidRDefault="008D3E5A" w:rsidP="008D3E5A">
            <w:pPr>
              <w:pStyle w:val="Table"/>
              <w:spacing w:before="0"/>
            </w:pPr>
            <w:r>
              <w:t>- Danh sách học sinh đã được cập nhật trên hệ thống.</w:t>
            </w:r>
          </w:p>
        </w:tc>
      </w:tr>
      <w:tr w:rsidR="00DE45CF" w14:paraId="7F78A91D" w14:textId="77777777" w:rsidTr="005105F4">
        <w:tc>
          <w:tcPr>
            <w:tcW w:w="2154" w:type="dxa"/>
          </w:tcPr>
          <w:p w14:paraId="793ADBB7" w14:textId="77777777" w:rsidR="00DE45CF" w:rsidRPr="002B0CEC" w:rsidRDefault="00DE45CF" w:rsidP="00390981">
            <w:pPr>
              <w:pStyle w:val="Table"/>
              <w:rPr>
                <w:b/>
                <w:bCs/>
              </w:rPr>
            </w:pPr>
            <w:r>
              <w:rPr>
                <w:b/>
                <w:bCs/>
              </w:rPr>
              <w:lastRenderedPageBreak/>
              <w:t>Post</w:t>
            </w:r>
            <w:r w:rsidRPr="002B0CEC">
              <w:rPr>
                <w:b/>
                <w:bCs/>
              </w:rPr>
              <w:t>conditions</w:t>
            </w:r>
          </w:p>
        </w:tc>
        <w:tc>
          <w:tcPr>
            <w:tcW w:w="6913" w:type="dxa"/>
            <w:gridSpan w:val="5"/>
          </w:tcPr>
          <w:p w14:paraId="620BF310" w14:textId="7A661445" w:rsidR="00DE45CF" w:rsidRDefault="008D3E5A" w:rsidP="00390981">
            <w:pPr>
              <w:pStyle w:val="Table"/>
            </w:pPr>
            <w:r w:rsidRPr="008D3E5A">
              <w:t>Hệ thống hiển thị danh sách học sinh, bao gồm thông tin chi tiết về các học sinh trong lớp của giáo viên.</w:t>
            </w:r>
          </w:p>
        </w:tc>
      </w:tr>
      <w:tr w:rsidR="00DE45CF" w14:paraId="45D73F8F" w14:textId="77777777" w:rsidTr="005105F4">
        <w:trPr>
          <w:trHeight w:val="285"/>
        </w:trPr>
        <w:tc>
          <w:tcPr>
            <w:tcW w:w="2154" w:type="dxa"/>
            <w:vMerge w:val="restart"/>
          </w:tcPr>
          <w:p w14:paraId="52FCCAD9" w14:textId="77777777" w:rsidR="00DE45CF" w:rsidRPr="002B0CEC" w:rsidRDefault="00DE45CF" w:rsidP="00390981">
            <w:pPr>
              <w:pStyle w:val="Table"/>
              <w:rPr>
                <w:b/>
                <w:bCs/>
              </w:rPr>
            </w:pPr>
            <w:r w:rsidRPr="002B0CEC">
              <w:rPr>
                <w:b/>
                <w:bCs/>
              </w:rPr>
              <w:t>Flow of activities</w:t>
            </w:r>
          </w:p>
        </w:tc>
        <w:tc>
          <w:tcPr>
            <w:tcW w:w="3473" w:type="dxa"/>
            <w:gridSpan w:val="3"/>
          </w:tcPr>
          <w:p w14:paraId="46FED6DA" w14:textId="77777777" w:rsidR="00DE45CF" w:rsidRPr="002B0CEC" w:rsidRDefault="00DE45CF" w:rsidP="00390981">
            <w:pPr>
              <w:pStyle w:val="Table"/>
              <w:jc w:val="center"/>
              <w:rPr>
                <w:b/>
                <w:bCs/>
              </w:rPr>
            </w:pPr>
            <w:r w:rsidRPr="002B0CEC">
              <w:rPr>
                <w:b/>
                <w:bCs/>
              </w:rPr>
              <w:t>Actor</w:t>
            </w:r>
          </w:p>
        </w:tc>
        <w:tc>
          <w:tcPr>
            <w:tcW w:w="3440" w:type="dxa"/>
            <w:gridSpan w:val="2"/>
          </w:tcPr>
          <w:p w14:paraId="398531E0" w14:textId="77777777" w:rsidR="00DE45CF" w:rsidRPr="002B0CEC" w:rsidRDefault="00DE45CF" w:rsidP="00390981">
            <w:pPr>
              <w:pStyle w:val="Table"/>
              <w:jc w:val="center"/>
              <w:rPr>
                <w:b/>
                <w:bCs/>
              </w:rPr>
            </w:pPr>
            <w:r w:rsidRPr="002B0CEC">
              <w:rPr>
                <w:b/>
                <w:bCs/>
              </w:rPr>
              <w:t>System</w:t>
            </w:r>
          </w:p>
        </w:tc>
      </w:tr>
      <w:tr w:rsidR="00DE45CF" w14:paraId="07C13ECE" w14:textId="77777777" w:rsidTr="005105F4">
        <w:trPr>
          <w:trHeight w:val="285"/>
        </w:trPr>
        <w:tc>
          <w:tcPr>
            <w:tcW w:w="2154" w:type="dxa"/>
            <w:vMerge/>
          </w:tcPr>
          <w:p w14:paraId="6DAE1AFA" w14:textId="77777777" w:rsidR="00DE45CF" w:rsidRPr="00BB55C5" w:rsidRDefault="00DE45CF" w:rsidP="00390981">
            <w:pPr>
              <w:pStyle w:val="Table"/>
            </w:pPr>
          </w:p>
        </w:tc>
        <w:tc>
          <w:tcPr>
            <w:tcW w:w="3473" w:type="dxa"/>
            <w:gridSpan w:val="3"/>
          </w:tcPr>
          <w:p w14:paraId="4B4DD458" w14:textId="77777777" w:rsidR="00DE45CF" w:rsidRPr="00DB50F4" w:rsidRDefault="00DE45CF" w:rsidP="00390981">
            <w:pPr>
              <w:pStyle w:val="Table"/>
            </w:pPr>
            <w:r>
              <w:t>1. Đ</w:t>
            </w:r>
            <w:r w:rsidRPr="00DB50F4">
              <w:t>ăng nhập vào hệ thống.</w:t>
            </w:r>
          </w:p>
          <w:p w14:paraId="03D800A0" w14:textId="77777777" w:rsidR="00DE45CF" w:rsidRDefault="00DE45CF" w:rsidP="00390981">
            <w:pPr>
              <w:pStyle w:val="Table"/>
              <w:spacing w:before="0"/>
            </w:pPr>
          </w:p>
          <w:p w14:paraId="109CA6A3" w14:textId="77777777" w:rsidR="00DE45CF" w:rsidRDefault="00DE45CF" w:rsidP="00390981">
            <w:pPr>
              <w:pStyle w:val="Table"/>
              <w:spacing w:before="0"/>
            </w:pPr>
          </w:p>
          <w:p w14:paraId="204DA6D3" w14:textId="72CB4FF9" w:rsidR="00483E77" w:rsidRDefault="00483E77" w:rsidP="00483E77">
            <w:pPr>
              <w:pStyle w:val="Table"/>
              <w:spacing w:before="0"/>
            </w:pPr>
            <w:r>
              <w:t>2. C</w:t>
            </w:r>
            <w:r w:rsidRPr="00DB50F4">
              <w:t xml:space="preserve">họn </w:t>
            </w:r>
            <w:r>
              <w:t xml:space="preserve">chức năng </w:t>
            </w:r>
            <w:r w:rsidRPr="00C2764E">
              <w:t>“</w:t>
            </w:r>
            <w:r>
              <w:t>D</w:t>
            </w:r>
            <w:r w:rsidRPr="00DE45CF">
              <w:t>anh sách học sinh</w:t>
            </w:r>
            <w:r w:rsidRPr="00C2764E">
              <w:t>”</w:t>
            </w:r>
            <w:r>
              <w:t xml:space="preserve"> trên giao diện website.</w:t>
            </w:r>
          </w:p>
          <w:p w14:paraId="41E8C21C" w14:textId="3317F26B" w:rsidR="00DE45CF" w:rsidRDefault="00483E77" w:rsidP="00390981">
            <w:pPr>
              <w:pStyle w:val="Table"/>
              <w:spacing w:before="0"/>
            </w:pPr>
            <w:r>
              <w:t xml:space="preserve">3. </w:t>
            </w:r>
            <w:r w:rsidRPr="00483E77">
              <w:t>Chọn lớp học để xem danh sách học sinh.</w:t>
            </w:r>
          </w:p>
        </w:tc>
        <w:tc>
          <w:tcPr>
            <w:tcW w:w="3440" w:type="dxa"/>
            <w:gridSpan w:val="2"/>
          </w:tcPr>
          <w:p w14:paraId="196B7647" w14:textId="77777777" w:rsidR="00DE45CF" w:rsidRDefault="00DE45CF" w:rsidP="00390981">
            <w:pPr>
              <w:pStyle w:val="Table"/>
            </w:pPr>
            <w:r>
              <w:t>1.1 Xác thực tài khoản có trong cơ sở dữ liệu.</w:t>
            </w:r>
          </w:p>
          <w:p w14:paraId="4AA54DEB" w14:textId="77777777" w:rsidR="00DE45CF" w:rsidRPr="00DB50F4" w:rsidRDefault="00DE45CF" w:rsidP="00390981">
            <w:pPr>
              <w:pStyle w:val="Table"/>
              <w:spacing w:before="0"/>
            </w:pPr>
            <w:r>
              <w:t>1.2 Trả về kết quả đăng nhập.</w:t>
            </w:r>
          </w:p>
          <w:p w14:paraId="42AB1F31" w14:textId="3F33DCB3" w:rsidR="00DE45CF" w:rsidRDefault="00DE45CF" w:rsidP="00390981">
            <w:pPr>
              <w:pStyle w:val="Table"/>
              <w:spacing w:before="0"/>
            </w:pPr>
            <w:r w:rsidRPr="0031140B">
              <w:t xml:space="preserve">2.1 </w:t>
            </w:r>
            <w:r w:rsidR="00483E77">
              <w:t>Chuyển đến giao diện D</w:t>
            </w:r>
            <w:r w:rsidR="00483E77" w:rsidRPr="00DE45CF">
              <w:t>anh sách học sinh</w:t>
            </w:r>
            <w:r w:rsidR="00483E77" w:rsidRPr="00281714">
              <w:t>.</w:t>
            </w:r>
          </w:p>
          <w:p w14:paraId="513DA25F" w14:textId="248C17D4" w:rsidR="00483E77" w:rsidRDefault="00483E77" w:rsidP="00390981">
            <w:pPr>
              <w:pStyle w:val="Table"/>
              <w:spacing w:before="0"/>
            </w:pPr>
          </w:p>
          <w:p w14:paraId="10BEEE1B" w14:textId="7BFEDCE4" w:rsidR="00DE45CF" w:rsidRDefault="00483E77" w:rsidP="00390981">
            <w:pPr>
              <w:pStyle w:val="Table"/>
              <w:spacing w:before="0"/>
            </w:pPr>
            <w:r>
              <w:t xml:space="preserve">3.1 Hiển thị </w:t>
            </w:r>
            <w:r w:rsidRPr="00483E77">
              <w:t>chi tiết thông tin học sinh, bao gồm tên, mã học sinh, trạng thái học tập, điểm số (nếu có).</w:t>
            </w:r>
          </w:p>
        </w:tc>
      </w:tr>
      <w:tr w:rsidR="00DE45CF" w14:paraId="689B17C6" w14:textId="77777777" w:rsidTr="005105F4">
        <w:tc>
          <w:tcPr>
            <w:tcW w:w="2154" w:type="dxa"/>
          </w:tcPr>
          <w:p w14:paraId="1B9312C5" w14:textId="77777777" w:rsidR="00DE45CF" w:rsidRPr="002B0CEC" w:rsidRDefault="00DE45CF" w:rsidP="00390981">
            <w:pPr>
              <w:pStyle w:val="Table"/>
              <w:rPr>
                <w:b/>
                <w:bCs/>
              </w:rPr>
            </w:pPr>
            <w:r w:rsidRPr="002B0CEC">
              <w:rPr>
                <w:b/>
                <w:bCs/>
              </w:rPr>
              <w:t>Exception</w:t>
            </w:r>
          </w:p>
        </w:tc>
        <w:tc>
          <w:tcPr>
            <w:tcW w:w="6913" w:type="dxa"/>
            <w:gridSpan w:val="5"/>
            <w:vAlign w:val="center"/>
          </w:tcPr>
          <w:p w14:paraId="7443D04D" w14:textId="22C6606D" w:rsidR="00DE45CF" w:rsidRDefault="00483E77" w:rsidP="00390981">
            <w:pPr>
              <w:pStyle w:val="Table"/>
            </w:pPr>
            <w:r w:rsidRPr="00483E77">
              <w:t xml:space="preserve">Nếu không có học sinh trong lớp học mà </w:t>
            </w:r>
            <w:r>
              <w:t>tác nhân</w:t>
            </w:r>
            <w:r w:rsidRPr="00483E77">
              <w:t xml:space="preserve"> chọn, hệ thống sẽ thông báo rằng “Không có học sinh trong lớp học này”.</w:t>
            </w:r>
          </w:p>
        </w:tc>
      </w:tr>
      <w:tr w:rsidR="00DE45CF" w14:paraId="19B7F694" w14:textId="77777777" w:rsidTr="005105F4">
        <w:tc>
          <w:tcPr>
            <w:tcW w:w="9067" w:type="dxa"/>
            <w:gridSpan w:val="6"/>
          </w:tcPr>
          <w:p w14:paraId="20EC063C" w14:textId="77777777" w:rsidR="00DE45CF" w:rsidRPr="002B0CEC" w:rsidRDefault="00DE45CF" w:rsidP="00390981">
            <w:pPr>
              <w:pStyle w:val="Table"/>
              <w:rPr>
                <w:b/>
                <w:bCs/>
              </w:rPr>
            </w:pPr>
            <w:r w:rsidRPr="002B0CEC">
              <w:rPr>
                <w:b/>
                <w:bCs/>
              </w:rPr>
              <w:t>Summary</w:t>
            </w:r>
          </w:p>
        </w:tc>
      </w:tr>
      <w:tr w:rsidR="00DE45CF" w14:paraId="305C58B7" w14:textId="77777777" w:rsidTr="005105F4">
        <w:tc>
          <w:tcPr>
            <w:tcW w:w="2268" w:type="dxa"/>
            <w:gridSpan w:val="2"/>
          </w:tcPr>
          <w:p w14:paraId="417B49E2" w14:textId="77777777" w:rsidR="00DE45CF" w:rsidRPr="002B0CEC" w:rsidRDefault="00DE45CF" w:rsidP="00390981">
            <w:pPr>
              <w:pStyle w:val="Table"/>
              <w:jc w:val="center"/>
              <w:rPr>
                <w:b/>
                <w:bCs/>
              </w:rPr>
            </w:pPr>
            <w:r w:rsidRPr="002B0CEC">
              <w:rPr>
                <w:b/>
                <w:bCs/>
              </w:rPr>
              <w:t>Inputs</w:t>
            </w:r>
          </w:p>
        </w:tc>
        <w:tc>
          <w:tcPr>
            <w:tcW w:w="1644" w:type="dxa"/>
          </w:tcPr>
          <w:p w14:paraId="31CE2CD5" w14:textId="77777777" w:rsidR="00DE45CF" w:rsidRPr="002B0CEC" w:rsidRDefault="00DE45CF" w:rsidP="00390981">
            <w:pPr>
              <w:pStyle w:val="Table"/>
              <w:jc w:val="center"/>
              <w:rPr>
                <w:b/>
                <w:bCs/>
              </w:rPr>
            </w:pPr>
            <w:r w:rsidRPr="002B0CEC">
              <w:rPr>
                <w:b/>
                <w:bCs/>
              </w:rPr>
              <w:t>Source</w:t>
            </w:r>
          </w:p>
        </w:tc>
        <w:tc>
          <w:tcPr>
            <w:tcW w:w="3061" w:type="dxa"/>
            <w:gridSpan w:val="2"/>
          </w:tcPr>
          <w:p w14:paraId="4D9AB707" w14:textId="77777777" w:rsidR="00DE45CF" w:rsidRPr="002B0CEC" w:rsidRDefault="00DE45CF" w:rsidP="00390981">
            <w:pPr>
              <w:pStyle w:val="Table"/>
              <w:jc w:val="center"/>
              <w:rPr>
                <w:b/>
                <w:bCs/>
              </w:rPr>
            </w:pPr>
            <w:r w:rsidRPr="002B0CEC">
              <w:rPr>
                <w:b/>
                <w:bCs/>
              </w:rPr>
              <w:t>Outputs</w:t>
            </w:r>
          </w:p>
        </w:tc>
        <w:tc>
          <w:tcPr>
            <w:tcW w:w="2094" w:type="dxa"/>
          </w:tcPr>
          <w:p w14:paraId="436C649B" w14:textId="77777777" w:rsidR="00DE45CF" w:rsidRPr="002B0CEC" w:rsidRDefault="00DE45CF" w:rsidP="00390981">
            <w:pPr>
              <w:pStyle w:val="Table"/>
              <w:jc w:val="center"/>
              <w:rPr>
                <w:b/>
                <w:bCs/>
              </w:rPr>
            </w:pPr>
            <w:r w:rsidRPr="002B0CEC">
              <w:rPr>
                <w:b/>
                <w:bCs/>
              </w:rPr>
              <w:t>Destination</w:t>
            </w:r>
          </w:p>
        </w:tc>
      </w:tr>
      <w:tr w:rsidR="008F0E80" w14:paraId="2CEE7189" w14:textId="77777777" w:rsidTr="005105F4">
        <w:tc>
          <w:tcPr>
            <w:tcW w:w="2268" w:type="dxa"/>
            <w:gridSpan w:val="2"/>
          </w:tcPr>
          <w:p w14:paraId="61C4261E" w14:textId="0BA822CA" w:rsidR="008F0E80" w:rsidRPr="003230A8" w:rsidRDefault="005105F4" w:rsidP="008F0E80">
            <w:pPr>
              <w:pStyle w:val="Table"/>
            </w:pPr>
            <w:r>
              <w:t>ID</w:t>
            </w:r>
            <w:r w:rsidR="008F0E80" w:rsidRPr="00C6417A">
              <w:t xml:space="preserve"> của lớp cần xem</w:t>
            </w:r>
          </w:p>
        </w:tc>
        <w:tc>
          <w:tcPr>
            <w:tcW w:w="1644" w:type="dxa"/>
          </w:tcPr>
          <w:p w14:paraId="3CF72B3C" w14:textId="65AE2736" w:rsidR="008F0E80" w:rsidRPr="003230A8" w:rsidRDefault="008F0E80" w:rsidP="008F0E80">
            <w:pPr>
              <w:pStyle w:val="Table"/>
            </w:pPr>
            <w:r w:rsidRPr="00C6417A">
              <w:t>Bảng Student</w:t>
            </w:r>
          </w:p>
        </w:tc>
        <w:tc>
          <w:tcPr>
            <w:tcW w:w="3061" w:type="dxa"/>
            <w:gridSpan w:val="2"/>
          </w:tcPr>
          <w:p w14:paraId="71426A92" w14:textId="0ADBD004" w:rsidR="008F0E80" w:rsidRPr="003230A8" w:rsidRDefault="008F0E80" w:rsidP="008F0E80">
            <w:pPr>
              <w:pStyle w:val="Table"/>
            </w:pPr>
            <w:r w:rsidRPr="00C6417A">
              <w:t xml:space="preserve">Danh sách </w:t>
            </w:r>
            <w:r>
              <w:t>học sinh</w:t>
            </w:r>
            <w:r w:rsidRPr="00C6417A">
              <w:t xml:space="preserve"> của </w:t>
            </w:r>
            <w:r w:rsidR="00483E77">
              <w:t>lớp.</w:t>
            </w:r>
          </w:p>
        </w:tc>
        <w:tc>
          <w:tcPr>
            <w:tcW w:w="2094" w:type="dxa"/>
          </w:tcPr>
          <w:p w14:paraId="1BFF51B6" w14:textId="3F6D06D8" w:rsidR="008F0E80" w:rsidRPr="003230A8" w:rsidRDefault="005105F4" w:rsidP="008F0E80">
            <w:pPr>
              <w:pStyle w:val="Table"/>
            </w:pPr>
            <w:r>
              <w:t>Trang lớp học.</w:t>
            </w:r>
          </w:p>
        </w:tc>
      </w:tr>
    </w:tbl>
    <w:p w14:paraId="3A56D52E" w14:textId="77777777" w:rsidR="00B476A2" w:rsidRDefault="00B476A2" w:rsidP="00B476A2">
      <w:r>
        <w:br w:type="page"/>
      </w:r>
    </w:p>
    <w:p w14:paraId="389517D8" w14:textId="2875B330" w:rsidR="00BA28E8" w:rsidRDefault="00E30B4B" w:rsidP="004601A2">
      <w:pPr>
        <w:pStyle w:val="Heading4"/>
      </w:pPr>
      <w:bookmarkStart w:id="113" w:name="_Toc182649154"/>
      <w:r>
        <w:lastRenderedPageBreak/>
        <w:t>Use-case</w:t>
      </w:r>
      <w:r w:rsidR="00BA28E8" w:rsidRPr="00845E13">
        <w:t xml:space="preserve"> </w:t>
      </w:r>
      <w:r w:rsidR="00F72570">
        <w:t>Nhập điểm</w:t>
      </w:r>
      <w:bookmarkEnd w:id="113"/>
    </w:p>
    <w:p w14:paraId="7C796C7A" w14:textId="4AB4D34E" w:rsidR="000C5246" w:rsidRDefault="0020500D" w:rsidP="00547C24">
      <w:pPr>
        <w:pStyle w:val="Image"/>
      </w:pPr>
      <w:r>
        <w:drawing>
          <wp:inline distT="0" distB="0" distL="0" distR="0" wp14:anchorId="1B526FB4" wp14:editId="76EDA78E">
            <wp:extent cx="5760000" cy="15860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674"/>
                    <a:stretch/>
                  </pic:blipFill>
                  <pic:spPr bwMode="auto">
                    <a:xfrm>
                      <a:off x="0" y="0"/>
                      <a:ext cx="5760000" cy="1586087"/>
                    </a:xfrm>
                    <a:prstGeom prst="rect">
                      <a:avLst/>
                    </a:prstGeom>
                    <a:noFill/>
                    <a:ln>
                      <a:noFill/>
                    </a:ln>
                    <a:extLst>
                      <a:ext uri="{53640926-AAD7-44D8-BBD7-CCE9431645EC}">
                        <a14:shadowObscured xmlns:a14="http://schemas.microsoft.com/office/drawing/2010/main"/>
                      </a:ext>
                    </a:extLst>
                  </pic:spPr>
                </pic:pic>
              </a:graphicData>
            </a:graphic>
          </wp:inline>
        </w:drawing>
      </w:r>
    </w:p>
    <w:p w14:paraId="59437FA7" w14:textId="47B0E143" w:rsidR="000C5246" w:rsidRPr="000C5246" w:rsidRDefault="00612111" w:rsidP="00612111">
      <w:pPr>
        <w:pStyle w:val="Caption"/>
      </w:pPr>
      <w:bookmarkStart w:id="114" w:name="_Toc182648939"/>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12</w:t>
      </w:r>
      <w:r w:rsidR="00052A4C">
        <w:fldChar w:fldCharType="end"/>
      </w:r>
      <w:r>
        <w:t xml:space="preserve"> </w:t>
      </w:r>
      <w:r w:rsidR="00E30B4B">
        <w:t>Use-case</w:t>
      </w:r>
      <w:r w:rsidR="000C5246" w:rsidRPr="001C346C">
        <w:t xml:space="preserve"> </w:t>
      </w:r>
      <w:r w:rsidR="008F783A">
        <w:t>Nhập điểm</w:t>
      </w:r>
      <w:bookmarkEnd w:id="114"/>
    </w:p>
    <w:p w14:paraId="0D8502E9" w14:textId="23554A91" w:rsidR="000C5246" w:rsidRPr="003853E2" w:rsidRDefault="00612111" w:rsidP="00612111">
      <w:pPr>
        <w:pStyle w:val="Bng"/>
      </w:pPr>
      <w:bookmarkStart w:id="115" w:name="_Toc182607576"/>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14</w:t>
      </w:r>
      <w:r>
        <w:fldChar w:fldCharType="end"/>
      </w:r>
      <w:r>
        <w:t xml:space="preserve"> </w:t>
      </w:r>
      <w:r w:rsidR="000C5246" w:rsidRPr="003853E2">
        <w:t xml:space="preserve">Bảng đặc tả </w:t>
      </w:r>
      <w:r w:rsidR="00E30B4B">
        <w:t>Use-case</w:t>
      </w:r>
      <w:r w:rsidR="008F783A" w:rsidRPr="003853E2">
        <w:t xml:space="preserve"> Nhập điểm</w:t>
      </w:r>
      <w:bookmarkEnd w:id="115"/>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27"/>
        <w:gridCol w:w="2154"/>
        <w:gridCol w:w="1092"/>
        <w:gridCol w:w="1242"/>
        <w:gridCol w:w="2198"/>
      </w:tblGrid>
      <w:tr w:rsidR="005E4FEE" w14:paraId="16E52CCB" w14:textId="77777777" w:rsidTr="009B0A63">
        <w:tc>
          <w:tcPr>
            <w:tcW w:w="2154" w:type="dxa"/>
          </w:tcPr>
          <w:p w14:paraId="4651A212" w14:textId="77777777" w:rsidR="005E4FEE" w:rsidRPr="002B0CEC" w:rsidRDefault="005E4FEE" w:rsidP="00547C24">
            <w:pPr>
              <w:pStyle w:val="Table"/>
              <w:rPr>
                <w:b/>
                <w:bCs/>
              </w:rPr>
            </w:pPr>
            <w:r w:rsidRPr="002B0CEC">
              <w:rPr>
                <w:b/>
                <w:bCs/>
              </w:rPr>
              <w:t>ID</w:t>
            </w:r>
          </w:p>
        </w:tc>
        <w:tc>
          <w:tcPr>
            <w:tcW w:w="6913" w:type="dxa"/>
            <w:gridSpan w:val="5"/>
          </w:tcPr>
          <w:p w14:paraId="44C36421" w14:textId="2291C871" w:rsidR="005E4FEE" w:rsidRPr="008F783A" w:rsidRDefault="00EF121A" w:rsidP="00547C24">
            <w:pPr>
              <w:pStyle w:val="Table"/>
            </w:pPr>
            <w:r>
              <w:t>UC11</w:t>
            </w:r>
          </w:p>
        </w:tc>
      </w:tr>
      <w:tr w:rsidR="005E4FEE" w14:paraId="2FD2ADF8" w14:textId="77777777" w:rsidTr="009B0A63">
        <w:tc>
          <w:tcPr>
            <w:tcW w:w="2154" w:type="dxa"/>
          </w:tcPr>
          <w:p w14:paraId="70F42350" w14:textId="79E9904E" w:rsidR="005E4FEE" w:rsidRPr="002B0CEC" w:rsidRDefault="00E30B4B" w:rsidP="00547C24">
            <w:pPr>
              <w:pStyle w:val="Table"/>
              <w:rPr>
                <w:b/>
                <w:bCs/>
              </w:rPr>
            </w:pPr>
            <w:r>
              <w:rPr>
                <w:b/>
                <w:bCs/>
              </w:rPr>
              <w:t>Use-case</w:t>
            </w:r>
          </w:p>
        </w:tc>
        <w:tc>
          <w:tcPr>
            <w:tcW w:w="6913" w:type="dxa"/>
            <w:gridSpan w:val="5"/>
          </w:tcPr>
          <w:p w14:paraId="60FB9D69" w14:textId="144C1687" w:rsidR="005E4FEE" w:rsidRDefault="008F783A" w:rsidP="00547C24">
            <w:pPr>
              <w:pStyle w:val="Table"/>
            </w:pPr>
            <w:r>
              <w:t>Nhập điểm</w:t>
            </w:r>
          </w:p>
        </w:tc>
      </w:tr>
      <w:tr w:rsidR="005E4FEE" w14:paraId="3ED1DF13" w14:textId="77777777" w:rsidTr="009B0A63">
        <w:tc>
          <w:tcPr>
            <w:tcW w:w="2154" w:type="dxa"/>
          </w:tcPr>
          <w:p w14:paraId="4068E15B" w14:textId="77777777" w:rsidR="005E4FEE" w:rsidRPr="002B0CEC" w:rsidRDefault="005E4FEE" w:rsidP="00547C24">
            <w:pPr>
              <w:pStyle w:val="Table"/>
              <w:rPr>
                <w:b/>
                <w:bCs/>
              </w:rPr>
            </w:pPr>
            <w:r w:rsidRPr="002B0CEC">
              <w:rPr>
                <w:b/>
                <w:bCs/>
              </w:rPr>
              <w:t>Sceneraio</w:t>
            </w:r>
          </w:p>
        </w:tc>
        <w:tc>
          <w:tcPr>
            <w:tcW w:w="6913" w:type="dxa"/>
            <w:gridSpan w:val="5"/>
          </w:tcPr>
          <w:p w14:paraId="129A26DE" w14:textId="07DFC9AC" w:rsidR="005E4FEE" w:rsidRDefault="00A624A9" w:rsidP="00547C24">
            <w:pPr>
              <w:pStyle w:val="Table"/>
            </w:pPr>
            <w:r w:rsidRPr="00A624A9">
              <w:t>Tác nhân muốn nhập điểm cho học sinh sau mỗi buổi học hoặc kỳ thi vào hệ thống.</w:t>
            </w:r>
          </w:p>
        </w:tc>
      </w:tr>
      <w:tr w:rsidR="005E4FEE" w14:paraId="09B36DC0" w14:textId="77777777" w:rsidTr="009B0A63">
        <w:tc>
          <w:tcPr>
            <w:tcW w:w="2154" w:type="dxa"/>
          </w:tcPr>
          <w:p w14:paraId="1467C03C" w14:textId="77777777" w:rsidR="005E4FEE" w:rsidRPr="002B0CEC" w:rsidRDefault="005E4FEE" w:rsidP="00547C24">
            <w:pPr>
              <w:pStyle w:val="Table"/>
              <w:rPr>
                <w:b/>
                <w:bCs/>
              </w:rPr>
            </w:pPr>
            <w:r w:rsidRPr="002B0CEC">
              <w:rPr>
                <w:b/>
                <w:bCs/>
              </w:rPr>
              <w:t>Triggering Event</w:t>
            </w:r>
          </w:p>
        </w:tc>
        <w:tc>
          <w:tcPr>
            <w:tcW w:w="6913" w:type="dxa"/>
            <w:gridSpan w:val="5"/>
          </w:tcPr>
          <w:p w14:paraId="6B467996" w14:textId="0B4E577B" w:rsidR="005E4FEE" w:rsidRDefault="005E4FEE" w:rsidP="00547C24">
            <w:pPr>
              <w:pStyle w:val="Table"/>
            </w:pPr>
            <w:r>
              <w:t>N</w:t>
            </w:r>
            <w:r w:rsidRPr="0072019B">
              <w:t xml:space="preserve">hấn </w:t>
            </w:r>
            <w:r>
              <w:t>chức năng “</w:t>
            </w:r>
            <w:r w:rsidR="008F783A">
              <w:t>Nhập điểm</w:t>
            </w:r>
            <w:r>
              <w:t>”</w:t>
            </w:r>
            <w:r w:rsidRPr="0072019B">
              <w:t xml:space="preserve"> trên giao diện</w:t>
            </w:r>
            <w:r w:rsidR="00B66955">
              <w:t xml:space="preserve"> website</w:t>
            </w:r>
            <w:r w:rsidRPr="0072019B">
              <w:t>.</w:t>
            </w:r>
          </w:p>
        </w:tc>
      </w:tr>
      <w:tr w:rsidR="005E4FEE" w14:paraId="362DBEB2" w14:textId="77777777" w:rsidTr="009B0A63">
        <w:tc>
          <w:tcPr>
            <w:tcW w:w="2154" w:type="dxa"/>
          </w:tcPr>
          <w:p w14:paraId="438614C6" w14:textId="77777777" w:rsidR="005E4FEE" w:rsidRPr="002B0CEC" w:rsidRDefault="005E4FEE" w:rsidP="00547C24">
            <w:pPr>
              <w:pStyle w:val="Table"/>
              <w:rPr>
                <w:b/>
                <w:bCs/>
              </w:rPr>
            </w:pPr>
            <w:r w:rsidRPr="002B0CEC">
              <w:rPr>
                <w:b/>
                <w:bCs/>
              </w:rPr>
              <w:t>Brief description</w:t>
            </w:r>
          </w:p>
        </w:tc>
        <w:tc>
          <w:tcPr>
            <w:tcW w:w="6913" w:type="dxa"/>
            <w:gridSpan w:val="5"/>
          </w:tcPr>
          <w:p w14:paraId="09D7C859" w14:textId="25A6DF59" w:rsidR="005E4FEE" w:rsidRDefault="00A624A9" w:rsidP="00547C24">
            <w:pPr>
              <w:pStyle w:val="Table"/>
            </w:pPr>
            <w:r>
              <w:t xml:space="preserve">Tác nhân có thể nhập các cột điểm trực tiếp cho từng học sinh ở từng lớp </w:t>
            </w:r>
            <w:r w:rsidR="000F62F2">
              <w:t xml:space="preserve">mà tác nhân </w:t>
            </w:r>
            <w:r w:rsidR="00000F22">
              <w:t>giảng dạy</w:t>
            </w:r>
            <w:r w:rsidR="000F62F2">
              <w:t>.</w:t>
            </w:r>
          </w:p>
        </w:tc>
      </w:tr>
      <w:tr w:rsidR="005E4FEE" w14:paraId="10DE4F86" w14:textId="77777777" w:rsidTr="009B0A63">
        <w:tc>
          <w:tcPr>
            <w:tcW w:w="2154" w:type="dxa"/>
          </w:tcPr>
          <w:p w14:paraId="13F98DA1" w14:textId="77777777" w:rsidR="005E4FEE" w:rsidRPr="002B0CEC" w:rsidRDefault="005E4FEE" w:rsidP="00547C24">
            <w:pPr>
              <w:pStyle w:val="Table"/>
              <w:rPr>
                <w:b/>
                <w:bCs/>
              </w:rPr>
            </w:pPr>
            <w:r w:rsidRPr="002B0CEC">
              <w:rPr>
                <w:b/>
                <w:bCs/>
              </w:rPr>
              <w:t>Actors</w:t>
            </w:r>
          </w:p>
        </w:tc>
        <w:tc>
          <w:tcPr>
            <w:tcW w:w="6913" w:type="dxa"/>
            <w:gridSpan w:val="5"/>
          </w:tcPr>
          <w:p w14:paraId="67BB2098" w14:textId="31B6148F" w:rsidR="005E4FEE" w:rsidRDefault="000F62F2" w:rsidP="00547C24">
            <w:pPr>
              <w:pStyle w:val="Table"/>
            </w:pPr>
            <w:r>
              <w:t>Giáo viên</w:t>
            </w:r>
          </w:p>
        </w:tc>
      </w:tr>
      <w:tr w:rsidR="005E4FEE" w14:paraId="1D3DB008" w14:textId="77777777" w:rsidTr="009B0A63">
        <w:tc>
          <w:tcPr>
            <w:tcW w:w="2154" w:type="dxa"/>
          </w:tcPr>
          <w:p w14:paraId="3B9D7529" w14:textId="77777777" w:rsidR="005E4FEE" w:rsidRPr="002B0CEC" w:rsidRDefault="005E4FEE" w:rsidP="00547C24">
            <w:pPr>
              <w:pStyle w:val="Table"/>
              <w:rPr>
                <w:b/>
                <w:bCs/>
              </w:rPr>
            </w:pPr>
            <w:r w:rsidRPr="002B0CEC">
              <w:rPr>
                <w:b/>
                <w:bCs/>
              </w:rPr>
              <w:t>Stackholder</w:t>
            </w:r>
          </w:p>
        </w:tc>
        <w:tc>
          <w:tcPr>
            <w:tcW w:w="6913" w:type="dxa"/>
            <w:gridSpan w:val="5"/>
          </w:tcPr>
          <w:p w14:paraId="22A4898D" w14:textId="20385A02" w:rsidR="005E4FEE" w:rsidRDefault="000F62F2" w:rsidP="00547C24">
            <w:pPr>
              <w:pStyle w:val="Table"/>
            </w:pPr>
            <w:r w:rsidRPr="00575044">
              <w:t>Học sinh</w:t>
            </w:r>
          </w:p>
        </w:tc>
      </w:tr>
      <w:tr w:rsidR="005E4FEE" w14:paraId="71D37085" w14:textId="77777777" w:rsidTr="009B0A63">
        <w:tc>
          <w:tcPr>
            <w:tcW w:w="2154" w:type="dxa"/>
          </w:tcPr>
          <w:p w14:paraId="6296D329" w14:textId="77777777" w:rsidR="005E4FEE" w:rsidRPr="002B0CEC" w:rsidRDefault="005E4FEE" w:rsidP="00547C24">
            <w:pPr>
              <w:pStyle w:val="Table"/>
              <w:rPr>
                <w:b/>
                <w:bCs/>
              </w:rPr>
            </w:pPr>
            <w:r w:rsidRPr="002B0CEC">
              <w:rPr>
                <w:b/>
                <w:bCs/>
              </w:rPr>
              <w:t>Preconditions</w:t>
            </w:r>
          </w:p>
        </w:tc>
        <w:tc>
          <w:tcPr>
            <w:tcW w:w="6913" w:type="dxa"/>
            <w:gridSpan w:val="5"/>
          </w:tcPr>
          <w:p w14:paraId="63D1214D" w14:textId="77777777" w:rsidR="008D3E5A" w:rsidRDefault="008D3E5A" w:rsidP="008D3E5A">
            <w:pPr>
              <w:pStyle w:val="Table"/>
            </w:pPr>
            <w:r>
              <w:t>- Tác nhân</w:t>
            </w:r>
            <w:r w:rsidRPr="00706662">
              <w:t xml:space="preserve"> đã đăng nhập thành công vào hệ thống.</w:t>
            </w:r>
          </w:p>
          <w:p w14:paraId="26B47FDA" w14:textId="77777777" w:rsidR="000F62F2" w:rsidRDefault="000F62F2" w:rsidP="000F62F2">
            <w:pPr>
              <w:pStyle w:val="Table"/>
              <w:spacing w:before="0"/>
            </w:pPr>
            <w:r>
              <w:t>- Tác nhân có quyền nhập điểm cho lớp học của mình.</w:t>
            </w:r>
          </w:p>
          <w:p w14:paraId="4F2FA4D5" w14:textId="0B3B4FB5" w:rsidR="005E4FEE" w:rsidRDefault="000F62F2" w:rsidP="000F62F2">
            <w:pPr>
              <w:pStyle w:val="Table"/>
              <w:spacing w:before="0"/>
            </w:pPr>
            <w:r>
              <w:t>- Danh sách học sinh và các kỳ thi/buổi học đã được cập nhật đầy đủ trong hệ thống.</w:t>
            </w:r>
          </w:p>
        </w:tc>
      </w:tr>
      <w:tr w:rsidR="005E4FEE" w14:paraId="57E208A0" w14:textId="77777777" w:rsidTr="009B0A63">
        <w:tc>
          <w:tcPr>
            <w:tcW w:w="2154" w:type="dxa"/>
          </w:tcPr>
          <w:p w14:paraId="579082CB" w14:textId="6529460B" w:rsidR="005E4FEE" w:rsidRPr="002B0CEC" w:rsidRDefault="00875007" w:rsidP="00547C24">
            <w:pPr>
              <w:pStyle w:val="Table"/>
              <w:rPr>
                <w:b/>
                <w:bCs/>
              </w:rPr>
            </w:pPr>
            <w:r>
              <w:rPr>
                <w:b/>
                <w:bCs/>
              </w:rPr>
              <w:t>Post</w:t>
            </w:r>
            <w:r w:rsidRPr="002B0CEC">
              <w:rPr>
                <w:b/>
                <w:bCs/>
              </w:rPr>
              <w:t>conditions</w:t>
            </w:r>
          </w:p>
        </w:tc>
        <w:tc>
          <w:tcPr>
            <w:tcW w:w="6913" w:type="dxa"/>
            <w:gridSpan w:val="5"/>
          </w:tcPr>
          <w:p w14:paraId="5DF695EA" w14:textId="6A3CA99F" w:rsidR="00000F22" w:rsidRDefault="000F62F2" w:rsidP="00751E4E">
            <w:pPr>
              <w:pStyle w:val="Table"/>
            </w:pPr>
            <w:r>
              <w:t>Điểm của học sinh được ghi nhận vào hệ thống và cập nhật vào cơ sở dữ liệu.</w:t>
            </w:r>
          </w:p>
        </w:tc>
      </w:tr>
      <w:tr w:rsidR="005E4FEE" w14:paraId="75401CFD" w14:textId="77777777" w:rsidTr="009B0A63">
        <w:trPr>
          <w:trHeight w:val="285"/>
        </w:trPr>
        <w:tc>
          <w:tcPr>
            <w:tcW w:w="2154" w:type="dxa"/>
            <w:vMerge w:val="restart"/>
          </w:tcPr>
          <w:p w14:paraId="1571BB11" w14:textId="77777777" w:rsidR="005E4FEE" w:rsidRPr="002B0CEC" w:rsidRDefault="005E4FEE" w:rsidP="00547C24">
            <w:pPr>
              <w:pStyle w:val="Table"/>
              <w:rPr>
                <w:b/>
                <w:bCs/>
              </w:rPr>
            </w:pPr>
            <w:r w:rsidRPr="002B0CEC">
              <w:rPr>
                <w:b/>
                <w:bCs/>
              </w:rPr>
              <w:lastRenderedPageBreak/>
              <w:t>Flow of activities</w:t>
            </w:r>
          </w:p>
        </w:tc>
        <w:tc>
          <w:tcPr>
            <w:tcW w:w="3473" w:type="dxa"/>
            <w:gridSpan w:val="3"/>
          </w:tcPr>
          <w:p w14:paraId="472245F4" w14:textId="77777777" w:rsidR="005E4FEE" w:rsidRPr="002B0CEC" w:rsidRDefault="005E4FEE" w:rsidP="002B0CEC">
            <w:pPr>
              <w:pStyle w:val="Table"/>
              <w:jc w:val="center"/>
              <w:rPr>
                <w:b/>
                <w:bCs/>
              </w:rPr>
            </w:pPr>
            <w:r w:rsidRPr="002B0CEC">
              <w:rPr>
                <w:b/>
                <w:bCs/>
              </w:rPr>
              <w:t>Actor</w:t>
            </w:r>
          </w:p>
        </w:tc>
        <w:tc>
          <w:tcPr>
            <w:tcW w:w="3440" w:type="dxa"/>
            <w:gridSpan w:val="2"/>
          </w:tcPr>
          <w:p w14:paraId="08E28620" w14:textId="77777777" w:rsidR="005E4FEE" w:rsidRPr="002B0CEC" w:rsidRDefault="005E4FEE" w:rsidP="002B0CEC">
            <w:pPr>
              <w:pStyle w:val="Table"/>
              <w:jc w:val="center"/>
              <w:rPr>
                <w:b/>
                <w:bCs/>
              </w:rPr>
            </w:pPr>
            <w:r w:rsidRPr="002B0CEC">
              <w:rPr>
                <w:b/>
                <w:bCs/>
              </w:rPr>
              <w:t>System</w:t>
            </w:r>
          </w:p>
        </w:tc>
      </w:tr>
      <w:tr w:rsidR="005E4FEE" w14:paraId="2950207C" w14:textId="77777777" w:rsidTr="009B0A63">
        <w:trPr>
          <w:trHeight w:val="285"/>
        </w:trPr>
        <w:tc>
          <w:tcPr>
            <w:tcW w:w="2154" w:type="dxa"/>
            <w:vMerge/>
          </w:tcPr>
          <w:p w14:paraId="37A50BEC" w14:textId="77777777" w:rsidR="005E4FEE" w:rsidRPr="002B0CEC" w:rsidRDefault="005E4FEE" w:rsidP="00547C24">
            <w:pPr>
              <w:pStyle w:val="Table"/>
              <w:rPr>
                <w:b/>
                <w:bCs/>
              </w:rPr>
            </w:pPr>
          </w:p>
        </w:tc>
        <w:tc>
          <w:tcPr>
            <w:tcW w:w="3473" w:type="dxa"/>
            <w:gridSpan w:val="3"/>
          </w:tcPr>
          <w:p w14:paraId="5CE1CEE4" w14:textId="77777777" w:rsidR="00DB50F4" w:rsidRPr="00DB50F4" w:rsidRDefault="00DB50F4" w:rsidP="00052A4C">
            <w:pPr>
              <w:pStyle w:val="Table"/>
            </w:pPr>
            <w:r>
              <w:t>1. Đ</w:t>
            </w:r>
            <w:r w:rsidRPr="00DB50F4">
              <w:t>ăng nhập vào hệ thống.</w:t>
            </w:r>
          </w:p>
          <w:p w14:paraId="33CDF033" w14:textId="77777777" w:rsidR="005E4FEE" w:rsidRDefault="005E4FEE" w:rsidP="00052A4C">
            <w:pPr>
              <w:pStyle w:val="Table"/>
              <w:spacing w:before="0"/>
            </w:pPr>
          </w:p>
          <w:p w14:paraId="425BC6BE" w14:textId="77777777" w:rsidR="000F62F2" w:rsidRDefault="000F62F2" w:rsidP="00052A4C">
            <w:pPr>
              <w:pStyle w:val="Table"/>
              <w:spacing w:before="0"/>
            </w:pPr>
          </w:p>
          <w:p w14:paraId="006C1B12" w14:textId="77777777" w:rsidR="000F62F2" w:rsidRDefault="000F62F2" w:rsidP="00052A4C">
            <w:pPr>
              <w:pStyle w:val="Table"/>
              <w:spacing w:before="0"/>
            </w:pPr>
            <w:r>
              <w:t xml:space="preserve">2. Nhấn chọn </w:t>
            </w:r>
            <w:r w:rsidRPr="000F62F2">
              <w:t>chức năng “Lớp học” và chọn một lớp học cụ thể.</w:t>
            </w:r>
          </w:p>
          <w:p w14:paraId="3AA62426" w14:textId="77777777" w:rsidR="000F62F2" w:rsidRDefault="000F62F2" w:rsidP="00052A4C">
            <w:pPr>
              <w:pStyle w:val="Table"/>
              <w:spacing w:before="0"/>
            </w:pPr>
            <w:r>
              <w:t>3. Chọn chức năng “Nhập điểm” trên giao diện website.</w:t>
            </w:r>
          </w:p>
          <w:p w14:paraId="421753C9" w14:textId="77777777" w:rsidR="000F62F2" w:rsidRDefault="000F62F2" w:rsidP="00052A4C">
            <w:pPr>
              <w:pStyle w:val="Table"/>
              <w:spacing w:before="0"/>
            </w:pPr>
          </w:p>
          <w:p w14:paraId="56497D28" w14:textId="43912336" w:rsidR="000F62F2" w:rsidRDefault="000F62F2" w:rsidP="000F62F2">
            <w:pPr>
              <w:pStyle w:val="Table"/>
              <w:spacing w:before="0"/>
            </w:pPr>
            <w:r>
              <w:t>4. Nhập điểm cho từng học sinh.</w:t>
            </w:r>
            <w:r>
              <w:tab/>
            </w:r>
          </w:p>
          <w:p w14:paraId="51C739DF" w14:textId="5C53542D" w:rsidR="000F62F2" w:rsidRDefault="000F62F2" w:rsidP="000F62F2">
            <w:pPr>
              <w:pStyle w:val="Table"/>
              <w:spacing w:before="0"/>
            </w:pPr>
            <w:r>
              <w:t>5. Xác nhận hoàn tất việc nhập điểm.</w:t>
            </w:r>
          </w:p>
        </w:tc>
        <w:tc>
          <w:tcPr>
            <w:tcW w:w="3440" w:type="dxa"/>
            <w:gridSpan w:val="2"/>
          </w:tcPr>
          <w:p w14:paraId="1C015D63" w14:textId="3C6FE593" w:rsidR="00DB50F4" w:rsidRDefault="00DB50F4" w:rsidP="00052A4C">
            <w:pPr>
              <w:pStyle w:val="Table"/>
            </w:pPr>
            <w:r>
              <w:t xml:space="preserve">1.1 </w:t>
            </w:r>
            <w:r w:rsidR="00C44752">
              <w:t>Xác thực tài khoản có trong cơ sở dữ liệu</w:t>
            </w:r>
            <w:r>
              <w:t>.</w:t>
            </w:r>
          </w:p>
          <w:p w14:paraId="7B686ED6" w14:textId="77777777" w:rsidR="00DB50F4" w:rsidRPr="00DB50F4" w:rsidRDefault="00DB50F4" w:rsidP="00052A4C">
            <w:pPr>
              <w:pStyle w:val="Table"/>
              <w:spacing w:before="0"/>
            </w:pPr>
            <w:r>
              <w:t>1.2 Trả về kết quả đăng nhập.</w:t>
            </w:r>
          </w:p>
          <w:p w14:paraId="40ABDCC3" w14:textId="77777777" w:rsidR="005E4FEE" w:rsidRDefault="000F62F2" w:rsidP="00052A4C">
            <w:pPr>
              <w:pStyle w:val="Table"/>
              <w:spacing w:before="0"/>
            </w:pPr>
            <w:r>
              <w:t>2.1 Chuyển đến giao diện Lớp học và hiển thị danh sách của lớp học được chọn.</w:t>
            </w:r>
          </w:p>
          <w:p w14:paraId="6899E08F" w14:textId="77777777" w:rsidR="000F62F2" w:rsidRDefault="000F62F2" w:rsidP="00052A4C">
            <w:pPr>
              <w:pStyle w:val="Table"/>
              <w:spacing w:before="0"/>
            </w:pPr>
            <w:r>
              <w:t>3.1 Hiển thị form điểm gồm các cột điểm quá trình, điểm giữa kì, điểm cuối kì...</w:t>
            </w:r>
          </w:p>
          <w:p w14:paraId="5BB62F68" w14:textId="77777777" w:rsidR="000F62F2" w:rsidRDefault="000F62F2" w:rsidP="00052A4C">
            <w:pPr>
              <w:pStyle w:val="Table"/>
              <w:spacing w:before="0"/>
            </w:pPr>
            <w:r>
              <w:t>4.1 Lưu các điểm đã nhập vào cơ sở dữ liệu.</w:t>
            </w:r>
          </w:p>
          <w:p w14:paraId="6303F162" w14:textId="09B116B7" w:rsidR="000F62F2" w:rsidRDefault="000F62F2" w:rsidP="00052A4C">
            <w:pPr>
              <w:pStyle w:val="Table"/>
              <w:spacing w:before="0"/>
            </w:pPr>
            <w:r w:rsidRPr="000F62F2">
              <w:t>5.1 Cập nhật trạng thái điểm của học sinh, ghi lại thời gian nhập và tên giáo viên thực hiện.</w:t>
            </w:r>
          </w:p>
        </w:tc>
      </w:tr>
      <w:tr w:rsidR="005E4FEE" w14:paraId="3B5AEEFB" w14:textId="77777777" w:rsidTr="009B0A63">
        <w:tc>
          <w:tcPr>
            <w:tcW w:w="2154" w:type="dxa"/>
          </w:tcPr>
          <w:p w14:paraId="01FAED66" w14:textId="77777777" w:rsidR="005E4FEE" w:rsidRPr="002B0CEC" w:rsidRDefault="005E4FEE" w:rsidP="00547C24">
            <w:pPr>
              <w:pStyle w:val="Table"/>
              <w:rPr>
                <w:b/>
                <w:bCs/>
              </w:rPr>
            </w:pPr>
            <w:r w:rsidRPr="002B0CEC">
              <w:rPr>
                <w:b/>
                <w:bCs/>
              </w:rPr>
              <w:t>Exception</w:t>
            </w:r>
          </w:p>
        </w:tc>
        <w:tc>
          <w:tcPr>
            <w:tcW w:w="6913" w:type="dxa"/>
            <w:gridSpan w:val="5"/>
            <w:vAlign w:val="center"/>
          </w:tcPr>
          <w:p w14:paraId="127205F3" w14:textId="57046750" w:rsidR="005E4FEE" w:rsidRDefault="00000F22" w:rsidP="00547C24">
            <w:pPr>
              <w:pStyle w:val="Table"/>
            </w:pPr>
            <w:r>
              <w:t>3.1a Nếu điểm nhập vào không hợp lệ (vượt quá thang điểm hoặc sai định dạng), hệ thống sẽ thông báo lỗi và yêu cầu nhập lại.</w:t>
            </w:r>
          </w:p>
        </w:tc>
      </w:tr>
      <w:tr w:rsidR="005E4FEE" w14:paraId="47C33561" w14:textId="77777777" w:rsidTr="009B0A63">
        <w:tc>
          <w:tcPr>
            <w:tcW w:w="9067" w:type="dxa"/>
            <w:gridSpan w:val="6"/>
          </w:tcPr>
          <w:p w14:paraId="2A8EEA67" w14:textId="77777777" w:rsidR="005E4FEE" w:rsidRPr="002B0CEC" w:rsidRDefault="005E4FEE" w:rsidP="00547C24">
            <w:pPr>
              <w:pStyle w:val="Table"/>
              <w:rPr>
                <w:b/>
                <w:bCs/>
              </w:rPr>
            </w:pPr>
            <w:r w:rsidRPr="002B0CEC">
              <w:rPr>
                <w:b/>
                <w:bCs/>
              </w:rPr>
              <w:t>Summary</w:t>
            </w:r>
          </w:p>
        </w:tc>
      </w:tr>
      <w:tr w:rsidR="005E4FEE" w14:paraId="0CA4C86E" w14:textId="77777777" w:rsidTr="009B0A63">
        <w:tc>
          <w:tcPr>
            <w:tcW w:w="2381" w:type="dxa"/>
            <w:gridSpan w:val="2"/>
          </w:tcPr>
          <w:p w14:paraId="26E39A6A" w14:textId="77777777" w:rsidR="005E4FEE" w:rsidRPr="002B0CEC" w:rsidRDefault="005E4FEE" w:rsidP="002B0CEC">
            <w:pPr>
              <w:pStyle w:val="Table"/>
              <w:jc w:val="center"/>
              <w:rPr>
                <w:b/>
                <w:bCs/>
              </w:rPr>
            </w:pPr>
            <w:r w:rsidRPr="002B0CEC">
              <w:rPr>
                <w:b/>
                <w:bCs/>
              </w:rPr>
              <w:t>Inputs</w:t>
            </w:r>
          </w:p>
        </w:tc>
        <w:tc>
          <w:tcPr>
            <w:tcW w:w="2154" w:type="dxa"/>
          </w:tcPr>
          <w:p w14:paraId="04A795A0" w14:textId="77777777" w:rsidR="005E4FEE" w:rsidRPr="002B0CEC" w:rsidRDefault="005E4FEE" w:rsidP="002B0CEC">
            <w:pPr>
              <w:pStyle w:val="Table"/>
              <w:jc w:val="center"/>
              <w:rPr>
                <w:b/>
                <w:bCs/>
              </w:rPr>
            </w:pPr>
            <w:r w:rsidRPr="002B0CEC">
              <w:rPr>
                <w:b/>
                <w:bCs/>
              </w:rPr>
              <w:t>Source</w:t>
            </w:r>
          </w:p>
        </w:tc>
        <w:tc>
          <w:tcPr>
            <w:tcW w:w="2334" w:type="dxa"/>
            <w:gridSpan w:val="2"/>
          </w:tcPr>
          <w:p w14:paraId="2C23C8AF" w14:textId="77777777" w:rsidR="005E4FEE" w:rsidRPr="002B0CEC" w:rsidRDefault="005E4FEE" w:rsidP="002B0CEC">
            <w:pPr>
              <w:pStyle w:val="Table"/>
              <w:jc w:val="center"/>
              <w:rPr>
                <w:b/>
                <w:bCs/>
              </w:rPr>
            </w:pPr>
            <w:r w:rsidRPr="002B0CEC">
              <w:rPr>
                <w:b/>
                <w:bCs/>
              </w:rPr>
              <w:t>Outputs</w:t>
            </w:r>
          </w:p>
        </w:tc>
        <w:tc>
          <w:tcPr>
            <w:tcW w:w="2198" w:type="dxa"/>
          </w:tcPr>
          <w:p w14:paraId="73D6A5D5" w14:textId="77777777" w:rsidR="005E4FEE" w:rsidRPr="002B0CEC" w:rsidRDefault="005E4FEE" w:rsidP="002B0CEC">
            <w:pPr>
              <w:pStyle w:val="Table"/>
              <w:jc w:val="center"/>
              <w:rPr>
                <w:b/>
                <w:bCs/>
              </w:rPr>
            </w:pPr>
            <w:r w:rsidRPr="002B0CEC">
              <w:rPr>
                <w:b/>
                <w:bCs/>
              </w:rPr>
              <w:t>Destination</w:t>
            </w:r>
          </w:p>
        </w:tc>
      </w:tr>
      <w:tr w:rsidR="005E4FEE" w14:paraId="600CF7DA" w14:textId="77777777" w:rsidTr="009B0A63">
        <w:tc>
          <w:tcPr>
            <w:tcW w:w="2381" w:type="dxa"/>
            <w:gridSpan w:val="2"/>
          </w:tcPr>
          <w:p w14:paraId="28A9D4BE" w14:textId="2A892337" w:rsidR="000F62F2" w:rsidRPr="003230A8" w:rsidRDefault="00D76E0D" w:rsidP="00D76E0D">
            <w:pPr>
              <w:pStyle w:val="Table"/>
            </w:pPr>
            <w:r w:rsidRPr="00D76E0D">
              <w:t xml:space="preserve">Điểm quá </w:t>
            </w:r>
            <w:r>
              <w:t>trình, điểm thi.</w:t>
            </w:r>
          </w:p>
        </w:tc>
        <w:tc>
          <w:tcPr>
            <w:tcW w:w="2154" w:type="dxa"/>
          </w:tcPr>
          <w:p w14:paraId="16533A05" w14:textId="34D5DCEA" w:rsidR="005E4FEE" w:rsidRPr="003230A8" w:rsidRDefault="00D76E0D" w:rsidP="00D76E0D">
            <w:pPr>
              <w:pStyle w:val="Table"/>
            </w:pPr>
            <w:r w:rsidRPr="00D76E0D">
              <w:t>Giáo viên nhập thông qua giao diện.</w:t>
            </w:r>
          </w:p>
        </w:tc>
        <w:tc>
          <w:tcPr>
            <w:tcW w:w="2334" w:type="dxa"/>
            <w:gridSpan w:val="2"/>
          </w:tcPr>
          <w:p w14:paraId="0C467AF7" w14:textId="77777777" w:rsidR="00D76E0D" w:rsidRDefault="00D76E0D" w:rsidP="00D76E0D">
            <w:pPr>
              <w:pStyle w:val="Table"/>
            </w:pPr>
            <w:r>
              <w:t>Kết quả nhập điểm</w:t>
            </w:r>
          </w:p>
          <w:p w14:paraId="11E57FC0" w14:textId="06E8187F" w:rsidR="005E4FEE" w:rsidRPr="003230A8" w:rsidRDefault="00D76E0D" w:rsidP="00D76E0D">
            <w:pPr>
              <w:pStyle w:val="Table"/>
              <w:spacing w:before="0"/>
            </w:pPr>
            <w:r>
              <w:t>Dữ liệu điểm</w:t>
            </w:r>
          </w:p>
        </w:tc>
        <w:tc>
          <w:tcPr>
            <w:tcW w:w="2198" w:type="dxa"/>
          </w:tcPr>
          <w:p w14:paraId="6AFF91AC" w14:textId="77777777" w:rsidR="00D76E0D" w:rsidRDefault="00D76E0D" w:rsidP="00547C24">
            <w:pPr>
              <w:pStyle w:val="Table"/>
            </w:pPr>
            <w:r>
              <w:t>T</w:t>
            </w:r>
            <w:r w:rsidRPr="00D76E0D">
              <w:t>rang quản lý</w:t>
            </w:r>
          </w:p>
          <w:p w14:paraId="2C62A97D" w14:textId="6E5CB96D" w:rsidR="005E4FEE" w:rsidRPr="003230A8" w:rsidRDefault="00D76E0D" w:rsidP="00D76E0D">
            <w:pPr>
              <w:pStyle w:val="Table"/>
              <w:spacing w:before="0"/>
            </w:pPr>
            <w:r>
              <w:t>Bảng ExamResult</w:t>
            </w:r>
          </w:p>
        </w:tc>
      </w:tr>
    </w:tbl>
    <w:p w14:paraId="724AFEED" w14:textId="7F9093DB" w:rsidR="005E4FEE" w:rsidRDefault="005E4FEE" w:rsidP="00C37F4E"/>
    <w:p w14:paraId="5EA9C27F" w14:textId="61984841" w:rsidR="00F72570" w:rsidRDefault="00E30B4B" w:rsidP="004601A2">
      <w:pPr>
        <w:pStyle w:val="Heading4"/>
      </w:pPr>
      <w:bookmarkStart w:id="116" w:name="_Toc182649155"/>
      <w:r>
        <w:lastRenderedPageBreak/>
        <w:t>Use-case</w:t>
      </w:r>
      <w:r w:rsidR="00BA28E8" w:rsidRPr="00845E13">
        <w:t xml:space="preserve"> </w:t>
      </w:r>
      <w:r w:rsidR="00F72570" w:rsidRPr="00F72570">
        <w:t>Đăng bài tập</w:t>
      </w:r>
      <w:bookmarkEnd w:id="116"/>
    </w:p>
    <w:p w14:paraId="36BEFE16" w14:textId="6772A5F5" w:rsidR="000C5246" w:rsidRDefault="0020500D" w:rsidP="00547C24">
      <w:pPr>
        <w:pStyle w:val="Image"/>
      </w:pPr>
      <w:r>
        <w:drawing>
          <wp:inline distT="0" distB="0" distL="0" distR="0" wp14:anchorId="55B6EF88" wp14:editId="1FEE2109">
            <wp:extent cx="5760000" cy="156700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6809"/>
                    <a:stretch/>
                  </pic:blipFill>
                  <pic:spPr bwMode="auto">
                    <a:xfrm>
                      <a:off x="0" y="0"/>
                      <a:ext cx="5760000" cy="1567006"/>
                    </a:xfrm>
                    <a:prstGeom prst="rect">
                      <a:avLst/>
                    </a:prstGeom>
                    <a:noFill/>
                    <a:ln>
                      <a:noFill/>
                    </a:ln>
                    <a:extLst>
                      <a:ext uri="{53640926-AAD7-44D8-BBD7-CCE9431645EC}">
                        <a14:shadowObscured xmlns:a14="http://schemas.microsoft.com/office/drawing/2010/main"/>
                      </a:ext>
                    </a:extLst>
                  </pic:spPr>
                </pic:pic>
              </a:graphicData>
            </a:graphic>
          </wp:inline>
        </w:drawing>
      </w:r>
    </w:p>
    <w:p w14:paraId="5826592C" w14:textId="65AF9B44" w:rsidR="000C5246" w:rsidRPr="000C5246" w:rsidRDefault="00612111" w:rsidP="00612111">
      <w:pPr>
        <w:pStyle w:val="Caption"/>
      </w:pPr>
      <w:bookmarkStart w:id="117" w:name="_Toc182648940"/>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13</w:t>
      </w:r>
      <w:r w:rsidR="00052A4C">
        <w:fldChar w:fldCharType="end"/>
      </w:r>
      <w:r>
        <w:t xml:space="preserve"> </w:t>
      </w:r>
      <w:r w:rsidR="00E30B4B">
        <w:t>Use-case</w:t>
      </w:r>
      <w:r w:rsidR="000C5246" w:rsidRPr="001C346C">
        <w:t xml:space="preserve"> </w:t>
      </w:r>
      <w:r w:rsidR="008F783A" w:rsidRPr="00F72570">
        <w:t>Đăng bài tập</w:t>
      </w:r>
      <w:bookmarkEnd w:id="117"/>
    </w:p>
    <w:p w14:paraId="5237DC41" w14:textId="04CDD3C1" w:rsidR="000C5246" w:rsidRPr="003853E2" w:rsidRDefault="00612111" w:rsidP="00612111">
      <w:pPr>
        <w:pStyle w:val="Bng"/>
      </w:pPr>
      <w:bookmarkStart w:id="118" w:name="_Toc182607577"/>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15</w:t>
      </w:r>
      <w:r>
        <w:fldChar w:fldCharType="end"/>
      </w:r>
      <w:r>
        <w:t xml:space="preserve"> </w:t>
      </w:r>
      <w:r w:rsidR="000C5246" w:rsidRPr="003853E2">
        <w:t xml:space="preserve">Bảng đặc tả </w:t>
      </w:r>
      <w:r w:rsidR="00E30B4B">
        <w:t>Use-case</w:t>
      </w:r>
      <w:r w:rsidR="008F783A" w:rsidRPr="003853E2">
        <w:t xml:space="preserve"> Đăng bài tập</w:t>
      </w:r>
      <w:bookmarkEnd w:id="118"/>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5E4FEE" w14:paraId="1CFC530F" w14:textId="77777777" w:rsidTr="00547C24">
        <w:tc>
          <w:tcPr>
            <w:tcW w:w="2154" w:type="dxa"/>
          </w:tcPr>
          <w:p w14:paraId="68FF4BF0" w14:textId="77777777" w:rsidR="005E4FEE" w:rsidRPr="002B0CEC" w:rsidRDefault="005E4FEE" w:rsidP="00547C24">
            <w:pPr>
              <w:pStyle w:val="Table"/>
              <w:rPr>
                <w:b/>
                <w:bCs/>
              </w:rPr>
            </w:pPr>
            <w:r w:rsidRPr="002B0CEC">
              <w:rPr>
                <w:b/>
                <w:bCs/>
              </w:rPr>
              <w:t>ID</w:t>
            </w:r>
          </w:p>
        </w:tc>
        <w:tc>
          <w:tcPr>
            <w:tcW w:w="6947" w:type="dxa"/>
            <w:gridSpan w:val="4"/>
          </w:tcPr>
          <w:p w14:paraId="25111FC3" w14:textId="07A9044F" w:rsidR="005E4FEE" w:rsidRPr="008F783A" w:rsidRDefault="00EF121A" w:rsidP="00547C24">
            <w:pPr>
              <w:pStyle w:val="Table"/>
            </w:pPr>
            <w:r>
              <w:t>UC12</w:t>
            </w:r>
          </w:p>
        </w:tc>
      </w:tr>
      <w:tr w:rsidR="005E4FEE" w14:paraId="5D05E0E6" w14:textId="77777777" w:rsidTr="00547C24">
        <w:tc>
          <w:tcPr>
            <w:tcW w:w="2154" w:type="dxa"/>
          </w:tcPr>
          <w:p w14:paraId="170B2A69" w14:textId="2B8EB548" w:rsidR="005E4FEE" w:rsidRPr="002B0CEC" w:rsidRDefault="00E30B4B" w:rsidP="00547C24">
            <w:pPr>
              <w:pStyle w:val="Table"/>
              <w:rPr>
                <w:b/>
                <w:bCs/>
              </w:rPr>
            </w:pPr>
            <w:r>
              <w:rPr>
                <w:b/>
                <w:bCs/>
              </w:rPr>
              <w:t>Use-case</w:t>
            </w:r>
          </w:p>
        </w:tc>
        <w:tc>
          <w:tcPr>
            <w:tcW w:w="6947" w:type="dxa"/>
            <w:gridSpan w:val="4"/>
          </w:tcPr>
          <w:p w14:paraId="2266CE52" w14:textId="67E4097C" w:rsidR="005E4FEE" w:rsidRDefault="008F783A" w:rsidP="00547C24">
            <w:pPr>
              <w:pStyle w:val="Table"/>
            </w:pPr>
            <w:r w:rsidRPr="00F72570">
              <w:t>Đăng bài tập</w:t>
            </w:r>
          </w:p>
        </w:tc>
      </w:tr>
      <w:tr w:rsidR="005E4FEE" w14:paraId="5DA480D5" w14:textId="77777777" w:rsidTr="00547C24">
        <w:tc>
          <w:tcPr>
            <w:tcW w:w="2154" w:type="dxa"/>
          </w:tcPr>
          <w:p w14:paraId="4591D1D6" w14:textId="77777777" w:rsidR="005E4FEE" w:rsidRPr="002B0CEC" w:rsidRDefault="005E4FEE" w:rsidP="00547C24">
            <w:pPr>
              <w:pStyle w:val="Table"/>
              <w:rPr>
                <w:b/>
                <w:bCs/>
              </w:rPr>
            </w:pPr>
            <w:r w:rsidRPr="002B0CEC">
              <w:rPr>
                <w:b/>
                <w:bCs/>
              </w:rPr>
              <w:t>Sceneraio</w:t>
            </w:r>
          </w:p>
        </w:tc>
        <w:tc>
          <w:tcPr>
            <w:tcW w:w="6947" w:type="dxa"/>
            <w:gridSpan w:val="4"/>
          </w:tcPr>
          <w:p w14:paraId="062BE95E" w14:textId="154A79DC" w:rsidR="005E4FEE" w:rsidRDefault="000C33B7" w:rsidP="00547C24">
            <w:pPr>
              <w:pStyle w:val="Table"/>
            </w:pPr>
            <w:r w:rsidRPr="000C33B7">
              <w:t>Tác nhân</w:t>
            </w:r>
            <w:r>
              <w:rPr>
                <w:lang w:val="en-US"/>
              </w:rPr>
              <w:t xml:space="preserve"> </w:t>
            </w:r>
            <w:r w:rsidRPr="000C33B7">
              <w:t>muốn đăng bài tập cho học sinh trên hệ thống để học sinh có thể truy cập và thực hiện.</w:t>
            </w:r>
          </w:p>
        </w:tc>
      </w:tr>
      <w:tr w:rsidR="005E4FEE" w14:paraId="702085FF" w14:textId="77777777" w:rsidTr="00547C24">
        <w:tc>
          <w:tcPr>
            <w:tcW w:w="2154" w:type="dxa"/>
          </w:tcPr>
          <w:p w14:paraId="0AEF4260" w14:textId="77777777" w:rsidR="005E4FEE" w:rsidRPr="002B0CEC" w:rsidRDefault="005E4FEE" w:rsidP="00547C24">
            <w:pPr>
              <w:pStyle w:val="Table"/>
              <w:rPr>
                <w:b/>
                <w:bCs/>
              </w:rPr>
            </w:pPr>
            <w:r w:rsidRPr="002B0CEC">
              <w:rPr>
                <w:b/>
                <w:bCs/>
              </w:rPr>
              <w:t>Triggering Event</w:t>
            </w:r>
          </w:p>
        </w:tc>
        <w:tc>
          <w:tcPr>
            <w:tcW w:w="6947" w:type="dxa"/>
            <w:gridSpan w:val="4"/>
          </w:tcPr>
          <w:p w14:paraId="17D20BEF" w14:textId="0C6D8CBB" w:rsidR="005E4FEE" w:rsidRDefault="005E4FEE" w:rsidP="00547C24">
            <w:pPr>
              <w:pStyle w:val="Table"/>
            </w:pPr>
            <w:r>
              <w:t>N</w:t>
            </w:r>
            <w:r w:rsidRPr="0072019B">
              <w:t xml:space="preserve">hấn </w:t>
            </w:r>
            <w:r>
              <w:t>chức năng “</w:t>
            </w:r>
            <w:r w:rsidR="00266E18">
              <w:t>B</w:t>
            </w:r>
            <w:r w:rsidR="008F783A" w:rsidRPr="00F72570">
              <w:t>ài tập</w:t>
            </w:r>
            <w:r>
              <w:t>”</w:t>
            </w:r>
            <w:r w:rsidRPr="0072019B">
              <w:t xml:space="preserve"> trên giao diện</w:t>
            </w:r>
            <w:r w:rsidR="00B66955">
              <w:t xml:space="preserve"> </w:t>
            </w:r>
            <w:r w:rsidR="00266E18">
              <w:t>Lớp học</w:t>
            </w:r>
            <w:r w:rsidRPr="0072019B">
              <w:t>.</w:t>
            </w:r>
          </w:p>
        </w:tc>
      </w:tr>
      <w:tr w:rsidR="005E4FEE" w14:paraId="389BFB25" w14:textId="77777777" w:rsidTr="00547C24">
        <w:tc>
          <w:tcPr>
            <w:tcW w:w="2154" w:type="dxa"/>
          </w:tcPr>
          <w:p w14:paraId="2AC16DFE" w14:textId="77777777" w:rsidR="005E4FEE" w:rsidRPr="002B0CEC" w:rsidRDefault="005E4FEE" w:rsidP="00547C24">
            <w:pPr>
              <w:pStyle w:val="Table"/>
              <w:rPr>
                <w:b/>
                <w:bCs/>
              </w:rPr>
            </w:pPr>
            <w:r w:rsidRPr="002B0CEC">
              <w:rPr>
                <w:b/>
                <w:bCs/>
              </w:rPr>
              <w:t>Brief description</w:t>
            </w:r>
          </w:p>
        </w:tc>
        <w:tc>
          <w:tcPr>
            <w:tcW w:w="6947" w:type="dxa"/>
            <w:gridSpan w:val="4"/>
          </w:tcPr>
          <w:p w14:paraId="59A5618B" w14:textId="3654FE53" w:rsidR="005E4FEE" w:rsidRPr="000C33B7" w:rsidRDefault="000C33B7" w:rsidP="00547C24">
            <w:pPr>
              <w:pStyle w:val="Table"/>
            </w:pPr>
            <w:r>
              <w:rPr>
                <w:lang w:val="en-US"/>
              </w:rPr>
              <w:t>Tác</w:t>
            </w:r>
            <w:r>
              <w:t xml:space="preserve"> nhân có thể </w:t>
            </w:r>
            <w:r w:rsidRPr="000C33B7">
              <w:t>đăng nhập vào hệ thống để tạo và đăng tải bài tập cho một hoặc nhiều lớp học. Hệ thống sẽ cho phép giáo viên nhập các thông tin chi tiết.</w:t>
            </w:r>
          </w:p>
        </w:tc>
      </w:tr>
      <w:tr w:rsidR="0008337B" w14:paraId="78DC1F0F" w14:textId="77777777" w:rsidTr="00547C24">
        <w:tc>
          <w:tcPr>
            <w:tcW w:w="2154" w:type="dxa"/>
          </w:tcPr>
          <w:p w14:paraId="52FE98A0" w14:textId="77777777" w:rsidR="0008337B" w:rsidRPr="002B0CEC" w:rsidRDefault="0008337B" w:rsidP="0008337B">
            <w:pPr>
              <w:pStyle w:val="Table"/>
              <w:rPr>
                <w:b/>
                <w:bCs/>
              </w:rPr>
            </w:pPr>
            <w:r w:rsidRPr="002B0CEC">
              <w:rPr>
                <w:b/>
                <w:bCs/>
              </w:rPr>
              <w:t>Actors</w:t>
            </w:r>
          </w:p>
        </w:tc>
        <w:tc>
          <w:tcPr>
            <w:tcW w:w="6947" w:type="dxa"/>
            <w:gridSpan w:val="4"/>
          </w:tcPr>
          <w:p w14:paraId="0C321855" w14:textId="0A06C562" w:rsidR="0008337B" w:rsidRDefault="0008337B" w:rsidP="0008337B">
            <w:pPr>
              <w:pStyle w:val="Table"/>
            </w:pPr>
            <w:r w:rsidRPr="00C6417A">
              <w:t>Giáo viên</w:t>
            </w:r>
          </w:p>
        </w:tc>
      </w:tr>
      <w:tr w:rsidR="0008337B" w14:paraId="201103FA" w14:textId="77777777" w:rsidTr="00547C24">
        <w:tc>
          <w:tcPr>
            <w:tcW w:w="2154" w:type="dxa"/>
          </w:tcPr>
          <w:p w14:paraId="2FA08CC5" w14:textId="77777777" w:rsidR="0008337B" w:rsidRPr="002B0CEC" w:rsidRDefault="0008337B" w:rsidP="0008337B">
            <w:pPr>
              <w:pStyle w:val="Table"/>
              <w:rPr>
                <w:b/>
                <w:bCs/>
              </w:rPr>
            </w:pPr>
            <w:r w:rsidRPr="002B0CEC">
              <w:rPr>
                <w:b/>
                <w:bCs/>
              </w:rPr>
              <w:t>Stackholder</w:t>
            </w:r>
          </w:p>
        </w:tc>
        <w:tc>
          <w:tcPr>
            <w:tcW w:w="6947" w:type="dxa"/>
            <w:gridSpan w:val="4"/>
          </w:tcPr>
          <w:p w14:paraId="3D452108" w14:textId="40CF0011" w:rsidR="0008337B" w:rsidRDefault="0008337B" w:rsidP="0008337B">
            <w:pPr>
              <w:pStyle w:val="Table"/>
            </w:pPr>
            <w:r w:rsidRPr="00C6417A">
              <w:t>Học sinh</w:t>
            </w:r>
          </w:p>
        </w:tc>
      </w:tr>
      <w:tr w:rsidR="005E4FEE" w14:paraId="449884B8" w14:textId="77777777" w:rsidTr="00547C24">
        <w:tc>
          <w:tcPr>
            <w:tcW w:w="2154" w:type="dxa"/>
          </w:tcPr>
          <w:p w14:paraId="47D26004" w14:textId="77777777" w:rsidR="005E4FEE" w:rsidRPr="002B0CEC" w:rsidRDefault="005E4FEE" w:rsidP="00547C24">
            <w:pPr>
              <w:pStyle w:val="Table"/>
              <w:rPr>
                <w:b/>
                <w:bCs/>
              </w:rPr>
            </w:pPr>
            <w:r w:rsidRPr="002B0CEC">
              <w:rPr>
                <w:b/>
                <w:bCs/>
              </w:rPr>
              <w:t>Preconditions</w:t>
            </w:r>
          </w:p>
        </w:tc>
        <w:tc>
          <w:tcPr>
            <w:tcW w:w="6947" w:type="dxa"/>
            <w:gridSpan w:val="4"/>
          </w:tcPr>
          <w:p w14:paraId="7E9ECCA4" w14:textId="77777777" w:rsidR="008D3E5A" w:rsidRDefault="008D3E5A" w:rsidP="008D3E5A">
            <w:pPr>
              <w:pStyle w:val="Table"/>
            </w:pPr>
            <w:r>
              <w:t>- Tác nhân</w:t>
            </w:r>
            <w:r w:rsidRPr="00706662">
              <w:t xml:space="preserve"> đã đăng nhập thành công vào hệ thống.</w:t>
            </w:r>
          </w:p>
          <w:p w14:paraId="4C0BB5B3" w14:textId="77777777" w:rsidR="000C33B7" w:rsidRDefault="000C33B7" w:rsidP="000C33B7">
            <w:pPr>
              <w:pStyle w:val="Table"/>
              <w:spacing w:before="0"/>
            </w:pPr>
            <w:r>
              <w:t>- Tác nhân có quyền đăng bài tập cho lớp học của mình.</w:t>
            </w:r>
          </w:p>
          <w:p w14:paraId="6CBA5D41" w14:textId="71728B34" w:rsidR="005E4FEE" w:rsidRDefault="000C33B7" w:rsidP="000C33B7">
            <w:pPr>
              <w:pStyle w:val="Table"/>
              <w:spacing w:before="0"/>
            </w:pPr>
            <w:r>
              <w:t>- Các lớp học và môn học đã được cập nhật trong hệ thống.</w:t>
            </w:r>
          </w:p>
        </w:tc>
      </w:tr>
      <w:tr w:rsidR="005E4FEE" w14:paraId="52ABC9E5" w14:textId="77777777" w:rsidTr="00547C24">
        <w:tc>
          <w:tcPr>
            <w:tcW w:w="2154" w:type="dxa"/>
          </w:tcPr>
          <w:p w14:paraId="2A28554C" w14:textId="20497A1C" w:rsidR="005E4FEE" w:rsidRPr="002B0CEC" w:rsidRDefault="00875007" w:rsidP="00547C24">
            <w:pPr>
              <w:pStyle w:val="Table"/>
              <w:rPr>
                <w:b/>
                <w:bCs/>
              </w:rPr>
            </w:pPr>
            <w:r>
              <w:rPr>
                <w:b/>
                <w:bCs/>
              </w:rPr>
              <w:t>Post</w:t>
            </w:r>
            <w:r w:rsidRPr="002B0CEC">
              <w:rPr>
                <w:b/>
                <w:bCs/>
              </w:rPr>
              <w:t>conditions</w:t>
            </w:r>
          </w:p>
        </w:tc>
        <w:tc>
          <w:tcPr>
            <w:tcW w:w="6947" w:type="dxa"/>
            <w:gridSpan w:val="4"/>
          </w:tcPr>
          <w:p w14:paraId="685CFEE7" w14:textId="006A1C93" w:rsidR="005E4FEE" w:rsidRPr="000C33B7" w:rsidRDefault="000C33B7" w:rsidP="00EF02E6">
            <w:pPr>
              <w:pStyle w:val="Table"/>
            </w:pPr>
            <w:r>
              <w:t>Bài tập được đăng tải và lưu trữ trong hệ thống, sẵn sàng cho học sinh truy cập và nộp bài.</w:t>
            </w:r>
          </w:p>
        </w:tc>
      </w:tr>
      <w:tr w:rsidR="005E4FEE" w14:paraId="32EB91DC" w14:textId="77777777" w:rsidTr="00547C24">
        <w:trPr>
          <w:trHeight w:val="285"/>
        </w:trPr>
        <w:tc>
          <w:tcPr>
            <w:tcW w:w="2154" w:type="dxa"/>
            <w:vMerge w:val="restart"/>
          </w:tcPr>
          <w:p w14:paraId="236D3833" w14:textId="77777777" w:rsidR="005E4FEE" w:rsidRPr="002B0CEC" w:rsidRDefault="005E4FEE" w:rsidP="00547C24">
            <w:pPr>
              <w:pStyle w:val="Table"/>
              <w:rPr>
                <w:b/>
                <w:bCs/>
              </w:rPr>
            </w:pPr>
            <w:r w:rsidRPr="002B0CEC">
              <w:rPr>
                <w:b/>
                <w:bCs/>
              </w:rPr>
              <w:lastRenderedPageBreak/>
              <w:t>Flow of activities</w:t>
            </w:r>
          </w:p>
        </w:tc>
        <w:tc>
          <w:tcPr>
            <w:tcW w:w="3473" w:type="dxa"/>
            <w:gridSpan w:val="2"/>
          </w:tcPr>
          <w:p w14:paraId="3011C67C" w14:textId="77777777" w:rsidR="005E4FEE" w:rsidRPr="002B0CEC" w:rsidRDefault="005E4FEE" w:rsidP="002B0CEC">
            <w:pPr>
              <w:pStyle w:val="Table"/>
              <w:jc w:val="center"/>
              <w:rPr>
                <w:b/>
                <w:bCs/>
              </w:rPr>
            </w:pPr>
            <w:r w:rsidRPr="002B0CEC">
              <w:rPr>
                <w:b/>
                <w:bCs/>
              </w:rPr>
              <w:t>Actor</w:t>
            </w:r>
          </w:p>
        </w:tc>
        <w:tc>
          <w:tcPr>
            <w:tcW w:w="3474" w:type="dxa"/>
            <w:gridSpan w:val="2"/>
          </w:tcPr>
          <w:p w14:paraId="34F8413D" w14:textId="77777777" w:rsidR="005E4FEE" w:rsidRPr="002B0CEC" w:rsidRDefault="005E4FEE" w:rsidP="002B0CEC">
            <w:pPr>
              <w:pStyle w:val="Table"/>
              <w:jc w:val="center"/>
              <w:rPr>
                <w:b/>
                <w:bCs/>
              </w:rPr>
            </w:pPr>
            <w:r w:rsidRPr="002B0CEC">
              <w:rPr>
                <w:b/>
                <w:bCs/>
              </w:rPr>
              <w:t>System</w:t>
            </w:r>
          </w:p>
        </w:tc>
      </w:tr>
      <w:tr w:rsidR="005E4FEE" w14:paraId="356436AE" w14:textId="77777777" w:rsidTr="00547C24">
        <w:trPr>
          <w:trHeight w:val="285"/>
        </w:trPr>
        <w:tc>
          <w:tcPr>
            <w:tcW w:w="2154" w:type="dxa"/>
            <w:vMerge/>
          </w:tcPr>
          <w:p w14:paraId="12477074" w14:textId="77777777" w:rsidR="005E4FEE" w:rsidRPr="002B0CEC" w:rsidRDefault="005E4FEE" w:rsidP="00547C24">
            <w:pPr>
              <w:pStyle w:val="Table"/>
              <w:rPr>
                <w:b/>
                <w:bCs/>
              </w:rPr>
            </w:pPr>
          </w:p>
        </w:tc>
        <w:tc>
          <w:tcPr>
            <w:tcW w:w="3473" w:type="dxa"/>
            <w:gridSpan w:val="2"/>
          </w:tcPr>
          <w:p w14:paraId="4A1CA4D4" w14:textId="77777777" w:rsidR="00DB50F4" w:rsidRPr="00DB50F4" w:rsidRDefault="00DB50F4" w:rsidP="00052A4C">
            <w:pPr>
              <w:pStyle w:val="Table"/>
            </w:pPr>
            <w:r>
              <w:t>1. Đ</w:t>
            </w:r>
            <w:r w:rsidRPr="00DB50F4">
              <w:t>ăng nhập vào hệ thống.</w:t>
            </w:r>
          </w:p>
          <w:p w14:paraId="1E3D77AA" w14:textId="77777777" w:rsidR="005E4FEE" w:rsidRDefault="005E4FEE" w:rsidP="00052A4C">
            <w:pPr>
              <w:pStyle w:val="Table"/>
              <w:spacing w:before="0"/>
            </w:pPr>
          </w:p>
          <w:p w14:paraId="0C29C72D" w14:textId="77777777" w:rsidR="000C33B7" w:rsidRDefault="000C33B7" w:rsidP="00052A4C">
            <w:pPr>
              <w:pStyle w:val="Table"/>
              <w:spacing w:before="0"/>
            </w:pPr>
          </w:p>
          <w:p w14:paraId="53A27DFA" w14:textId="77777777" w:rsidR="00EF02E6" w:rsidRDefault="00EF02E6" w:rsidP="00EF02E6">
            <w:pPr>
              <w:pStyle w:val="Table"/>
              <w:spacing w:before="0"/>
            </w:pPr>
            <w:r>
              <w:t xml:space="preserve">2. Nhấn chọn </w:t>
            </w:r>
            <w:r w:rsidRPr="000F62F2">
              <w:t>chức năng “Lớp học” và chọn một lớp học cụ thể.</w:t>
            </w:r>
          </w:p>
          <w:p w14:paraId="024635D5" w14:textId="1577DAA5" w:rsidR="000C33B7" w:rsidRDefault="00037826" w:rsidP="00052A4C">
            <w:pPr>
              <w:pStyle w:val="Table"/>
              <w:spacing w:before="0"/>
            </w:pPr>
            <w:r>
              <w:t>3</w:t>
            </w:r>
            <w:r w:rsidR="000C33B7" w:rsidRPr="000C33B7">
              <w:t xml:space="preserve">. </w:t>
            </w:r>
            <w:r w:rsidR="00EF02E6">
              <w:t>C</w:t>
            </w:r>
            <w:r w:rsidR="00EF02E6" w:rsidRPr="00EF02E6">
              <w:t>họn chức năng “Bài tập mới”</w:t>
            </w:r>
            <w:r>
              <w:t>.</w:t>
            </w:r>
          </w:p>
          <w:p w14:paraId="69906CDB" w14:textId="4392E715" w:rsidR="00037826" w:rsidRDefault="00037826" w:rsidP="00052A4C">
            <w:pPr>
              <w:pStyle w:val="Table"/>
              <w:spacing w:before="0"/>
            </w:pPr>
            <w:r>
              <w:t>4. Đ</w:t>
            </w:r>
            <w:r w:rsidRPr="00C6417A">
              <w:t>iền thông tin về bài tập muốn đăng và chọn “</w:t>
            </w:r>
            <w:r>
              <w:t>Lưu</w:t>
            </w:r>
            <w:r w:rsidRPr="00C6417A">
              <w:t>”.</w:t>
            </w:r>
          </w:p>
          <w:p w14:paraId="59B1C936" w14:textId="0C6C4AA8" w:rsidR="000C33B7" w:rsidRDefault="000C33B7" w:rsidP="00052A4C">
            <w:pPr>
              <w:pStyle w:val="Table"/>
              <w:spacing w:before="0"/>
            </w:pPr>
          </w:p>
        </w:tc>
        <w:tc>
          <w:tcPr>
            <w:tcW w:w="3474" w:type="dxa"/>
            <w:gridSpan w:val="2"/>
          </w:tcPr>
          <w:p w14:paraId="7CCEA276" w14:textId="527FA8E0" w:rsidR="00DB50F4" w:rsidRDefault="00DB50F4" w:rsidP="00052A4C">
            <w:pPr>
              <w:pStyle w:val="Table"/>
            </w:pPr>
            <w:r>
              <w:t xml:space="preserve">1.1 </w:t>
            </w:r>
            <w:r w:rsidR="00C44752">
              <w:t>Xác thực tài khoản có trong cơ sở dữ liệu</w:t>
            </w:r>
            <w:r>
              <w:t>.</w:t>
            </w:r>
          </w:p>
          <w:p w14:paraId="1E3B7DFC" w14:textId="77777777" w:rsidR="00DB50F4" w:rsidRPr="00DB50F4" w:rsidRDefault="00DB50F4" w:rsidP="00052A4C">
            <w:pPr>
              <w:pStyle w:val="Table"/>
              <w:spacing w:before="0"/>
            </w:pPr>
            <w:r>
              <w:t>1.2 Trả về kết quả đăng nhập.</w:t>
            </w:r>
          </w:p>
          <w:p w14:paraId="5BDC0F84" w14:textId="77777777" w:rsidR="00EF02E6" w:rsidRDefault="00EF02E6" w:rsidP="00EF02E6">
            <w:pPr>
              <w:pStyle w:val="Table"/>
              <w:spacing w:before="0"/>
            </w:pPr>
            <w:r>
              <w:t>2.1 Chuyển đến giao diện Lớp học và hiển thị danh sách của lớp học được chọn.</w:t>
            </w:r>
          </w:p>
          <w:p w14:paraId="7B7783E6" w14:textId="77777777" w:rsidR="00037826" w:rsidRDefault="00037826" w:rsidP="00037826">
            <w:pPr>
              <w:pStyle w:val="Table"/>
            </w:pPr>
            <w:r>
              <w:t>3.1 Hiển thị form để điền thông tin bài tập.</w:t>
            </w:r>
          </w:p>
          <w:p w14:paraId="148109DE" w14:textId="29026CF4" w:rsidR="005E4FEE" w:rsidRDefault="00037826" w:rsidP="00037826">
            <w:pPr>
              <w:pStyle w:val="Table"/>
              <w:spacing w:before="0"/>
            </w:pPr>
            <w:r>
              <w:t>4.1 Lưu thông tin về bài tập được đăng trên hệ thống và thông báo đã đăng bài tập thành công.</w:t>
            </w:r>
          </w:p>
        </w:tc>
      </w:tr>
      <w:tr w:rsidR="005E4FEE" w14:paraId="76A07BC9" w14:textId="77777777" w:rsidTr="00547C24">
        <w:tc>
          <w:tcPr>
            <w:tcW w:w="2154" w:type="dxa"/>
          </w:tcPr>
          <w:p w14:paraId="6092916B" w14:textId="77777777" w:rsidR="005E4FEE" w:rsidRPr="002B0CEC" w:rsidRDefault="005E4FEE" w:rsidP="00547C24">
            <w:pPr>
              <w:pStyle w:val="Table"/>
              <w:rPr>
                <w:b/>
                <w:bCs/>
              </w:rPr>
            </w:pPr>
            <w:r w:rsidRPr="002B0CEC">
              <w:rPr>
                <w:b/>
                <w:bCs/>
              </w:rPr>
              <w:t>Exception</w:t>
            </w:r>
          </w:p>
        </w:tc>
        <w:tc>
          <w:tcPr>
            <w:tcW w:w="6947" w:type="dxa"/>
            <w:gridSpan w:val="4"/>
            <w:vAlign w:val="center"/>
          </w:tcPr>
          <w:p w14:paraId="4371D5AE" w14:textId="77777777" w:rsidR="00EF02E6" w:rsidRDefault="00EF02E6" w:rsidP="00EF02E6">
            <w:pPr>
              <w:pStyle w:val="Table"/>
            </w:pPr>
            <w:r>
              <w:t>Nếu không có lớp học hoặc môn học nào được chọn, hệ thống sẽ thông báo rằng “Vui lòng chọn lớp học và môn học để đăng bài tập”.</w:t>
            </w:r>
          </w:p>
          <w:p w14:paraId="71E19866" w14:textId="011F442A" w:rsidR="005E4FEE" w:rsidRDefault="00EF02E6" w:rsidP="00EF02E6">
            <w:pPr>
              <w:pStyle w:val="Table"/>
              <w:spacing w:before="0"/>
            </w:pPr>
            <w:r>
              <w:t>Nếu ngày hạn nộp bài tập không hợp lệ (đã qua hoặc không đúng định dạng), hệ thống sẽ thông báo lỗi và yêu cầu nhập lại.</w:t>
            </w:r>
          </w:p>
        </w:tc>
      </w:tr>
      <w:tr w:rsidR="005E4FEE" w14:paraId="4177517E" w14:textId="77777777" w:rsidTr="00547C24">
        <w:tc>
          <w:tcPr>
            <w:tcW w:w="9101" w:type="dxa"/>
            <w:gridSpan w:val="5"/>
          </w:tcPr>
          <w:p w14:paraId="05B9BC3E" w14:textId="77777777" w:rsidR="005E4FEE" w:rsidRPr="002B0CEC" w:rsidRDefault="005E4FEE" w:rsidP="00547C24">
            <w:pPr>
              <w:pStyle w:val="Table"/>
              <w:rPr>
                <w:b/>
                <w:bCs/>
              </w:rPr>
            </w:pPr>
            <w:r w:rsidRPr="002B0CEC">
              <w:rPr>
                <w:b/>
                <w:bCs/>
              </w:rPr>
              <w:t>Summary</w:t>
            </w:r>
          </w:p>
        </w:tc>
      </w:tr>
      <w:tr w:rsidR="005E4FEE" w14:paraId="271599A7" w14:textId="77777777" w:rsidTr="00547C24">
        <w:tc>
          <w:tcPr>
            <w:tcW w:w="2154" w:type="dxa"/>
          </w:tcPr>
          <w:p w14:paraId="197E26BE" w14:textId="77777777" w:rsidR="005E4FEE" w:rsidRPr="002B0CEC" w:rsidRDefault="005E4FEE" w:rsidP="002B0CEC">
            <w:pPr>
              <w:pStyle w:val="Table"/>
              <w:jc w:val="center"/>
              <w:rPr>
                <w:b/>
                <w:bCs/>
              </w:rPr>
            </w:pPr>
            <w:r w:rsidRPr="002B0CEC">
              <w:rPr>
                <w:b/>
                <w:bCs/>
              </w:rPr>
              <w:t>Inputs</w:t>
            </w:r>
          </w:p>
        </w:tc>
        <w:tc>
          <w:tcPr>
            <w:tcW w:w="2343" w:type="dxa"/>
          </w:tcPr>
          <w:p w14:paraId="17A103F1" w14:textId="77777777" w:rsidR="005E4FEE" w:rsidRPr="002B0CEC" w:rsidRDefault="005E4FEE" w:rsidP="002B0CEC">
            <w:pPr>
              <w:pStyle w:val="Table"/>
              <w:jc w:val="center"/>
              <w:rPr>
                <w:b/>
                <w:bCs/>
              </w:rPr>
            </w:pPr>
            <w:r w:rsidRPr="002B0CEC">
              <w:rPr>
                <w:b/>
                <w:bCs/>
              </w:rPr>
              <w:t>Source</w:t>
            </w:r>
          </w:p>
        </w:tc>
        <w:tc>
          <w:tcPr>
            <w:tcW w:w="2334" w:type="dxa"/>
            <w:gridSpan w:val="2"/>
          </w:tcPr>
          <w:p w14:paraId="172101E1" w14:textId="77777777" w:rsidR="005E4FEE" w:rsidRPr="002B0CEC" w:rsidRDefault="005E4FEE" w:rsidP="002B0CEC">
            <w:pPr>
              <w:pStyle w:val="Table"/>
              <w:jc w:val="center"/>
              <w:rPr>
                <w:b/>
                <w:bCs/>
              </w:rPr>
            </w:pPr>
            <w:r w:rsidRPr="002B0CEC">
              <w:rPr>
                <w:b/>
                <w:bCs/>
              </w:rPr>
              <w:t>Outputs</w:t>
            </w:r>
          </w:p>
        </w:tc>
        <w:tc>
          <w:tcPr>
            <w:tcW w:w="2270" w:type="dxa"/>
          </w:tcPr>
          <w:p w14:paraId="6851D998" w14:textId="77777777" w:rsidR="005E4FEE" w:rsidRPr="002B0CEC" w:rsidRDefault="005E4FEE" w:rsidP="002B0CEC">
            <w:pPr>
              <w:pStyle w:val="Table"/>
              <w:jc w:val="center"/>
              <w:rPr>
                <w:b/>
                <w:bCs/>
              </w:rPr>
            </w:pPr>
            <w:r w:rsidRPr="002B0CEC">
              <w:rPr>
                <w:b/>
                <w:bCs/>
              </w:rPr>
              <w:t>Destination</w:t>
            </w:r>
          </w:p>
        </w:tc>
      </w:tr>
      <w:tr w:rsidR="00037826" w14:paraId="354FE1D3" w14:textId="77777777" w:rsidTr="00547C24">
        <w:tc>
          <w:tcPr>
            <w:tcW w:w="2154" w:type="dxa"/>
          </w:tcPr>
          <w:p w14:paraId="02B451B2" w14:textId="44D86F22" w:rsidR="00037826" w:rsidRPr="003230A8" w:rsidRDefault="00037826" w:rsidP="00037826">
            <w:pPr>
              <w:pStyle w:val="Table"/>
            </w:pPr>
            <w:r w:rsidRPr="00C6417A">
              <w:t>Thông tin bài tập</w:t>
            </w:r>
          </w:p>
        </w:tc>
        <w:tc>
          <w:tcPr>
            <w:tcW w:w="2343" w:type="dxa"/>
          </w:tcPr>
          <w:p w14:paraId="5AAECBB7" w14:textId="790BFDCC" w:rsidR="00037826" w:rsidRPr="003230A8" w:rsidRDefault="00D76E0D" w:rsidP="00037826">
            <w:pPr>
              <w:pStyle w:val="Table"/>
            </w:pPr>
            <w:r w:rsidRPr="00D76E0D">
              <w:t>Giáo viên nhập thông qua giao diện.</w:t>
            </w:r>
          </w:p>
        </w:tc>
        <w:tc>
          <w:tcPr>
            <w:tcW w:w="2334" w:type="dxa"/>
            <w:gridSpan w:val="2"/>
          </w:tcPr>
          <w:p w14:paraId="429563EA" w14:textId="77777777" w:rsidR="00037826" w:rsidRPr="00C6417A" w:rsidRDefault="00037826" w:rsidP="00037826">
            <w:pPr>
              <w:spacing w:before="120"/>
              <w:ind w:firstLine="0"/>
            </w:pPr>
            <w:r w:rsidRPr="00C6417A">
              <w:t>Kết quả đăng bài tập</w:t>
            </w:r>
          </w:p>
          <w:p w14:paraId="7ECA1235" w14:textId="1816A256" w:rsidR="00037826" w:rsidRPr="003230A8" w:rsidRDefault="00037826" w:rsidP="00037826">
            <w:pPr>
              <w:pStyle w:val="Table"/>
              <w:spacing w:before="0"/>
            </w:pPr>
            <w:r w:rsidRPr="00C6417A">
              <w:t xml:space="preserve">Dữ liệu bài </w:t>
            </w:r>
            <w:r w:rsidR="00D76E0D">
              <w:t>tập</w:t>
            </w:r>
          </w:p>
        </w:tc>
        <w:tc>
          <w:tcPr>
            <w:tcW w:w="2270" w:type="dxa"/>
          </w:tcPr>
          <w:p w14:paraId="375E71D8" w14:textId="77777777" w:rsidR="00D76E0D" w:rsidRDefault="00D76E0D" w:rsidP="00D76E0D">
            <w:pPr>
              <w:pStyle w:val="Table"/>
            </w:pPr>
            <w:r>
              <w:t>T</w:t>
            </w:r>
            <w:r w:rsidRPr="00D76E0D">
              <w:t>rang quản lý</w:t>
            </w:r>
          </w:p>
          <w:p w14:paraId="29296D39" w14:textId="5939E097" w:rsidR="00037826" w:rsidRPr="003230A8" w:rsidRDefault="00735332" w:rsidP="00037826">
            <w:pPr>
              <w:pStyle w:val="Table"/>
              <w:spacing w:before="0"/>
            </w:pPr>
            <w:r w:rsidRPr="00735332">
              <w:t>Bảng Exercise</w:t>
            </w:r>
          </w:p>
        </w:tc>
      </w:tr>
    </w:tbl>
    <w:p w14:paraId="25E3987C" w14:textId="41FDF2E8" w:rsidR="000C33B7" w:rsidRDefault="000C33B7" w:rsidP="00C37F4E">
      <w:r>
        <w:br w:type="page"/>
      </w:r>
    </w:p>
    <w:p w14:paraId="31976F3C" w14:textId="0EFBB890" w:rsidR="00F72570" w:rsidRPr="00F72570" w:rsidRDefault="00E30B4B" w:rsidP="004601A2">
      <w:pPr>
        <w:pStyle w:val="Heading4"/>
      </w:pPr>
      <w:bookmarkStart w:id="119" w:name="_Toc182649156"/>
      <w:r>
        <w:lastRenderedPageBreak/>
        <w:t>Use-case</w:t>
      </w:r>
      <w:r w:rsidR="00F72570" w:rsidRPr="00845E13">
        <w:t xml:space="preserve"> </w:t>
      </w:r>
      <w:r w:rsidR="00F72570" w:rsidRPr="00F72570">
        <w:t>Chỉnh sửa bài tập</w:t>
      </w:r>
      <w:bookmarkEnd w:id="119"/>
    </w:p>
    <w:p w14:paraId="09AAB9AA" w14:textId="19BC96C6" w:rsidR="000C5246" w:rsidRDefault="006B1619" w:rsidP="00547C24">
      <w:pPr>
        <w:pStyle w:val="Image"/>
      </w:pPr>
      <w:r>
        <w:drawing>
          <wp:inline distT="0" distB="0" distL="0" distR="0" wp14:anchorId="62A8232E" wp14:editId="4B54D16F">
            <wp:extent cx="5760000" cy="23282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4344"/>
                    <a:stretch/>
                  </pic:blipFill>
                  <pic:spPr bwMode="auto">
                    <a:xfrm>
                      <a:off x="0" y="0"/>
                      <a:ext cx="5760000" cy="2328229"/>
                    </a:xfrm>
                    <a:prstGeom prst="rect">
                      <a:avLst/>
                    </a:prstGeom>
                    <a:noFill/>
                    <a:ln>
                      <a:noFill/>
                    </a:ln>
                    <a:extLst>
                      <a:ext uri="{53640926-AAD7-44D8-BBD7-CCE9431645EC}">
                        <a14:shadowObscured xmlns:a14="http://schemas.microsoft.com/office/drawing/2010/main"/>
                      </a:ext>
                    </a:extLst>
                  </pic:spPr>
                </pic:pic>
              </a:graphicData>
            </a:graphic>
          </wp:inline>
        </w:drawing>
      </w:r>
    </w:p>
    <w:p w14:paraId="75A16EE5" w14:textId="1089E800" w:rsidR="000C5246" w:rsidRPr="000C5246" w:rsidRDefault="00612111" w:rsidP="00612111">
      <w:pPr>
        <w:pStyle w:val="Caption"/>
      </w:pPr>
      <w:bookmarkStart w:id="120" w:name="_Toc182648941"/>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14</w:t>
      </w:r>
      <w:r w:rsidR="00052A4C">
        <w:fldChar w:fldCharType="end"/>
      </w:r>
      <w:r w:rsidR="000C5246" w:rsidRPr="001C346C">
        <w:t xml:space="preserve"> </w:t>
      </w:r>
      <w:r w:rsidR="00E30B4B">
        <w:t>Use-case</w:t>
      </w:r>
      <w:r w:rsidR="000C5246" w:rsidRPr="001C346C">
        <w:t xml:space="preserve"> </w:t>
      </w:r>
      <w:r w:rsidR="008F783A" w:rsidRPr="00F72570">
        <w:t>Chỉnh sửa bài tập</w:t>
      </w:r>
      <w:bookmarkEnd w:id="120"/>
    </w:p>
    <w:p w14:paraId="4D28339D" w14:textId="55E969BD" w:rsidR="000C5246" w:rsidRPr="003853E2" w:rsidRDefault="00612111" w:rsidP="00612111">
      <w:pPr>
        <w:pStyle w:val="Bng"/>
      </w:pPr>
      <w:bookmarkStart w:id="121" w:name="_Toc182607578"/>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16</w:t>
      </w:r>
      <w:r>
        <w:fldChar w:fldCharType="end"/>
      </w:r>
      <w:r w:rsidR="000C5246" w:rsidRPr="003853E2">
        <w:t xml:space="preserve"> Bảng đặc tả </w:t>
      </w:r>
      <w:r w:rsidR="00E30B4B">
        <w:t>Use-case</w:t>
      </w:r>
      <w:r w:rsidR="008F783A" w:rsidRPr="003853E2">
        <w:t xml:space="preserve"> Chỉnh sửa bài tập</w:t>
      </w:r>
      <w:bookmarkEnd w:id="121"/>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5E4FEE" w14:paraId="3F7CE4E5" w14:textId="77777777" w:rsidTr="00D4364A">
        <w:tc>
          <w:tcPr>
            <w:tcW w:w="2154" w:type="dxa"/>
          </w:tcPr>
          <w:p w14:paraId="68F12248" w14:textId="77777777" w:rsidR="005E4FEE" w:rsidRPr="002B0CEC" w:rsidRDefault="005E4FEE" w:rsidP="00D4364A">
            <w:pPr>
              <w:pStyle w:val="Table"/>
              <w:rPr>
                <w:b/>
                <w:bCs/>
              </w:rPr>
            </w:pPr>
            <w:r w:rsidRPr="002B0CEC">
              <w:rPr>
                <w:b/>
                <w:bCs/>
              </w:rPr>
              <w:t>ID</w:t>
            </w:r>
          </w:p>
        </w:tc>
        <w:tc>
          <w:tcPr>
            <w:tcW w:w="6947" w:type="dxa"/>
            <w:gridSpan w:val="4"/>
          </w:tcPr>
          <w:p w14:paraId="05BD0531" w14:textId="32521A43" w:rsidR="005E4FEE" w:rsidRPr="008F783A" w:rsidRDefault="00EF121A" w:rsidP="00D4364A">
            <w:pPr>
              <w:pStyle w:val="Table"/>
            </w:pPr>
            <w:r>
              <w:t>UC13</w:t>
            </w:r>
          </w:p>
        </w:tc>
      </w:tr>
      <w:tr w:rsidR="005E4FEE" w14:paraId="7D82084D" w14:textId="77777777" w:rsidTr="00D4364A">
        <w:tc>
          <w:tcPr>
            <w:tcW w:w="2154" w:type="dxa"/>
          </w:tcPr>
          <w:p w14:paraId="3565F298" w14:textId="06026CD6" w:rsidR="005E4FEE" w:rsidRPr="002B0CEC" w:rsidRDefault="00E30B4B" w:rsidP="00D4364A">
            <w:pPr>
              <w:pStyle w:val="Table"/>
              <w:rPr>
                <w:b/>
                <w:bCs/>
              </w:rPr>
            </w:pPr>
            <w:r>
              <w:rPr>
                <w:b/>
                <w:bCs/>
              </w:rPr>
              <w:t>Use-case</w:t>
            </w:r>
          </w:p>
        </w:tc>
        <w:tc>
          <w:tcPr>
            <w:tcW w:w="6947" w:type="dxa"/>
            <w:gridSpan w:val="4"/>
          </w:tcPr>
          <w:p w14:paraId="23187D0C" w14:textId="317619DC" w:rsidR="005E4FEE" w:rsidRDefault="008F783A" w:rsidP="00D4364A">
            <w:pPr>
              <w:pStyle w:val="Table"/>
            </w:pPr>
            <w:r w:rsidRPr="00F72570">
              <w:t>Chỉnh sửa bài tập</w:t>
            </w:r>
          </w:p>
        </w:tc>
      </w:tr>
      <w:tr w:rsidR="005E4FEE" w14:paraId="21394CB0" w14:textId="77777777" w:rsidTr="00D4364A">
        <w:tc>
          <w:tcPr>
            <w:tcW w:w="2154" w:type="dxa"/>
          </w:tcPr>
          <w:p w14:paraId="0085751A" w14:textId="77777777" w:rsidR="005E4FEE" w:rsidRPr="002B0CEC" w:rsidRDefault="005E4FEE" w:rsidP="00D4364A">
            <w:pPr>
              <w:pStyle w:val="Table"/>
              <w:rPr>
                <w:b/>
                <w:bCs/>
              </w:rPr>
            </w:pPr>
            <w:r w:rsidRPr="002B0CEC">
              <w:rPr>
                <w:b/>
                <w:bCs/>
              </w:rPr>
              <w:t>Sceneraio</w:t>
            </w:r>
          </w:p>
        </w:tc>
        <w:tc>
          <w:tcPr>
            <w:tcW w:w="6947" w:type="dxa"/>
            <w:gridSpan w:val="4"/>
          </w:tcPr>
          <w:p w14:paraId="1AEA1521" w14:textId="16565310" w:rsidR="005E4FEE" w:rsidRDefault="00EF02E6" w:rsidP="00D4364A">
            <w:pPr>
              <w:pStyle w:val="Table"/>
            </w:pPr>
            <w:r w:rsidRPr="00EF02E6">
              <w:t>Tác nhân muốn chỉnh sửa nội dung của một bài tập đã đăng trên hệ thống để cập nhật thông tin hoặc điều chỉnh yêu cầu.</w:t>
            </w:r>
          </w:p>
        </w:tc>
      </w:tr>
      <w:tr w:rsidR="005E4FEE" w14:paraId="146412F9" w14:textId="77777777" w:rsidTr="00D4364A">
        <w:tc>
          <w:tcPr>
            <w:tcW w:w="2154" w:type="dxa"/>
          </w:tcPr>
          <w:p w14:paraId="2E3FB5AC" w14:textId="77777777" w:rsidR="005E4FEE" w:rsidRPr="002B0CEC" w:rsidRDefault="005E4FEE" w:rsidP="00D4364A">
            <w:pPr>
              <w:pStyle w:val="Table"/>
              <w:rPr>
                <w:b/>
                <w:bCs/>
              </w:rPr>
            </w:pPr>
            <w:r w:rsidRPr="002B0CEC">
              <w:rPr>
                <w:b/>
                <w:bCs/>
              </w:rPr>
              <w:t>Triggering Event</w:t>
            </w:r>
          </w:p>
        </w:tc>
        <w:tc>
          <w:tcPr>
            <w:tcW w:w="6947" w:type="dxa"/>
            <w:gridSpan w:val="4"/>
          </w:tcPr>
          <w:p w14:paraId="5D294C61" w14:textId="2068AF82" w:rsidR="005E4FEE" w:rsidRDefault="005E4FEE" w:rsidP="00D4364A">
            <w:pPr>
              <w:pStyle w:val="Table"/>
            </w:pPr>
            <w:r>
              <w:t>N</w:t>
            </w:r>
            <w:r w:rsidRPr="0072019B">
              <w:t xml:space="preserve">hấn </w:t>
            </w:r>
            <w:r>
              <w:t>chức năng “</w:t>
            </w:r>
            <w:r w:rsidR="008F783A" w:rsidRPr="00F72570">
              <w:t>Chỉnh sửa</w:t>
            </w:r>
            <w:r>
              <w:t>”</w:t>
            </w:r>
            <w:r w:rsidRPr="0072019B">
              <w:t xml:space="preserve"> t</w:t>
            </w:r>
            <w:r w:rsidR="00266E18" w:rsidRPr="0072019B">
              <w:t>rên giao diện</w:t>
            </w:r>
            <w:r w:rsidR="00266E18">
              <w:t xml:space="preserve"> B</w:t>
            </w:r>
            <w:r w:rsidR="00266E18" w:rsidRPr="00F72570">
              <w:t>ài tập</w:t>
            </w:r>
            <w:r w:rsidR="00266E18" w:rsidRPr="0072019B">
              <w:t>.</w:t>
            </w:r>
          </w:p>
        </w:tc>
      </w:tr>
      <w:tr w:rsidR="005E4FEE" w14:paraId="6BAD39C5" w14:textId="77777777" w:rsidTr="00D4364A">
        <w:tc>
          <w:tcPr>
            <w:tcW w:w="2154" w:type="dxa"/>
          </w:tcPr>
          <w:p w14:paraId="5E38A1A3" w14:textId="77777777" w:rsidR="005E4FEE" w:rsidRPr="002B0CEC" w:rsidRDefault="005E4FEE" w:rsidP="00D4364A">
            <w:pPr>
              <w:pStyle w:val="Table"/>
              <w:rPr>
                <w:b/>
                <w:bCs/>
              </w:rPr>
            </w:pPr>
            <w:r w:rsidRPr="002B0CEC">
              <w:rPr>
                <w:b/>
                <w:bCs/>
              </w:rPr>
              <w:t>Brief description</w:t>
            </w:r>
          </w:p>
        </w:tc>
        <w:tc>
          <w:tcPr>
            <w:tcW w:w="6947" w:type="dxa"/>
            <w:gridSpan w:val="4"/>
          </w:tcPr>
          <w:p w14:paraId="3D9DD97C" w14:textId="2D3D5541" w:rsidR="00EF02E6" w:rsidRDefault="00EF02E6" w:rsidP="00D4364A">
            <w:pPr>
              <w:pStyle w:val="Table"/>
            </w:pPr>
            <w:r w:rsidRPr="00EF02E6">
              <w:t>Tác nhân có thể chọn một bài tập cụ thể để chỉnh sửa nội dung hoặc yêu cầu khi cần.</w:t>
            </w:r>
          </w:p>
        </w:tc>
      </w:tr>
      <w:tr w:rsidR="0008337B" w14:paraId="28767B9C" w14:textId="77777777" w:rsidTr="00D4364A">
        <w:tc>
          <w:tcPr>
            <w:tcW w:w="2154" w:type="dxa"/>
          </w:tcPr>
          <w:p w14:paraId="6F8E1E98" w14:textId="77777777" w:rsidR="0008337B" w:rsidRPr="002B0CEC" w:rsidRDefault="0008337B" w:rsidP="0008337B">
            <w:pPr>
              <w:pStyle w:val="Table"/>
              <w:rPr>
                <w:b/>
                <w:bCs/>
              </w:rPr>
            </w:pPr>
            <w:r w:rsidRPr="002B0CEC">
              <w:rPr>
                <w:b/>
                <w:bCs/>
              </w:rPr>
              <w:t>Actors</w:t>
            </w:r>
          </w:p>
        </w:tc>
        <w:tc>
          <w:tcPr>
            <w:tcW w:w="6947" w:type="dxa"/>
            <w:gridSpan w:val="4"/>
          </w:tcPr>
          <w:p w14:paraId="3A3899F1" w14:textId="51B816C8" w:rsidR="0008337B" w:rsidRDefault="0008337B" w:rsidP="0008337B">
            <w:pPr>
              <w:pStyle w:val="Table"/>
            </w:pPr>
            <w:r w:rsidRPr="00C6417A">
              <w:t>Giáo viên</w:t>
            </w:r>
          </w:p>
        </w:tc>
      </w:tr>
      <w:tr w:rsidR="0008337B" w14:paraId="41D1EC22" w14:textId="77777777" w:rsidTr="00D4364A">
        <w:tc>
          <w:tcPr>
            <w:tcW w:w="2154" w:type="dxa"/>
          </w:tcPr>
          <w:p w14:paraId="6470C6F8" w14:textId="77777777" w:rsidR="0008337B" w:rsidRPr="002B0CEC" w:rsidRDefault="0008337B" w:rsidP="0008337B">
            <w:pPr>
              <w:pStyle w:val="Table"/>
              <w:rPr>
                <w:b/>
                <w:bCs/>
              </w:rPr>
            </w:pPr>
            <w:r w:rsidRPr="002B0CEC">
              <w:rPr>
                <w:b/>
                <w:bCs/>
              </w:rPr>
              <w:t>Stackholder</w:t>
            </w:r>
          </w:p>
        </w:tc>
        <w:tc>
          <w:tcPr>
            <w:tcW w:w="6947" w:type="dxa"/>
            <w:gridSpan w:val="4"/>
          </w:tcPr>
          <w:p w14:paraId="558DF3E1" w14:textId="1E4EDCA3" w:rsidR="0008337B" w:rsidRDefault="0008337B" w:rsidP="0008337B">
            <w:pPr>
              <w:pStyle w:val="Table"/>
            </w:pPr>
            <w:r w:rsidRPr="00C6417A">
              <w:t>Học sinh</w:t>
            </w:r>
          </w:p>
        </w:tc>
      </w:tr>
      <w:tr w:rsidR="005E4FEE" w14:paraId="5F43DB69" w14:textId="77777777" w:rsidTr="00D4364A">
        <w:tc>
          <w:tcPr>
            <w:tcW w:w="2154" w:type="dxa"/>
          </w:tcPr>
          <w:p w14:paraId="2D5CB5AF" w14:textId="77777777" w:rsidR="005E4FEE" w:rsidRPr="002B0CEC" w:rsidRDefault="005E4FEE" w:rsidP="00D4364A">
            <w:pPr>
              <w:pStyle w:val="Table"/>
              <w:rPr>
                <w:b/>
                <w:bCs/>
              </w:rPr>
            </w:pPr>
            <w:r w:rsidRPr="002B0CEC">
              <w:rPr>
                <w:b/>
                <w:bCs/>
              </w:rPr>
              <w:t>Preconditions</w:t>
            </w:r>
          </w:p>
        </w:tc>
        <w:tc>
          <w:tcPr>
            <w:tcW w:w="6947" w:type="dxa"/>
            <w:gridSpan w:val="4"/>
          </w:tcPr>
          <w:p w14:paraId="66D11851" w14:textId="77777777" w:rsidR="008D3E5A" w:rsidRDefault="008D3E5A" w:rsidP="008D3E5A">
            <w:pPr>
              <w:pStyle w:val="Table"/>
            </w:pPr>
            <w:r>
              <w:t>- Tác nhân</w:t>
            </w:r>
            <w:r w:rsidRPr="00706662">
              <w:t xml:space="preserve"> đã đăng nhập thành công vào hệ thống.</w:t>
            </w:r>
          </w:p>
          <w:p w14:paraId="58B2D28A" w14:textId="551FD793" w:rsidR="005E4FEE" w:rsidRDefault="00EF02E6" w:rsidP="00EF02E6">
            <w:pPr>
              <w:pStyle w:val="Table"/>
              <w:spacing w:before="0"/>
            </w:pPr>
            <w:r>
              <w:t xml:space="preserve">- </w:t>
            </w:r>
            <w:r w:rsidRPr="00EF02E6">
              <w:t>Bài tập đã được đăng lên hệ thống và có thể chỉnh sửa.</w:t>
            </w:r>
          </w:p>
        </w:tc>
      </w:tr>
      <w:tr w:rsidR="005E4FEE" w14:paraId="0A555704" w14:textId="77777777" w:rsidTr="00D4364A">
        <w:tc>
          <w:tcPr>
            <w:tcW w:w="2154" w:type="dxa"/>
          </w:tcPr>
          <w:p w14:paraId="49453ED5" w14:textId="136551D2" w:rsidR="005E4FEE" w:rsidRPr="002B0CEC" w:rsidRDefault="00875007" w:rsidP="00D4364A">
            <w:pPr>
              <w:pStyle w:val="Table"/>
              <w:rPr>
                <w:b/>
                <w:bCs/>
              </w:rPr>
            </w:pPr>
            <w:r>
              <w:rPr>
                <w:b/>
                <w:bCs/>
              </w:rPr>
              <w:t>Post</w:t>
            </w:r>
            <w:r w:rsidRPr="002B0CEC">
              <w:rPr>
                <w:b/>
                <w:bCs/>
              </w:rPr>
              <w:t>conditions</w:t>
            </w:r>
          </w:p>
        </w:tc>
        <w:tc>
          <w:tcPr>
            <w:tcW w:w="6947" w:type="dxa"/>
            <w:gridSpan w:val="4"/>
          </w:tcPr>
          <w:p w14:paraId="00885C9B" w14:textId="79B85EAF" w:rsidR="005E4FEE" w:rsidRDefault="00EF02E6" w:rsidP="00D4364A">
            <w:pPr>
              <w:pStyle w:val="Table"/>
            </w:pPr>
            <w:r w:rsidRPr="00EF02E6">
              <w:t>Nội dung bài tập được cập nhật trên hệ thống.</w:t>
            </w:r>
          </w:p>
        </w:tc>
      </w:tr>
      <w:tr w:rsidR="005E4FEE" w14:paraId="06BBD87A" w14:textId="77777777" w:rsidTr="00D4364A">
        <w:trPr>
          <w:trHeight w:val="285"/>
        </w:trPr>
        <w:tc>
          <w:tcPr>
            <w:tcW w:w="2154" w:type="dxa"/>
            <w:vMerge w:val="restart"/>
          </w:tcPr>
          <w:p w14:paraId="06F7EA7B" w14:textId="77777777" w:rsidR="005E4FEE" w:rsidRPr="002B0CEC" w:rsidRDefault="005E4FEE" w:rsidP="00D4364A">
            <w:pPr>
              <w:pStyle w:val="Table"/>
              <w:rPr>
                <w:b/>
                <w:bCs/>
              </w:rPr>
            </w:pPr>
            <w:r w:rsidRPr="002B0CEC">
              <w:rPr>
                <w:b/>
                <w:bCs/>
              </w:rPr>
              <w:lastRenderedPageBreak/>
              <w:t>Flow of activities</w:t>
            </w:r>
          </w:p>
        </w:tc>
        <w:tc>
          <w:tcPr>
            <w:tcW w:w="3473" w:type="dxa"/>
            <w:gridSpan w:val="2"/>
          </w:tcPr>
          <w:p w14:paraId="6FEB2E3C" w14:textId="77777777" w:rsidR="005E4FEE" w:rsidRPr="002B0CEC" w:rsidRDefault="005E4FEE" w:rsidP="002B0CEC">
            <w:pPr>
              <w:pStyle w:val="Table"/>
              <w:jc w:val="center"/>
              <w:rPr>
                <w:b/>
                <w:bCs/>
              </w:rPr>
            </w:pPr>
            <w:r w:rsidRPr="002B0CEC">
              <w:rPr>
                <w:b/>
                <w:bCs/>
              </w:rPr>
              <w:t>Actor</w:t>
            </w:r>
          </w:p>
        </w:tc>
        <w:tc>
          <w:tcPr>
            <w:tcW w:w="3474" w:type="dxa"/>
            <w:gridSpan w:val="2"/>
          </w:tcPr>
          <w:p w14:paraId="2C59A92C" w14:textId="77777777" w:rsidR="005E4FEE" w:rsidRPr="002B0CEC" w:rsidRDefault="005E4FEE" w:rsidP="002B0CEC">
            <w:pPr>
              <w:pStyle w:val="Table"/>
              <w:jc w:val="center"/>
              <w:rPr>
                <w:b/>
                <w:bCs/>
              </w:rPr>
            </w:pPr>
            <w:r w:rsidRPr="002B0CEC">
              <w:rPr>
                <w:b/>
                <w:bCs/>
              </w:rPr>
              <w:t>System</w:t>
            </w:r>
          </w:p>
        </w:tc>
      </w:tr>
      <w:tr w:rsidR="00037826" w14:paraId="50D2F7F3" w14:textId="77777777" w:rsidTr="00D4364A">
        <w:trPr>
          <w:trHeight w:val="285"/>
        </w:trPr>
        <w:tc>
          <w:tcPr>
            <w:tcW w:w="2154" w:type="dxa"/>
            <w:vMerge/>
          </w:tcPr>
          <w:p w14:paraId="6F6C6B7A" w14:textId="77777777" w:rsidR="00037826" w:rsidRPr="002B0CEC" w:rsidRDefault="00037826" w:rsidP="00037826">
            <w:pPr>
              <w:pStyle w:val="Table"/>
              <w:rPr>
                <w:b/>
                <w:bCs/>
              </w:rPr>
            </w:pPr>
          </w:p>
        </w:tc>
        <w:tc>
          <w:tcPr>
            <w:tcW w:w="3473" w:type="dxa"/>
            <w:gridSpan w:val="2"/>
          </w:tcPr>
          <w:p w14:paraId="1B3ECB33" w14:textId="77777777" w:rsidR="00037826" w:rsidRPr="00DB50F4" w:rsidRDefault="00037826" w:rsidP="00037826">
            <w:pPr>
              <w:pStyle w:val="Table"/>
            </w:pPr>
            <w:r>
              <w:t>1. Đ</w:t>
            </w:r>
            <w:r w:rsidRPr="00DB50F4">
              <w:t>ăng nhập vào hệ thống.</w:t>
            </w:r>
          </w:p>
          <w:p w14:paraId="53062A42" w14:textId="77777777" w:rsidR="00037826" w:rsidRDefault="00037826" w:rsidP="00037826">
            <w:pPr>
              <w:pStyle w:val="Table"/>
              <w:spacing w:before="0"/>
            </w:pPr>
          </w:p>
          <w:p w14:paraId="2E9011CD" w14:textId="77777777" w:rsidR="00037826" w:rsidRDefault="00037826" w:rsidP="00037826">
            <w:pPr>
              <w:pStyle w:val="Table"/>
              <w:spacing w:before="0"/>
            </w:pPr>
          </w:p>
          <w:p w14:paraId="6807A78F" w14:textId="77777777" w:rsidR="00037826" w:rsidRDefault="00037826" w:rsidP="00037826">
            <w:pPr>
              <w:pStyle w:val="Table"/>
              <w:spacing w:before="0"/>
            </w:pPr>
            <w:r>
              <w:t xml:space="preserve">2. Nhấn chọn </w:t>
            </w:r>
            <w:r w:rsidRPr="000F62F2">
              <w:t>chức năng “Lớp học” và chọn một lớp học cụ thể.</w:t>
            </w:r>
          </w:p>
          <w:p w14:paraId="08B3FABC" w14:textId="52D56157" w:rsidR="00037826" w:rsidRDefault="00037826" w:rsidP="00037826">
            <w:pPr>
              <w:pStyle w:val="Table"/>
              <w:spacing w:before="0"/>
            </w:pPr>
            <w:r>
              <w:t>3</w:t>
            </w:r>
            <w:r w:rsidRPr="000C33B7">
              <w:t xml:space="preserve">. </w:t>
            </w:r>
            <w:r w:rsidR="009F2228" w:rsidRPr="00037826">
              <w:t>Ở mục “Bài tập” người dùng chọn chức năng “</w:t>
            </w:r>
            <w:r w:rsidR="009F2228">
              <w:t>Chỉnh sửa</w:t>
            </w:r>
            <w:r w:rsidR="009F2228" w:rsidRPr="00037826">
              <w:t>” ở dòng chứa thông tin bài tập đã tạo trước đó</w:t>
            </w:r>
            <w:r w:rsidR="009F2228">
              <w:t>.</w:t>
            </w:r>
          </w:p>
          <w:p w14:paraId="7BA6B358" w14:textId="404CB8DE" w:rsidR="00037826" w:rsidRDefault="00037826" w:rsidP="00037826">
            <w:pPr>
              <w:pStyle w:val="Table"/>
              <w:spacing w:before="0"/>
            </w:pPr>
            <w:r>
              <w:t xml:space="preserve">4. </w:t>
            </w:r>
            <w:r w:rsidR="009F2228">
              <w:t>C</w:t>
            </w:r>
            <w:r w:rsidR="009F2228" w:rsidRPr="005338F7">
              <w:t>họn “</w:t>
            </w:r>
            <w:r w:rsidR="009F2228">
              <w:t>Lưu</w:t>
            </w:r>
            <w:r w:rsidR="009F2228" w:rsidRPr="005338F7">
              <w:t>” để cập nhật</w:t>
            </w:r>
            <w:r w:rsidR="009F2228">
              <w:t xml:space="preserve"> thông tin bài tập</w:t>
            </w:r>
            <w:r w:rsidRPr="00C6417A">
              <w:t>.</w:t>
            </w:r>
          </w:p>
          <w:p w14:paraId="2D641923" w14:textId="77777777" w:rsidR="00037826" w:rsidRDefault="00037826" w:rsidP="00037826">
            <w:pPr>
              <w:pStyle w:val="Table"/>
              <w:spacing w:before="0"/>
            </w:pPr>
          </w:p>
        </w:tc>
        <w:tc>
          <w:tcPr>
            <w:tcW w:w="3474" w:type="dxa"/>
            <w:gridSpan w:val="2"/>
          </w:tcPr>
          <w:p w14:paraId="453B27E3" w14:textId="77777777" w:rsidR="00037826" w:rsidRDefault="00037826" w:rsidP="00037826">
            <w:pPr>
              <w:pStyle w:val="Table"/>
            </w:pPr>
            <w:r>
              <w:t>1.1 Xác thực tài khoản có trong cơ sở dữ liệu.</w:t>
            </w:r>
          </w:p>
          <w:p w14:paraId="0975FF1E" w14:textId="77777777" w:rsidR="00037826" w:rsidRPr="00DB50F4" w:rsidRDefault="00037826" w:rsidP="00037826">
            <w:pPr>
              <w:pStyle w:val="Table"/>
              <w:spacing w:before="0"/>
            </w:pPr>
            <w:r>
              <w:t>1.2 Trả về kết quả đăng nhập.</w:t>
            </w:r>
          </w:p>
          <w:p w14:paraId="0EC8D899" w14:textId="77777777" w:rsidR="00037826" w:rsidRDefault="00037826" w:rsidP="00037826">
            <w:pPr>
              <w:pStyle w:val="Table"/>
              <w:spacing w:before="0"/>
            </w:pPr>
            <w:r>
              <w:t>2.1 Chuyển đến giao diện Lớp học và hiển thị danh sách của lớp học được chọn.</w:t>
            </w:r>
          </w:p>
          <w:p w14:paraId="4A2A2FFC" w14:textId="1F992768" w:rsidR="00037826" w:rsidRDefault="00037826" w:rsidP="009F2228">
            <w:pPr>
              <w:pStyle w:val="Table"/>
              <w:spacing w:before="0"/>
            </w:pPr>
            <w:r>
              <w:t xml:space="preserve">3.1 Hiển thị form </w:t>
            </w:r>
            <w:r w:rsidR="009F2228">
              <w:t xml:space="preserve">chỉnh sửa </w:t>
            </w:r>
            <w:r>
              <w:t>thông tin bài tập.</w:t>
            </w:r>
          </w:p>
          <w:p w14:paraId="22881A20" w14:textId="77777777" w:rsidR="009F2228" w:rsidRDefault="009F2228" w:rsidP="009F2228">
            <w:pPr>
              <w:pStyle w:val="Table"/>
              <w:spacing w:before="0"/>
            </w:pPr>
          </w:p>
          <w:p w14:paraId="0C61C9ED" w14:textId="77777777" w:rsidR="009F2228" w:rsidRDefault="009F2228" w:rsidP="009F2228">
            <w:pPr>
              <w:pStyle w:val="Table"/>
              <w:spacing w:before="0"/>
            </w:pPr>
          </w:p>
          <w:p w14:paraId="74252A41" w14:textId="7F3D8E5E" w:rsidR="00037826" w:rsidRDefault="00037826" w:rsidP="00037826">
            <w:pPr>
              <w:pStyle w:val="Table"/>
              <w:spacing w:before="0"/>
            </w:pPr>
            <w:r>
              <w:t xml:space="preserve">4.1 </w:t>
            </w:r>
            <w:r w:rsidR="009F2228">
              <w:t>C</w:t>
            </w:r>
            <w:r w:rsidR="009F2228" w:rsidRPr="005338F7">
              <w:t>ập nhật thông tin bài tập được chọn trên hệ thống và thông báo đã cập nhật bài tập thành công</w:t>
            </w:r>
            <w:r>
              <w:t>.</w:t>
            </w:r>
          </w:p>
        </w:tc>
      </w:tr>
      <w:tr w:rsidR="005E4FEE" w14:paraId="69AA712C" w14:textId="77777777" w:rsidTr="00D4364A">
        <w:tc>
          <w:tcPr>
            <w:tcW w:w="2154" w:type="dxa"/>
          </w:tcPr>
          <w:p w14:paraId="487EF454" w14:textId="77777777" w:rsidR="005E4FEE" w:rsidRPr="002B0CEC" w:rsidRDefault="005E4FEE" w:rsidP="00D4364A">
            <w:pPr>
              <w:pStyle w:val="Table"/>
              <w:rPr>
                <w:b/>
                <w:bCs/>
              </w:rPr>
            </w:pPr>
            <w:r w:rsidRPr="002B0CEC">
              <w:rPr>
                <w:b/>
                <w:bCs/>
              </w:rPr>
              <w:t>Exception</w:t>
            </w:r>
          </w:p>
        </w:tc>
        <w:tc>
          <w:tcPr>
            <w:tcW w:w="6947" w:type="dxa"/>
            <w:gridSpan w:val="4"/>
            <w:vAlign w:val="center"/>
          </w:tcPr>
          <w:p w14:paraId="49700631" w14:textId="43B0E954" w:rsidR="005E4FEE" w:rsidRDefault="00EF02E6" w:rsidP="00D4364A">
            <w:pPr>
              <w:pStyle w:val="Table"/>
            </w:pPr>
            <w:r w:rsidRPr="00EF02E6">
              <w:t>Nếu có bài làm của học sinh đã nộp, hệ thống sẽ hiển thị thông báo cảnh báo rằng “Bài tập đã có bài nộp, việc chỉnh sửa có thể ảnh hưởng đến học sinh”.</w:t>
            </w:r>
          </w:p>
        </w:tc>
      </w:tr>
      <w:tr w:rsidR="005E4FEE" w14:paraId="70EE830D" w14:textId="77777777" w:rsidTr="00D4364A">
        <w:tc>
          <w:tcPr>
            <w:tcW w:w="9101" w:type="dxa"/>
            <w:gridSpan w:val="5"/>
          </w:tcPr>
          <w:p w14:paraId="4AC489FD" w14:textId="77777777" w:rsidR="005E4FEE" w:rsidRPr="002B0CEC" w:rsidRDefault="005E4FEE" w:rsidP="00D4364A">
            <w:pPr>
              <w:pStyle w:val="Table"/>
              <w:rPr>
                <w:b/>
                <w:bCs/>
              </w:rPr>
            </w:pPr>
            <w:r w:rsidRPr="002B0CEC">
              <w:rPr>
                <w:b/>
                <w:bCs/>
              </w:rPr>
              <w:t>Summary</w:t>
            </w:r>
          </w:p>
        </w:tc>
      </w:tr>
      <w:tr w:rsidR="005E4FEE" w14:paraId="515A5245" w14:textId="77777777" w:rsidTr="00D4364A">
        <w:tc>
          <w:tcPr>
            <w:tcW w:w="2154" w:type="dxa"/>
          </w:tcPr>
          <w:p w14:paraId="09268941" w14:textId="77777777" w:rsidR="005E4FEE" w:rsidRPr="002B0CEC" w:rsidRDefault="005E4FEE" w:rsidP="002B0CEC">
            <w:pPr>
              <w:pStyle w:val="Table"/>
              <w:jc w:val="center"/>
              <w:rPr>
                <w:b/>
                <w:bCs/>
              </w:rPr>
            </w:pPr>
            <w:r w:rsidRPr="002B0CEC">
              <w:rPr>
                <w:b/>
                <w:bCs/>
              </w:rPr>
              <w:t>Inputs</w:t>
            </w:r>
          </w:p>
        </w:tc>
        <w:tc>
          <w:tcPr>
            <w:tcW w:w="2343" w:type="dxa"/>
          </w:tcPr>
          <w:p w14:paraId="266C3C16" w14:textId="77777777" w:rsidR="005E4FEE" w:rsidRPr="002B0CEC" w:rsidRDefault="005E4FEE" w:rsidP="002B0CEC">
            <w:pPr>
              <w:pStyle w:val="Table"/>
              <w:jc w:val="center"/>
              <w:rPr>
                <w:b/>
                <w:bCs/>
              </w:rPr>
            </w:pPr>
            <w:r w:rsidRPr="002B0CEC">
              <w:rPr>
                <w:b/>
                <w:bCs/>
              </w:rPr>
              <w:t>Source</w:t>
            </w:r>
          </w:p>
        </w:tc>
        <w:tc>
          <w:tcPr>
            <w:tcW w:w="2334" w:type="dxa"/>
            <w:gridSpan w:val="2"/>
          </w:tcPr>
          <w:p w14:paraId="2149D7AF" w14:textId="77777777" w:rsidR="005E4FEE" w:rsidRPr="002B0CEC" w:rsidRDefault="005E4FEE" w:rsidP="002B0CEC">
            <w:pPr>
              <w:pStyle w:val="Table"/>
              <w:jc w:val="center"/>
              <w:rPr>
                <w:b/>
                <w:bCs/>
              </w:rPr>
            </w:pPr>
            <w:r w:rsidRPr="002B0CEC">
              <w:rPr>
                <w:b/>
                <w:bCs/>
              </w:rPr>
              <w:t>Outputs</w:t>
            </w:r>
          </w:p>
        </w:tc>
        <w:tc>
          <w:tcPr>
            <w:tcW w:w="2270" w:type="dxa"/>
          </w:tcPr>
          <w:p w14:paraId="28E41730" w14:textId="77777777" w:rsidR="005E4FEE" w:rsidRPr="002B0CEC" w:rsidRDefault="005E4FEE" w:rsidP="002B0CEC">
            <w:pPr>
              <w:pStyle w:val="Table"/>
              <w:jc w:val="center"/>
              <w:rPr>
                <w:b/>
                <w:bCs/>
              </w:rPr>
            </w:pPr>
            <w:r w:rsidRPr="002B0CEC">
              <w:rPr>
                <w:b/>
                <w:bCs/>
              </w:rPr>
              <w:t>Destination</w:t>
            </w:r>
          </w:p>
        </w:tc>
      </w:tr>
      <w:tr w:rsidR="009F2228" w14:paraId="19C300B8" w14:textId="77777777" w:rsidTr="00D4364A">
        <w:tc>
          <w:tcPr>
            <w:tcW w:w="2154" w:type="dxa"/>
          </w:tcPr>
          <w:p w14:paraId="111305FF" w14:textId="3E5AA6DD" w:rsidR="009F2228" w:rsidRPr="003230A8" w:rsidRDefault="009F2228" w:rsidP="009F2228">
            <w:pPr>
              <w:pStyle w:val="Table"/>
            </w:pPr>
            <w:r w:rsidRPr="005338F7">
              <w:t xml:space="preserve">Thông tin bài tập cập nhật </w:t>
            </w:r>
          </w:p>
        </w:tc>
        <w:tc>
          <w:tcPr>
            <w:tcW w:w="2343" w:type="dxa"/>
          </w:tcPr>
          <w:p w14:paraId="21D9D4D1" w14:textId="6A34FB73" w:rsidR="009F2228" w:rsidRPr="003230A8" w:rsidRDefault="00D76E0D" w:rsidP="009F2228">
            <w:pPr>
              <w:pStyle w:val="Table"/>
            </w:pPr>
            <w:r w:rsidRPr="00D76E0D">
              <w:t>Giáo viên nhập thông qua giao diện</w:t>
            </w:r>
          </w:p>
        </w:tc>
        <w:tc>
          <w:tcPr>
            <w:tcW w:w="2334" w:type="dxa"/>
            <w:gridSpan w:val="2"/>
          </w:tcPr>
          <w:p w14:paraId="3CC60CD9" w14:textId="09912853" w:rsidR="009F2228" w:rsidRPr="003230A8" w:rsidRDefault="009F2228" w:rsidP="009F2228">
            <w:pPr>
              <w:pStyle w:val="Table"/>
            </w:pPr>
            <w:r w:rsidRPr="005338F7">
              <w:t>Kết quả chỉnh sửa bài tập</w:t>
            </w:r>
          </w:p>
        </w:tc>
        <w:tc>
          <w:tcPr>
            <w:tcW w:w="2270" w:type="dxa"/>
          </w:tcPr>
          <w:p w14:paraId="3D423294" w14:textId="77777777" w:rsidR="00D76E0D" w:rsidRDefault="00D76E0D" w:rsidP="00D76E0D">
            <w:pPr>
              <w:pStyle w:val="Table"/>
            </w:pPr>
            <w:r>
              <w:t>T</w:t>
            </w:r>
            <w:r w:rsidRPr="00D76E0D">
              <w:t>rang quản lý</w:t>
            </w:r>
          </w:p>
          <w:p w14:paraId="14E7C025" w14:textId="36F2CEE4" w:rsidR="009F2228" w:rsidRPr="003230A8" w:rsidRDefault="009F2228" w:rsidP="009F2228">
            <w:pPr>
              <w:pStyle w:val="Table"/>
              <w:spacing w:before="0"/>
            </w:pPr>
            <w:r w:rsidRPr="00C6417A">
              <w:t>Bảng Exercise</w:t>
            </w:r>
          </w:p>
        </w:tc>
      </w:tr>
    </w:tbl>
    <w:p w14:paraId="07BA15BE" w14:textId="77777777" w:rsidR="00F72570" w:rsidRPr="000C5246" w:rsidRDefault="00F72570" w:rsidP="00C37F4E"/>
    <w:p w14:paraId="33AE8BED" w14:textId="77777777" w:rsidR="005E4FEE" w:rsidRDefault="005E4FEE" w:rsidP="00C37F4E">
      <w:r>
        <w:br w:type="page"/>
      </w:r>
    </w:p>
    <w:p w14:paraId="19931642" w14:textId="34A9F07A" w:rsidR="00F72570" w:rsidRPr="00F72570" w:rsidRDefault="00E30B4B" w:rsidP="004601A2">
      <w:pPr>
        <w:pStyle w:val="Heading4"/>
      </w:pPr>
      <w:bookmarkStart w:id="122" w:name="_Toc182649157"/>
      <w:r>
        <w:lastRenderedPageBreak/>
        <w:t>Use-case</w:t>
      </w:r>
      <w:r w:rsidR="00F72570" w:rsidRPr="00845E13">
        <w:t xml:space="preserve"> </w:t>
      </w:r>
      <w:r w:rsidR="00F72570" w:rsidRPr="00F72570">
        <w:t>Xóa bài tập</w:t>
      </w:r>
      <w:bookmarkEnd w:id="122"/>
    </w:p>
    <w:p w14:paraId="68E61193" w14:textId="3F9DC7A4" w:rsidR="000C5246" w:rsidRDefault="006B1619" w:rsidP="00D4364A">
      <w:pPr>
        <w:pStyle w:val="Image"/>
      </w:pPr>
      <w:r>
        <w:drawing>
          <wp:inline distT="0" distB="0" distL="0" distR="0" wp14:anchorId="1E5005A6" wp14:editId="07446B60">
            <wp:extent cx="5760000" cy="23370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982"/>
                    <a:stretch/>
                  </pic:blipFill>
                  <pic:spPr bwMode="auto">
                    <a:xfrm>
                      <a:off x="0" y="0"/>
                      <a:ext cx="5760000" cy="2337040"/>
                    </a:xfrm>
                    <a:prstGeom prst="rect">
                      <a:avLst/>
                    </a:prstGeom>
                    <a:noFill/>
                    <a:ln>
                      <a:noFill/>
                    </a:ln>
                    <a:extLst>
                      <a:ext uri="{53640926-AAD7-44D8-BBD7-CCE9431645EC}">
                        <a14:shadowObscured xmlns:a14="http://schemas.microsoft.com/office/drawing/2010/main"/>
                      </a:ext>
                    </a:extLst>
                  </pic:spPr>
                </pic:pic>
              </a:graphicData>
            </a:graphic>
          </wp:inline>
        </w:drawing>
      </w:r>
    </w:p>
    <w:p w14:paraId="5D3D2B3D" w14:textId="18BDAC07" w:rsidR="000C5246" w:rsidRPr="000C5246" w:rsidRDefault="00612111" w:rsidP="00612111">
      <w:pPr>
        <w:pStyle w:val="Caption"/>
      </w:pPr>
      <w:bookmarkStart w:id="123" w:name="_Toc182648942"/>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15</w:t>
      </w:r>
      <w:r w:rsidR="00052A4C">
        <w:fldChar w:fldCharType="end"/>
      </w:r>
      <w:r>
        <w:t xml:space="preserve"> </w:t>
      </w:r>
      <w:r w:rsidR="00E30B4B">
        <w:t>Use-case</w:t>
      </w:r>
      <w:r w:rsidR="000C5246" w:rsidRPr="001C346C">
        <w:t xml:space="preserve"> </w:t>
      </w:r>
      <w:r w:rsidR="008F783A" w:rsidRPr="00F72570">
        <w:t>Xóa bài tập</w:t>
      </w:r>
      <w:bookmarkEnd w:id="123"/>
    </w:p>
    <w:p w14:paraId="0EB0A026" w14:textId="183F61AC" w:rsidR="000C5246" w:rsidRPr="003853E2" w:rsidRDefault="00612111" w:rsidP="00612111">
      <w:pPr>
        <w:pStyle w:val="Bng"/>
      </w:pPr>
      <w:bookmarkStart w:id="124" w:name="_Toc182607579"/>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17</w:t>
      </w:r>
      <w:r>
        <w:fldChar w:fldCharType="end"/>
      </w:r>
      <w:r>
        <w:t xml:space="preserve"> </w:t>
      </w:r>
      <w:r w:rsidR="000C5246" w:rsidRPr="003853E2">
        <w:t xml:space="preserve">Bảng đặc tả </w:t>
      </w:r>
      <w:r w:rsidR="00E30B4B">
        <w:t>Use-case</w:t>
      </w:r>
      <w:r w:rsidR="008F783A" w:rsidRPr="003853E2">
        <w:t xml:space="preserve"> Xóa bài tập</w:t>
      </w:r>
      <w:bookmarkEnd w:id="124"/>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5E4FEE" w14:paraId="4E732B17" w14:textId="77777777" w:rsidTr="00D4364A">
        <w:tc>
          <w:tcPr>
            <w:tcW w:w="2154" w:type="dxa"/>
          </w:tcPr>
          <w:p w14:paraId="1213272F" w14:textId="77777777" w:rsidR="005E4FEE" w:rsidRPr="002B0CEC" w:rsidRDefault="005E4FEE" w:rsidP="00D4364A">
            <w:pPr>
              <w:pStyle w:val="Table"/>
              <w:rPr>
                <w:b/>
                <w:bCs/>
              </w:rPr>
            </w:pPr>
            <w:r w:rsidRPr="002B0CEC">
              <w:rPr>
                <w:b/>
                <w:bCs/>
              </w:rPr>
              <w:t>ID</w:t>
            </w:r>
          </w:p>
        </w:tc>
        <w:tc>
          <w:tcPr>
            <w:tcW w:w="6947" w:type="dxa"/>
            <w:gridSpan w:val="4"/>
          </w:tcPr>
          <w:p w14:paraId="03D2F0F9" w14:textId="5393983F" w:rsidR="005E4FEE" w:rsidRPr="008F783A" w:rsidRDefault="00EF121A" w:rsidP="00D4364A">
            <w:pPr>
              <w:pStyle w:val="Table"/>
            </w:pPr>
            <w:r>
              <w:t>UC14</w:t>
            </w:r>
          </w:p>
        </w:tc>
      </w:tr>
      <w:tr w:rsidR="005E4FEE" w14:paraId="5BCFFF57" w14:textId="77777777" w:rsidTr="00D4364A">
        <w:tc>
          <w:tcPr>
            <w:tcW w:w="2154" w:type="dxa"/>
          </w:tcPr>
          <w:p w14:paraId="3348F8C2" w14:textId="769CF4E9" w:rsidR="005E4FEE" w:rsidRPr="002B0CEC" w:rsidRDefault="00E30B4B" w:rsidP="00D4364A">
            <w:pPr>
              <w:pStyle w:val="Table"/>
              <w:rPr>
                <w:b/>
                <w:bCs/>
              </w:rPr>
            </w:pPr>
            <w:r>
              <w:rPr>
                <w:b/>
                <w:bCs/>
              </w:rPr>
              <w:t>Use-case</w:t>
            </w:r>
          </w:p>
        </w:tc>
        <w:tc>
          <w:tcPr>
            <w:tcW w:w="6947" w:type="dxa"/>
            <w:gridSpan w:val="4"/>
          </w:tcPr>
          <w:p w14:paraId="117BF76E" w14:textId="36AE17A5" w:rsidR="005E4FEE" w:rsidRDefault="008F783A" w:rsidP="00D4364A">
            <w:pPr>
              <w:pStyle w:val="Table"/>
            </w:pPr>
            <w:r w:rsidRPr="00F72570">
              <w:t>Xóa bài tập</w:t>
            </w:r>
          </w:p>
        </w:tc>
      </w:tr>
      <w:tr w:rsidR="005E4FEE" w14:paraId="22DFB85D" w14:textId="77777777" w:rsidTr="00D4364A">
        <w:tc>
          <w:tcPr>
            <w:tcW w:w="2154" w:type="dxa"/>
          </w:tcPr>
          <w:p w14:paraId="55839847" w14:textId="77777777" w:rsidR="005E4FEE" w:rsidRPr="002B0CEC" w:rsidRDefault="005E4FEE" w:rsidP="00D4364A">
            <w:pPr>
              <w:pStyle w:val="Table"/>
              <w:rPr>
                <w:b/>
                <w:bCs/>
              </w:rPr>
            </w:pPr>
            <w:r w:rsidRPr="002B0CEC">
              <w:rPr>
                <w:b/>
                <w:bCs/>
              </w:rPr>
              <w:t>Sceneraio</w:t>
            </w:r>
          </w:p>
        </w:tc>
        <w:tc>
          <w:tcPr>
            <w:tcW w:w="6947" w:type="dxa"/>
            <w:gridSpan w:val="4"/>
          </w:tcPr>
          <w:p w14:paraId="3475B64F" w14:textId="0D5C14FF" w:rsidR="005E4FEE" w:rsidRDefault="00EF02E6" w:rsidP="00D4364A">
            <w:pPr>
              <w:pStyle w:val="Table"/>
            </w:pPr>
            <w:r w:rsidRPr="00EF02E6">
              <w:t>Tác nhân</w:t>
            </w:r>
            <w:r>
              <w:t xml:space="preserve"> </w:t>
            </w:r>
            <w:r w:rsidRPr="00EF02E6">
              <w:t>muốn xóa bài tập đã đăng trên hệ thống khi không cần thiết hoặc có sai sót.</w:t>
            </w:r>
          </w:p>
        </w:tc>
      </w:tr>
      <w:tr w:rsidR="005E4FEE" w14:paraId="4169585A" w14:textId="77777777" w:rsidTr="00D4364A">
        <w:tc>
          <w:tcPr>
            <w:tcW w:w="2154" w:type="dxa"/>
          </w:tcPr>
          <w:p w14:paraId="7BB07C15" w14:textId="77777777" w:rsidR="005E4FEE" w:rsidRPr="002B0CEC" w:rsidRDefault="005E4FEE" w:rsidP="00D4364A">
            <w:pPr>
              <w:pStyle w:val="Table"/>
              <w:rPr>
                <w:b/>
                <w:bCs/>
              </w:rPr>
            </w:pPr>
            <w:r w:rsidRPr="002B0CEC">
              <w:rPr>
                <w:b/>
                <w:bCs/>
              </w:rPr>
              <w:t>Triggering Event</w:t>
            </w:r>
          </w:p>
        </w:tc>
        <w:tc>
          <w:tcPr>
            <w:tcW w:w="6947" w:type="dxa"/>
            <w:gridSpan w:val="4"/>
          </w:tcPr>
          <w:p w14:paraId="3C952997" w14:textId="54AB5F31" w:rsidR="005E4FEE" w:rsidRDefault="005E4FEE" w:rsidP="00D4364A">
            <w:pPr>
              <w:pStyle w:val="Table"/>
            </w:pPr>
            <w:r>
              <w:t>N</w:t>
            </w:r>
            <w:r w:rsidRPr="0072019B">
              <w:t xml:space="preserve">hấn </w:t>
            </w:r>
            <w:r>
              <w:t>chức năng “</w:t>
            </w:r>
            <w:r w:rsidR="008F783A" w:rsidRPr="00F72570">
              <w:t>Xóa</w:t>
            </w:r>
            <w:r>
              <w:t>”</w:t>
            </w:r>
            <w:r w:rsidRPr="0072019B">
              <w:t xml:space="preserve"> trên giao diện</w:t>
            </w:r>
            <w:r w:rsidR="00B66955">
              <w:t xml:space="preserve"> </w:t>
            </w:r>
            <w:r w:rsidR="00266E18">
              <w:t>B</w:t>
            </w:r>
            <w:r w:rsidR="00266E18" w:rsidRPr="00F72570">
              <w:t>ài tập</w:t>
            </w:r>
            <w:r w:rsidRPr="0072019B">
              <w:t>.</w:t>
            </w:r>
          </w:p>
        </w:tc>
      </w:tr>
      <w:tr w:rsidR="005E4FEE" w14:paraId="647E7634" w14:textId="77777777" w:rsidTr="00D4364A">
        <w:tc>
          <w:tcPr>
            <w:tcW w:w="2154" w:type="dxa"/>
          </w:tcPr>
          <w:p w14:paraId="016F4E04" w14:textId="77777777" w:rsidR="005E4FEE" w:rsidRPr="002B0CEC" w:rsidRDefault="005E4FEE" w:rsidP="00D4364A">
            <w:pPr>
              <w:pStyle w:val="Table"/>
              <w:rPr>
                <w:b/>
                <w:bCs/>
              </w:rPr>
            </w:pPr>
            <w:r w:rsidRPr="002B0CEC">
              <w:rPr>
                <w:b/>
                <w:bCs/>
              </w:rPr>
              <w:t>Brief description</w:t>
            </w:r>
          </w:p>
        </w:tc>
        <w:tc>
          <w:tcPr>
            <w:tcW w:w="6947" w:type="dxa"/>
            <w:gridSpan w:val="4"/>
          </w:tcPr>
          <w:p w14:paraId="26109059" w14:textId="15D5871F" w:rsidR="005E4FEE" w:rsidRPr="00EF02E6" w:rsidRDefault="00EF02E6" w:rsidP="00D4364A">
            <w:pPr>
              <w:pStyle w:val="Table"/>
              <w:rPr>
                <w:strike/>
              </w:rPr>
            </w:pPr>
            <w:r w:rsidRPr="00EF02E6">
              <w:rPr>
                <w:strike/>
              </w:rPr>
              <w:t>Tác nhân có thể chọn một bài tập cụ thể để xóa nếu thấy không còn cần thiết.</w:t>
            </w:r>
          </w:p>
        </w:tc>
      </w:tr>
      <w:tr w:rsidR="0008337B" w14:paraId="3DA05FA5" w14:textId="77777777" w:rsidTr="00D4364A">
        <w:tc>
          <w:tcPr>
            <w:tcW w:w="2154" w:type="dxa"/>
          </w:tcPr>
          <w:p w14:paraId="6289A65B" w14:textId="77777777" w:rsidR="0008337B" w:rsidRPr="002B0CEC" w:rsidRDefault="0008337B" w:rsidP="0008337B">
            <w:pPr>
              <w:pStyle w:val="Table"/>
              <w:rPr>
                <w:b/>
                <w:bCs/>
              </w:rPr>
            </w:pPr>
            <w:r w:rsidRPr="002B0CEC">
              <w:rPr>
                <w:b/>
                <w:bCs/>
              </w:rPr>
              <w:t>Actors</w:t>
            </w:r>
          </w:p>
        </w:tc>
        <w:tc>
          <w:tcPr>
            <w:tcW w:w="6947" w:type="dxa"/>
            <w:gridSpan w:val="4"/>
          </w:tcPr>
          <w:p w14:paraId="55BFE426" w14:textId="14092DAC" w:rsidR="0008337B" w:rsidRDefault="0008337B" w:rsidP="0008337B">
            <w:pPr>
              <w:pStyle w:val="Table"/>
            </w:pPr>
            <w:r w:rsidRPr="00C6417A">
              <w:t>Giáo viên</w:t>
            </w:r>
          </w:p>
        </w:tc>
      </w:tr>
      <w:tr w:rsidR="0008337B" w14:paraId="660701D2" w14:textId="77777777" w:rsidTr="00D4364A">
        <w:tc>
          <w:tcPr>
            <w:tcW w:w="2154" w:type="dxa"/>
          </w:tcPr>
          <w:p w14:paraId="4C820E9D" w14:textId="77777777" w:rsidR="0008337B" w:rsidRPr="002B0CEC" w:rsidRDefault="0008337B" w:rsidP="0008337B">
            <w:pPr>
              <w:pStyle w:val="Table"/>
              <w:rPr>
                <w:b/>
                <w:bCs/>
              </w:rPr>
            </w:pPr>
            <w:r w:rsidRPr="002B0CEC">
              <w:rPr>
                <w:b/>
                <w:bCs/>
              </w:rPr>
              <w:t>Stackholder</w:t>
            </w:r>
          </w:p>
        </w:tc>
        <w:tc>
          <w:tcPr>
            <w:tcW w:w="6947" w:type="dxa"/>
            <w:gridSpan w:val="4"/>
          </w:tcPr>
          <w:p w14:paraId="3477766D" w14:textId="3F29E65E" w:rsidR="0008337B" w:rsidRDefault="0008337B" w:rsidP="0008337B">
            <w:pPr>
              <w:pStyle w:val="Table"/>
            </w:pPr>
            <w:r w:rsidRPr="00C6417A">
              <w:t>Học sinh</w:t>
            </w:r>
          </w:p>
        </w:tc>
      </w:tr>
      <w:tr w:rsidR="005E4FEE" w14:paraId="2AEB6F5C" w14:textId="77777777" w:rsidTr="00D4364A">
        <w:tc>
          <w:tcPr>
            <w:tcW w:w="2154" w:type="dxa"/>
          </w:tcPr>
          <w:p w14:paraId="35DDC768" w14:textId="77777777" w:rsidR="005E4FEE" w:rsidRPr="002B0CEC" w:rsidRDefault="005E4FEE" w:rsidP="00D4364A">
            <w:pPr>
              <w:pStyle w:val="Table"/>
              <w:rPr>
                <w:b/>
                <w:bCs/>
              </w:rPr>
            </w:pPr>
            <w:r w:rsidRPr="002B0CEC">
              <w:rPr>
                <w:b/>
                <w:bCs/>
              </w:rPr>
              <w:t>Preconditions</w:t>
            </w:r>
          </w:p>
        </w:tc>
        <w:tc>
          <w:tcPr>
            <w:tcW w:w="6947" w:type="dxa"/>
            <w:gridSpan w:val="4"/>
          </w:tcPr>
          <w:p w14:paraId="719E73E5" w14:textId="77777777" w:rsidR="008D3E5A" w:rsidRDefault="008D3E5A" w:rsidP="008D3E5A">
            <w:pPr>
              <w:pStyle w:val="Table"/>
            </w:pPr>
            <w:r>
              <w:t>- Tác nhân</w:t>
            </w:r>
            <w:r w:rsidRPr="00706662">
              <w:t xml:space="preserve"> đã đăng nhập thành công vào hệ thống.</w:t>
            </w:r>
          </w:p>
          <w:p w14:paraId="1837ACC3" w14:textId="667CCABD" w:rsidR="005E4FEE" w:rsidRDefault="00EF02E6" w:rsidP="00EF02E6">
            <w:pPr>
              <w:pStyle w:val="Table"/>
              <w:spacing w:before="0"/>
            </w:pPr>
            <w:r>
              <w:t xml:space="preserve">- </w:t>
            </w:r>
            <w:r w:rsidRPr="00EF02E6">
              <w:t xml:space="preserve">Bài tập đã được đăng lên hệ thống và vẫn có thể chỉnh sửa hoặc </w:t>
            </w:r>
            <w:r>
              <w:t>xóa</w:t>
            </w:r>
          </w:p>
        </w:tc>
      </w:tr>
      <w:tr w:rsidR="005E4FEE" w14:paraId="130E003F" w14:textId="77777777" w:rsidTr="00D4364A">
        <w:tc>
          <w:tcPr>
            <w:tcW w:w="2154" w:type="dxa"/>
          </w:tcPr>
          <w:p w14:paraId="251BF0F1" w14:textId="0169CC6D" w:rsidR="005E4FEE" w:rsidRPr="002B0CEC" w:rsidRDefault="00875007" w:rsidP="00D4364A">
            <w:pPr>
              <w:pStyle w:val="Table"/>
              <w:rPr>
                <w:b/>
                <w:bCs/>
              </w:rPr>
            </w:pPr>
            <w:r>
              <w:rPr>
                <w:b/>
                <w:bCs/>
              </w:rPr>
              <w:t>Post</w:t>
            </w:r>
            <w:r w:rsidRPr="002B0CEC">
              <w:rPr>
                <w:b/>
                <w:bCs/>
              </w:rPr>
              <w:t>conditions</w:t>
            </w:r>
          </w:p>
        </w:tc>
        <w:tc>
          <w:tcPr>
            <w:tcW w:w="6947" w:type="dxa"/>
            <w:gridSpan w:val="4"/>
          </w:tcPr>
          <w:p w14:paraId="3BF72332" w14:textId="45BE3B93" w:rsidR="005E4FEE" w:rsidRDefault="00EF02E6" w:rsidP="00D4364A">
            <w:pPr>
              <w:pStyle w:val="Table"/>
            </w:pPr>
            <w:r w:rsidRPr="00EF02E6">
              <w:t xml:space="preserve">Bài tập được xóa khỏi hệ thống </w:t>
            </w:r>
            <w:r>
              <w:t>thành công.</w:t>
            </w:r>
          </w:p>
        </w:tc>
      </w:tr>
      <w:tr w:rsidR="005E4FEE" w14:paraId="35B239D3" w14:textId="77777777" w:rsidTr="00D4364A">
        <w:trPr>
          <w:trHeight w:val="285"/>
        </w:trPr>
        <w:tc>
          <w:tcPr>
            <w:tcW w:w="2154" w:type="dxa"/>
            <w:vMerge w:val="restart"/>
          </w:tcPr>
          <w:p w14:paraId="1B2C2484" w14:textId="77777777" w:rsidR="005E4FEE" w:rsidRPr="002B0CEC" w:rsidRDefault="005E4FEE" w:rsidP="00D4364A">
            <w:pPr>
              <w:pStyle w:val="Table"/>
              <w:rPr>
                <w:b/>
                <w:bCs/>
              </w:rPr>
            </w:pPr>
            <w:r w:rsidRPr="002B0CEC">
              <w:rPr>
                <w:b/>
                <w:bCs/>
              </w:rPr>
              <w:lastRenderedPageBreak/>
              <w:t>Flow of activities</w:t>
            </w:r>
          </w:p>
        </w:tc>
        <w:tc>
          <w:tcPr>
            <w:tcW w:w="3473" w:type="dxa"/>
            <w:gridSpan w:val="2"/>
          </w:tcPr>
          <w:p w14:paraId="07819534" w14:textId="77777777" w:rsidR="005E4FEE" w:rsidRPr="002B0CEC" w:rsidRDefault="005E4FEE" w:rsidP="002B0CEC">
            <w:pPr>
              <w:pStyle w:val="Table"/>
              <w:jc w:val="center"/>
              <w:rPr>
                <w:b/>
                <w:bCs/>
              </w:rPr>
            </w:pPr>
            <w:r w:rsidRPr="002B0CEC">
              <w:rPr>
                <w:b/>
                <w:bCs/>
              </w:rPr>
              <w:t>Actor</w:t>
            </w:r>
          </w:p>
        </w:tc>
        <w:tc>
          <w:tcPr>
            <w:tcW w:w="3474" w:type="dxa"/>
            <w:gridSpan w:val="2"/>
          </w:tcPr>
          <w:p w14:paraId="114596AE" w14:textId="77777777" w:rsidR="005E4FEE" w:rsidRPr="002B0CEC" w:rsidRDefault="005E4FEE" w:rsidP="002B0CEC">
            <w:pPr>
              <w:pStyle w:val="Table"/>
              <w:jc w:val="center"/>
              <w:rPr>
                <w:b/>
                <w:bCs/>
              </w:rPr>
            </w:pPr>
            <w:r w:rsidRPr="002B0CEC">
              <w:rPr>
                <w:b/>
                <w:bCs/>
              </w:rPr>
              <w:t>System</w:t>
            </w:r>
          </w:p>
        </w:tc>
      </w:tr>
      <w:tr w:rsidR="00037826" w14:paraId="5D6735E1" w14:textId="77777777" w:rsidTr="00D4364A">
        <w:trPr>
          <w:trHeight w:val="285"/>
        </w:trPr>
        <w:tc>
          <w:tcPr>
            <w:tcW w:w="2154" w:type="dxa"/>
            <w:vMerge/>
          </w:tcPr>
          <w:p w14:paraId="1161185D" w14:textId="77777777" w:rsidR="00037826" w:rsidRPr="002B0CEC" w:rsidRDefault="00037826" w:rsidP="00037826">
            <w:pPr>
              <w:pStyle w:val="Table"/>
              <w:rPr>
                <w:b/>
                <w:bCs/>
              </w:rPr>
            </w:pPr>
          </w:p>
        </w:tc>
        <w:tc>
          <w:tcPr>
            <w:tcW w:w="3473" w:type="dxa"/>
            <w:gridSpan w:val="2"/>
          </w:tcPr>
          <w:p w14:paraId="093B9968" w14:textId="77777777" w:rsidR="00037826" w:rsidRPr="00DB50F4" w:rsidRDefault="00037826" w:rsidP="00037826">
            <w:pPr>
              <w:pStyle w:val="Table"/>
            </w:pPr>
            <w:r>
              <w:t>1. Đ</w:t>
            </w:r>
            <w:r w:rsidRPr="00DB50F4">
              <w:t>ăng nhập vào hệ thống.</w:t>
            </w:r>
          </w:p>
          <w:p w14:paraId="4E78DBEF" w14:textId="77777777" w:rsidR="00037826" w:rsidRDefault="00037826" w:rsidP="00037826">
            <w:pPr>
              <w:pStyle w:val="Table"/>
              <w:spacing w:before="0"/>
            </w:pPr>
          </w:p>
          <w:p w14:paraId="0D9A3FA9" w14:textId="77777777" w:rsidR="00037826" w:rsidRDefault="00037826" w:rsidP="00037826">
            <w:pPr>
              <w:pStyle w:val="Table"/>
              <w:spacing w:before="0"/>
            </w:pPr>
          </w:p>
          <w:p w14:paraId="7188F615" w14:textId="77777777" w:rsidR="00037826" w:rsidRDefault="00037826" w:rsidP="00037826">
            <w:pPr>
              <w:pStyle w:val="Table"/>
              <w:spacing w:before="0"/>
            </w:pPr>
            <w:r>
              <w:t xml:space="preserve">2. Nhấn chọn </w:t>
            </w:r>
            <w:r w:rsidRPr="000F62F2">
              <w:t>chức năng “Lớp học” và chọn một lớp học cụ thể.</w:t>
            </w:r>
          </w:p>
          <w:p w14:paraId="2E556C9B" w14:textId="5B211698" w:rsidR="00037826" w:rsidRDefault="00037826" w:rsidP="00037826">
            <w:pPr>
              <w:pStyle w:val="Table"/>
              <w:spacing w:before="0"/>
            </w:pPr>
            <w:r>
              <w:t>3</w:t>
            </w:r>
            <w:r w:rsidRPr="000C33B7">
              <w:t xml:space="preserve">. </w:t>
            </w:r>
            <w:r w:rsidRPr="00037826">
              <w:t>Ở mục “Bài tập” người dùng chọn chức năng “Xóa” ở dòng chứa thông tin bài tập đã tạo trước đó</w:t>
            </w:r>
            <w:r>
              <w:t>.</w:t>
            </w:r>
          </w:p>
          <w:p w14:paraId="54F070EA" w14:textId="1F6CBED4" w:rsidR="00037826" w:rsidRDefault="00037826" w:rsidP="00037826">
            <w:pPr>
              <w:pStyle w:val="Table"/>
              <w:spacing w:before="0"/>
            </w:pPr>
            <w:r>
              <w:t>4. C</w:t>
            </w:r>
            <w:r w:rsidRPr="00C6417A">
              <w:t>họn “</w:t>
            </w:r>
            <w:r>
              <w:t>Xóa</w:t>
            </w:r>
            <w:r w:rsidRPr="00C6417A">
              <w:t xml:space="preserve">” để </w:t>
            </w:r>
            <w:r>
              <w:t>xác nhận xóa</w:t>
            </w:r>
            <w:r w:rsidRPr="00C6417A">
              <w:t>.</w:t>
            </w:r>
          </w:p>
        </w:tc>
        <w:tc>
          <w:tcPr>
            <w:tcW w:w="3474" w:type="dxa"/>
            <w:gridSpan w:val="2"/>
          </w:tcPr>
          <w:p w14:paraId="54F6F5E0" w14:textId="77777777" w:rsidR="00037826" w:rsidRDefault="00037826" w:rsidP="00037826">
            <w:pPr>
              <w:pStyle w:val="Table"/>
            </w:pPr>
            <w:r>
              <w:t>1.1 Xác thực tài khoản có trong cơ sở dữ liệu.</w:t>
            </w:r>
          </w:p>
          <w:p w14:paraId="214381CC" w14:textId="77777777" w:rsidR="00037826" w:rsidRPr="00DB50F4" w:rsidRDefault="00037826" w:rsidP="00037826">
            <w:pPr>
              <w:pStyle w:val="Table"/>
              <w:spacing w:before="0"/>
            </w:pPr>
            <w:r>
              <w:t>1.2 Trả về kết quả đăng nhập.</w:t>
            </w:r>
          </w:p>
          <w:p w14:paraId="35D72668" w14:textId="77777777" w:rsidR="00037826" w:rsidRDefault="00037826" w:rsidP="00037826">
            <w:pPr>
              <w:pStyle w:val="Table"/>
              <w:spacing w:before="0"/>
            </w:pPr>
            <w:r>
              <w:t>2.1 Chuyển đến giao diện Lớp học và hiển thị danh sách của lớp học được chọn.</w:t>
            </w:r>
          </w:p>
          <w:p w14:paraId="19E93F92" w14:textId="2BEE8907" w:rsidR="00037826" w:rsidRDefault="00037826" w:rsidP="00037826">
            <w:pPr>
              <w:pStyle w:val="Table"/>
              <w:spacing w:before="0"/>
            </w:pPr>
            <w:r>
              <w:t xml:space="preserve">3.1 </w:t>
            </w:r>
            <w:r w:rsidRPr="00037826">
              <w:t>Hiển thị hộp thoại xác nhận xóa</w:t>
            </w:r>
            <w:r>
              <w:t>.</w:t>
            </w:r>
          </w:p>
          <w:p w14:paraId="4F5BE44B" w14:textId="77777777" w:rsidR="00037826" w:rsidRDefault="00037826" w:rsidP="00037826">
            <w:pPr>
              <w:pStyle w:val="Table"/>
              <w:spacing w:before="0"/>
            </w:pPr>
          </w:p>
          <w:p w14:paraId="47C5E766" w14:textId="77777777" w:rsidR="00037826" w:rsidRDefault="00037826" w:rsidP="00037826">
            <w:pPr>
              <w:pStyle w:val="Table"/>
              <w:spacing w:before="0"/>
            </w:pPr>
          </w:p>
          <w:p w14:paraId="2728A5A3" w14:textId="149EA32A" w:rsidR="00037826" w:rsidRDefault="00037826" w:rsidP="00037826">
            <w:pPr>
              <w:pStyle w:val="Table"/>
              <w:spacing w:before="0"/>
            </w:pPr>
            <w:r>
              <w:t>4.1 X</w:t>
            </w:r>
            <w:r w:rsidRPr="00037826">
              <w:t>óa bài tập được chọn ra khỏi  hệ thống và thông báo đã xóa bài tập thành công.</w:t>
            </w:r>
          </w:p>
        </w:tc>
      </w:tr>
      <w:tr w:rsidR="005E4FEE" w14:paraId="48E12DFE" w14:textId="77777777" w:rsidTr="00D4364A">
        <w:tc>
          <w:tcPr>
            <w:tcW w:w="2154" w:type="dxa"/>
          </w:tcPr>
          <w:p w14:paraId="5B8AE682" w14:textId="77777777" w:rsidR="005E4FEE" w:rsidRPr="002B0CEC" w:rsidRDefault="005E4FEE" w:rsidP="00D4364A">
            <w:pPr>
              <w:pStyle w:val="Table"/>
              <w:rPr>
                <w:b/>
                <w:bCs/>
              </w:rPr>
            </w:pPr>
            <w:r w:rsidRPr="002B0CEC">
              <w:rPr>
                <w:b/>
                <w:bCs/>
              </w:rPr>
              <w:t>Exception</w:t>
            </w:r>
          </w:p>
        </w:tc>
        <w:tc>
          <w:tcPr>
            <w:tcW w:w="6947" w:type="dxa"/>
            <w:gridSpan w:val="4"/>
            <w:vAlign w:val="center"/>
          </w:tcPr>
          <w:p w14:paraId="7AB9E709" w14:textId="18E5EAD6" w:rsidR="005E4FEE" w:rsidRDefault="00EF02E6" w:rsidP="00D4364A">
            <w:pPr>
              <w:pStyle w:val="Table"/>
            </w:pPr>
            <w:r w:rsidRPr="00EF02E6">
              <w:t>Nếu bài tập đã được nộp hoặc đã có bài làm của học sinh, hệ thống sẽ ngăn không cho phép xóa và hiển thị thông báo rằng “Không thể xóa bài tập vì đã có bài nộp”.</w:t>
            </w:r>
          </w:p>
        </w:tc>
      </w:tr>
      <w:tr w:rsidR="005E4FEE" w14:paraId="17066D8D" w14:textId="77777777" w:rsidTr="00D4364A">
        <w:tc>
          <w:tcPr>
            <w:tcW w:w="9101" w:type="dxa"/>
            <w:gridSpan w:val="5"/>
          </w:tcPr>
          <w:p w14:paraId="01AE4E81" w14:textId="77777777" w:rsidR="005E4FEE" w:rsidRPr="002B0CEC" w:rsidRDefault="005E4FEE" w:rsidP="00D4364A">
            <w:pPr>
              <w:pStyle w:val="Table"/>
              <w:rPr>
                <w:b/>
                <w:bCs/>
              </w:rPr>
            </w:pPr>
            <w:r w:rsidRPr="002B0CEC">
              <w:rPr>
                <w:b/>
                <w:bCs/>
              </w:rPr>
              <w:t>Summary</w:t>
            </w:r>
          </w:p>
        </w:tc>
      </w:tr>
      <w:tr w:rsidR="005E4FEE" w14:paraId="5D8CD5B2" w14:textId="77777777" w:rsidTr="00D4364A">
        <w:tc>
          <w:tcPr>
            <w:tcW w:w="2154" w:type="dxa"/>
          </w:tcPr>
          <w:p w14:paraId="6CA58706" w14:textId="77777777" w:rsidR="005E4FEE" w:rsidRPr="002B0CEC" w:rsidRDefault="005E4FEE" w:rsidP="002B0CEC">
            <w:pPr>
              <w:pStyle w:val="Table"/>
              <w:jc w:val="center"/>
              <w:rPr>
                <w:b/>
                <w:bCs/>
              </w:rPr>
            </w:pPr>
            <w:r w:rsidRPr="002B0CEC">
              <w:rPr>
                <w:b/>
                <w:bCs/>
              </w:rPr>
              <w:t>Inputs</w:t>
            </w:r>
          </w:p>
        </w:tc>
        <w:tc>
          <w:tcPr>
            <w:tcW w:w="2343" w:type="dxa"/>
          </w:tcPr>
          <w:p w14:paraId="2539E8FE" w14:textId="77777777" w:rsidR="005E4FEE" w:rsidRPr="002B0CEC" w:rsidRDefault="005E4FEE" w:rsidP="002B0CEC">
            <w:pPr>
              <w:pStyle w:val="Table"/>
              <w:jc w:val="center"/>
              <w:rPr>
                <w:b/>
                <w:bCs/>
              </w:rPr>
            </w:pPr>
            <w:r w:rsidRPr="002B0CEC">
              <w:rPr>
                <w:b/>
                <w:bCs/>
              </w:rPr>
              <w:t>Source</w:t>
            </w:r>
          </w:p>
        </w:tc>
        <w:tc>
          <w:tcPr>
            <w:tcW w:w="2334" w:type="dxa"/>
            <w:gridSpan w:val="2"/>
          </w:tcPr>
          <w:p w14:paraId="39AC1CD5" w14:textId="77777777" w:rsidR="005E4FEE" w:rsidRPr="002B0CEC" w:rsidRDefault="005E4FEE" w:rsidP="002B0CEC">
            <w:pPr>
              <w:pStyle w:val="Table"/>
              <w:jc w:val="center"/>
              <w:rPr>
                <w:b/>
                <w:bCs/>
              </w:rPr>
            </w:pPr>
            <w:r w:rsidRPr="002B0CEC">
              <w:rPr>
                <w:b/>
                <w:bCs/>
              </w:rPr>
              <w:t>Outputs</w:t>
            </w:r>
          </w:p>
        </w:tc>
        <w:tc>
          <w:tcPr>
            <w:tcW w:w="2270" w:type="dxa"/>
          </w:tcPr>
          <w:p w14:paraId="1ADAF8F0" w14:textId="77777777" w:rsidR="005E4FEE" w:rsidRPr="002B0CEC" w:rsidRDefault="005E4FEE" w:rsidP="002B0CEC">
            <w:pPr>
              <w:pStyle w:val="Table"/>
              <w:jc w:val="center"/>
              <w:rPr>
                <w:b/>
                <w:bCs/>
              </w:rPr>
            </w:pPr>
            <w:r w:rsidRPr="002B0CEC">
              <w:rPr>
                <w:b/>
                <w:bCs/>
              </w:rPr>
              <w:t>Destination</w:t>
            </w:r>
          </w:p>
        </w:tc>
      </w:tr>
      <w:tr w:rsidR="00037826" w14:paraId="14E9D084" w14:textId="77777777" w:rsidTr="00D4364A">
        <w:tc>
          <w:tcPr>
            <w:tcW w:w="2154" w:type="dxa"/>
          </w:tcPr>
          <w:p w14:paraId="38C119D5" w14:textId="3B8BA355" w:rsidR="00037826" w:rsidRPr="00C6417A" w:rsidRDefault="00735332" w:rsidP="00037826">
            <w:pPr>
              <w:spacing w:before="120"/>
              <w:ind w:firstLine="0"/>
            </w:pPr>
            <w:r>
              <w:t>ID</w:t>
            </w:r>
            <w:r w:rsidR="00037826" w:rsidRPr="00C6417A">
              <w:t xml:space="preserve"> bài tập</w:t>
            </w:r>
          </w:p>
          <w:p w14:paraId="7EEEE494" w14:textId="6308C310" w:rsidR="00037826" w:rsidRPr="003230A8" w:rsidRDefault="00037826" w:rsidP="00037826">
            <w:pPr>
              <w:pStyle w:val="Table"/>
              <w:spacing w:before="0"/>
            </w:pPr>
            <w:r w:rsidRPr="00C6417A">
              <w:t>Dữ liệu bài tập</w:t>
            </w:r>
          </w:p>
        </w:tc>
        <w:tc>
          <w:tcPr>
            <w:tcW w:w="2343" w:type="dxa"/>
          </w:tcPr>
          <w:p w14:paraId="2DC3F695" w14:textId="53C08940" w:rsidR="00037826" w:rsidRPr="003230A8" w:rsidRDefault="00735332" w:rsidP="00735332">
            <w:pPr>
              <w:pStyle w:val="Table"/>
            </w:pPr>
            <w:r w:rsidRPr="00D76E0D">
              <w:t xml:space="preserve">Giáo viên </w:t>
            </w:r>
            <w:r>
              <w:t xml:space="preserve">yêu cầu </w:t>
            </w:r>
            <w:r w:rsidRPr="00D76E0D">
              <w:t xml:space="preserve">thông qua giao </w:t>
            </w:r>
            <w:r w:rsidR="0027329F">
              <w:t>diện.</w:t>
            </w:r>
          </w:p>
        </w:tc>
        <w:tc>
          <w:tcPr>
            <w:tcW w:w="2334" w:type="dxa"/>
            <w:gridSpan w:val="2"/>
          </w:tcPr>
          <w:p w14:paraId="30E0700A" w14:textId="77777777" w:rsidR="00037826" w:rsidRDefault="00037826" w:rsidP="00037826">
            <w:pPr>
              <w:spacing w:before="120"/>
              <w:ind w:firstLine="0"/>
            </w:pPr>
            <w:r w:rsidRPr="00C6417A">
              <w:t>Xóa dữ liệu bài tập</w:t>
            </w:r>
          </w:p>
          <w:p w14:paraId="51D76C7F" w14:textId="2D370979" w:rsidR="00037826" w:rsidRPr="003230A8" w:rsidRDefault="00037826" w:rsidP="00037826">
            <w:pPr>
              <w:pStyle w:val="Table"/>
              <w:spacing w:before="0"/>
            </w:pPr>
            <w:r w:rsidRPr="00C6417A">
              <w:t>Kết quả xóa bài tập</w:t>
            </w:r>
          </w:p>
        </w:tc>
        <w:tc>
          <w:tcPr>
            <w:tcW w:w="2270" w:type="dxa"/>
          </w:tcPr>
          <w:p w14:paraId="337338A1" w14:textId="77777777" w:rsidR="00037826" w:rsidRPr="00C6417A" w:rsidRDefault="00037826" w:rsidP="00037826">
            <w:pPr>
              <w:pStyle w:val="Nidungvnbn"/>
              <w:keepNext/>
              <w:spacing w:before="120"/>
              <w:ind w:firstLine="0"/>
              <w:rPr>
                <w:lang w:val="vi-VN"/>
              </w:rPr>
            </w:pPr>
            <w:r w:rsidRPr="00C6417A">
              <w:rPr>
                <w:lang w:val="vi-VN"/>
              </w:rPr>
              <w:t>Người dùng</w:t>
            </w:r>
          </w:p>
          <w:p w14:paraId="506A3115" w14:textId="665051E0" w:rsidR="00037826" w:rsidRPr="003230A8" w:rsidRDefault="00037826" w:rsidP="00037826">
            <w:pPr>
              <w:pStyle w:val="Table"/>
              <w:spacing w:before="0"/>
            </w:pPr>
            <w:r w:rsidRPr="00C6417A">
              <w:t>Bảng Exercise</w:t>
            </w:r>
          </w:p>
        </w:tc>
      </w:tr>
    </w:tbl>
    <w:p w14:paraId="0A21730E" w14:textId="77777777" w:rsidR="00F72570" w:rsidRPr="00F72570" w:rsidRDefault="00F72570" w:rsidP="00C37F4E"/>
    <w:p w14:paraId="1C201961" w14:textId="77777777" w:rsidR="005E4FEE" w:rsidRDefault="005E4FEE" w:rsidP="00C37F4E">
      <w:r>
        <w:br w:type="page"/>
      </w:r>
    </w:p>
    <w:p w14:paraId="3AC9A410" w14:textId="26BF206D" w:rsidR="00F72570" w:rsidRPr="00F72570" w:rsidRDefault="00E30B4B" w:rsidP="004601A2">
      <w:pPr>
        <w:pStyle w:val="Heading4"/>
      </w:pPr>
      <w:bookmarkStart w:id="125" w:name="_Toc182649158"/>
      <w:r>
        <w:lastRenderedPageBreak/>
        <w:t>Use-case</w:t>
      </w:r>
      <w:r w:rsidR="00F72570" w:rsidRPr="00845E13">
        <w:t xml:space="preserve"> </w:t>
      </w:r>
      <w:r w:rsidR="00F72570" w:rsidRPr="00F72570">
        <w:t>Chấm điểm</w:t>
      </w:r>
      <w:bookmarkEnd w:id="125"/>
    </w:p>
    <w:p w14:paraId="32ADA2EF" w14:textId="6890233C" w:rsidR="000C5246" w:rsidRDefault="002C003B" w:rsidP="00D4364A">
      <w:pPr>
        <w:pStyle w:val="Image"/>
      </w:pPr>
      <w:r>
        <w:drawing>
          <wp:inline distT="0" distB="0" distL="0" distR="0" wp14:anchorId="1331CE36" wp14:editId="04F23A9F">
            <wp:extent cx="5760000" cy="23458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620"/>
                    <a:stretch/>
                  </pic:blipFill>
                  <pic:spPr bwMode="auto">
                    <a:xfrm>
                      <a:off x="0" y="0"/>
                      <a:ext cx="5760000" cy="2345851"/>
                    </a:xfrm>
                    <a:prstGeom prst="rect">
                      <a:avLst/>
                    </a:prstGeom>
                    <a:noFill/>
                    <a:ln>
                      <a:noFill/>
                    </a:ln>
                    <a:extLst>
                      <a:ext uri="{53640926-AAD7-44D8-BBD7-CCE9431645EC}">
                        <a14:shadowObscured xmlns:a14="http://schemas.microsoft.com/office/drawing/2010/main"/>
                      </a:ext>
                    </a:extLst>
                  </pic:spPr>
                </pic:pic>
              </a:graphicData>
            </a:graphic>
          </wp:inline>
        </w:drawing>
      </w:r>
    </w:p>
    <w:p w14:paraId="4A5068B7" w14:textId="2BA6F942" w:rsidR="000C5246" w:rsidRPr="000C5246" w:rsidRDefault="00612111" w:rsidP="00612111">
      <w:pPr>
        <w:pStyle w:val="Caption"/>
      </w:pPr>
      <w:bookmarkStart w:id="126" w:name="_Toc182648943"/>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16</w:t>
      </w:r>
      <w:r w:rsidR="00052A4C">
        <w:fldChar w:fldCharType="end"/>
      </w:r>
      <w:r>
        <w:t xml:space="preserve"> </w:t>
      </w:r>
      <w:r w:rsidR="00E30B4B">
        <w:t>Use-case</w:t>
      </w:r>
      <w:r w:rsidR="000C5246" w:rsidRPr="001C346C">
        <w:t xml:space="preserve"> </w:t>
      </w:r>
      <w:r w:rsidR="0096154F" w:rsidRPr="00F72570">
        <w:t>Chấm điểm</w:t>
      </w:r>
      <w:bookmarkEnd w:id="126"/>
    </w:p>
    <w:p w14:paraId="09CE0FAC" w14:textId="67E817E3" w:rsidR="000C5246" w:rsidRPr="003853E2" w:rsidRDefault="00612111" w:rsidP="00612111">
      <w:pPr>
        <w:pStyle w:val="Bng"/>
      </w:pPr>
      <w:bookmarkStart w:id="127" w:name="_Toc182607580"/>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18</w:t>
      </w:r>
      <w:r>
        <w:fldChar w:fldCharType="end"/>
      </w:r>
      <w:r>
        <w:t xml:space="preserve"> </w:t>
      </w:r>
      <w:r w:rsidR="000C5246" w:rsidRPr="003853E2">
        <w:t xml:space="preserve">Bảng đặc tả </w:t>
      </w:r>
      <w:r w:rsidR="00E30B4B">
        <w:t>Use-case</w:t>
      </w:r>
      <w:r w:rsidR="0096154F" w:rsidRPr="003853E2">
        <w:t xml:space="preserve"> Chấm điểm</w:t>
      </w:r>
      <w:bookmarkEnd w:id="127"/>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5E4FEE" w14:paraId="3063CE68" w14:textId="77777777" w:rsidTr="00D4364A">
        <w:tc>
          <w:tcPr>
            <w:tcW w:w="2154" w:type="dxa"/>
          </w:tcPr>
          <w:p w14:paraId="3736B1CB" w14:textId="77777777" w:rsidR="005E4FEE" w:rsidRPr="002B0CEC" w:rsidRDefault="005E4FEE" w:rsidP="00D4364A">
            <w:pPr>
              <w:pStyle w:val="Table"/>
              <w:rPr>
                <w:b/>
                <w:bCs/>
              </w:rPr>
            </w:pPr>
            <w:r w:rsidRPr="002B0CEC">
              <w:rPr>
                <w:b/>
                <w:bCs/>
              </w:rPr>
              <w:t>ID</w:t>
            </w:r>
          </w:p>
        </w:tc>
        <w:tc>
          <w:tcPr>
            <w:tcW w:w="6947" w:type="dxa"/>
            <w:gridSpan w:val="4"/>
          </w:tcPr>
          <w:p w14:paraId="484F9715" w14:textId="02487668" w:rsidR="005E4FEE" w:rsidRPr="0096154F" w:rsidRDefault="00EF121A" w:rsidP="00D4364A">
            <w:pPr>
              <w:pStyle w:val="Table"/>
            </w:pPr>
            <w:r>
              <w:t>UC15</w:t>
            </w:r>
          </w:p>
        </w:tc>
      </w:tr>
      <w:tr w:rsidR="005E4FEE" w14:paraId="68B7CF4C" w14:textId="77777777" w:rsidTr="00D4364A">
        <w:tc>
          <w:tcPr>
            <w:tcW w:w="2154" w:type="dxa"/>
          </w:tcPr>
          <w:p w14:paraId="7FF23415" w14:textId="2D0D4DC5" w:rsidR="005E4FEE" w:rsidRPr="002B0CEC" w:rsidRDefault="00E30B4B" w:rsidP="00D4364A">
            <w:pPr>
              <w:pStyle w:val="Table"/>
              <w:rPr>
                <w:b/>
                <w:bCs/>
              </w:rPr>
            </w:pPr>
            <w:r>
              <w:rPr>
                <w:b/>
                <w:bCs/>
              </w:rPr>
              <w:t>Use-case</w:t>
            </w:r>
          </w:p>
        </w:tc>
        <w:tc>
          <w:tcPr>
            <w:tcW w:w="6947" w:type="dxa"/>
            <w:gridSpan w:val="4"/>
          </w:tcPr>
          <w:p w14:paraId="09C514B3" w14:textId="097D6729" w:rsidR="005E4FEE" w:rsidRDefault="0096154F" w:rsidP="00D4364A">
            <w:pPr>
              <w:pStyle w:val="Table"/>
            </w:pPr>
            <w:r w:rsidRPr="00F72570">
              <w:t>Chấm điểm</w:t>
            </w:r>
          </w:p>
        </w:tc>
      </w:tr>
      <w:tr w:rsidR="005E4FEE" w14:paraId="3F60052C" w14:textId="77777777" w:rsidTr="00D4364A">
        <w:tc>
          <w:tcPr>
            <w:tcW w:w="2154" w:type="dxa"/>
          </w:tcPr>
          <w:p w14:paraId="6E988041" w14:textId="77777777" w:rsidR="005E4FEE" w:rsidRPr="002B0CEC" w:rsidRDefault="005E4FEE" w:rsidP="00D4364A">
            <w:pPr>
              <w:pStyle w:val="Table"/>
              <w:rPr>
                <w:b/>
                <w:bCs/>
              </w:rPr>
            </w:pPr>
            <w:r w:rsidRPr="002B0CEC">
              <w:rPr>
                <w:b/>
                <w:bCs/>
              </w:rPr>
              <w:t>Sceneraio</w:t>
            </w:r>
          </w:p>
        </w:tc>
        <w:tc>
          <w:tcPr>
            <w:tcW w:w="6947" w:type="dxa"/>
            <w:gridSpan w:val="4"/>
          </w:tcPr>
          <w:p w14:paraId="6B7D4229" w14:textId="2CB7EC7D" w:rsidR="005E4FEE" w:rsidRDefault="00F042D6" w:rsidP="00D4364A">
            <w:pPr>
              <w:pStyle w:val="Table"/>
            </w:pPr>
            <w:r w:rsidRPr="00F042D6">
              <w:t xml:space="preserve">Tác nhân muốn chấm điểm bài tập của học sinh đã nộp thông qua </w:t>
            </w:r>
            <w:r>
              <w:t>website trường</w:t>
            </w:r>
            <w:r w:rsidRPr="00F042D6">
              <w:t>.</w:t>
            </w:r>
          </w:p>
        </w:tc>
      </w:tr>
      <w:tr w:rsidR="005E4FEE" w14:paraId="721662D2" w14:textId="77777777" w:rsidTr="00D4364A">
        <w:tc>
          <w:tcPr>
            <w:tcW w:w="2154" w:type="dxa"/>
          </w:tcPr>
          <w:p w14:paraId="61B34093" w14:textId="77777777" w:rsidR="005E4FEE" w:rsidRPr="002B0CEC" w:rsidRDefault="005E4FEE" w:rsidP="00D4364A">
            <w:pPr>
              <w:pStyle w:val="Table"/>
              <w:rPr>
                <w:b/>
                <w:bCs/>
              </w:rPr>
            </w:pPr>
            <w:r w:rsidRPr="002B0CEC">
              <w:rPr>
                <w:b/>
                <w:bCs/>
              </w:rPr>
              <w:t>Triggering Event</w:t>
            </w:r>
          </w:p>
        </w:tc>
        <w:tc>
          <w:tcPr>
            <w:tcW w:w="6947" w:type="dxa"/>
            <w:gridSpan w:val="4"/>
          </w:tcPr>
          <w:p w14:paraId="34C12E34" w14:textId="06DC862F" w:rsidR="005E4FEE" w:rsidRDefault="005E4FEE" w:rsidP="00D4364A">
            <w:pPr>
              <w:pStyle w:val="Table"/>
            </w:pPr>
            <w:r>
              <w:t>N</w:t>
            </w:r>
            <w:r w:rsidRPr="0072019B">
              <w:t xml:space="preserve">hấn </w:t>
            </w:r>
            <w:r>
              <w:t>chức năng “</w:t>
            </w:r>
            <w:r w:rsidR="0096154F" w:rsidRPr="00F72570">
              <w:t>Chấm điểm</w:t>
            </w:r>
            <w:r>
              <w:t>”</w:t>
            </w:r>
            <w:r w:rsidRPr="0072019B">
              <w:t xml:space="preserve"> trên giao diện</w:t>
            </w:r>
            <w:r w:rsidR="00B66955">
              <w:t xml:space="preserve"> website</w:t>
            </w:r>
            <w:r w:rsidRPr="0072019B">
              <w:t>.</w:t>
            </w:r>
          </w:p>
        </w:tc>
      </w:tr>
      <w:tr w:rsidR="005E4FEE" w14:paraId="77D7AEE4" w14:textId="77777777" w:rsidTr="00D4364A">
        <w:tc>
          <w:tcPr>
            <w:tcW w:w="2154" w:type="dxa"/>
          </w:tcPr>
          <w:p w14:paraId="5FD9FBA3" w14:textId="77777777" w:rsidR="005E4FEE" w:rsidRPr="002B0CEC" w:rsidRDefault="005E4FEE" w:rsidP="00D4364A">
            <w:pPr>
              <w:pStyle w:val="Table"/>
              <w:rPr>
                <w:b/>
                <w:bCs/>
              </w:rPr>
            </w:pPr>
            <w:r w:rsidRPr="002B0CEC">
              <w:rPr>
                <w:b/>
                <w:bCs/>
              </w:rPr>
              <w:t>Brief description</w:t>
            </w:r>
          </w:p>
        </w:tc>
        <w:tc>
          <w:tcPr>
            <w:tcW w:w="6947" w:type="dxa"/>
            <w:gridSpan w:val="4"/>
          </w:tcPr>
          <w:p w14:paraId="4897850A" w14:textId="1A5A449E" w:rsidR="005E4FEE" w:rsidRDefault="003017F3" w:rsidP="00D4364A">
            <w:pPr>
              <w:pStyle w:val="Table"/>
            </w:pPr>
            <w:r>
              <w:t xml:space="preserve">Tác nhân có thể chấm điểm trực tiếp trên hệ thống bằng cách </w:t>
            </w:r>
            <w:r w:rsidRPr="003017F3">
              <w:t>mở từng bài tập để đánh giá, nhập điểm và nhận xét cho từng học sinh.</w:t>
            </w:r>
          </w:p>
        </w:tc>
      </w:tr>
      <w:tr w:rsidR="003017F3" w14:paraId="1AE673CD" w14:textId="77777777" w:rsidTr="00D4364A">
        <w:tc>
          <w:tcPr>
            <w:tcW w:w="2154" w:type="dxa"/>
          </w:tcPr>
          <w:p w14:paraId="285D4E00" w14:textId="77777777" w:rsidR="003017F3" w:rsidRPr="002B0CEC" w:rsidRDefault="003017F3" w:rsidP="003017F3">
            <w:pPr>
              <w:pStyle w:val="Table"/>
              <w:rPr>
                <w:b/>
                <w:bCs/>
              </w:rPr>
            </w:pPr>
            <w:r w:rsidRPr="002B0CEC">
              <w:rPr>
                <w:b/>
                <w:bCs/>
              </w:rPr>
              <w:t>Actors</w:t>
            </w:r>
          </w:p>
        </w:tc>
        <w:tc>
          <w:tcPr>
            <w:tcW w:w="6947" w:type="dxa"/>
            <w:gridSpan w:val="4"/>
          </w:tcPr>
          <w:p w14:paraId="1E862281" w14:textId="4037926C" w:rsidR="003017F3" w:rsidRDefault="003017F3" w:rsidP="003017F3">
            <w:pPr>
              <w:pStyle w:val="Table"/>
            </w:pPr>
            <w:r w:rsidRPr="005338F7">
              <w:t>Giáo viên</w:t>
            </w:r>
          </w:p>
        </w:tc>
      </w:tr>
      <w:tr w:rsidR="003017F3" w14:paraId="7BAB1E8A" w14:textId="77777777" w:rsidTr="00D4364A">
        <w:tc>
          <w:tcPr>
            <w:tcW w:w="2154" w:type="dxa"/>
          </w:tcPr>
          <w:p w14:paraId="15F53726" w14:textId="77777777" w:rsidR="003017F3" w:rsidRPr="002B0CEC" w:rsidRDefault="003017F3" w:rsidP="003017F3">
            <w:pPr>
              <w:pStyle w:val="Table"/>
              <w:rPr>
                <w:b/>
                <w:bCs/>
              </w:rPr>
            </w:pPr>
            <w:r w:rsidRPr="002B0CEC">
              <w:rPr>
                <w:b/>
                <w:bCs/>
              </w:rPr>
              <w:t>Stackholder</w:t>
            </w:r>
          </w:p>
        </w:tc>
        <w:tc>
          <w:tcPr>
            <w:tcW w:w="6947" w:type="dxa"/>
            <w:gridSpan w:val="4"/>
          </w:tcPr>
          <w:p w14:paraId="7B515EB4" w14:textId="2EF8FEB2" w:rsidR="003017F3" w:rsidRDefault="003017F3" w:rsidP="003017F3">
            <w:pPr>
              <w:pStyle w:val="Table"/>
            </w:pPr>
            <w:r w:rsidRPr="005338F7">
              <w:t>Học sinh</w:t>
            </w:r>
          </w:p>
        </w:tc>
      </w:tr>
      <w:tr w:rsidR="005E4FEE" w14:paraId="5B988091" w14:textId="77777777" w:rsidTr="00D4364A">
        <w:tc>
          <w:tcPr>
            <w:tcW w:w="2154" w:type="dxa"/>
          </w:tcPr>
          <w:p w14:paraId="6EBF9DC6" w14:textId="77777777" w:rsidR="005E4FEE" w:rsidRPr="002B0CEC" w:rsidRDefault="005E4FEE" w:rsidP="00D4364A">
            <w:pPr>
              <w:pStyle w:val="Table"/>
              <w:rPr>
                <w:b/>
                <w:bCs/>
              </w:rPr>
            </w:pPr>
            <w:r w:rsidRPr="002B0CEC">
              <w:rPr>
                <w:b/>
                <w:bCs/>
              </w:rPr>
              <w:t>Preconditions</w:t>
            </w:r>
          </w:p>
        </w:tc>
        <w:tc>
          <w:tcPr>
            <w:tcW w:w="6947" w:type="dxa"/>
            <w:gridSpan w:val="4"/>
          </w:tcPr>
          <w:p w14:paraId="2538082D" w14:textId="77777777" w:rsidR="008D3E5A" w:rsidRDefault="008D3E5A" w:rsidP="008D3E5A">
            <w:pPr>
              <w:pStyle w:val="Table"/>
            </w:pPr>
            <w:r>
              <w:t>- Tác nhân</w:t>
            </w:r>
            <w:r w:rsidRPr="00706662">
              <w:t xml:space="preserve"> đã đăng nhập thành công vào hệ thống.</w:t>
            </w:r>
          </w:p>
          <w:p w14:paraId="4814A8B2" w14:textId="7E762E44" w:rsidR="005E4FEE" w:rsidRDefault="003017F3" w:rsidP="003017F3">
            <w:pPr>
              <w:pStyle w:val="Table"/>
              <w:spacing w:before="0"/>
            </w:pPr>
            <w:r>
              <w:t xml:space="preserve">- </w:t>
            </w:r>
            <w:r w:rsidRPr="003017F3">
              <w:t>Bài tập cần cần chấm đã được tạo trước đó trên hệ thống.</w:t>
            </w:r>
          </w:p>
        </w:tc>
      </w:tr>
      <w:tr w:rsidR="003017F3" w14:paraId="6A5D8667" w14:textId="77777777" w:rsidTr="00D4364A">
        <w:tc>
          <w:tcPr>
            <w:tcW w:w="2154" w:type="dxa"/>
          </w:tcPr>
          <w:p w14:paraId="04891498" w14:textId="31AA440A" w:rsidR="003017F3" w:rsidRPr="002B0CEC" w:rsidRDefault="003017F3" w:rsidP="003017F3">
            <w:pPr>
              <w:pStyle w:val="Table"/>
              <w:rPr>
                <w:b/>
                <w:bCs/>
              </w:rPr>
            </w:pPr>
            <w:r>
              <w:rPr>
                <w:b/>
                <w:bCs/>
              </w:rPr>
              <w:t>Post</w:t>
            </w:r>
            <w:r w:rsidRPr="002B0CEC">
              <w:rPr>
                <w:b/>
                <w:bCs/>
              </w:rPr>
              <w:t>conditions</w:t>
            </w:r>
          </w:p>
        </w:tc>
        <w:tc>
          <w:tcPr>
            <w:tcW w:w="6947" w:type="dxa"/>
            <w:gridSpan w:val="4"/>
          </w:tcPr>
          <w:p w14:paraId="19E7BD80" w14:textId="73B14B1F" w:rsidR="003017F3" w:rsidRDefault="003017F3" w:rsidP="003017F3">
            <w:pPr>
              <w:pStyle w:val="Table"/>
            </w:pPr>
            <w:r>
              <w:t>Tác nhân</w:t>
            </w:r>
            <w:r w:rsidRPr="005338F7">
              <w:t xml:space="preserve"> chấm điểm bài nộp của học sinh thành </w:t>
            </w:r>
            <w:r>
              <w:t>công.</w:t>
            </w:r>
          </w:p>
        </w:tc>
      </w:tr>
      <w:tr w:rsidR="003017F3" w14:paraId="518A094A" w14:textId="77777777" w:rsidTr="00D4364A">
        <w:trPr>
          <w:trHeight w:val="285"/>
        </w:trPr>
        <w:tc>
          <w:tcPr>
            <w:tcW w:w="2154" w:type="dxa"/>
            <w:vMerge w:val="restart"/>
          </w:tcPr>
          <w:p w14:paraId="20FA1262" w14:textId="77777777" w:rsidR="003017F3" w:rsidRPr="002B0CEC" w:rsidRDefault="003017F3" w:rsidP="003017F3">
            <w:pPr>
              <w:pStyle w:val="Table"/>
              <w:rPr>
                <w:b/>
                <w:bCs/>
              </w:rPr>
            </w:pPr>
            <w:r w:rsidRPr="002B0CEC">
              <w:rPr>
                <w:b/>
                <w:bCs/>
              </w:rPr>
              <w:lastRenderedPageBreak/>
              <w:t>Flow of activities</w:t>
            </w:r>
          </w:p>
        </w:tc>
        <w:tc>
          <w:tcPr>
            <w:tcW w:w="3473" w:type="dxa"/>
            <w:gridSpan w:val="2"/>
          </w:tcPr>
          <w:p w14:paraId="34A001D5" w14:textId="77777777" w:rsidR="003017F3" w:rsidRPr="002B0CEC" w:rsidRDefault="003017F3" w:rsidP="003017F3">
            <w:pPr>
              <w:pStyle w:val="Table"/>
              <w:jc w:val="center"/>
              <w:rPr>
                <w:b/>
                <w:bCs/>
              </w:rPr>
            </w:pPr>
            <w:r w:rsidRPr="002B0CEC">
              <w:rPr>
                <w:b/>
                <w:bCs/>
              </w:rPr>
              <w:t>Actor</w:t>
            </w:r>
          </w:p>
        </w:tc>
        <w:tc>
          <w:tcPr>
            <w:tcW w:w="3474" w:type="dxa"/>
            <w:gridSpan w:val="2"/>
          </w:tcPr>
          <w:p w14:paraId="7973261C" w14:textId="77777777" w:rsidR="003017F3" w:rsidRPr="002B0CEC" w:rsidRDefault="003017F3" w:rsidP="003017F3">
            <w:pPr>
              <w:pStyle w:val="Table"/>
              <w:jc w:val="center"/>
              <w:rPr>
                <w:b/>
                <w:bCs/>
              </w:rPr>
            </w:pPr>
            <w:r w:rsidRPr="002B0CEC">
              <w:rPr>
                <w:b/>
                <w:bCs/>
              </w:rPr>
              <w:t>System</w:t>
            </w:r>
          </w:p>
        </w:tc>
      </w:tr>
      <w:tr w:rsidR="003017F3" w14:paraId="0F81FA64" w14:textId="77777777" w:rsidTr="00D4364A">
        <w:trPr>
          <w:trHeight w:val="285"/>
        </w:trPr>
        <w:tc>
          <w:tcPr>
            <w:tcW w:w="2154" w:type="dxa"/>
            <w:vMerge/>
          </w:tcPr>
          <w:p w14:paraId="3793454F" w14:textId="77777777" w:rsidR="003017F3" w:rsidRPr="002B0CEC" w:rsidRDefault="003017F3" w:rsidP="003017F3">
            <w:pPr>
              <w:pStyle w:val="Table"/>
              <w:rPr>
                <w:b/>
                <w:bCs/>
              </w:rPr>
            </w:pPr>
          </w:p>
        </w:tc>
        <w:tc>
          <w:tcPr>
            <w:tcW w:w="3473" w:type="dxa"/>
            <w:gridSpan w:val="2"/>
          </w:tcPr>
          <w:p w14:paraId="4EC4E65A" w14:textId="77777777" w:rsidR="003017F3" w:rsidRPr="00DB50F4" w:rsidRDefault="003017F3" w:rsidP="003017F3">
            <w:pPr>
              <w:pStyle w:val="Table"/>
            </w:pPr>
            <w:r>
              <w:t>1. Đ</w:t>
            </w:r>
            <w:r w:rsidRPr="00DB50F4">
              <w:t>ăng nhập vào hệ thống.</w:t>
            </w:r>
          </w:p>
          <w:p w14:paraId="61E431FF" w14:textId="77777777" w:rsidR="003017F3" w:rsidRDefault="003017F3" w:rsidP="003017F3">
            <w:pPr>
              <w:pStyle w:val="Table"/>
              <w:spacing w:before="0"/>
            </w:pPr>
          </w:p>
          <w:p w14:paraId="79A1C698" w14:textId="77777777" w:rsidR="003017F3" w:rsidRDefault="003017F3" w:rsidP="003017F3">
            <w:pPr>
              <w:pStyle w:val="Table"/>
              <w:spacing w:before="0"/>
            </w:pPr>
          </w:p>
          <w:p w14:paraId="6CA72620" w14:textId="77777777" w:rsidR="003017F3" w:rsidRDefault="003017F3" w:rsidP="003017F3">
            <w:pPr>
              <w:pStyle w:val="Table"/>
              <w:spacing w:before="0"/>
            </w:pPr>
            <w:r>
              <w:t>2. Nhấn c</w:t>
            </w:r>
            <w:r w:rsidRPr="005338F7">
              <w:t>họn</w:t>
            </w:r>
            <w:r>
              <w:t xml:space="preserve"> chức năng “Chấm điểm” ở</w:t>
            </w:r>
            <w:r w:rsidRPr="005338F7">
              <w:t xml:space="preserve"> một bài tập cụ thể </w:t>
            </w:r>
            <w:r>
              <w:t>đã đăng</w:t>
            </w:r>
            <w:r w:rsidRPr="005338F7">
              <w:t>.</w:t>
            </w:r>
          </w:p>
          <w:p w14:paraId="2E491BD9" w14:textId="1027FB37" w:rsidR="003017F3" w:rsidRDefault="003017F3" w:rsidP="003017F3">
            <w:pPr>
              <w:pStyle w:val="Table"/>
              <w:spacing w:before="0"/>
            </w:pPr>
            <w:r>
              <w:t>3. Chọn một học sinh cụ thể ở danh sách “Đã nộp” để xem thông tin bài nộp của học sinh cụ thể và nhập số điểm.</w:t>
            </w:r>
          </w:p>
          <w:p w14:paraId="27D6B0FB" w14:textId="2406A1D8" w:rsidR="003017F3" w:rsidRDefault="003017F3" w:rsidP="003017F3">
            <w:pPr>
              <w:pStyle w:val="Table"/>
              <w:spacing w:before="0"/>
            </w:pPr>
            <w:r>
              <w:t>4. Chọn nút “Hoàn thành chấm điểm”.</w:t>
            </w:r>
          </w:p>
        </w:tc>
        <w:tc>
          <w:tcPr>
            <w:tcW w:w="3474" w:type="dxa"/>
            <w:gridSpan w:val="2"/>
          </w:tcPr>
          <w:p w14:paraId="6289F800" w14:textId="0E8F3CD2" w:rsidR="003017F3" w:rsidRDefault="003017F3" w:rsidP="003017F3">
            <w:pPr>
              <w:pStyle w:val="Table"/>
            </w:pPr>
            <w:r>
              <w:t>1.1 Xác thực tài khoản có trong cơ sở dữ liệu.</w:t>
            </w:r>
          </w:p>
          <w:p w14:paraId="61FBF236" w14:textId="77777777" w:rsidR="003017F3" w:rsidRPr="00DB50F4" w:rsidRDefault="003017F3" w:rsidP="003017F3">
            <w:pPr>
              <w:pStyle w:val="Table"/>
              <w:spacing w:before="0"/>
            </w:pPr>
            <w:r>
              <w:t>1.2 Trả về kết quả đăng nhập.</w:t>
            </w:r>
          </w:p>
          <w:p w14:paraId="548DD7B7" w14:textId="77777777" w:rsidR="003017F3" w:rsidRDefault="003017F3" w:rsidP="003017F3">
            <w:pPr>
              <w:pStyle w:val="Table"/>
              <w:spacing w:before="0"/>
            </w:pPr>
            <w:r w:rsidRPr="00F042D6">
              <w:t>2.1 Hiển thị danh sách các học sinh đã nộp và chưa nộp bài ở bài tập được chọn.</w:t>
            </w:r>
          </w:p>
          <w:p w14:paraId="4F960D29" w14:textId="5B16B857" w:rsidR="003017F3" w:rsidRDefault="003017F3" w:rsidP="003017F3">
            <w:pPr>
              <w:pStyle w:val="Table"/>
              <w:spacing w:before="0"/>
            </w:pPr>
            <w:r>
              <w:t xml:space="preserve">3.1 Hiển thị thông tin bài nộp của học sinh được chọn và form nhập điểm. </w:t>
            </w:r>
          </w:p>
          <w:p w14:paraId="39634206" w14:textId="77777777" w:rsidR="003017F3" w:rsidRDefault="003017F3" w:rsidP="003017F3">
            <w:pPr>
              <w:pStyle w:val="Table"/>
              <w:spacing w:before="0"/>
            </w:pPr>
          </w:p>
          <w:p w14:paraId="72505962" w14:textId="6CC70B75" w:rsidR="003017F3" w:rsidRDefault="003017F3" w:rsidP="003017F3">
            <w:pPr>
              <w:pStyle w:val="Table"/>
              <w:spacing w:before="0"/>
            </w:pPr>
            <w:r>
              <w:t>4.1 Cập nhật điểm cho bài nộp tương ứng được chọn trên hệ thống và thông báo đã chấm điểm cho học sinh thành công.</w:t>
            </w:r>
          </w:p>
        </w:tc>
      </w:tr>
      <w:tr w:rsidR="003017F3" w14:paraId="0AD2B771" w14:textId="77777777" w:rsidTr="00D4364A">
        <w:tc>
          <w:tcPr>
            <w:tcW w:w="2154" w:type="dxa"/>
          </w:tcPr>
          <w:p w14:paraId="086F967D" w14:textId="77777777" w:rsidR="003017F3" w:rsidRPr="002B0CEC" w:rsidRDefault="003017F3" w:rsidP="003017F3">
            <w:pPr>
              <w:pStyle w:val="Table"/>
              <w:rPr>
                <w:b/>
                <w:bCs/>
              </w:rPr>
            </w:pPr>
            <w:r w:rsidRPr="002B0CEC">
              <w:rPr>
                <w:b/>
                <w:bCs/>
              </w:rPr>
              <w:t>Exception</w:t>
            </w:r>
          </w:p>
        </w:tc>
        <w:tc>
          <w:tcPr>
            <w:tcW w:w="6947" w:type="dxa"/>
            <w:gridSpan w:val="4"/>
            <w:vAlign w:val="center"/>
          </w:tcPr>
          <w:p w14:paraId="20A05C61" w14:textId="5C85D639" w:rsidR="003017F3" w:rsidRDefault="003017F3" w:rsidP="003017F3">
            <w:pPr>
              <w:pStyle w:val="Table"/>
            </w:pPr>
            <w:r>
              <w:t>2.1a Nếu chưa có học sinh nào nộp bài tập, hệ thống sẽ thông báo “Chưa có bài nộp để chấm điểm”.</w:t>
            </w:r>
          </w:p>
          <w:p w14:paraId="3BECE9D0" w14:textId="56AD0B22" w:rsidR="003017F3" w:rsidRDefault="003017F3" w:rsidP="003017F3">
            <w:pPr>
              <w:pStyle w:val="Table"/>
              <w:spacing w:before="0"/>
            </w:pPr>
            <w:r>
              <w:t>3a Nếu điểm nhập vào không hợp lệ (vượt quá thang điểm hoặc sai định dạng), hệ thống sẽ thông báo lỗi và yêu cầu nhập lại.</w:t>
            </w:r>
          </w:p>
        </w:tc>
      </w:tr>
      <w:tr w:rsidR="003017F3" w14:paraId="76BF5BB8" w14:textId="77777777" w:rsidTr="00D4364A">
        <w:tc>
          <w:tcPr>
            <w:tcW w:w="9101" w:type="dxa"/>
            <w:gridSpan w:val="5"/>
          </w:tcPr>
          <w:p w14:paraId="50D42C96" w14:textId="77777777" w:rsidR="003017F3" w:rsidRPr="002B0CEC" w:rsidRDefault="003017F3" w:rsidP="003017F3">
            <w:pPr>
              <w:pStyle w:val="Table"/>
              <w:rPr>
                <w:b/>
                <w:bCs/>
              </w:rPr>
            </w:pPr>
            <w:r w:rsidRPr="002B0CEC">
              <w:rPr>
                <w:b/>
                <w:bCs/>
              </w:rPr>
              <w:t>Summary</w:t>
            </w:r>
          </w:p>
        </w:tc>
      </w:tr>
      <w:tr w:rsidR="003017F3" w14:paraId="7D8E19E1" w14:textId="77777777" w:rsidTr="00D4364A">
        <w:tc>
          <w:tcPr>
            <w:tcW w:w="2154" w:type="dxa"/>
          </w:tcPr>
          <w:p w14:paraId="262E8AE5" w14:textId="77777777" w:rsidR="003017F3" w:rsidRPr="002B0CEC" w:rsidRDefault="003017F3" w:rsidP="003017F3">
            <w:pPr>
              <w:pStyle w:val="Table"/>
              <w:jc w:val="center"/>
              <w:rPr>
                <w:b/>
                <w:bCs/>
              </w:rPr>
            </w:pPr>
            <w:r w:rsidRPr="002B0CEC">
              <w:rPr>
                <w:b/>
                <w:bCs/>
              </w:rPr>
              <w:t>Inputs</w:t>
            </w:r>
          </w:p>
        </w:tc>
        <w:tc>
          <w:tcPr>
            <w:tcW w:w="2343" w:type="dxa"/>
          </w:tcPr>
          <w:p w14:paraId="62934024" w14:textId="77777777" w:rsidR="003017F3" w:rsidRPr="002B0CEC" w:rsidRDefault="003017F3" w:rsidP="003017F3">
            <w:pPr>
              <w:pStyle w:val="Table"/>
              <w:jc w:val="center"/>
              <w:rPr>
                <w:b/>
                <w:bCs/>
              </w:rPr>
            </w:pPr>
            <w:r w:rsidRPr="002B0CEC">
              <w:rPr>
                <w:b/>
                <w:bCs/>
              </w:rPr>
              <w:t>Source</w:t>
            </w:r>
          </w:p>
        </w:tc>
        <w:tc>
          <w:tcPr>
            <w:tcW w:w="2334" w:type="dxa"/>
            <w:gridSpan w:val="2"/>
          </w:tcPr>
          <w:p w14:paraId="461093D2" w14:textId="77777777" w:rsidR="003017F3" w:rsidRPr="002B0CEC" w:rsidRDefault="003017F3" w:rsidP="003017F3">
            <w:pPr>
              <w:pStyle w:val="Table"/>
              <w:jc w:val="center"/>
              <w:rPr>
                <w:b/>
                <w:bCs/>
              </w:rPr>
            </w:pPr>
            <w:r w:rsidRPr="002B0CEC">
              <w:rPr>
                <w:b/>
                <w:bCs/>
              </w:rPr>
              <w:t>Outputs</w:t>
            </w:r>
          </w:p>
        </w:tc>
        <w:tc>
          <w:tcPr>
            <w:tcW w:w="2270" w:type="dxa"/>
          </w:tcPr>
          <w:p w14:paraId="0503CAF7" w14:textId="77777777" w:rsidR="003017F3" w:rsidRPr="002B0CEC" w:rsidRDefault="003017F3" w:rsidP="003017F3">
            <w:pPr>
              <w:pStyle w:val="Table"/>
              <w:jc w:val="center"/>
              <w:rPr>
                <w:b/>
                <w:bCs/>
              </w:rPr>
            </w:pPr>
            <w:r w:rsidRPr="002B0CEC">
              <w:rPr>
                <w:b/>
                <w:bCs/>
              </w:rPr>
              <w:t>Destination</w:t>
            </w:r>
          </w:p>
        </w:tc>
      </w:tr>
      <w:tr w:rsidR="003017F3" w14:paraId="1A56E16F" w14:textId="77777777" w:rsidTr="00D4364A">
        <w:tc>
          <w:tcPr>
            <w:tcW w:w="2154" w:type="dxa"/>
          </w:tcPr>
          <w:p w14:paraId="7072E034" w14:textId="77777777" w:rsidR="0027329F" w:rsidRDefault="00735332" w:rsidP="003017F3">
            <w:pPr>
              <w:spacing w:before="120"/>
              <w:ind w:firstLine="0"/>
            </w:pPr>
            <w:r>
              <w:t>ID</w:t>
            </w:r>
            <w:r w:rsidR="003017F3" w:rsidRPr="005338F7">
              <w:t xml:space="preserve"> bài tập</w:t>
            </w:r>
          </w:p>
          <w:p w14:paraId="324E5163" w14:textId="2A113033" w:rsidR="003017F3" w:rsidRPr="005338F7" w:rsidRDefault="0027329F" w:rsidP="0027329F">
            <w:pPr>
              <w:ind w:firstLine="0"/>
            </w:pPr>
            <w:r>
              <w:t>ID</w:t>
            </w:r>
            <w:r w:rsidR="003017F3" w:rsidRPr="005338F7">
              <w:t xml:space="preserve"> bài nộp</w:t>
            </w:r>
          </w:p>
          <w:p w14:paraId="4F83B6C3" w14:textId="086D0F62" w:rsidR="003017F3" w:rsidRPr="003230A8" w:rsidRDefault="003017F3" w:rsidP="003017F3">
            <w:pPr>
              <w:pStyle w:val="Table"/>
              <w:spacing w:before="0"/>
            </w:pPr>
            <w:r w:rsidRPr="005338F7">
              <w:t>Điểm</w:t>
            </w:r>
            <w:r w:rsidR="0027329F">
              <w:t xml:space="preserve"> số</w:t>
            </w:r>
          </w:p>
        </w:tc>
        <w:tc>
          <w:tcPr>
            <w:tcW w:w="2343" w:type="dxa"/>
          </w:tcPr>
          <w:p w14:paraId="271EDBDB" w14:textId="6F03724E" w:rsidR="0027329F" w:rsidRDefault="0027329F" w:rsidP="003017F3">
            <w:pPr>
              <w:ind w:firstLine="0"/>
            </w:pPr>
            <w:r w:rsidRPr="00D76E0D">
              <w:t xml:space="preserve">Giáo viên </w:t>
            </w:r>
            <w:r>
              <w:t xml:space="preserve">yêu cầu </w:t>
            </w:r>
            <w:r w:rsidRPr="00D76E0D">
              <w:t xml:space="preserve">thông qua giao </w:t>
            </w:r>
            <w:r>
              <w:t>diện.</w:t>
            </w:r>
          </w:p>
          <w:p w14:paraId="6F0FECDC" w14:textId="65847F91" w:rsidR="003017F3" w:rsidRPr="005338F7" w:rsidRDefault="003017F3" w:rsidP="003017F3">
            <w:pPr>
              <w:ind w:firstLine="0"/>
            </w:pPr>
            <w:r w:rsidRPr="005338F7">
              <w:t>Bảng Exercise</w:t>
            </w:r>
          </w:p>
          <w:p w14:paraId="0B073195" w14:textId="50FEB061" w:rsidR="003017F3" w:rsidRPr="003230A8" w:rsidRDefault="003017F3" w:rsidP="003017F3">
            <w:pPr>
              <w:pStyle w:val="Table"/>
              <w:spacing w:before="0"/>
            </w:pPr>
            <w:r w:rsidRPr="005338F7">
              <w:t>Bảng Submission</w:t>
            </w:r>
          </w:p>
        </w:tc>
        <w:tc>
          <w:tcPr>
            <w:tcW w:w="2334" w:type="dxa"/>
            <w:gridSpan w:val="2"/>
          </w:tcPr>
          <w:p w14:paraId="55C147D6" w14:textId="77777777" w:rsidR="003017F3" w:rsidRPr="005338F7" w:rsidRDefault="003017F3" w:rsidP="003017F3">
            <w:pPr>
              <w:spacing w:before="120"/>
              <w:ind w:firstLine="0"/>
            </w:pPr>
            <w:r w:rsidRPr="005338F7">
              <w:t>Kết quả chấm điểm bài nộp</w:t>
            </w:r>
          </w:p>
          <w:p w14:paraId="2E05D355" w14:textId="72EDCB55" w:rsidR="003017F3" w:rsidRPr="003230A8" w:rsidRDefault="003017F3" w:rsidP="003017F3">
            <w:pPr>
              <w:pStyle w:val="Table"/>
              <w:spacing w:before="0"/>
            </w:pPr>
            <w:r w:rsidRPr="005338F7">
              <w:t>Lưu điểm bài nộp được chấm</w:t>
            </w:r>
          </w:p>
        </w:tc>
        <w:tc>
          <w:tcPr>
            <w:tcW w:w="2270" w:type="dxa"/>
          </w:tcPr>
          <w:p w14:paraId="465AA396" w14:textId="033829DD" w:rsidR="0027329F" w:rsidRDefault="0027329F" w:rsidP="003017F3">
            <w:pPr>
              <w:pStyle w:val="Nidungvnbn"/>
              <w:keepNext/>
              <w:spacing w:before="120"/>
              <w:ind w:firstLine="0"/>
              <w:rPr>
                <w:lang w:val="vi-VN"/>
              </w:rPr>
            </w:pPr>
            <w:r>
              <w:rPr>
                <w:lang w:val="vi-VN"/>
              </w:rPr>
              <w:t>Trang quản lý</w:t>
            </w:r>
          </w:p>
          <w:p w14:paraId="3089322E" w14:textId="5C49277A" w:rsidR="003017F3" w:rsidRPr="003230A8" w:rsidRDefault="003017F3" w:rsidP="0027329F">
            <w:pPr>
              <w:pStyle w:val="Nidungvnbn"/>
              <w:keepNext/>
              <w:spacing w:before="120"/>
              <w:ind w:firstLine="0"/>
            </w:pPr>
            <w:r w:rsidRPr="005338F7">
              <w:rPr>
                <w:lang w:val="vi-VN"/>
              </w:rPr>
              <w:t>Bảng Submission</w:t>
            </w:r>
          </w:p>
        </w:tc>
      </w:tr>
    </w:tbl>
    <w:p w14:paraId="184CDAF4" w14:textId="77777777" w:rsidR="00DF595C" w:rsidRPr="00E071E3" w:rsidRDefault="00DF595C" w:rsidP="004601A2">
      <w:pPr>
        <w:pStyle w:val="Heading4"/>
      </w:pPr>
      <w:bookmarkStart w:id="128" w:name="_Toc182649159"/>
      <w:r w:rsidRPr="00E071E3">
        <w:lastRenderedPageBreak/>
        <w:t>Use-case Xem dữ liệu điểm danh</w:t>
      </w:r>
      <w:bookmarkEnd w:id="128"/>
    </w:p>
    <w:p w14:paraId="57787A76" w14:textId="77777777" w:rsidR="00DF595C" w:rsidRPr="00DE45CF" w:rsidRDefault="00DF595C" w:rsidP="00DF595C">
      <w:pPr>
        <w:spacing w:line="240" w:lineRule="auto"/>
        <w:ind w:firstLine="0"/>
        <w:jc w:val="center"/>
        <w:rPr>
          <w:sz w:val="24"/>
          <w:szCs w:val="24"/>
          <w:lang w:eastAsia="vi-VN"/>
        </w:rPr>
      </w:pPr>
      <w:r w:rsidRPr="00DE45CF">
        <w:rPr>
          <w:noProof/>
          <w:sz w:val="24"/>
          <w:szCs w:val="24"/>
          <w:lang w:eastAsia="vi-VN"/>
        </w:rPr>
        <w:drawing>
          <wp:inline distT="0" distB="0" distL="0" distR="0" wp14:anchorId="675CECAE" wp14:editId="15C56FC0">
            <wp:extent cx="5760000" cy="1447236"/>
            <wp:effectExtent l="0" t="0" r="0" b="0"/>
            <wp:docPr id="16443383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5660"/>
                    <a:stretch/>
                  </pic:blipFill>
                  <pic:spPr bwMode="auto">
                    <a:xfrm>
                      <a:off x="0" y="0"/>
                      <a:ext cx="5760000" cy="1447236"/>
                    </a:xfrm>
                    <a:prstGeom prst="rect">
                      <a:avLst/>
                    </a:prstGeom>
                    <a:noFill/>
                    <a:ln>
                      <a:noFill/>
                    </a:ln>
                    <a:extLst>
                      <a:ext uri="{53640926-AAD7-44D8-BBD7-CCE9431645EC}">
                        <a14:shadowObscured xmlns:a14="http://schemas.microsoft.com/office/drawing/2010/main"/>
                      </a:ext>
                    </a:extLst>
                  </pic:spPr>
                </pic:pic>
              </a:graphicData>
            </a:graphic>
          </wp:inline>
        </w:drawing>
      </w:r>
    </w:p>
    <w:p w14:paraId="43FEE712" w14:textId="24DB483B" w:rsidR="00DF595C" w:rsidRPr="000C5246" w:rsidRDefault="00DF595C" w:rsidP="00DF595C">
      <w:pPr>
        <w:pStyle w:val="Caption"/>
      </w:pPr>
      <w:bookmarkStart w:id="129" w:name="_Toc182648944"/>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17</w:t>
      </w:r>
      <w:r>
        <w:fldChar w:fldCharType="end"/>
      </w:r>
      <w:r>
        <w:t xml:space="preserve"> Use-case</w:t>
      </w:r>
      <w:r w:rsidRPr="001C346C">
        <w:t xml:space="preserve"> </w:t>
      </w:r>
      <w:r w:rsidRPr="00F72570">
        <w:t>Xem dữ liệu điểm danh</w:t>
      </w:r>
      <w:bookmarkEnd w:id="129"/>
    </w:p>
    <w:p w14:paraId="24F36E17" w14:textId="20E99851" w:rsidR="00DF595C" w:rsidRPr="003853E2" w:rsidRDefault="00DF595C" w:rsidP="00DF595C">
      <w:pPr>
        <w:pStyle w:val="Bng"/>
      </w:pPr>
      <w:bookmarkStart w:id="130" w:name="_Toc182607581"/>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19</w:t>
      </w:r>
      <w:r>
        <w:fldChar w:fldCharType="end"/>
      </w:r>
      <w:r>
        <w:t xml:space="preserve"> </w:t>
      </w:r>
      <w:r w:rsidRPr="003853E2">
        <w:t xml:space="preserve">Bảng đặc tả </w:t>
      </w:r>
      <w:r>
        <w:t>Use-case</w:t>
      </w:r>
      <w:r w:rsidRPr="003853E2">
        <w:t xml:space="preserve"> Xem dữ liệu điểm danh</w:t>
      </w:r>
      <w:bookmarkEnd w:id="130"/>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DF595C" w14:paraId="1C2E7F5B" w14:textId="77777777" w:rsidTr="00390981">
        <w:tc>
          <w:tcPr>
            <w:tcW w:w="2154" w:type="dxa"/>
          </w:tcPr>
          <w:p w14:paraId="29D325F3" w14:textId="77777777" w:rsidR="00DF595C" w:rsidRPr="002B0CEC" w:rsidRDefault="00DF595C" w:rsidP="00390981">
            <w:pPr>
              <w:pStyle w:val="Table"/>
              <w:rPr>
                <w:b/>
                <w:bCs/>
              </w:rPr>
            </w:pPr>
            <w:r w:rsidRPr="002B0CEC">
              <w:rPr>
                <w:b/>
                <w:bCs/>
              </w:rPr>
              <w:t>ID</w:t>
            </w:r>
          </w:p>
        </w:tc>
        <w:tc>
          <w:tcPr>
            <w:tcW w:w="6947" w:type="dxa"/>
            <w:gridSpan w:val="4"/>
          </w:tcPr>
          <w:p w14:paraId="24639A98" w14:textId="67523482" w:rsidR="00DF595C" w:rsidRPr="007A3526" w:rsidRDefault="00EF121A" w:rsidP="00390981">
            <w:pPr>
              <w:pStyle w:val="Table"/>
            </w:pPr>
            <w:r>
              <w:t>UC16</w:t>
            </w:r>
          </w:p>
        </w:tc>
      </w:tr>
      <w:tr w:rsidR="00DF595C" w14:paraId="4BF06D91" w14:textId="77777777" w:rsidTr="00390981">
        <w:tc>
          <w:tcPr>
            <w:tcW w:w="2154" w:type="dxa"/>
          </w:tcPr>
          <w:p w14:paraId="3ED87A22" w14:textId="77777777" w:rsidR="00DF595C" w:rsidRPr="002B0CEC" w:rsidRDefault="00DF595C" w:rsidP="00390981">
            <w:pPr>
              <w:pStyle w:val="Table"/>
              <w:rPr>
                <w:b/>
                <w:bCs/>
              </w:rPr>
            </w:pPr>
            <w:r>
              <w:rPr>
                <w:b/>
                <w:bCs/>
              </w:rPr>
              <w:t>Use-case</w:t>
            </w:r>
          </w:p>
        </w:tc>
        <w:tc>
          <w:tcPr>
            <w:tcW w:w="6947" w:type="dxa"/>
            <w:gridSpan w:val="4"/>
          </w:tcPr>
          <w:p w14:paraId="11D24D69" w14:textId="77777777" w:rsidR="00DF595C" w:rsidRDefault="00DF595C" w:rsidP="00390981">
            <w:pPr>
              <w:pStyle w:val="Table"/>
            </w:pPr>
            <w:r w:rsidRPr="00F72570">
              <w:t>Xem dữ liệu điểm danh</w:t>
            </w:r>
          </w:p>
        </w:tc>
      </w:tr>
      <w:tr w:rsidR="00DF595C" w14:paraId="2C552C17" w14:textId="77777777" w:rsidTr="00390981">
        <w:tc>
          <w:tcPr>
            <w:tcW w:w="2154" w:type="dxa"/>
          </w:tcPr>
          <w:p w14:paraId="61A824E5" w14:textId="77777777" w:rsidR="00DF595C" w:rsidRPr="002B0CEC" w:rsidRDefault="00DF595C" w:rsidP="00390981">
            <w:pPr>
              <w:pStyle w:val="Table"/>
              <w:rPr>
                <w:b/>
                <w:bCs/>
              </w:rPr>
            </w:pPr>
            <w:r w:rsidRPr="002B0CEC">
              <w:rPr>
                <w:b/>
                <w:bCs/>
              </w:rPr>
              <w:t>Sceneraio</w:t>
            </w:r>
          </w:p>
        </w:tc>
        <w:tc>
          <w:tcPr>
            <w:tcW w:w="6947" w:type="dxa"/>
            <w:gridSpan w:val="4"/>
          </w:tcPr>
          <w:p w14:paraId="0A9C6180" w14:textId="3F51D6EB" w:rsidR="00DF595C" w:rsidRDefault="00DF595C" w:rsidP="00390981">
            <w:pPr>
              <w:pStyle w:val="Table"/>
            </w:pPr>
            <w:r>
              <w:t>Tác nhân</w:t>
            </w:r>
            <w:r w:rsidRPr="00EA40A5">
              <w:t xml:space="preserve"> muốn xem </w:t>
            </w:r>
            <w:r w:rsidRPr="002B6D75">
              <w:t>dữ liệu điểm danh</w:t>
            </w:r>
            <w:r w:rsidRPr="00EA40A5">
              <w:t xml:space="preserve"> </w:t>
            </w:r>
            <w:r>
              <w:t>thông qua</w:t>
            </w:r>
            <w:r w:rsidRPr="00EA40A5">
              <w:t xml:space="preserve"> </w:t>
            </w:r>
            <w:r>
              <w:t>website trường</w:t>
            </w:r>
            <w:r w:rsidRPr="00EA40A5">
              <w:t>.</w:t>
            </w:r>
          </w:p>
        </w:tc>
      </w:tr>
      <w:tr w:rsidR="00DF595C" w14:paraId="3542F9F8" w14:textId="77777777" w:rsidTr="00390981">
        <w:tc>
          <w:tcPr>
            <w:tcW w:w="2154" w:type="dxa"/>
          </w:tcPr>
          <w:p w14:paraId="5A8937DC" w14:textId="77777777" w:rsidR="00DF595C" w:rsidRPr="002B0CEC" w:rsidRDefault="00DF595C" w:rsidP="00390981">
            <w:pPr>
              <w:pStyle w:val="Table"/>
              <w:rPr>
                <w:b/>
                <w:bCs/>
              </w:rPr>
            </w:pPr>
            <w:r w:rsidRPr="002B0CEC">
              <w:rPr>
                <w:b/>
                <w:bCs/>
              </w:rPr>
              <w:t>Triggering Event</w:t>
            </w:r>
          </w:p>
        </w:tc>
        <w:tc>
          <w:tcPr>
            <w:tcW w:w="6947" w:type="dxa"/>
            <w:gridSpan w:val="4"/>
          </w:tcPr>
          <w:p w14:paraId="5D30D407" w14:textId="77777777" w:rsidR="00DF595C" w:rsidRDefault="00DF595C" w:rsidP="00390981">
            <w:pPr>
              <w:pStyle w:val="Table"/>
            </w:pPr>
            <w:r>
              <w:t>N</w:t>
            </w:r>
            <w:r w:rsidRPr="0072019B">
              <w:t xml:space="preserve">hấn </w:t>
            </w:r>
            <w:r>
              <w:t>chức năng “D</w:t>
            </w:r>
            <w:r w:rsidRPr="00F72570">
              <w:t>ữ liệu điểm danh</w:t>
            </w:r>
            <w:r>
              <w:t>”</w:t>
            </w:r>
            <w:r w:rsidRPr="0072019B">
              <w:t xml:space="preserve"> trên giao diện</w:t>
            </w:r>
            <w:r>
              <w:t xml:space="preserve"> website</w:t>
            </w:r>
            <w:r w:rsidRPr="0072019B">
              <w:t>.</w:t>
            </w:r>
          </w:p>
        </w:tc>
      </w:tr>
      <w:tr w:rsidR="00DF595C" w14:paraId="1C5F89B1" w14:textId="77777777" w:rsidTr="00390981">
        <w:tc>
          <w:tcPr>
            <w:tcW w:w="2154" w:type="dxa"/>
          </w:tcPr>
          <w:p w14:paraId="657C685F" w14:textId="77777777" w:rsidR="00DF595C" w:rsidRPr="002B0CEC" w:rsidRDefault="00DF595C" w:rsidP="00390981">
            <w:pPr>
              <w:pStyle w:val="Table"/>
              <w:rPr>
                <w:b/>
                <w:bCs/>
              </w:rPr>
            </w:pPr>
            <w:r w:rsidRPr="002B0CEC">
              <w:rPr>
                <w:b/>
                <w:bCs/>
              </w:rPr>
              <w:t>Brief description</w:t>
            </w:r>
          </w:p>
        </w:tc>
        <w:tc>
          <w:tcPr>
            <w:tcW w:w="6947" w:type="dxa"/>
            <w:gridSpan w:val="4"/>
          </w:tcPr>
          <w:p w14:paraId="70BCF713" w14:textId="61C41A70" w:rsidR="00DF595C" w:rsidRDefault="00E071E3" w:rsidP="00390981">
            <w:pPr>
              <w:pStyle w:val="Table"/>
            </w:pPr>
            <w:r>
              <w:t>Tác nhân</w:t>
            </w:r>
            <w:r w:rsidR="00DF595C" w:rsidRPr="00DF595C">
              <w:t xml:space="preserve"> </w:t>
            </w:r>
            <w:r w:rsidR="008F0E80" w:rsidRPr="008F0E80">
              <w:t>có thể kiểm tra dữ liệu điểm danh của mình, xem các buổi học đã điểm danh và tình trạng vắng mặt. Hệ thống sẽ hiển thị thông tin chi tiết về các buổi học mà học sinh đã tham gia và các buổi vắng mặt (nếu có)</w:t>
            </w:r>
            <w:r w:rsidR="00DF595C" w:rsidRPr="00DF595C">
              <w:t>.</w:t>
            </w:r>
          </w:p>
        </w:tc>
      </w:tr>
      <w:tr w:rsidR="00DF595C" w14:paraId="1B91ABF2" w14:textId="77777777" w:rsidTr="00390981">
        <w:tc>
          <w:tcPr>
            <w:tcW w:w="2154" w:type="dxa"/>
          </w:tcPr>
          <w:p w14:paraId="18321376" w14:textId="77777777" w:rsidR="00DF595C" w:rsidRPr="002B0CEC" w:rsidRDefault="00DF595C" w:rsidP="00390981">
            <w:pPr>
              <w:pStyle w:val="Table"/>
              <w:rPr>
                <w:b/>
                <w:bCs/>
              </w:rPr>
            </w:pPr>
            <w:r w:rsidRPr="002B0CEC">
              <w:rPr>
                <w:b/>
                <w:bCs/>
              </w:rPr>
              <w:t>Actors</w:t>
            </w:r>
          </w:p>
        </w:tc>
        <w:tc>
          <w:tcPr>
            <w:tcW w:w="6947" w:type="dxa"/>
            <w:gridSpan w:val="4"/>
          </w:tcPr>
          <w:p w14:paraId="54214645" w14:textId="293D90A9" w:rsidR="00DF595C" w:rsidRDefault="008F0E80" w:rsidP="00390981">
            <w:pPr>
              <w:pStyle w:val="Table"/>
            </w:pPr>
            <w:r>
              <w:t>H</w:t>
            </w:r>
            <w:r w:rsidR="00DF595C">
              <w:t>ọc sinh</w:t>
            </w:r>
          </w:p>
        </w:tc>
      </w:tr>
      <w:tr w:rsidR="00DF595C" w14:paraId="3B41196A" w14:textId="77777777" w:rsidTr="00390981">
        <w:tc>
          <w:tcPr>
            <w:tcW w:w="2154" w:type="dxa"/>
          </w:tcPr>
          <w:p w14:paraId="3E7E2573" w14:textId="77777777" w:rsidR="00DF595C" w:rsidRPr="002B0CEC" w:rsidRDefault="00DF595C" w:rsidP="00390981">
            <w:pPr>
              <w:pStyle w:val="Table"/>
              <w:rPr>
                <w:b/>
                <w:bCs/>
              </w:rPr>
            </w:pPr>
            <w:r w:rsidRPr="002B0CEC">
              <w:rPr>
                <w:b/>
                <w:bCs/>
              </w:rPr>
              <w:t>Stackholder</w:t>
            </w:r>
          </w:p>
        </w:tc>
        <w:tc>
          <w:tcPr>
            <w:tcW w:w="6947" w:type="dxa"/>
            <w:gridSpan w:val="4"/>
          </w:tcPr>
          <w:p w14:paraId="086F9202" w14:textId="77777777" w:rsidR="00DF595C" w:rsidRDefault="00DF595C" w:rsidP="00390981">
            <w:pPr>
              <w:pStyle w:val="Table"/>
            </w:pPr>
            <w:r w:rsidRPr="00575044">
              <w:t xml:space="preserve">Không </w:t>
            </w:r>
            <w:r>
              <w:t>có</w:t>
            </w:r>
          </w:p>
        </w:tc>
      </w:tr>
      <w:tr w:rsidR="00DF595C" w14:paraId="2D935722" w14:textId="77777777" w:rsidTr="00390981">
        <w:tc>
          <w:tcPr>
            <w:tcW w:w="2154" w:type="dxa"/>
          </w:tcPr>
          <w:p w14:paraId="4B78C44F" w14:textId="77777777" w:rsidR="00DF595C" w:rsidRPr="002B0CEC" w:rsidRDefault="00DF595C" w:rsidP="00390981">
            <w:pPr>
              <w:pStyle w:val="Table"/>
              <w:rPr>
                <w:b/>
                <w:bCs/>
              </w:rPr>
            </w:pPr>
            <w:r w:rsidRPr="002B0CEC">
              <w:rPr>
                <w:b/>
                <w:bCs/>
              </w:rPr>
              <w:t>Preconditions</w:t>
            </w:r>
          </w:p>
        </w:tc>
        <w:tc>
          <w:tcPr>
            <w:tcW w:w="6947" w:type="dxa"/>
            <w:gridSpan w:val="4"/>
          </w:tcPr>
          <w:p w14:paraId="730FEB81" w14:textId="77777777" w:rsidR="00DF595C" w:rsidRDefault="00DF595C" w:rsidP="00390981">
            <w:pPr>
              <w:pStyle w:val="Table"/>
            </w:pPr>
            <w:r>
              <w:t>- Tác nhân</w:t>
            </w:r>
            <w:r w:rsidRPr="00706662">
              <w:t xml:space="preserve"> đã đăng nhập thành công vào hệ thống.</w:t>
            </w:r>
          </w:p>
          <w:p w14:paraId="44CAA7C7" w14:textId="2A61558C" w:rsidR="00DF595C" w:rsidRPr="002B6D75" w:rsidRDefault="00DF595C" w:rsidP="00390981">
            <w:pPr>
              <w:pStyle w:val="Table"/>
              <w:spacing w:before="0"/>
            </w:pPr>
            <w:r>
              <w:t>- Dữ liệu điểm danh</w:t>
            </w:r>
            <w:r w:rsidRPr="00706662">
              <w:t xml:space="preserve"> đã được</w:t>
            </w:r>
            <w:r>
              <w:t xml:space="preserve"> cập nhật trên</w:t>
            </w:r>
            <w:r w:rsidRPr="00706662">
              <w:t xml:space="preserve"> hệ thống</w:t>
            </w:r>
            <w:r w:rsidR="008F0E80">
              <w:t xml:space="preserve"> (Do tổng phụ trách hoặc giáo viên chủ nhiệm cập nhật.)</w:t>
            </w:r>
          </w:p>
        </w:tc>
      </w:tr>
      <w:tr w:rsidR="00DF595C" w14:paraId="3F267F44" w14:textId="77777777" w:rsidTr="00390981">
        <w:tc>
          <w:tcPr>
            <w:tcW w:w="2154" w:type="dxa"/>
          </w:tcPr>
          <w:p w14:paraId="08828507" w14:textId="77777777" w:rsidR="00DF595C" w:rsidRPr="002B0CEC" w:rsidRDefault="00DF595C" w:rsidP="00390981">
            <w:pPr>
              <w:pStyle w:val="Table"/>
              <w:rPr>
                <w:b/>
                <w:bCs/>
              </w:rPr>
            </w:pPr>
            <w:r w:rsidRPr="002B0CEC">
              <w:rPr>
                <w:b/>
                <w:bCs/>
              </w:rPr>
              <w:t>Postconditions</w:t>
            </w:r>
          </w:p>
        </w:tc>
        <w:tc>
          <w:tcPr>
            <w:tcW w:w="6947" w:type="dxa"/>
            <w:gridSpan w:val="4"/>
          </w:tcPr>
          <w:p w14:paraId="12361092" w14:textId="254CB1AD" w:rsidR="008F0E80" w:rsidRDefault="008F0E80" w:rsidP="00390981">
            <w:pPr>
              <w:pStyle w:val="Table"/>
            </w:pPr>
            <w:r w:rsidRPr="008F0E80">
              <w:t>Hệ thống hiển thị dữ liệu điểm danh của học sinh theo từng buổi học.</w:t>
            </w:r>
          </w:p>
        </w:tc>
      </w:tr>
      <w:tr w:rsidR="00DF595C" w14:paraId="11E9D133" w14:textId="77777777" w:rsidTr="00390981">
        <w:trPr>
          <w:trHeight w:val="285"/>
        </w:trPr>
        <w:tc>
          <w:tcPr>
            <w:tcW w:w="2154" w:type="dxa"/>
            <w:vMerge w:val="restart"/>
          </w:tcPr>
          <w:p w14:paraId="42ED1F75" w14:textId="77777777" w:rsidR="00DF595C" w:rsidRPr="002B0CEC" w:rsidRDefault="00DF595C" w:rsidP="00390981">
            <w:pPr>
              <w:pStyle w:val="Table"/>
              <w:rPr>
                <w:b/>
                <w:bCs/>
              </w:rPr>
            </w:pPr>
            <w:r w:rsidRPr="002B0CEC">
              <w:rPr>
                <w:b/>
                <w:bCs/>
              </w:rPr>
              <w:t>Flow of activities</w:t>
            </w:r>
          </w:p>
        </w:tc>
        <w:tc>
          <w:tcPr>
            <w:tcW w:w="3473" w:type="dxa"/>
            <w:gridSpan w:val="2"/>
          </w:tcPr>
          <w:p w14:paraId="1DDC977C" w14:textId="77777777" w:rsidR="00DF595C" w:rsidRPr="002B0CEC" w:rsidRDefault="00DF595C" w:rsidP="00390981">
            <w:pPr>
              <w:pStyle w:val="Table"/>
              <w:jc w:val="center"/>
              <w:rPr>
                <w:b/>
                <w:bCs/>
              </w:rPr>
            </w:pPr>
            <w:r w:rsidRPr="002B0CEC">
              <w:rPr>
                <w:b/>
                <w:bCs/>
              </w:rPr>
              <w:t>Actor</w:t>
            </w:r>
          </w:p>
        </w:tc>
        <w:tc>
          <w:tcPr>
            <w:tcW w:w="3474" w:type="dxa"/>
            <w:gridSpan w:val="2"/>
          </w:tcPr>
          <w:p w14:paraId="32AC2A91" w14:textId="77777777" w:rsidR="00DF595C" w:rsidRPr="002B0CEC" w:rsidRDefault="00DF595C" w:rsidP="00390981">
            <w:pPr>
              <w:pStyle w:val="Table"/>
              <w:jc w:val="center"/>
              <w:rPr>
                <w:b/>
                <w:bCs/>
              </w:rPr>
            </w:pPr>
            <w:r w:rsidRPr="002B0CEC">
              <w:rPr>
                <w:b/>
                <w:bCs/>
              </w:rPr>
              <w:t>System</w:t>
            </w:r>
          </w:p>
        </w:tc>
      </w:tr>
      <w:tr w:rsidR="00DF595C" w14:paraId="54AD0D94" w14:textId="77777777" w:rsidTr="00390981">
        <w:trPr>
          <w:trHeight w:val="285"/>
        </w:trPr>
        <w:tc>
          <w:tcPr>
            <w:tcW w:w="2154" w:type="dxa"/>
            <w:vMerge/>
          </w:tcPr>
          <w:p w14:paraId="520B40CE" w14:textId="77777777" w:rsidR="00DF595C" w:rsidRPr="002B0CEC" w:rsidRDefault="00DF595C" w:rsidP="00390981">
            <w:pPr>
              <w:pStyle w:val="Table"/>
              <w:rPr>
                <w:b/>
                <w:bCs/>
              </w:rPr>
            </w:pPr>
          </w:p>
        </w:tc>
        <w:tc>
          <w:tcPr>
            <w:tcW w:w="3473" w:type="dxa"/>
            <w:gridSpan w:val="2"/>
          </w:tcPr>
          <w:p w14:paraId="14C21048" w14:textId="77777777" w:rsidR="00DF595C" w:rsidRPr="00DB50F4" w:rsidRDefault="00DF595C" w:rsidP="00390981">
            <w:pPr>
              <w:pStyle w:val="Table"/>
            </w:pPr>
            <w:r>
              <w:t>1. Đ</w:t>
            </w:r>
            <w:r w:rsidRPr="00DB50F4">
              <w:t>ăng nhập vào hệ thống.</w:t>
            </w:r>
          </w:p>
          <w:p w14:paraId="73F74DC7" w14:textId="77777777" w:rsidR="00DF595C" w:rsidRDefault="00DF595C" w:rsidP="00390981">
            <w:pPr>
              <w:pStyle w:val="Table"/>
              <w:spacing w:before="0"/>
            </w:pPr>
          </w:p>
          <w:p w14:paraId="716FD143" w14:textId="77777777" w:rsidR="00DF595C" w:rsidRDefault="00DF595C" w:rsidP="00390981">
            <w:pPr>
              <w:pStyle w:val="Table"/>
              <w:spacing w:before="0"/>
            </w:pPr>
          </w:p>
          <w:p w14:paraId="69BBEED9" w14:textId="77777777" w:rsidR="00DF595C" w:rsidRPr="002B6D75" w:rsidRDefault="00DF595C" w:rsidP="00390981">
            <w:pPr>
              <w:pStyle w:val="Table"/>
              <w:spacing w:before="0"/>
            </w:pPr>
            <w:r>
              <w:t xml:space="preserve">2. </w:t>
            </w:r>
            <w:r w:rsidRPr="002B6D75">
              <w:t xml:space="preserve">Nhấn chức năng </w:t>
            </w:r>
            <w:r>
              <w:t>“D</w:t>
            </w:r>
            <w:r w:rsidRPr="002B6D75">
              <w:t xml:space="preserve">ữ liệu điểm </w:t>
            </w:r>
            <w:r>
              <w:t>danh”.</w:t>
            </w:r>
          </w:p>
        </w:tc>
        <w:tc>
          <w:tcPr>
            <w:tcW w:w="3474" w:type="dxa"/>
            <w:gridSpan w:val="2"/>
          </w:tcPr>
          <w:p w14:paraId="69C6F03E" w14:textId="77777777" w:rsidR="00DF595C" w:rsidRDefault="00DF595C" w:rsidP="00390981">
            <w:pPr>
              <w:pStyle w:val="Table"/>
            </w:pPr>
            <w:r>
              <w:t>1.1 Xác thực tài khoản có trong cơ sở dữ liệu.</w:t>
            </w:r>
          </w:p>
          <w:p w14:paraId="0FFB6C91" w14:textId="77777777" w:rsidR="00DF595C" w:rsidRDefault="00DF595C" w:rsidP="00DF595C">
            <w:pPr>
              <w:pStyle w:val="Table"/>
              <w:spacing w:before="0"/>
            </w:pPr>
            <w:r>
              <w:t>1.2 Trả về kết quả đăng nhập.</w:t>
            </w:r>
          </w:p>
          <w:p w14:paraId="3B80BBAF" w14:textId="0BD28103" w:rsidR="00DF595C" w:rsidRDefault="00DF595C" w:rsidP="00DF595C">
            <w:pPr>
              <w:pStyle w:val="Table"/>
              <w:spacing w:before="0"/>
            </w:pPr>
            <w:r>
              <w:t xml:space="preserve">2.1. </w:t>
            </w:r>
            <w:r w:rsidRPr="00EF0823">
              <w:t>Chuyển đến giao diện</w:t>
            </w:r>
            <w:r>
              <w:t xml:space="preserve"> D</w:t>
            </w:r>
            <w:r w:rsidRPr="002B6D75">
              <w:t xml:space="preserve">ữ liệu điểm </w:t>
            </w:r>
            <w:r>
              <w:t>danh</w:t>
            </w:r>
            <w:r w:rsidRPr="00EF0823">
              <w:t xml:space="preserve"> và</w:t>
            </w:r>
            <w:r>
              <w:t xml:space="preserve"> hiển thị dữ liệu điểm danh chi tiết </w:t>
            </w:r>
            <w:r w:rsidR="008F0E80" w:rsidRPr="008F0E80">
              <w:t>bao gồm các buổi học đã tham gia và các buổi vắng mặt.</w:t>
            </w:r>
          </w:p>
        </w:tc>
      </w:tr>
      <w:tr w:rsidR="00DF595C" w14:paraId="0839C5E3" w14:textId="77777777" w:rsidTr="00390981">
        <w:tc>
          <w:tcPr>
            <w:tcW w:w="2154" w:type="dxa"/>
          </w:tcPr>
          <w:p w14:paraId="0DEEBAEA" w14:textId="77777777" w:rsidR="00DF595C" w:rsidRPr="002B0CEC" w:rsidRDefault="00DF595C" w:rsidP="00390981">
            <w:pPr>
              <w:pStyle w:val="Table"/>
              <w:rPr>
                <w:b/>
                <w:bCs/>
              </w:rPr>
            </w:pPr>
            <w:r w:rsidRPr="002B0CEC">
              <w:rPr>
                <w:b/>
                <w:bCs/>
              </w:rPr>
              <w:t>Exception</w:t>
            </w:r>
          </w:p>
        </w:tc>
        <w:tc>
          <w:tcPr>
            <w:tcW w:w="6947" w:type="dxa"/>
            <w:gridSpan w:val="4"/>
            <w:vAlign w:val="center"/>
          </w:tcPr>
          <w:p w14:paraId="1A8555D0" w14:textId="77777777" w:rsidR="00DF595C" w:rsidRDefault="00DF595C" w:rsidP="00390981">
            <w:pPr>
              <w:pStyle w:val="Table"/>
            </w:pPr>
            <w:r w:rsidRPr="002B6D75">
              <w:t>Nếu không có dữ liệu điểm danh nào, hệ thống hiển thị thông báo “Không có dữ liệu điểm danh”.</w:t>
            </w:r>
          </w:p>
        </w:tc>
      </w:tr>
      <w:tr w:rsidR="00DF595C" w14:paraId="00DDFA34" w14:textId="77777777" w:rsidTr="00390981">
        <w:tc>
          <w:tcPr>
            <w:tcW w:w="9101" w:type="dxa"/>
            <w:gridSpan w:val="5"/>
          </w:tcPr>
          <w:p w14:paraId="2B694738" w14:textId="77777777" w:rsidR="00DF595C" w:rsidRPr="002B0CEC" w:rsidRDefault="00DF595C" w:rsidP="00390981">
            <w:pPr>
              <w:pStyle w:val="Table"/>
              <w:rPr>
                <w:b/>
                <w:bCs/>
              </w:rPr>
            </w:pPr>
            <w:r w:rsidRPr="002B0CEC">
              <w:rPr>
                <w:b/>
                <w:bCs/>
              </w:rPr>
              <w:t>Summary</w:t>
            </w:r>
          </w:p>
        </w:tc>
      </w:tr>
      <w:tr w:rsidR="00DF595C" w14:paraId="3ECBFD80" w14:textId="77777777" w:rsidTr="00390981">
        <w:tc>
          <w:tcPr>
            <w:tcW w:w="2154" w:type="dxa"/>
          </w:tcPr>
          <w:p w14:paraId="5ED43B9C" w14:textId="77777777" w:rsidR="00DF595C" w:rsidRPr="002B0CEC" w:rsidRDefault="00DF595C" w:rsidP="00390981">
            <w:pPr>
              <w:pStyle w:val="Table"/>
              <w:jc w:val="center"/>
              <w:rPr>
                <w:b/>
                <w:bCs/>
              </w:rPr>
            </w:pPr>
            <w:r w:rsidRPr="002B0CEC">
              <w:rPr>
                <w:b/>
                <w:bCs/>
              </w:rPr>
              <w:t>Inputs</w:t>
            </w:r>
          </w:p>
        </w:tc>
        <w:tc>
          <w:tcPr>
            <w:tcW w:w="2343" w:type="dxa"/>
          </w:tcPr>
          <w:p w14:paraId="0EFFBBA6" w14:textId="77777777" w:rsidR="00DF595C" w:rsidRPr="002B0CEC" w:rsidRDefault="00DF595C" w:rsidP="00390981">
            <w:pPr>
              <w:pStyle w:val="Table"/>
              <w:jc w:val="center"/>
              <w:rPr>
                <w:b/>
                <w:bCs/>
              </w:rPr>
            </w:pPr>
            <w:r w:rsidRPr="002B0CEC">
              <w:rPr>
                <w:b/>
                <w:bCs/>
              </w:rPr>
              <w:t>Source</w:t>
            </w:r>
          </w:p>
        </w:tc>
        <w:tc>
          <w:tcPr>
            <w:tcW w:w="2334" w:type="dxa"/>
            <w:gridSpan w:val="2"/>
          </w:tcPr>
          <w:p w14:paraId="03CE846F" w14:textId="77777777" w:rsidR="00DF595C" w:rsidRPr="002B0CEC" w:rsidRDefault="00DF595C" w:rsidP="00390981">
            <w:pPr>
              <w:pStyle w:val="Table"/>
              <w:jc w:val="center"/>
              <w:rPr>
                <w:b/>
                <w:bCs/>
              </w:rPr>
            </w:pPr>
            <w:r w:rsidRPr="002B0CEC">
              <w:rPr>
                <w:b/>
                <w:bCs/>
              </w:rPr>
              <w:t>Outputs</w:t>
            </w:r>
          </w:p>
        </w:tc>
        <w:tc>
          <w:tcPr>
            <w:tcW w:w="2270" w:type="dxa"/>
          </w:tcPr>
          <w:p w14:paraId="24BB417C" w14:textId="77777777" w:rsidR="00DF595C" w:rsidRPr="002B0CEC" w:rsidRDefault="00DF595C" w:rsidP="00390981">
            <w:pPr>
              <w:pStyle w:val="Table"/>
              <w:jc w:val="center"/>
              <w:rPr>
                <w:b/>
                <w:bCs/>
              </w:rPr>
            </w:pPr>
            <w:r w:rsidRPr="002B0CEC">
              <w:rPr>
                <w:b/>
                <w:bCs/>
              </w:rPr>
              <w:t>Destination</w:t>
            </w:r>
          </w:p>
        </w:tc>
      </w:tr>
      <w:tr w:rsidR="00DF595C" w14:paraId="43957C32" w14:textId="77777777" w:rsidTr="00390981">
        <w:tc>
          <w:tcPr>
            <w:tcW w:w="2154" w:type="dxa"/>
          </w:tcPr>
          <w:p w14:paraId="32C8EDF8" w14:textId="77777777" w:rsidR="00DF595C" w:rsidRPr="003230A8" w:rsidRDefault="00DF595C" w:rsidP="00390981">
            <w:pPr>
              <w:pStyle w:val="Table"/>
            </w:pPr>
            <w:r w:rsidRPr="002B6D75">
              <w:t xml:space="preserve">Yêu cầu xem dữ liệu điểm </w:t>
            </w:r>
            <w:r>
              <w:t>danh.</w:t>
            </w:r>
          </w:p>
        </w:tc>
        <w:tc>
          <w:tcPr>
            <w:tcW w:w="2343" w:type="dxa"/>
          </w:tcPr>
          <w:p w14:paraId="615E0E18" w14:textId="098895BD" w:rsidR="00DF595C" w:rsidRPr="003230A8" w:rsidRDefault="0027329F" w:rsidP="00390981">
            <w:pPr>
              <w:pStyle w:val="Table"/>
            </w:pPr>
            <w:r>
              <w:t xml:space="preserve">Bảng </w:t>
            </w:r>
            <w:r w:rsidR="00CA1A40">
              <w:t>Attendan</w:t>
            </w:r>
            <w:r>
              <w:t>ce</w:t>
            </w:r>
          </w:p>
        </w:tc>
        <w:tc>
          <w:tcPr>
            <w:tcW w:w="2334" w:type="dxa"/>
            <w:gridSpan w:val="2"/>
          </w:tcPr>
          <w:p w14:paraId="704FA81A" w14:textId="01B4578C" w:rsidR="00DF595C" w:rsidRPr="003230A8" w:rsidRDefault="00DF595C" w:rsidP="00390981">
            <w:pPr>
              <w:pStyle w:val="Table"/>
            </w:pPr>
            <w:r w:rsidRPr="002B6D75">
              <w:t>Dữ liệu điểm danh</w:t>
            </w:r>
            <w:r w:rsidR="00E071E3">
              <w:t xml:space="preserve"> gồm </w:t>
            </w:r>
            <w:r w:rsidR="00E071E3" w:rsidRPr="00E071E3">
              <w:t xml:space="preserve">tình trạng có mặt/vắng </w:t>
            </w:r>
            <w:r w:rsidR="00E071E3">
              <w:t>mặt.</w:t>
            </w:r>
          </w:p>
        </w:tc>
        <w:tc>
          <w:tcPr>
            <w:tcW w:w="2270" w:type="dxa"/>
          </w:tcPr>
          <w:p w14:paraId="3AF0D12D" w14:textId="2979DC69" w:rsidR="00DF595C" w:rsidRPr="002B6D75" w:rsidRDefault="00CA1A40" w:rsidP="00390981">
            <w:pPr>
              <w:pStyle w:val="Table"/>
            </w:pPr>
            <w:r>
              <w:t>Trang d</w:t>
            </w:r>
            <w:r w:rsidRPr="002B6D75">
              <w:t xml:space="preserve">ữ liệu điểm </w:t>
            </w:r>
            <w:r>
              <w:t>danh.</w:t>
            </w:r>
          </w:p>
        </w:tc>
      </w:tr>
    </w:tbl>
    <w:p w14:paraId="58CA63A1" w14:textId="77777777" w:rsidR="00DF595C" w:rsidRDefault="00DF595C" w:rsidP="00DF595C">
      <w:r>
        <w:br w:type="page"/>
      </w:r>
    </w:p>
    <w:p w14:paraId="64A7DB98" w14:textId="63E60D7E" w:rsidR="00F72570" w:rsidRPr="00F72570" w:rsidRDefault="00E30B4B" w:rsidP="004601A2">
      <w:pPr>
        <w:pStyle w:val="Heading4"/>
      </w:pPr>
      <w:bookmarkStart w:id="131" w:name="_Toc182649160"/>
      <w:r>
        <w:lastRenderedPageBreak/>
        <w:t>Use-case</w:t>
      </w:r>
      <w:r w:rsidR="00F72570" w:rsidRPr="00845E13">
        <w:t xml:space="preserve"> </w:t>
      </w:r>
      <w:r w:rsidR="00F72570" w:rsidRPr="00F72570">
        <w:t>Xem thông báo</w:t>
      </w:r>
      <w:bookmarkEnd w:id="131"/>
    </w:p>
    <w:p w14:paraId="40F607D1" w14:textId="607C228D" w:rsidR="000C5246" w:rsidRPr="00DE45CF" w:rsidRDefault="00DE45CF" w:rsidP="00DE45CF">
      <w:pPr>
        <w:spacing w:line="240" w:lineRule="auto"/>
        <w:ind w:firstLine="0"/>
        <w:jc w:val="center"/>
        <w:rPr>
          <w:sz w:val="24"/>
          <w:szCs w:val="24"/>
          <w:lang w:eastAsia="vi-VN"/>
        </w:rPr>
      </w:pPr>
      <w:r w:rsidRPr="00DE45CF">
        <w:rPr>
          <w:noProof/>
          <w:sz w:val="24"/>
          <w:szCs w:val="24"/>
          <w:lang w:eastAsia="vi-VN"/>
        </w:rPr>
        <w:drawing>
          <wp:inline distT="0" distB="0" distL="0" distR="0" wp14:anchorId="31AEC600" wp14:editId="6AA9F914">
            <wp:extent cx="4817745" cy="1270000"/>
            <wp:effectExtent l="0" t="0" r="0" b="0"/>
            <wp:docPr id="1329574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660"/>
                    <a:stretch/>
                  </pic:blipFill>
                  <pic:spPr bwMode="auto">
                    <a:xfrm>
                      <a:off x="0" y="0"/>
                      <a:ext cx="4817745" cy="1270000"/>
                    </a:xfrm>
                    <a:prstGeom prst="rect">
                      <a:avLst/>
                    </a:prstGeom>
                    <a:noFill/>
                    <a:ln>
                      <a:noFill/>
                    </a:ln>
                    <a:extLst>
                      <a:ext uri="{53640926-AAD7-44D8-BBD7-CCE9431645EC}">
                        <a14:shadowObscured xmlns:a14="http://schemas.microsoft.com/office/drawing/2010/main"/>
                      </a:ext>
                    </a:extLst>
                  </pic:spPr>
                </pic:pic>
              </a:graphicData>
            </a:graphic>
          </wp:inline>
        </w:drawing>
      </w:r>
    </w:p>
    <w:p w14:paraId="3996B784" w14:textId="607284D6" w:rsidR="000C5246" w:rsidRPr="000C5246" w:rsidRDefault="00612111" w:rsidP="00612111">
      <w:pPr>
        <w:pStyle w:val="Caption"/>
      </w:pPr>
      <w:bookmarkStart w:id="132" w:name="_Toc182648945"/>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18</w:t>
      </w:r>
      <w:r w:rsidR="00052A4C">
        <w:fldChar w:fldCharType="end"/>
      </w:r>
      <w:r>
        <w:t xml:space="preserve"> </w:t>
      </w:r>
      <w:r w:rsidR="00E30B4B">
        <w:t>Use-case</w:t>
      </w:r>
      <w:r w:rsidR="000C5246" w:rsidRPr="001C346C">
        <w:t xml:space="preserve"> </w:t>
      </w:r>
      <w:r w:rsidR="007A3526" w:rsidRPr="00F72570">
        <w:t>Xem thông báo</w:t>
      </w:r>
      <w:bookmarkEnd w:id="132"/>
    </w:p>
    <w:p w14:paraId="660B0D94" w14:textId="5172D07C" w:rsidR="000C5246" w:rsidRPr="003853E2" w:rsidRDefault="00612111" w:rsidP="00612111">
      <w:pPr>
        <w:pStyle w:val="Bng"/>
      </w:pPr>
      <w:bookmarkStart w:id="133" w:name="_Toc182607582"/>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20</w:t>
      </w:r>
      <w:r>
        <w:fldChar w:fldCharType="end"/>
      </w:r>
      <w:r>
        <w:t xml:space="preserve"> </w:t>
      </w:r>
      <w:r w:rsidR="000C5246" w:rsidRPr="003853E2">
        <w:t xml:space="preserve">Bảng đặc tả </w:t>
      </w:r>
      <w:r w:rsidR="00E30B4B">
        <w:t>Use-case</w:t>
      </w:r>
      <w:r w:rsidR="007A3526" w:rsidRPr="003853E2">
        <w:t xml:space="preserve"> Xem thông báo</w:t>
      </w:r>
      <w:bookmarkEnd w:id="133"/>
    </w:p>
    <w:tbl>
      <w:tblPr>
        <w:tblW w:w="90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1"/>
        <w:gridCol w:w="113"/>
        <w:gridCol w:w="1758"/>
        <w:gridCol w:w="1715"/>
        <w:gridCol w:w="1193"/>
        <w:gridCol w:w="2263"/>
        <w:gridCol w:w="7"/>
      </w:tblGrid>
      <w:tr w:rsidR="005E4FEE" w14:paraId="4A80E81F" w14:textId="77777777" w:rsidTr="00DE5CDB">
        <w:trPr>
          <w:gridAfter w:val="1"/>
          <w:wAfter w:w="7" w:type="dxa"/>
        </w:trPr>
        <w:tc>
          <w:tcPr>
            <w:tcW w:w="2154" w:type="dxa"/>
            <w:gridSpan w:val="2"/>
          </w:tcPr>
          <w:p w14:paraId="55C15958" w14:textId="77777777" w:rsidR="005E4FEE" w:rsidRPr="002B0CEC" w:rsidRDefault="005E4FEE" w:rsidP="00D4364A">
            <w:pPr>
              <w:pStyle w:val="Table"/>
              <w:rPr>
                <w:b/>
                <w:bCs/>
              </w:rPr>
            </w:pPr>
            <w:r w:rsidRPr="002B0CEC">
              <w:rPr>
                <w:b/>
                <w:bCs/>
              </w:rPr>
              <w:t>ID</w:t>
            </w:r>
          </w:p>
        </w:tc>
        <w:tc>
          <w:tcPr>
            <w:tcW w:w="6929" w:type="dxa"/>
            <w:gridSpan w:val="4"/>
          </w:tcPr>
          <w:p w14:paraId="758D5849" w14:textId="24ECB785" w:rsidR="005E4FEE" w:rsidRPr="007A3526" w:rsidRDefault="00EF121A" w:rsidP="00D4364A">
            <w:pPr>
              <w:pStyle w:val="Table"/>
            </w:pPr>
            <w:r>
              <w:t>UC17</w:t>
            </w:r>
          </w:p>
        </w:tc>
      </w:tr>
      <w:tr w:rsidR="005E4FEE" w14:paraId="50E1377B" w14:textId="77777777" w:rsidTr="00DE5CDB">
        <w:trPr>
          <w:gridAfter w:val="1"/>
          <w:wAfter w:w="7" w:type="dxa"/>
        </w:trPr>
        <w:tc>
          <w:tcPr>
            <w:tcW w:w="2154" w:type="dxa"/>
            <w:gridSpan w:val="2"/>
          </w:tcPr>
          <w:p w14:paraId="4E55D3FD" w14:textId="70F68F4A" w:rsidR="005E4FEE" w:rsidRPr="002B0CEC" w:rsidRDefault="00E30B4B" w:rsidP="00D4364A">
            <w:pPr>
              <w:pStyle w:val="Table"/>
              <w:rPr>
                <w:b/>
                <w:bCs/>
              </w:rPr>
            </w:pPr>
            <w:r>
              <w:rPr>
                <w:b/>
                <w:bCs/>
              </w:rPr>
              <w:t>Use-case</w:t>
            </w:r>
          </w:p>
        </w:tc>
        <w:tc>
          <w:tcPr>
            <w:tcW w:w="6929" w:type="dxa"/>
            <w:gridSpan w:val="4"/>
          </w:tcPr>
          <w:p w14:paraId="4DB26BDF" w14:textId="3874F9A3" w:rsidR="005E4FEE" w:rsidRDefault="007A3526" w:rsidP="00D4364A">
            <w:pPr>
              <w:pStyle w:val="Table"/>
            </w:pPr>
            <w:r w:rsidRPr="00F72570">
              <w:t>Xem thông báo</w:t>
            </w:r>
          </w:p>
        </w:tc>
      </w:tr>
      <w:tr w:rsidR="005E4FEE" w14:paraId="735D540E" w14:textId="77777777" w:rsidTr="00DE5CDB">
        <w:trPr>
          <w:gridAfter w:val="1"/>
          <w:wAfter w:w="7" w:type="dxa"/>
        </w:trPr>
        <w:tc>
          <w:tcPr>
            <w:tcW w:w="2154" w:type="dxa"/>
            <w:gridSpan w:val="2"/>
          </w:tcPr>
          <w:p w14:paraId="6B1A51FB" w14:textId="77777777" w:rsidR="005E4FEE" w:rsidRPr="002B0CEC" w:rsidRDefault="005E4FEE" w:rsidP="00D4364A">
            <w:pPr>
              <w:pStyle w:val="Table"/>
              <w:rPr>
                <w:b/>
                <w:bCs/>
              </w:rPr>
            </w:pPr>
            <w:r w:rsidRPr="002B0CEC">
              <w:rPr>
                <w:b/>
                <w:bCs/>
              </w:rPr>
              <w:t>Sceneraio</w:t>
            </w:r>
          </w:p>
        </w:tc>
        <w:tc>
          <w:tcPr>
            <w:tcW w:w="6929" w:type="dxa"/>
            <w:gridSpan w:val="4"/>
          </w:tcPr>
          <w:p w14:paraId="6BC80464" w14:textId="08E7DC38" w:rsidR="005E4FEE" w:rsidRDefault="00C44752" w:rsidP="00D4364A">
            <w:pPr>
              <w:pStyle w:val="Table"/>
            </w:pPr>
            <w:r>
              <w:t>Tác nhân</w:t>
            </w:r>
            <w:r w:rsidRPr="00D2163F">
              <w:t xml:space="preserve"> </w:t>
            </w:r>
            <w:r w:rsidR="00D2163F" w:rsidRPr="00D2163F">
              <w:t xml:space="preserve">muốn xem các thông báo </w:t>
            </w:r>
            <w:r w:rsidR="00ED1C20" w:rsidRPr="0007331A">
              <w:t xml:space="preserve">thông qua </w:t>
            </w:r>
            <w:r w:rsidR="00ED1C20">
              <w:t>website trường</w:t>
            </w:r>
            <w:r w:rsidR="00D2163F" w:rsidRPr="00D2163F">
              <w:t>.</w:t>
            </w:r>
          </w:p>
        </w:tc>
      </w:tr>
      <w:tr w:rsidR="005E4FEE" w14:paraId="4004EAF8" w14:textId="77777777" w:rsidTr="00DE5CDB">
        <w:trPr>
          <w:gridAfter w:val="1"/>
          <w:wAfter w:w="7" w:type="dxa"/>
        </w:trPr>
        <w:tc>
          <w:tcPr>
            <w:tcW w:w="2154" w:type="dxa"/>
            <w:gridSpan w:val="2"/>
          </w:tcPr>
          <w:p w14:paraId="5E6E944C" w14:textId="77777777" w:rsidR="005E4FEE" w:rsidRPr="002B0CEC" w:rsidRDefault="005E4FEE" w:rsidP="00D4364A">
            <w:pPr>
              <w:pStyle w:val="Table"/>
              <w:rPr>
                <w:b/>
                <w:bCs/>
              </w:rPr>
            </w:pPr>
            <w:r w:rsidRPr="002B0CEC">
              <w:rPr>
                <w:b/>
                <w:bCs/>
              </w:rPr>
              <w:t>Triggering Event</w:t>
            </w:r>
          </w:p>
        </w:tc>
        <w:tc>
          <w:tcPr>
            <w:tcW w:w="6929" w:type="dxa"/>
            <w:gridSpan w:val="4"/>
          </w:tcPr>
          <w:p w14:paraId="533C0126" w14:textId="121612E1" w:rsidR="005E4FEE" w:rsidRDefault="005E4FEE" w:rsidP="00D4364A">
            <w:pPr>
              <w:pStyle w:val="Table"/>
            </w:pPr>
            <w:r>
              <w:t>N</w:t>
            </w:r>
            <w:r w:rsidRPr="0072019B">
              <w:t xml:space="preserve">hấn </w:t>
            </w:r>
            <w:r>
              <w:t>chức năng “</w:t>
            </w:r>
            <w:r w:rsidR="00ED1C20">
              <w:t>T</w:t>
            </w:r>
            <w:r w:rsidR="007A3526" w:rsidRPr="00F72570">
              <w:t>hông báo</w:t>
            </w:r>
            <w:r>
              <w:t>”</w:t>
            </w:r>
            <w:r w:rsidRPr="0072019B">
              <w:t xml:space="preserve"> trên giao diện</w:t>
            </w:r>
            <w:r w:rsidR="00B66955">
              <w:t xml:space="preserve"> website</w:t>
            </w:r>
            <w:r w:rsidRPr="0072019B">
              <w:t>.</w:t>
            </w:r>
          </w:p>
        </w:tc>
      </w:tr>
      <w:tr w:rsidR="005E4FEE" w14:paraId="4E43651C" w14:textId="77777777" w:rsidTr="00DE5CDB">
        <w:trPr>
          <w:gridAfter w:val="1"/>
          <w:wAfter w:w="7" w:type="dxa"/>
        </w:trPr>
        <w:tc>
          <w:tcPr>
            <w:tcW w:w="2154" w:type="dxa"/>
            <w:gridSpan w:val="2"/>
          </w:tcPr>
          <w:p w14:paraId="17B6EF9B" w14:textId="77777777" w:rsidR="005E4FEE" w:rsidRPr="002B0CEC" w:rsidRDefault="005E4FEE" w:rsidP="00D4364A">
            <w:pPr>
              <w:pStyle w:val="Table"/>
              <w:rPr>
                <w:b/>
                <w:bCs/>
              </w:rPr>
            </w:pPr>
            <w:r w:rsidRPr="002B0CEC">
              <w:rPr>
                <w:b/>
                <w:bCs/>
              </w:rPr>
              <w:t>Brief description</w:t>
            </w:r>
          </w:p>
        </w:tc>
        <w:tc>
          <w:tcPr>
            <w:tcW w:w="6929" w:type="dxa"/>
            <w:gridSpan w:val="4"/>
          </w:tcPr>
          <w:p w14:paraId="6012DA09" w14:textId="6C81278F" w:rsidR="005E4FEE" w:rsidRDefault="00ED1C20" w:rsidP="00D4364A">
            <w:pPr>
              <w:pStyle w:val="Table"/>
            </w:pPr>
            <w:r w:rsidRPr="00ED1C20">
              <w:t>Hệ thống gửi các thông báo quan trọng đến người dùng như thông báo về kỳ thi, lịch học,</w:t>
            </w:r>
            <w:r w:rsidR="00E071E3">
              <w:t xml:space="preserve"> </w:t>
            </w:r>
            <w:r w:rsidR="00E071E3" w:rsidRPr="00E071E3">
              <w:t xml:space="preserve">thay đổi chương trình học hoặc các thông báo khác từ nhà </w:t>
            </w:r>
            <w:r w:rsidR="00E071E3">
              <w:t xml:space="preserve">trường. </w:t>
            </w:r>
            <w:r w:rsidRPr="00ED1C20">
              <w:t>Tác nhân có thể xem các thông báo này thông qua giao diện hệ thống.</w:t>
            </w:r>
          </w:p>
        </w:tc>
      </w:tr>
      <w:tr w:rsidR="00077056" w14:paraId="2A901526" w14:textId="77777777" w:rsidTr="00DE5CDB">
        <w:trPr>
          <w:gridAfter w:val="1"/>
          <w:wAfter w:w="7" w:type="dxa"/>
        </w:trPr>
        <w:tc>
          <w:tcPr>
            <w:tcW w:w="2154" w:type="dxa"/>
            <w:gridSpan w:val="2"/>
          </w:tcPr>
          <w:p w14:paraId="0A8AB4D9" w14:textId="77777777" w:rsidR="00077056" w:rsidRPr="002B0CEC" w:rsidRDefault="00077056" w:rsidP="00D4364A">
            <w:pPr>
              <w:pStyle w:val="Table"/>
              <w:rPr>
                <w:b/>
                <w:bCs/>
              </w:rPr>
            </w:pPr>
            <w:r w:rsidRPr="002B0CEC">
              <w:rPr>
                <w:b/>
                <w:bCs/>
              </w:rPr>
              <w:t>Actors</w:t>
            </w:r>
          </w:p>
        </w:tc>
        <w:tc>
          <w:tcPr>
            <w:tcW w:w="6929" w:type="dxa"/>
            <w:gridSpan w:val="4"/>
          </w:tcPr>
          <w:p w14:paraId="06489BDD" w14:textId="2E8F4629" w:rsidR="00077056" w:rsidRDefault="00077056" w:rsidP="00D4364A">
            <w:pPr>
              <w:pStyle w:val="Table"/>
            </w:pPr>
            <w:r>
              <w:t>Học sinh</w:t>
            </w:r>
          </w:p>
        </w:tc>
      </w:tr>
      <w:tr w:rsidR="00077056" w14:paraId="6A1AA821" w14:textId="77777777" w:rsidTr="00DE5CDB">
        <w:trPr>
          <w:gridAfter w:val="1"/>
          <w:wAfter w:w="7" w:type="dxa"/>
        </w:trPr>
        <w:tc>
          <w:tcPr>
            <w:tcW w:w="2154" w:type="dxa"/>
            <w:gridSpan w:val="2"/>
          </w:tcPr>
          <w:p w14:paraId="74881E8E" w14:textId="77777777" w:rsidR="00077056" w:rsidRPr="002B0CEC" w:rsidRDefault="00077056" w:rsidP="00D4364A">
            <w:pPr>
              <w:pStyle w:val="Table"/>
              <w:rPr>
                <w:b/>
                <w:bCs/>
              </w:rPr>
            </w:pPr>
            <w:r w:rsidRPr="002B0CEC">
              <w:rPr>
                <w:b/>
                <w:bCs/>
              </w:rPr>
              <w:t>Stackholder</w:t>
            </w:r>
          </w:p>
        </w:tc>
        <w:tc>
          <w:tcPr>
            <w:tcW w:w="6929" w:type="dxa"/>
            <w:gridSpan w:val="4"/>
          </w:tcPr>
          <w:p w14:paraId="25091FEE" w14:textId="269B6D7B" w:rsidR="00077056" w:rsidRDefault="00077056" w:rsidP="00D4364A">
            <w:pPr>
              <w:pStyle w:val="Table"/>
            </w:pPr>
            <w:r w:rsidRPr="00575044">
              <w:t xml:space="preserve">Không </w:t>
            </w:r>
            <w:r>
              <w:t>có</w:t>
            </w:r>
          </w:p>
        </w:tc>
      </w:tr>
      <w:tr w:rsidR="00077056" w14:paraId="58DBF3C1" w14:textId="77777777" w:rsidTr="00DE5CDB">
        <w:trPr>
          <w:gridAfter w:val="1"/>
          <w:wAfter w:w="7" w:type="dxa"/>
        </w:trPr>
        <w:tc>
          <w:tcPr>
            <w:tcW w:w="2154" w:type="dxa"/>
            <w:gridSpan w:val="2"/>
          </w:tcPr>
          <w:p w14:paraId="1BB0DC72" w14:textId="77777777" w:rsidR="00077056" w:rsidRPr="002B0CEC" w:rsidRDefault="00077056" w:rsidP="00D4364A">
            <w:pPr>
              <w:pStyle w:val="Table"/>
              <w:rPr>
                <w:b/>
                <w:bCs/>
              </w:rPr>
            </w:pPr>
            <w:r w:rsidRPr="002B0CEC">
              <w:rPr>
                <w:b/>
                <w:bCs/>
              </w:rPr>
              <w:t>Preconditions</w:t>
            </w:r>
          </w:p>
        </w:tc>
        <w:tc>
          <w:tcPr>
            <w:tcW w:w="6929" w:type="dxa"/>
            <w:gridSpan w:val="4"/>
          </w:tcPr>
          <w:p w14:paraId="33C3C799" w14:textId="3096E2A9" w:rsidR="00077056" w:rsidRPr="00706662" w:rsidRDefault="00077056" w:rsidP="00D4364A">
            <w:pPr>
              <w:pStyle w:val="Table"/>
            </w:pPr>
            <w:r>
              <w:t xml:space="preserve">- </w:t>
            </w:r>
            <w:r w:rsidR="00C44752">
              <w:t>Tác nhân</w:t>
            </w:r>
            <w:r w:rsidRPr="00706662">
              <w:t xml:space="preserve"> đã đăng nhập thành công vào hệ thống.</w:t>
            </w:r>
          </w:p>
          <w:p w14:paraId="6B05CED0" w14:textId="648B884D" w:rsidR="00077056" w:rsidRDefault="00077056" w:rsidP="00052A4C">
            <w:pPr>
              <w:pStyle w:val="Table"/>
              <w:spacing w:before="0"/>
            </w:pPr>
            <w:r>
              <w:t>-</w:t>
            </w:r>
            <w:r w:rsidRPr="00706662">
              <w:t xml:space="preserve"> </w:t>
            </w:r>
            <w:r w:rsidR="00ED1C20" w:rsidRPr="00ED1C20">
              <w:t>Hệ thống có thông báo cần hiển thị (</w:t>
            </w:r>
            <w:r w:rsidR="00ED1C20">
              <w:t>Do</w:t>
            </w:r>
            <w:r w:rsidR="00ED1C20" w:rsidRPr="00ED1C20">
              <w:t xml:space="preserve"> </w:t>
            </w:r>
            <w:r w:rsidR="00ED1C20">
              <w:t>tổng phụ trách</w:t>
            </w:r>
            <w:r w:rsidR="00ED1C20" w:rsidRPr="00ED1C20">
              <w:t xml:space="preserve"> hoặc giáo viên đăng tải)</w:t>
            </w:r>
            <w:r w:rsidRPr="00706662">
              <w:t>.</w:t>
            </w:r>
          </w:p>
        </w:tc>
      </w:tr>
      <w:tr w:rsidR="005E4FEE" w14:paraId="2FA7CE83" w14:textId="77777777" w:rsidTr="00DE5CDB">
        <w:trPr>
          <w:gridAfter w:val="1"/>
          <w:wAfter w:w="7" w:type="dxa"/>
        </w:trPr>
        <w:tc>
          <w:tcPr>
            <w:tcW w:w="2154" w:type="dxa"/>
            <w:gridSpan w:val="2"/>
          </w:tcPr>
          <w:p w14:paraId="09230610" w14:textId="3A5D0217" w:rsidR="005E4FEE" w:rsidRPr="002B0CEC" w:rsidRDefault="00D2163F" w:rsidP="00D4364A">
            <w:pPr>
              <w:pStyle w:val="Table"/>
              <w:rPr>
                <w:b/>
                <w:bCs/>
              </w:rPr>
            </w:pPr>
            <w:r w:rsidRPr="002B0CEC">
              <w:rPr>
                <w:b/>
                <w:bCs/>
              </w:rPr>
              <w:t>Postconditions</w:t>
            </w:r>
          </w:p>
        </w:tc>
        <w:tc>
          <w:tcPr>
            <w:tcW w:w="6929" w:type="dxa"/>
            <w:gridSpan w:val="4"/>
          </w:tcPr>
          <w:p w14:paraId="6FA592F4" w14:textId="039FBE44" w:rsidR="00DC00A3" w:rsidRDefault="00DC00A3" w:rsidP="00DC00A3">
            <w:pPr>
              <w:pStyle w:val="Table"/>
            </w:pPr>
            <w:r>
              <w:t>- Hệ thống hiển thị thông báo mới nhất hoặc danh sách các thông báo đã gửi tới tác nhân.</w:t>
            </w:r>
          </w:p>
          <w:p w14:paraId="1FAC4A36" w14:textId="48B4101A" w:rsidR="005E4FEE" w:rsidRDefault="00DC00A3" w:rsidP="00DC00A3">
            <w:pPr>
              <w:pStyle w:val="Table"/>
              <w:spacing w:before="0"/>
            </w:pPr>
            <w:r>
              <w:t>- Tác nhân có thể đọc chi tiết các thông báo.</w:t>
            </w:r>
          </w:p>
        </w:tc>
      </w:tr>
      <w:tr w:rsidR="005E4FEE" w14:paraId="7A147DDC" w14:textId="77777777" w:rsidTr="00DE5CDB">
        <w:trPr>
          <w:gridAfter w:val="1"/>
          <w:wAfter w:w="7" w:type="dxa"/>
          <w:trHeight w:val="285"/>
        </w:trPr>
        <w:tc>
          <w:tcPr>
            <w:tcW w:w="2154" w:type="dxa"/>
            <w:gridSpan w:val="2"/>
            <w:vMerge w:val="restart"/>
          </w:tcPr>
          <w:p w14:paraId="53AA49B6" w14:textId="77777777" w:rsidR="005E4FEE" w:rsidRPr="002B0CEC" w:rsidRDefault="005E4FEE" w:rsidP="00D4364A">
            <w:pPr>
              <w:pStyle w:val="Table"/>
              <w:rPr>
                <w:b/>
                <w:bCs/>
              </w:rPr>
            </w:pPr>
            <w:r w:rsidRPr="002B0CEC">
              <w:rPr>
                <w:b/>
                <w:bCs/>
              </w:rPr>
              <w:lastRenderedPageBreak/>
              <w:t>Flow of activities</w:t>
            </w:r>
          </w:p>
        </w:tc>
        <w:tc>
          <w:tcPr>
            <w:tcW w:w="3473" w:type="dxa"/>
            <w:gridSpan w:val="2"/>
          </w:tcPr>
          <w:p w14:paraId="46DAA7F4" w14:textId="77777777" w:rsidR="005E4FEE" w:rsidRPr="002B0CEC" w:rsidRDefault="005E4FEE" w:rsidP="002B0CEC">
            <w:pPr>
              <w:pStyle w:val="Table"/>
              <w:jc w:val="center"/>
              <w:rPr>
                <w:b/>
                <w:bCs/>
              </w:rPr>
            </w:pPr>
            <w:r w:rsidRPr="002B0CEC">
              <w:rPr>
                <w:b/>
                <w:bCs/>
              </w:rPr>
              <w:t>Actor</w:t>
            </w:r>
          </w:p>
        </w:tc>
        <w:tc>
          <w:tcPr>
            <w:tcW w:w="3456" w:type="dxa"/>
            <w:gridSpan w:val="2"/>
          </w:tcPr>
          <w:p w14:paraId="4D6A1781" w14:textId="77777777" w:rsidR="005E4FEE" w:rsidRPr="002B0CEC" w:rsidRDefault="005E4FEE" w:rsidP="002B0CEC">
            <w:pPr>
              <w:pStyle w:val="Table"/>
              <w:jc w:val="center"/>
              <w:rPr>
                <w:b/>
                <w:bCs/>
              </w:rPr>
            </w:pPr>
            <w:r w:rsidRPr="002B0CEC">
              <w:rPr>
                <w:b/>
                <w:bCs/>
              </w:rPr>
              <w:t>System</w:t>
            </w:r>
          </w:p>
        </w:tc>
      </w:tr>
      <w:tr w:rsidR="005E4FEE" w14:paraId="67BE1A38" w14:textId="77777777" w:rsidTr="00DE5CDB">
        <w:trPr>
          <w:gridAfter w:val="1"/>
          <w:wAfter w:w="7" w:type="dxa"/>
          <w:trHeight w:val="285"/>
        </w:trPr>
        <w:tc>
          <w:tcPr>
            <w:tcW w:w="2154" w:type="dxa"/>
            <w:gridSpan w:val="2"/>
            <w:vMerge/>
          </w:tcPr>
          <w:p w14:paraId="7F2D647E" w14:textId="77777777" w:rsidR="005E4FEE" w:rsidRPr="002B0CEC" w:rsidRDefault="005E4FEE" w:rsidP="00D4364A">
            <w:pPr>
              <w:pStyle w:val="Table"/>
              <w:rPr>
                <w:b/>
                <w:bCs/>
              </w:rPr>
            </w:pPr>
          </w:p>
        </w:tc>
        <w:tc>
          <w:tcPr>
            <w:tcW w:w="3473" w:type="dxa"/>
            <w:gridSpan w:val="2"/>
          </w:tcPr>
          <w:p w14:paraId="72C5E20F" w14:textId="77777777" w:rsidR="00DB50F4" w:rsidRPr="00DB50F4" w:rsidRDefault="00DB50F4" w:rsidP="00052A4C">
            <w:pPr>
              <w:pStyle w:val="Table"/>
            </w:pPr>
            <w:r>
              <w:t>1. Đ</w:t>
            </w:r>
            <w:r w:rsidRPr="00DB50F4">
              <w:t>ăng nhập vào hệ thống.</w:t>
            </w:r>
          </w:p>
          <w:p w14:paraId="4CD94440" w14:textId="77777777" w:rsidR="005E4FEE" w:rsidRDefault="005E4FEE" w:rsidP="00052A4C">
            <w:pPr>
              <w:pStyle w:val="Table"/>
              <w:spacing w:before="0"/>
            </w:pPr>
          </w:p>
          <w:p w14:paraId="3F49663A" w14:textId="77777777" w:rsidR="00DC00A3" w:rsidRDefault="00DC00A3" w:rsidP="00052A4C">
            <w:pPr>
              <w:pStyle w:val="Table"/>
              <w:spacing w:before="0"/>
            </w:pPr>
          </w:p>
          <w:p w14:paraId="0B75347B" w14:textId="73B76326" w:rsidR="00DC00A3" w:rsidRDefault="00DC00A3" w:rsidP="00052A4C">
            <w:pPr>
              <w:pStyle w:val="Table"/>
              <w:spacing w:before="0"/>
            </w:pPr>
            <w:r>
              <w:t xml:space="preserve">2. </w:t>
            </w:r>
            <w:r w:rsidRPr="002B6D75">
              <w:t xml:space="preserve">Nhấn chức năng </w:t>
            </w:r>
            <w:r>
              <w:t>“Thông báo”.</w:t>
            </w:r>
          </w:p>
        </w:tc>
        <w:tc>
          <w:tcPr>
            <w:tcW w:w="3456" w:type="dxa"/>
            <w:gridSpan w:val="2"/>
          </w:tcPr>
          <w:p w14:paraId="5D752591" w14:textId="7CFA8D9C" w:rsidR="00DB50F4" w:rsidRDefault="00DB50F4" w:rsidP="00052A4C">
            <w:pPr>
              <w:pStyle w:val="Table"/>
            </w:pPr>
            <w:r>
              <w:t xml:space="preserve">1.1 </w:t>
            </w:r>
            <w:r w:rsidR="00C44752">
              <w:t>Xác thực tài khoản có trong cơ sở dữ liệu</w:t>
            </w:r>
            <w:r>
              <w:t>.</w:t>
            </w:r>
          </w:p>
          <w:p w14:paraId="722F20DC" w14:textId="77777777" w:rsidR="00DB50F4" w:rsidRPr="00DB50F4" w:rsidRDefault="00DB50F4" w:rsidP="00052A4C">
            <w:pPr>
              <w:pStyle w:val="Table"/>
              <w:spacing w:before="0"/>
            </w:pPr>
            <w:r>
              <w:t>1.2 Trả về kết quả đăng nhập.</w:t>
            </w:r>
          </w:p>
          <w:p w14:paraId="2A6B0C28" w14:textId="1E96F91D" w:rsidR="005E4FEE" w:rsidRDefault="00DC00A3" w:rsidP="00052A4C">
            <w:pPr>
              <w:pStyle w:val="Table"/>
              <w:spacing w:before="0"/>
            </w:pPr>
            <w:r>
              <w:t xml:space="preserve">2.1 </w:t>
            </w:r>
            <w:r w:rsidRPr="00EF0823">
              <w:t>Chuyển đến giao diện</w:t>
            </w:r>
            <w:r>
              <w:t xml:space="preserve"> </w:t>
            </w:r>
            <w:r w:rsidRPr="00DC00A3">
              <w:t>Thông báo</w:t>
            </w:r>
            <w:r w:rsidRPr="00EF0823">
              <w:t xml:space="preserve"> và</w:t>
            </w:r>
            <w:r>
              <w:t xml:space="preserve"> hiển thị </w:t>
            </w:r>
            <w:r w:rsidRPr="00ED1C20">
              <w:t xml:space="preserve">chi tiết </w:t>
            </w:r>
            <w:r>
              <w:t xml:space="preserve">danh sách </w:t>
            </w:r>
            <w:r w:rsidRPr="00DC00A3">
              <w:t>thông báo bao gồm nội dung và thời gian gửi.</w:t>
            </w:r>
          </w:p>
        </w:tc>
      </w:tr>
      <w:tr w:rsidR="005E4FEE" w14:paraId="151222B2" w14:textId="77777777" w:rsidTr="00DE5CDB">
        <w:trPr>
          <w:gridAfter w:val="1"/>
          <w:wAfter w:w="7" w:type="dxa"/>
        </w:trPr>
        <w:tc>
          <w:tcPr>
            <w:tcW w:w="2154" w:type="dxa"/>
            <w:gridSpan w:val="2"/>
          </w:tcPr>
          <w:p w14:paraId="0300BF53" w14:textId="77777777" w:rsidR="005E4FEE" w:rsidRPr="002B0CEC" w:rsidRDefault="005E4FEE" w:rsidP="00D4364A">
            <w:pPr>
              <w:pStyle w:val="Table"/>
              <w:rPr>
                <w:b/>
                <w:bCs/>
              </w:rPr>
            </w:pPr>
            <w:r w:rsidRPr="002B0CEC">
              <w:rPr>
                <w:b/>
                <w:bCs/>
              </w:rPr>
              <w:t>Exception</w:t>
            </w:r>
          </w:p>
        </w:tc>
        <w:tc>
          <w:tcPr>
            <w:tcW w:w="6929" w:type="dxa"/>
            <w:gridSpan w:val="4"/>
            <w:vAlign w:val="center"/>
          </w:tcPr>
          <w:p w14:paraId="4EB8729F" w14:textId="5890D272" w:rsidR="005E4FEE" w:rsidRDefault="00DC00A3" w:rsidP="00D4364A">
            <w:pPr>
              <w:pStyle w:val="Table"/>
            </w:pPr>
            <w:r w:rsidRPr="00DC00A3">
              <w:t>Nếu không có thông báo mới, hệ thống sẽ thông báo “</w:t>
            </w:r>
            <w:r>
              <w:t>K</w:t>
            </w:r>
            <w:r w:rsidRPr="00DC00A3">
              <w:t>hông có thông báo”.</w:t>
            </w:r>
          </w:p>
        </w:tc>
      </w:tr>
      <w:tr w:rsidR="005E4FEE" w14:paraId="1E8376E8" w14:textId="77777777" w:rsidTr="00DE5CDB">
        <w:trPr>
          <w:gridAfter w:val="1"/>
          <w:wAfter w:w="7" w:type="dxa"/>
        </w:trPr>
        <w:tc>
          <w:tcPr>
            <w:tcW w:w="9083" w:type="dxa"/>
            <w:gridSpan w:val="6"/>
          </w:tcPr>
          <w:p w14:paraId="73C9C47A" w14:textId="77777777" w:rsidR="005E4FEE" w:rsidRPr="002B0CEC" w:rsidRDefault="005E4FEE" w:rsidP="00D4364A">
            <w:pPr>
              <w:pStyle w:val="Table"/>
              <w:rPr>
                <w:b/>
                <w:bCs/>
              </w:rPr>
            </w:pPr>
            <w:r w:rsidRPr="002B0CEC">
              <w:rPr>
                <w:b/>
                <w:bCs/>
              </w:rPr>
              <w:t>Summary</w:t>
            </w:r>
          </w:p>
        </w:tc>
      </w:tr>
      <w:tr w:rsidR="005E4FEE" w14:paraId="1FA70B14" w14:textId="77777777" w:rsidTr="00DE5CDB">
        <w:tc>
          <w:tcPr>
            <w:tcW w:w="2041" w:type="dxa"/>
          </w:tcPr>
          <w:p w14:paraId="34755C0D" w14:textId="77777777" w:rsidR="005E4FEE" w:rsidRPr="002B0CEC" w:rsidRDefault="005E4FEE" w:rsidP="002B0CEC">
            <w:pPr>
              <w:pStyle w:val="Table"/>
              <w:jc w:val="center"/>
              <w:rPr>
                <w:b/>
                <w:bCs/>
              </w:rPr>
            </w:pPr>
            <w:r w:rsidRPr="002B0CEC">
              <w:rPr>
                <w:b/>
                <w:bCs/>
              </w:rPr>
              <w:t>Inputs</w:t>
            </w:r>
          </w:p>
        </w:tc>
        <w:tc>
          <w:tcPr>
            <w:tcW w:w="1871" w:type="dxa"/>
            <w:gridSpan w:val="2"/>
          </w:tcPr>
          <w:p w14:paraId="15593A4A" w14:textId="77777777" w:rsidR="005E4FEE" w:rsidRPr="002B0CEC" w:rsidRDefault="005E4FEE" w:rsidP="002B0CEC">
            <w:pPr>
              <w:pStyle w:val="Table"/>
              <w:jc w:val="center"/>
              <w:rPr>
                <w:b/>
                <w:bCs/>
              </w:rPr>
            </w:pPr>
            <w:r w:rsidRPr="002B0CEC">
              <w:rPr>
                <w:b/>
                <w:bCs/>
              </w:rPr>
              <w:t>Source</w:t>
            </w:r>
          </w:p>
        </w:tc>
        <w:tc>
          <w:tcPr>
            <w:tcW w:w="2908" w:type="dxa"/>
            <w:gridSpan w:val="2"/>
          </w:tcPr>
          <w:p w14:paraId="1B1DDB03" w14:textId="77777777" w:rsidR="005E4FEE" w:rsidRPr="002B0CEC" w:rsidRDefault="005E4FEE" w:rsidP="002B0CEC">
            <w:pPr>
              <w:pStyle w:val="Table"/>
              <w:jc w:val="center"/>
              <w:rPr>
                <w:b/>
                <w:bCs/>
              </w:rPr>
            </w:pPr>
            <w:r w:rsidRPr="002B0CEC">
              <w:rPr>
                <w:b/>
                <w:bCs/>
              </w:rPr>
              <w:t>Outputs</w:t>
            </w:r>
          </w:p>
        </w:tc>
        <w:tc>
          <w:tcPr>
            <w:tcW w:w="2270" w:type="dxa"/>
            <w:gridSpan w:val="2"/>
          </w:tcPr>
          <w:p w14:paraId="6367C96B" w14:textId="77777777" w:rsidR="005E4FEE" w:rsidRPr="002B0CEC" w:rsidRDefault="005E4FEE" w:rsidP="002B0CEC">
            <w:pPr>
              <w:pStyle w:val="Table"/>
              <w:jc w:val="center"/>
              <w:rPr>
                <w:b/>
                <w:bCs/>
              </w:rPr>
            </w:pPr>
            <w:r w:rsidRPr="002B0CEC">
              <w:rPr>
                <w:b/>
                <w:bCs/>
              </w:rPr>
              <w:t>Destination</w:t>
            </w:r>
          </w:p>
        </w:tc>
      </w:tr>
      <w:tr w:rsidR="005E4FEE" w14:paraId="6D497C69" w14:textId="77777777" w:rsidTr="00DE5CDB">
        <w:tc>
          <w:tcPr>
            <w:tcW w:w="2041" w:type="dxa"/>
          </w:tcPr>
          <w:p w14:paraId="6660C5BF" w14:textId="10A21984" w:rsidR="005E4FEE" w:rsidRPr="003230A8" w:rsidRDefault="00D2163F" w:rsidP="00D4364A">
            <w:pPr>
              <w:pStyle w:val="Table"/>
            </w:pPr>
            <w:r w:rsidRPr="00D2163F">
              <w:t xml:space="preserve">Yêu cầu xem thông </w:t>
            </w:r>
            <w:r w:rsidR="00ED1C20">
              <w:t>báo.</w:t>
            </w:r>
          </w:p>
        </w:tc>
        <w:tc>
          <w:tcPr>
            <w:tcW w:w="1871" w:type="dxa"/>
            <w:gridSpan w:val="2"/>
          </w:tcPr>
          <w:p w14:paraId="298F152B" w14:textId="7F6ECD32" w:rsidR="005E4FEE" w:rsidRPr="003230A8" w:rsidRDefault="00DC00A3" w:rsidP="00D4364A">
            <w:pPr>
              <w:pStyle w:val="Table"/>
            </w:pPr>
            <w:r w:rsidRPr="00C77BB0">
              <w:t>Bảng</w:t>
            </w:r>
            <w:r>
              <w:t xml:space="preserve"> </w:t>
            </w:r>
            <w:r w:rsidR="00DE5CDB">
              <w:t>Notice</w:t>
            </w:r>
          </w:p>
        </w:tc>
        <w:tc>
          <w:tcPr>
            <w:tcW w:w="2908" w:type="dxa"/>
            <w:gridSpan w:val="2"/>
          </w:tcPr>
          <w:p w14:paraId="712BD1DC" w14:textId="43897B49" w:rsidR="005E4FEE" w:rsidRPr="003230A8" w:rsidRDefault="00DC00A3" w:rsidP="00D4364A">
            <w:pPr>
              <w:pStyle w:val="Table"/>
            </w:pPr>
            <w:r w:rsidRPr="00DC00A3">
              <w:t>Danh sách thông báo, chi tiết thông báo</w:t>
            </w:r>
          </w:p>
        </w:tc>
        <w:tc>
          <w:tcPr>
            <w:tcW w:w="2270" w:type="dxa"/>
            <w:gridSpan w:val="2"/>
          </w:tcPr>
          <w:p w14:paraId="391ECA73" w14:textId="4DDF312E" w:rsidR="005E4FEE" w:rsidRPr="003230A8" w:rsidRDefault="00DE5CDB" w:rsidP="00D4364A">
            <w:pPr>
              <w:pStyle w:val="Table"/>
            </w:pPr>
            <w:r>
              <w:t>Trang thông báo</w:t>
            </w:r>
          </w:p>
        </w:tc>
      </w:tr>
    </w:tbl>
    <w:p w14:paraId="70875BDD" w14:textId="6FD52124" w:rsidR="00052A4C" w:rsidRDefault="00052A4C" w:rsidP="00C37F4E">
      <w:r>
        <w:br w:type="page"/>
      </w:r>
    </w:p>
    <w:p w14:paraId="1A9CDE68" w14:textId="0719A890" w:rsidR="00F72570" w:rsidRPr="009F713C" w:rsidRDefault="00E30B4B" w:rsidP="004601A2">
      <w:pPr>
        <w:pStyle w:val="Heading4"/>
      </w:pPr>
      <w:bookmarkStart w:id="134" w:name="_Toc182649161"/>
      <w:r w:rsidRPr="009F713C">
        <w:lastRenderedPageBreak/>
        <w:t>Use-case</w:t>
      </w:r>
      <w:r w:rsidR="00F72570" w:rsidRPr="009F713C">
        <w:t xml:space="preserve"> Xem kết quả học tập</w:t>
      </w:r>
      <w:bookmarkEnd w:id="134"/>
    </w:p>
    <w:p w14:paraId="28FCBB06" w14:textId="7D69469C" w:rsidR="000C5246" w:rsidRPr="00DE45CF" w:rsidRDefault="00DE45CF" w:rsidP="00DE45CF">
      <w:pPr>
        <w:spacing w:line="240" w:lineRule="auto"/>
        <w:ind w:firstLine="0"/>
        <w:jc w:val="center"/>
        <w:rPr>
          <w:sz w:val="24"/>
          <w:szCs w:val="24"/>
          <w:lang w:eastAsia="vi-VN"/>
        </w:rPr>
      </w:pPr>
      <w:r w:rsidRPr="00DE45CF">
        <w:rPr>
          <w:noProof/>
          <w:sz w:val="24"/>
          <w:szCs w:val="24"/>
          <w:lang w:eastAsia="vi-VN"/>
        </w:rPr>
        <w:drawing>
          <wp:inline distT="0" distB="0" distL="0" distR="0" wp14:anchorId="66FD3FED" wp14:editId="0CC9D78B">
            <wp:extent cx="5760000" cy="1437589"/>
            <wp:effectExtent l="0" t="0" r="0" b="0"/>
            <wp:docPr id="107184129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289"/>
                    <a:stretch/>
                  </pic:blipFill>
                  <pic:spPr bwMode="auto">
                    <a:xfrm>
                      <a:off x="0" y="0"/>
                      <a:ext cx="5760000" cy="1437589"/>
                    </a:xfrm>
                    <a:prstGeom prst="rect">
                      <a:avLst/>
                    </a:prstGeom>
                    <a:noFill/>
                    <a:ln>
                      <a:noFill/>
                    </a:ln>
                    <a:extLst>
                      <a:ext uri="{53640926-AAD7-44D8-BBD7-CCE9431645EC}">
                        <a14:shadowObscured xmlns:a14="http://schemas.microsoft.com/office/drawing/2010/main"/>
                      </a:ext>
                    </a:extLst>
                  </pic:spPr>
                </pic:pic>
              </a:graphicData>
            </a:graphic>
          </wp:inline>
        </w:drawing>
      </w:r>
    </w:p>
    <w:p w14:paraId="029F8B0F" w14:textId="63B11252" w:rsidR="000C5246" w:rsidRPr="000C5246" w:rsidRDefault="00612111" w:rsidP="00612111">
      <w:pPr>
        <w:pStyle w:val="Caption"/>
      </w:pPr>
      <w:bookmarkStart w:id="135" w:name="_Toc182648946"/>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19</w:t>
      </w:r>
      <w:r w:rsidR="00052A4C">
        <w:fldChar w:fldCharType="end"/>
      </w:r>
      <w:r>
        <w:t xml:space="preserve"> </w:t>
      </w:r>
      <w:r w:rsidR="00E30B4B">
        <w:t>Use-case</w:t>
      </w:r>
      <w:r w:rsidR="000C5246" w:rsidRPr="001C346C">
        <w:t xml:space="preserve"> </w:t>
      </w:r>
      <w:r w:rsidR="007A3526" w:rsidRPr="00F72570">
        <w:t>Xem kết quả học tập</w:t>
      </w:r>
      <w:bookmarkEnd w:id="135"/>
    </w:p>
    <w:p w14:paraId="3DA66291" w14:textId="6A0D1C24" w:rsidR="000C5246" w:rsidRPr="003853E2" w:rsidRDefault="00612111" w:rsidP="00612111">
      <w:pPr>
        <w:pStyle w:val="Bng"/>
      </w:pPr>
      <w:bookmarkStart w:id="136" w:name="_Toc182607583"/>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21</w:t>
      </w:r>
      <w:r>
        <w:fldChar w:fldCharType="end"/>
      </w:r>
      <w:r>
        <w:t xml:space="preserve"> </w:t>
      </w:r>
      <w:r w:rsidR="000C5246" w:rsidRPr="003853E2">
        <w:t xml:space="preserve">Bảng đặc tả </w:t>
      </w:r>
      <w:r w:rsidR="00E30B4B">
        <w:t>Use-case</w:t>
      </w:r>
      <w:r w:rsidR="007A3526" w:rsidRPr="003853E2">
        <w:t xml:space="preserve"> Xem kết quả học tập</w:t>
      </w:r>
      <w:bookmarkEnd w:id="136"/>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5E4FEE" w14:paraId="284B58A8" w14:textId="77777777" w:rsidTr="00D4364A">
        <w:tc>
          <w:tcPr>
            <w:tcW w:w="2154" w:type="dxa"/>
          </w:tcPr>
          <w:p w14:paraId="790C4736" w14:textId="77777777" w:rsidR="005E4FEE" w:rsidRPr="002B0CEC" w:rsidRDefault="005E4FEE" w:rsidP="00D4364A">
            <w:pPr>
              <w:pStyle w:val="Table"/>
              <w:rPr>
                <w:b/>
                <w:bCs/>
              </w:rPr>
            </w:pPr>
            <w:r w:rsidRPr="002B0CEC">
              <w:rPr>
                <w:b/>
                <w:bCs/>
              </w:rPr>
              <w:t>ID</w:t>
            </w:r>
          </w:p>
        </w:tc>
        <w:tc>
          <w:tcPr>
            <w:tcW w:w="6947" w:type="dxa"/>
            <w:gridSpan w:val="4"/>
          </w:tcPr>
          <w:p w14:paraId="6714E969" w14:textId="3755984A" w:rsidR="005E4FEE" w:rsidRPr="007A3526" w:rsidRDefault="00EF121A" w:rsidP="00D4364A">
            <w:pPr>
              <w:pStyle w:val="Table"/>
            </w:pPr>
            <w:r>
              <w:t>UC18</w:t>
            </w:r>
          </w:p>
        </w:tc>
      </w:tr>
      <w:tr w:rsidR="005E4FEE" w14:paraId="6D7A52E4" w14:textId="77777777" w:rsidTr="00D4364A">
        <w:tc>
          <w:tcPr>
            <w:tcW w:w="2154" w:type="dxa"/>
          </w:tcPr>
          <w:p w14:paraId="6D94F401" w14:textId="3A3B6501" w:rsidR="005E4FEE" w:rsidRPr="002B0CEC" w:rsidRDefault="00E30B4B" w:rsidP="00D4364A">
            <w:pPr>
              <w:pStyle w:val="Table"/>
              <w:rPr>
                <w:b/>
                <w:bCs/>
              </w:rPr>
            </w:pPr>
            <w:r>
              <w:rPr>
                <w:b/>
                <w:bCs/>
              </w:rPr>
              <w:t>Use-case</w:t>
            </w:r>
          </w:p>
        </w:tc>
        <w:tc>
          <w:tcPr>
            <w:tcW w:w="6947" w:type="dxa"/>
            <w:gridSpan w:val="4"/>
          </w:tcPr>
          <w:p w14:paraId="0661B571" w14:textId="55142E3F" w:rsidR="005E4FEE" w:rsidRDefault="007A3526" w:rsidP="00D4364A">
            <w:pPr>
              <w:pStyle w:val="Table"/>
            </w:pPr>
            <w:r w:rsidRPr="00F72570">
              <w:t>Xem kết quả học tập</w:t>
            </w:r>
          </w:p>
        </w:tc>
      </w:tr>
      <w:tr w:rsidR="005E4FEE" w14:paraId="176A183A" w14:textId="77777777" w:rsidTr="00D4364A">
        <w:tc>
          <w:tcPr>
            <w:tcW w:w="2154" w:type="dxa"/>
          </w:tcPr>
          <w:p w14:paraId="08CAE06E" w14:textId="77777777" w:rsidR="005E4FEE" w:rsidRPr="002B0CEC" w:rsidRDefault="005E4FEE" w:rsidP="00D4364A">
            <w:pPr>
              <w:pStyle w:val="Table"/>
              <w:rPr>
                <w:b/>
                <w:bCs/>
              </w:rPr>
            </w:pPr>
            <w:r w:rsidRPr="002B0CEC">
              <w:rPr>
                <w:b/>
                <w:bCs/>
              </w:rPr>
              <w:t>Sceneraio</w:t>
            </w:r>
          </w:p>
        </w:tc>
        <w:tc>
          <w:tcPr>
            <w:tcW w:w="6947" w:type="dxa"/>
            <w:gridSpan w:val="4"/>
          </w:tcPr>
          <w:p w14:paraId="6A108924" w14:textId="26956734" w:rsidR="005E4FEE" w:rsidRPr="0007331A" w:rsidRDefault="008D04A4" w:rsidP="00D4364A">
            <w:pPr>
              <w:pStyle w:val="Table"/>
            </w:pPr>
            <w:r w:rsidRPr="008D04A4">
              <w:t>Tác nhân muốn xem kết quả học tập của mình</w:t>
            </w:r>
            <w:r w:rsidR="00ED1C20" w:rsidRPr="00EA40A5">
              <w:t xml:space="preserve"> </w:t>
            </w:r>
            <w:r w:rsidR="00ED1C20" w:rsidRPr="0007331A">
              <w:t xml:space="preserve">thông qua </w:t>
            </w:r>
            <w:r w:rsidR="00ED1C20">
              <w:t>website trường</w:t>
            </w:r>
            <w:r w:rsidR="00ED1C20" w:rsidRPr="00EA40A5">
              <w:t>.</w:t>
            </w:r>
          </w:p>
        </w:tc>
      </w:tr>
      <w:tr w:rsidR="005E4FEE" w14:paraId="5AC8CE23" w14:textId="77777777" w:rsidTr="00D4364A">
        <w:tc>
          <w:tcPr>
            <w:tcW w:w="2154" w:type="dxa"/>
          </w:tcPr>
          <w:p w14:paraId="5C301CFF" w14:textId="77777777" w:rsidR="005E4FEE" w:rsidRPr="002B0CEC" w:rsidRDefault="005E4FEE" w:rsidP="00D4364A">
            <w:pPr>
              <w:pStyle w:val="Table"/>
              <w:rPr>
                <w:b/>
                <w:bCs/>
              </w:rPr>
            </w:pPr>
            <w:r w:rsidRPr="002B0CEC">
              <w:rPr>
                <w:b/>
                <w:bCs/>
              </w:rPr>
              <w:t>Triggering Event</w:t>
            </w:r>
          </w:p>
        </w:tc>
        <w:tc>
          <w:tcPr>
            <w:tcW w:w="6947" w:type="dxa"/>
            <w:gridSpan w:val="4"/>
          </w:tcPr>
          <w:p w14:paraId="3CD537C1" w14:textId="79FB55DB" w:rsidR="005E4FEE" w:rsidRDefault="005E4FEE" w:rsidP="00D4364A">
            <w:pPr>
              <w:pStyle w:val="Table"/>
            </w:pPr>
            <w:r>
              <w:t>N</w:t>
            </w:r>
            <w:r w:rsidRPr="0072019B">
              <w:t xml:space="preserve">hấn </w:t>
            </w:r>
            <w:r>
              <w:t>chức năng “</w:t>
            </w:r>
            <w:r w:rsidR="008F0E80">
              <w:t>K</w:t>
            </w:r>
            <w:r w:rsidR="007A3526" w:rsidRPr="00F72570">
              <w:t>ết quả học tập</w:t>
            </w:r>
            <w:r>
              <w:t>”</w:t>
            </w:r>
            <w:r w:rsidRPr="0072019B">
              <w:t xml:space="preserve"> trên giao diện</w:t>
            </w:r>
            <w:r w:rsidR="00B66955">
              <w:t xml:space="preserve"> website</w:t>
            </w:r>
            <w:r w:rsidRPr="0072019B">
              <w:t>.</w:t>
            </w:r>
          </w:p>
        </w:tc>
      </w:tr>
      <w:tr w:rsidR="005E4FEE" w14:paraId="306AC40E" w14:textId="77777777" w:rsidTr="00D4364A">
        <w:tc>
          <w:tcPr>
            <w:tcW w:w="2154" w:type="dxa"/>
          </w:tcPr>
          <w:p w14:paraId="64990B8D" w14:textId="77777777" w:rsidR="005E4FEE" w:rsidRPr="002B0CEC" w:rsidRDefault="005E4FEE" w:rsidP="00D4364A">
            <w:pPr>
              <w:pStyle w:val="Table"/>
              <w:rPr>
                <w:b/>
                <w:bCs/>
              </w:rPr>
            </w:pPr>
            <w:r w:rsidRPr="002B0CEC">
              <w:rPr>
                <w:b/>
                <w:bCs/>
              </w:rPr>
              <w:t>Brief description</w:t>
            </w:r>
          </w:p>
        </w:tc>
        <w:tc>
          <w:tcPr>
            <w:tcW w:w="6947" w:type="dxa"/>
            <w:gridSpan w:val="4"/>
          </w:tcPr>
          <w:p w14:paraId="5E5CFD35" w14:textId="6477D462" w:rsidR="005E4FEE" w:rsidRDefault="008D04A4" w:rsidP="00D4364A">
            <w:pPr>
              <w:pStyle w:val="Table"/>
            </w:pPr>
            <w:r w:rsidRPr="008D04A4">
              <w:t xml:space="preserve">Tác nhân đăng nhập vào hệ thống và có thể truy cập vào phần </w:t>
            </w:r>
            <w:r>
              <w:t>“</w:t>
            </w:r>
            <w:r w:rsidRPr="008D04A4">
              <w:t xml:space="preserve">Kết quả học </w:t>
            </w:r>
            <w:r>
              <w:t>tập”</w:t>
            </w:r>
            <w:r w:rsidRPr="008D04A4">
              <w:t xml:space="preserve"> để xem điểm số, xếp hạng và đánh giá cho các môn học. Hệ thống sẽ hiển thị thông tin chi tiết về kết quả học tập theo từng môn.</w:t>
            </w:r>
          </w:p>
        </w:tc>
      </w:tr>
      <w:tr w:rsidR="00077056" w14:paraId="733C3B41" w14:textId="77777777" w:rsidTr="00D4364A">
        <w:tc>
          <w:tcPr>
            <w:tcW w:w="2154" w:type="dxa"/>
          </w:tcPr>
          <w:p w14:paraId="0AF012D9" w14:textId="77777777" w:rsidR="00077056" w:rsidRPr="002B0CEC" w:rsidRDefault="00077056" w:rsidP="00D4364A">
            <w:pPr>
              <w:pStyle w:val="Table"/>
              <w:rPr>
                <w:b/>
                <w:bCs/>
              </w:rPr>
            </w:pPr>
            <w:r w:rsidRPr="002B0CEC">
              <w:rPr>
                <w:b/>
                <w:bCs/>
              </w:rPr>
              <w:t>Actors</w:t>
            </w:r>
          </w:p>
        </w:tc>
        <w:tc>
          <w:tcPr>
            <w:tcW w:w="6947" w:type="dxa"/>
            <w:gridSpan w:val="4"/>
          </w:tcPr>
          <w:p w14:paraId="370FC66E" w14:textId="5099295C" w:rsidR="00077056" w:rsidRDefault="00077056" w:rsidP="00D4364A">
            <w:pPr>
              <w:pStyle w:val="Table"/>
            </w:pPr>
            <w:r>
              <w:t>Học sinh</w:t>
            </w:r>
          </w:p>
        </w:tc>
      </w:tr>
      <w:tr w:rsidR="00077056" w14:paraId="314DFF7D" w14:textId="77777777" w:rsidTr="00D4364A">
        <w:tc>
          <w:tcPr>
            <w:tcW w:w="2154" w:type="dxa"/>
          </w:tcPr>
          <w:p w14:paraId="68BA2FE3" w14:textId="77777777" w:rsidR="00077056" w:rsidRPr="002B0CEC" w:rsidRDefault="00077056" w:rsidP="00D4364A">
            <w:pPr>
              <w:pStyle w:val="Table"/>
              <w:rPr>
                <w:b/>
                <w:bCs/>
              </w:rPr>
            </w:pPr>
            <w:r w:rsidRPr="002B0CEC">
              <w:rPr>
                <w:b/>
                <w:bCs/>
              </w:rPr>
              <w:t>Stackholder</w:t>
            </w:r>
          </w:p>
        </w:tc>
        <w:tc>
          <w:tcPr>
            <w:tcW w:w="6947" w:type="dxa"/>
            <w:gridSpan w:val="4"/>
          </w:tcPr>
          <w:p w14:paraId="49CBFA4C" w14:textId="631AAC45" w:rsidR="00077056" w:rsidRDefault="00E071E3" w:rsidP="00D4364A">
            <w:pPr>
              <w:pStyle w:val="Table"/>
            </w:pPr>
            <w:r w:rsidRPr="00575044">
              <w:t xml:space="preserve">Không </w:t>
            </w:r>
            <w:r>
              <w:t>có</w:t>
            </w:r>
          </w:p>
        </w:tc>
      </w:tr>
      <w:tr w:rsidR="00077056" w14:paraId="2A0FA5A9" w14:textId="77777777" w:rsidTr="00D4364A">
        <w:tc>
          <w:tcPr>
            <w:tcW w:w="2154" w:type="dxa"/>
          </w:tcPr>
          <w:p w14:paraId="184F3C00" w14:textId="77777777" w:rsidR="00077056" w:rsidRPr="002B0CEC" w:rsidRDefault="00077056" w:rsidP="00D4364A">
            <w:pPr>
              <w:pStyle w:val="Table"/>
              <w:rPr>
                <w:b/>
                <w:bCs/>
              </w:rPr>
            </w:pPr>
            <w:r w:rsidRPr="002B0CEC">
              <w:rPr>
                <w:b/>
                <w:bCs/>
              </w:rPr>
              <w:t>Preconditions</w:t>
            </w:r>
          </w:p>
        </w:tc>
        <w:tc>
          <w:tcPr>
            <w:tcW w:w="6947" w:type="dxa"/>
            <w:gridSpan w:val="4"/>
          </w:tcPr>
          <w:p w14:paraId="48E16AC8" w14:textId="759A773E" w:rsidR="00077056" w:rsidRPr="00706662" w:rsidRDefault="00077056" w:rsidP="00D4364A">
            <w:pPr>
              <w:pStyle w:val="Table"/>
            </w:pPr>
            <w:r>
              <w:t xml:space="preserve">- </w:t>
            </w:r>
            <w:r w:rsidR="00C44752">
              <w:t>Tác nhân</w:t>
            </w:r>
            <w:r w:rsidRPr="00706662">
              <w:t xml:space="preserve"> đã đăng nhập thành công vào hệ thống.</w:t>
            </w:r>
          </w:p>
          <w:p w14:paraId="32BD7A75" w14:textId="33B27620" w:rsidR="00077056" w:rsidRDefault="00077056" w:rsidP="00052A4C">
            <w:pPr>
              <w:pStyle w:val="Table"/>
              <w:spacing w:before="0"/>
            </w:pPr>
            <w:r>
              <w:t>-</w:t>
            </w:r>
            <w:r w:rsidRPr="00706662">
              <w:t xml:space="preserve"> </w:t>
            </w:r>
            <w:r w:rsidR="002B6D75">
              <w:t>Kết quả học tập của các môn</w:t>
            </w:r>
            <w:r w:rsidRPr="00706662">
              <w:t xml:space="preserve"> đã được </w:t>
            </w:r>
            <w:r w:rsidR="00A5518A">
              <w:t>Tổng phụ trách</w:t>
            </w:r>
            <w:r w:rsidR="002B6D75">
              <w:t xml:space="preserve"> hoặc giáo viên </w:t>
            </w:r>
            <w:r w:rsidRPr="00706662">
              <w:t>nhập vào hệ thống.</w:t>
            </w:r>
          </w:p>
        </w:tc>
      </w:tr>
      <w:tr w:rsidR="005E4FEE" w14:paraId="2B7B1994" w14:textId="77777777" w:rsidTr="00D4364A">
        <w:tc>
          <w:tcPr>
            <w:tcW w:w="2154" w:type="dxa"/>
          </w:tcPr>
          <w:p w14:paraId="3552FEFD" w14:textId="6C1E1391" w:rsidR="005E4FEE" w:rsidRPr="002B0CEC" w:rsidRDefault="002B6D75" w:rsidP="00D4364A">
            <w:pPr>
              <w:pStyle w:val="Table"/>
              <w:rPr>
                <w:b/>
                <w:bCs/>
              </w:rPr>
            </w:pPr>
            <w:r w:rsidRPr="002B0CEC">
              <w:rPr>
                <w:b/>
                <w:bCs/>
              </w:rPr>
              <w:t>Post</w:t>
            </w:r>
            <w:r w:rsidR="005E4FEE" w:rsidRPr="002B0CEC">
              <w:rPr>
                <w:b/>
                <w:bCs/>
              </w:rPr>
              <w:t>conditions</w:t>
            </w:r>
          </w:p>
        </w:tc>
        <w:tc>
          <w:tcPr>
            <w:tcW w:w="6947" w:type="dxa"/>
            <w:gridSpan w:val="4"/>
          </w:tcPr>
          <w:p w14:paraId="4C0D0B66" w14:textId="646CAF8F" w:rsidR="005E4FEE" w:rsidRDefault="008D04A4" w:rsidP="00D4364A">
            <w:pPr>
              <w:pStyle w:val="Table"/>
            </w:pPr>
            <w:r w:rsidRPr="008D04A4">
              <w:t>Hệ thống hiển thị kết quả học tập của học sinh, bao gồm các thông tin về điểm số, xếp hạng, và đánh giá cho từng môn học.</w:t>
            </w:r>
          </w:p>
        </w:tc>
      </w:tr>
      <w:tr w:rsidR="005E4FEE" w14:paraId="71E0BBB2" w14:textId="77777777" w:rsidTr="00D4364A">
        <w:trPr>
          <w:trHeight w:val="285"/>
        </w:trPr>
        <w:tc>
          <w:tcPr>
            <w:tcW w:w="2154" w:type="dxa"/>
            <w:vMerge w:val="restart"/>
          </w:tcPr>
          <w:p w14:paraId="2C910E38" w14:textId="77777777" w:rsidR="005E4FEE" w:rsidRPr="002B0CEC" w:rsidRDefault="005E4FEE" w:rsidP="00D4364A">
            <w:pPr>
              <w:pStyle w:val="Table"/>
              <w:rPr>
                <w:b/>
                <w:bCs/>
              </w:rPr>
            </w:pPr>
            <w:r w:rsidRPr="002B0CEC">
              <w:rPr>
                <w:b/>
                <w:bCs/>
              </w:rPr>
              <w:lastRenderedPageBreak/>
              <w:t>Flow of activities</w:t>
            </w:r>
          </w:p>
        </w:tc>
        <w:tc>
          <w:tcPr>
            <w:tcW w:w="3473" w:type="dxa"/>
            <w:gridSpan w:val="2"/>
          </w:tcPr>
          <w:p w14:paraId="53DB50CF" w14:textId="77777777" w:rsidR="005E4FEE" w:rsidRPr="002B0CEC" w:rsidRDefault="005E4FEE" w:rsidP="002B0CEC">
            <w:pPr>
              <w:pStyle w:val="Table"/>
              <w:jc w:val="center"/>
              <w:rPr>
                <w:b/>
                <w:bCs/>
              </w:rPr>
            </w:pPr>
            <w:r w:rsidRPr="002B0CEC">
              <w:rPr>
                <w:b/>
                <w:bCs/>
              </w:rPr>
              <w:t>Actor</w:t>
            </w:r>
          </w:p>
        </w:tc>
        <w:tc>
          <w:tcPr>
            <w:tcW w:w="3474" w:type="dxa"/>
            <w:gridSpan w:val="2"/>
          </w:tcPr>
          <w:p w14:paraId="1FB80691" w14:textId="77777777" w:rsidR="005E4FEE" w:rsidRPr="002B0CEC" w:rsidRDefault="005E4FEE" w:rsidP="002B0CEC">
            <w:pPr>
              <w:pStyle w:val="Table"/>
              <w:jc w:val="center"/>
              <w:rPr>
                <w:b/>
                <w:bCs/>
              </w:rPr>
            </w:pPr>
            <w:r w:rsidRPr="002B0CEC">
              <w:rPr>
                <w:b/>
                <w:bCs/>
              </w:rPr>
              <w:t>System</w:t>
            </w:r>
          </w:p>
        </w:tc>
      </w:tr>
      <w:tr w:rsidR="005E4FEE" w14:paraId="0CB013C7" w14:textId="77777777" w:rsidTr="00D4364A">
        <w:trPr>
          <w:trHeight w:val="285"/>
        </w:trPr>
        <w:tc>
          <w:tcPr>
            <w:tcW w:w="2154" w:type="dxa"/>
            <w:vMerge/>
          </w:tcPr>
          <w:p w14:paraId="558D7F65" w14:textId="77777777" w:rsidR="005E4FEE" w:rsidRPr="002B0CEC" w:rsidRDefault="005E4FEE" w:rsidP="00D4364A">
            <w:pPr>
              <w:pStyle w:val="Table"/>
              <w:rPr>
                <w:b/>
                <w:bCs/>
              </w:rPr>
            </w:pPr>
          </w:p>
        </w:tc>
        <w:tc>
          <w:tcPr>
            <w:tcW w:w="3473" w:type="dxa"/>
            <w:gridSpan w:val="2"/>
          </w:tcPr>
          <w:p w14:paraId="05117B21" w14:textId="77777777" w:rsidR="00DB50F4" w:rsidRPr="00DB50F4" w:rsidRDefault="00DB50F4" w:rsidP="00052A4C">
            <w:pPr>
              <w:pStyle w:val="Table"/>
            </w:pPr>
            <w:r>
              <w:t>1. Đ</w:t>
            </w:r>
            <w:r w:rsidRPr="00DB50F4">
              <w:t>ăng nhập vào hệ thống.</w:t>
            </w:r>
          </w:p>
          <w:p w14:paraId="4E965AE6" w14:textId="77777777" w:rsidR="005E4FEE" w:rsidRDefault="005E4FEE" w:rsidP="00052A4C">
            <w:pPr>
              <w:pStyle w:val="Table"/>
              <w:spacing w:before="0"/>
            </w:pPr>
          </w:p>
          <w:p w14:paraId="5D2FBB96" w14:textId="77777777" w:rsidR="002B6D75" w:rsidRDefault="002B6D75" w:rsidP="00052A4C">
            <w:pPr>
              <w:pStyle w:val="Table"/>
              <w:spacing w:before="0"/>
            </w:pPr>
          </w:p>
          <w:p w14:paraId="305D168A" w14:textId="0F5910B3" w:rsidR="002B6D75" w:rsidRPr="002B6D75" w:rsidRDefault="002B6D75" w:rsidP="00052A4C">
            <w:pPr>
              <w:pStyle w:val="Table"/>
              <w:spacing w:before="0"/>
            </w:pPr>
            <w:r>
              <w:t xml:space="preserve">2. </w:t>
            </w:r>
            <w:r w:rsidRPr="002B6D75">
              <w:t>Nhấn chức năng “</w:t>
            </w:r>
            <w:r w:rsidR="008D04A4">
              <w:t>K</w:t>
            </w:r>
            <w:r w:rsidRPr="002B6D75">
              <w:t>ết quả học tập”.</w:t>
            </w:r>
          </w:p>
        </w:tc>
        <w:tc>
          <w:tcPr>
            <w:tcW w:w="3474" w:type="dxa"/>
            <w:gridSpan w:val="2"/>
          </w:tcPr>
          <w:p w14:paraId="6FB4710E" w14:textId="0D18D776" w:rsidR="00DB50F4" w:rsidRDefault="00DB50F4" w:rsidP="00052A4C">
            <w:pPr>
              <w:pStyle w:val="Table"/>
            </w:pPr>
            <w:r>
              <w:t xml:space="preserve">1.1 </w:t>
            </w:r>
            <w:r w:rsidR="00C44752">
              <w:t>Xác thực tài khoản có trong cơ sở dữ liệu</w:t>
            </w:r>
            <w:r>
              <w:t>.</w:t>
            </w:r>
          </w:p>
          <w:p w14:paraId="786224DD" w14:textId="77777777" w:rsidR="00DB50F4" w:rsidRPr="00DB50F4" w:rsidRDefault="00DB50F4" w:rsidP="00052A4C">
            <w:pPr>
              <w:pStyle w:val="Table"/>
              <w:spacing w:before="0"/>
            </w:pPr>
            <w:r>
              <w:t>1.2 Trả về kết quả đăng nhập.</w:t>
            </w:r>
          </w:p>
          <w:p w14:paraId="7E368598" w14:textId="040D1600" w:rsidR="005E4FEE" w:rsidRPr="002B6D75" w:rsidRDefault="002B6D75" w:rsidP="00052A4C">
            <w:pPr>
              <w:pStyle w:val="Table"/>
              <w:spacing w:before="0"/>
            </w:pPr>
            <w:r>
              <w:t>2.1</w:t>
            </w:r>
            <w:r w:rsidR="008D04A4">
              <w:t xml:space="preserve">. </w:t>
            </w:r>
            <w:r w:rsidR="008D04A4" w:rsidRPr="00EF0823">
              <w:t xml:space="preserve">Chuyển đến giao diện </w:t>
            </w:r>
            <w:r w:rsidR="008D04A4">
              <w:t>K</w:t>
            </w:r>
            <w:r w:rsidR="008D04A4" w:rsidRPr="002B6D75">
              <w:t>ết quả học tập</w:t>
            </w:r>
            <w:r w:rsidR="008D04A4" w:rsidRPr="00EF0823">
              <w:t xml:space="preserve"> và </w:t>
            </w:r>
            <w:r w:rsidR="008D04A4">
              <w:t>h</w:t>
            </w:r>
            <w:r w:rsidR="008D04A4" w:rsidRPr="008D04A4">
              <w:t>iển thị chi tiết kết quả học tập theo từng môn học, bao gồm điểm số, xếp hạng</w:t>
            </w:r>
            <w:r w:rsidR="004E26DF">
              <w:t xml:space="preserve"> </w:t>
            </w:r>
            <w:r w:rsidR="008D04A4" w:rsidRPr="008D04A4">
              <w:t>và đánh giá (nếu có)</w:t>
            </w:r>
            <w:r w:rsidR="008D04A4" w:rsidRPr="0031140B">
              <w:t>.</w:t>
            </w:r>
          </w:p>
        </w:tc>
      </w:tr>
      <w:tr w:rsidR="005E4FEE" w14:paraId="7B811306" w14:textId="77777777" w:rsidTr="00D4364A">
        <w:tc>
          <w:tcPr>
            <w:tcW w:w="2154" w:type="dxa"/>
          </w:tcPr>
          <w:p w14:paraId="59F38100" w14:textId="77777777" w:rsidR="005E4FEE" w:rsidRPr="002B0CEC" w:rsidRDefault="005E4FEE" w:rsidP="00D4364A">
            <w:pPr>
              <w:pStyle w:val="Table"/>
              <w:rPr>
                <w:b/>
                <w:bCs/>
              </w:rPr>
            </w:pPr>
            <w:r w:rsidRPr="002B0CEC">
              <w:rPr>
                <w:b/>
                <w:bCs/>
              </w:rPr>
              <w:t>Exception</w:t>
            </w:r>
          </w:p>
        </w:tc>
        <w:tc>
          <w:tcPr>
            <w:tcW w:w="6947" w:type="dxa"/>
            <w:gridSpan w:val="4"/>
            <w:vAlign w:val="center"/>
          </w:tcPr>
          <w:p w14:paraId="6DA8B051" w14:textId="02C0668B" w:rsidR="005E4FEE" w:rsidRDefault="00ED1C20" w:rsidP="00D4364A">
            <w:pPr>
              <w:pStyle w:val="Table"/>
            </w:pPr>
            <w:r>
              <w:t xml:space="preserve">2.1a </w:t>
            </w:r>
            <w:r w:rsidR="008D04A4" w:rsidRPr="008D04A4">
              <w:t>Nếu không có kết quả học tập cho kỳ học hoặc năm học đã chọn, hệ thống sẽ thông báo rằng “Chưa có kết quả học tập cho kỳ học/năm học này”.</w:t>
            </w:r>
          </w:p>
        </w:tc>
      </w:tr>
      <w:tr w:rsidR="005E4FEE" w14:paraId="7199641A" w14:textId="77777777" w:rsidTr="00D4364A">
        <w:tc>
          <w:tcPr>
            <w:tcW w:w="9101" w:type="dxa"/>
            <w:gridSpan w:val="5"/>
          </w:tcPr>
          <w:p w14:paraId="21C3DA46" w14:textId="77777777" w:rsidR="005E4FEE" w:rsidRPr="002B0CEC" w:rsidRDefault="005E4FEE" w:rsidP="00D4364A">
            <w:pPr>
              <w:pStyle w:val="Table"/>
              <w:rPr>
                <w:b/>
                <w:bCs/>
              </w:rPr>
            </w:pPr>
            <w:r w:rsidRPr="002B0CEC">
              <w:rPr>
                <w:b/>
                <w:bCs/>
              </w:rPr>
              <w:t>Summary</w:t>
            </w:r>
          </w:p>
        </w:tc>
      </w:tr>
      <w:tr w:rsidR="005E4FEE" w14:paraId="5BB17482" w14:textId="77777777" w:rsidTr="00D4364A">
        <w:tc>
          <w:tcPr>
            <w:tcW w:w="2154" w:type="dxa"/>
          </w:tcPr>
          <w:p w14:paraId="24A22DE3" w14:textId="77777777" w:rsidR="005E4FEE" w:rsidRPr="002B0CEC" w:rsidRDefault="005E4FEE" w:rsidP="002B0CEC">
            <w:pPr>
              <w:pStyle w:val="Table"/>
              <w:jc w:val="center"/>
              <w:rPr>
                <w:b/>
                <w:bCs/>
              </w:rPr>
            </w:pPr>
            <w:r w:rsidRPr="002B0CEC">
              <w:rPr>
                <w:b/>
                <w:bCs/>
              </w:rPr>
              <w:t>Inputs</w:t>
            </w:r>
          </w:p>
        </w:tc>
        <w:tc>
          <w:tcPr>
            <w:tcW w:w="2343" w:type="dxa"/>
          </w:tcPr>
          <w:p w14:paraId="7CC71B6D" w14:textId="77777777" w:rsidR="005E4FEE" w:rsidRPr="002B0CEC" w:rsidRDefault="005E4FEE" w:rsidP="002B0CEC">
            <w:pPr>
              <w:pStyle w:val="Table"/>
              <w:jc w:val="center"/>
              <w:rPr>
                <w:b/>
                <w:bCs/>
              </w:rPr>
            </w:pPr>
            <w:r w:rsidRPr="002B0CEC">
              <w:rPr>
                <w:b/>
                <w:bCs/>
              </w:rPr>
              <w:t>Source</w:t>
            </w:r>
          </w:p>
        </w:tc>
        <w:tc>
          <w:tcPr>
            <w:tcW w:w="2334" w:type="dxa"/>
            <w:gridSpan w:val="2"/>
          </w:tcPr>
          <w:p w14:paraId="7D742D1D" w14:textId="77777777" w:rsidR="005E4FEE" w:rsidRPr="002B0CEC" w:rsidRDefault="005E4FEE" w:rsidP="002B0CEC">
            <w:pPr>
              <w:pStyle w:val="Table"/>
              <w:jc w:val="center"/>
              <w:rPr>
                <w:b/>
                <w:bCs/>
              </w:rPr>
            </w:pPr>
            <w:r w:rsidRPr="002B0CEC">
              <w:rPr>
                <w:b/>
                <w:bCs/>
              </w:rPr>
              <w:t>Outputs</w:t>
            </w:r>
          </w:p>
        </w:tc>
        <w:tc>
          <w:tcPr>
            <w:tcW w:w="2270" w:type="dxa"/>
          </w:tcPr>
          <w:p w14:paraId="6CF3AFF0" w14:textId="77777777" w:rsidR="005E4FEE" w:rsidRPr="002B0CEC" w:rsidRDefault="005E4FEE" w:rsidP="002B0CEC">
            <w:pPr>
              <w:pStyle w:val="Table"/>
              <w:jc w:val="center"/>
              <w:rPr>
                <w:b/>
                <w:bCs/>
              </w:rPr>
            </w:pPr>
            <w:r w:rsidRPr="002B0CEC">
              <w:rPr>
                <w:b/>
                <w:bCs/>
              </w:rPr>
              <w:t>Destination</w:t>
            </w:r>
          </w:p>
        </w:tc>
      </w:tr>
      <w:tr w:rsidR="005E4FEE" w14:paraId="084F0A46" w14:textId="77777777" w:rsidTr="00D4364A">
        <w:tc>
          <w:tcPr>
            <w:tcW w:w="2154" w:type="dxa"/>
          </w:tcPr>
          <w:p w14:paraId="41CF95D7" w14:textId="3D6B514E" w:rsidR="005E4FEE" w:rsidRPr="003230A8" w:rsidRDefault="008D04A4" w:rsidP="00D4364A">
            <w:pPr>
              <w:pStyle w:val="Table"/>
            </w:pPr>
            <w:r w:rsidRPr="008D04A4">
              <w:t>Yêu cầu xem kết quả học tập</w:t>
            </w:r>
          </w:p>
        </w:tc>
        <w:tc>
          <w:tcPr>
            <w:tcW w:w="2343" w:type="dxa"/>
          </w:tcPr>
          <w:p w14:paraId="53B42130" w14:textId="4EBF851D" w:rsidR="005E4FEE" w:rsidRPr="003230A8" w:rsidRDefault="004E26DF" w:rsidP="00DE5CDB">
            <w:pPr>
              <w:pStyle w:val="Table"/>
            </w:pPr>
            <w:r>
              <w:t xml:space="preserve">Bảng </w:t>
            </w:r>
            <w:r w:rsidR="00DE5CDB">
              <w:t>ExamResult</w:t>
            </w:r>
          </w:p>
        </w:tc>
        <w:tc>
          <w:tcPr>
            <w:tcW w:w="2334" w:type="dxa"/>
            <w:gridSpan w:val="2"/>
          </w:tcPr>
          <w:p w14:paraId="4069FE3D" w14:textId="0E4B0877" w:rsidR="005E4FEE" w:rsidRPr="003230A8" w:rsidRDefault="008D04A4" w:rsidP="00D4364A">
            <w:pPr>
              <w:pStyle w:val="Table"/>
            </w:pPr>
            <w:r w:rsidRPr="008D04A4">
              <w:t>Kết quả học tập</w:t>
            </w:r>
            <w:r>
              <w:t xml:space="preserve"> gồm </w:t>
            </w:r>
            <w:r w:rsidRPr="008D04A4">
              <w:t>điểm</w:t>
            </w:r>
            <w:r>
              <w:t xml:space="preserve"> và</w:t>
            </w:r>
            <w:r w:rsidRPr="008D04A4">
              <w:t xml:space="preserve"> xếp hạng</w:t>
            </w:r>
          </w:p>
        </w:tc>
        <w:tc>
          <w:tcPr>
            <w:tcW w:w="2270" w:type="dxa"/>
          </w:tcPr>
          <w:p w14:paraId="3D4B2ECC" w14:textId="452AABA3" w:rsidR="005E4FEE" w:rsidRPr="003230A8" w:rsidRDefault="00DE5CDB" w:rsidP="00D4364A">
            <w:pPr>
              <w:pStyle w:val="Table"/>
            </w:pPr>
            <w:r>
              <w:t>Trang k</w:t>
            </w:r>
            <w:r w:rsidRPr="008D04A4">
              <w:t>ết quả học tập</w:t>
            </w:r>
          </w:p>
        </w:tc>
      </w:tr>
    </w:tbl>
    <w:p w14:paraId="0845981D" w14:textId="6B99BFC0" w:rsidR="00052A4C" w:rsidRDefault="00052A4C" w:rsidP="00C37F4E">
      <w:r>
        <w:br w:type="page"/>
      </w:r>
    </w:p>
    <w:p w14:paraId="0F0D0B5C" w14:textId="48D32587" w:rsidR="00F72570" w:rsidRPr="00F72570" w:rsidRDefault="00E30B4B" w:rsidP="004601A2">
      <w:pPr>
        <w:pStyle w:val="Heading4"/>
      </w:pPr>
      <w:bookmarkStart w:id="137" w:name="_Toc182649162"/>
      <w:r>
        <w:lastRenderedPageBreak/>
        <w:t>Use-case</w:t>
      </w:r>
      <w:r w:rsidR="00F72570" w:rsidRPr="00845E13">
        <w:t xml:space="preserve"> </w:t>
      </w:r>
      <w:r w:rsidR="00F72570" w:rsidRPr="00F72570">
        <w:t>Nộp bài tập</w:t>
      </w:r>
      <w:bookmarkEnd w:id="137"/>
    </w:p>
    <w:p w14:paraId="42D9D3A9" w14:textId="4F0CD4CC" w:rsidR="000C5246" w:rsidRPr="00DE45CF" w:rsidRDefault="00DE45CF" w:rsidP="00DE45CF">
      <w:pPr>
        <w:spacing w:line="240" w:lineRule="auto"/>
        <w:ind w:firstLine="0"/>
        <w:jc w:val="center"/>
        <w:rPr>
          <w:sz w:val="24"/>
          <w:szCs w:val="24"/>
          <w:lang w:eastAsia="vi-VN"/>
        </w:rPr>
      </w:pPr>
      <w:r w:rsidRPr="00DE45CF">
        <w:rPr>
          <w:noProof/>
          <w:sz w:val="24"/>
          <w:szCs w:val="24"/>
          <w:lang w:eastAsia="vi-VN"/>
        </w:rPr>
        <w:drawing>
          <wp:inline distT="0" distB="0" distL="0" distR="0" wp14:anchorId="42E68749" wp14:editId="3676F60B">
            <wp:extent cx="5760000" cy="2128999"/>
            <wp:effectExtent l="0" t="0" r="0" b="0"/>
            <wp:docPr id="9327160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3983"/>
                    <a:stretch/>
                  </pic:blipFill>
                  <pic:spPr bwMode="auto">
                    <a:xfrm>
                      <a:off x="0" y="0"/>
                      <a:ext cx="5760000" cy="2128999"/>
                    </a:xfrm>
                    <a:prstGeom prst="rect">
                      <a:avLst/>
                    </a:prstGeom>
                    <a:noFill/>
                    <a:ln>
                      <a:noFill/>
                    </a:ln>
                    <a:extLst>
                      <a:ext uri="{53640926-AAD7-44D8-BBD7-CCE9431645EC}">
                        <a14:shadowObscured xmlns:a14="http://schemas.microsoft.com/office/drawing/2010/main"/>
                      </a:ext>
                    </a:extLst>
                  </pic:spPr>
                </pic:pic>
              </a:graphicData>
            </a:graphic>
          </wp:inline>
        </w:drawing>
      </w:r>
    </w:p>
    <w:p w14:paraId="3999D2A9" w14:textId="3220B1E7" w:rsidR="000C5246" w:rsidRPr="000C5246" w:rsidRDefault="00612111" w:rsidP="00612111">
      <w:pPr>
        <w:pStyle w:val="Caption"/>
      </w:pPr>
      <w:bookmarkStart w:id="138" w:name="_Toc182648947"/>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20</w:t>
      </w:r>
      <w:r w:rsidR="00052A4C">
        <w:fldChar w:fldCharType="end"/>
      </w:r>
      <w:r>
        <w:t xml:space="preserve"> </w:t>
      </w:r>
      <w:r w:rsidR="00E30B4B">
        <w:t>Use-case</w:t>
      </w:r>
      <w:r w:rsidR="000C5246" w:rsidRPr="001C346C">
        <w:t xml:space="preserve"> </w:t>
      </w:r>
      <w:r w:rsidR="007A3526" w:rsidRPr="00F72570">
        <w:t>Nộp bài tập</w:t>
      </w:r>
      <w:bookmarkEnd w:id="138"/>
    </w:p>
    <w:p w14:paraId="5D33762F" w14:textId="4788A379" w:rsidR="000C5246" w:rsidRPr="003853E2" w:rsidRDefault="00612111" w:rsidP="00612111">
      <w:pPr>
        <w:pStyle w:val="Bng"/>
      </w:pPr>
      <w:bookmarkStart w:id="139" w:name="_Toc182607584"/>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22</w:t>
      </w:r>
      <w:r>
        <w:fldChar w:fldCharType="end"/>
      </w:r>
      <w:r>
        <w:t xml:space="preserve"> </w:t>
      </w:r>
      <w:r w:rsidR="000C5246" w:rsidRPr="003853E2">
        <w:t xml:space="preserve">Bảng đặc tả </w:t>
      </w:r>
      <w:r w:rsidR="00E30B4B">
        <w:t>Use-case</w:t>
      </w:r>
      <w:r w:rsidR="007A3526" w:rsidRPr="003853E2">
        <w:t xml:space="preserve"> Nộp bài tập</w:t>
      </w:r>
      <w:bookmarkEnd w:id="139"/>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5E4FEE" w14:paraId="0FD13585" w14:textId="77777777" w:rsidTr="00D4364A">
        <w:tc>
          <w:tcPr>
            <w:tcW w:w="2154" w:type="dxa"/>
          </w:tcPr>
          <w:p w14:paraId="2E6E1A04" w14:textId="77777777" w:rsidR="005E4FEE" w:rsidRPr="002B0CEC" w:rsidRDefault="005E4FEE" w:rsidP="00D4364A">
            <w:pPr>
              <w:pStyle w:val="Table"/>
              <w:rPr>
                <w:b/>
                <w:bCs/>
              </w:rPr>
            </w:pPr>
            <w:r w:rsidRPr="002B0CEC">
              <w:rPr>
                <w:b/>
                <w:bCs/>
              </w:rPr>
              <w:t>ID</w:t>
            </w:r>
          </w:p>
        </w:tc>
        <w:tc>
          <w:tcPr>
            <w:tcW w:w="6947" w:type="dxa"/>
            <w:gridSpan w:val="4"/>
          </w:tcPr>
          <w:p w14:paraId="50E8D8C7" w14:textId="7B0E9876" w:rsidR="005E4FEE" w:rsidRPr="007A3526" w:rsidRDefault="00EF121A" w:rsidP="00D4364A">
            <w:pPr>
              <w:pStyle w:val="Table"/>
            </w:pPr>
            <w:r>
              <w:t>UC19</w:t>
            </w:r>
          </w:p>
        </w:tc>
      </w:tr>
      <w:tr w:rsidR="005E4FEE" w14:paraId="66AC2F4E" w14:textId="77777777" w:rsidTr="00D4364A">
        <w:tc>
          <w:tcPr>
            <w:tcW w:w="2154" w:type="dxa"/>
          </w:tcPr>
          <w:p w14:paraId="67FEE005" w14:textId="024F026C" w:rsidR="005E4FEE" w:rsidRPr="002B0CEC" w:rsidRDefault="00E30B4B" w:rsidP="00D4364A">
            <w:pPr>
              <w:pStyle w:val="Table"/>
              <w:rPr>
                <w:b/>
                <w:bCs/>
              </w:rPr>
            </w:pPr>
            <w:r>
              <w:rPr>
                <w:b/>
                <w:bCs/>
              </w:rPr>
              <w:t>Use-case</w:t>
            </w:r>
          </w:p>
        </w:tc>
        <w:tc>
          <w:tcPr>
            <w:tcW w:w="6947" w:type="dxa"/>
            <w:gridSpan w:val="4"/>
          </w:tcPr>
          <w:p w14:paraId="37E4FC34" w14:textId="5EEEF9DF" w:rsidR="005E4FEE" w:rsidRDefault="007A3526" w:rsidP="00D4364A">
            <w:pPr>
              <w:pStyle w:val="Table"/>
            </w:pPr>
            <w:r w:rsidRPr="00F72570">
              <w:t>Nộp bài tập</w:t>
            </w:r>
          </w:p>
        </w:tc>
      </w:tr>
      <w:tr w:rsidR="005E4FEE" w14:paraId="0D13538E" w14:textId="77777777" w:rsidTr="00D4364A">
        <w:tc>
          <w:tcPr>
            <w:tcW w:w="2154" w:type="dxa"/>
          </w:tcPr>
          <w:p w14:paraId="769FAA0F" w14:textId="77777777" w:rsidR="005E4FEE" w:rsidRPr="002B0CEC" w:rsidRDefault="005E4FEE" w:rsidP="00D4364A">
            <w:pPr>
              <w:pStyle w:val="Table"/>
              <w:rPr>
                <w:b/>
                <w:bCs/>
              </w:rPr>
            </w:pPr>
            <w:r w:rsidRPr="002B0CEC">
              <w:rPr>
                <w:b/>
                <w:bCs/>
              </w:rPr>
              <w:t>Sceneraio</w:t>
            </w:r>
          </w:p>
        </w:tc>
        <w:tc>
          <w:tcPr>
            <w:tcW w:w="6947" w:type="dxa"/>
            <w:gridSpan w:val="4"/>
          </w:tcPr>
          <w:p w14:paraId="664C02C6" w14:textId="2FB5F1A8" w:rsidR="005E4FEE" w:rsidRDefault="00C44752" w:rsidP="00D4364A">
            <w:pPr>
              <w:pStyle w:val="Table"/>
            </w:pPr>
            <w:r>
              <w:t>Tác nhân</w:t>
            </w:r>
            <w:r w:rsidR="0007331A" w:rsidRPr="0007331A">
              <w:t xml:space="preserve"> muốn nộp bài tập thông qua </w:t>
            </w:r>
            <w:r w:rsidR="00ED1C20">
              <w:t>website trường</w:t>
            </w:r>
            <w:r w:rsidR="0007331A" w:rsidRPr="0007331A">
              <w:t>.</w:t>
            </w:r>
          </w:p>
        </w:tc>
      </w:tr>
      <w:tr w:rsidR="005E4FEE" w14:paraId="537117FA" w14:textId="77777777" w:rsidTr="00D4364A">
        <w:tc>
          <w:tcPr>
            <w:tcW w:w="2154" w:type="dxa"/>
          </w:tcPr>
          <w:p w14:paraId="39791819" w14:textId="77777777" w:rsidR="005E4FEE" w:rsidRPr="002B0CEC" w:rsidRDefault="005E4FEE" w:rsidP="00D4364A">
            <w:pPr>
              <w:pStyle w:val="Table"/>
              <w:rPr>
                <w:b/>
                <w:bCs/>
              </w:rPr>
            </w:pPr>
            <w:r w:rsidRPr="002B0CEC">
              <w:rPr>
                <w:b/>
                <w:bCs/>
              </w:rPr>
              <w:t>Triggering Event</w:t>
            </w:r>
          </w:p>
        </w:tc>
        <w:tc>
          <w:tcPr>
            <w:tcW w:w="6947" w:type="dxa"/>
            <w:gridSpan w:val="4"/>
          </w:tcPr>
          <w:p w14:paraId="759E42AF" w14:textId="471F175B" w:rsidR="005E4FEE" w:rsidRDefault="005E4FEE" w:rsidP="00D4364A">
            <w:pPr>
              <w:pStyle w:val="Table"/>
            </w:pPr>
            <w:r>
              <w:t>N</w:t>
            </w:r>
            <w:r w:rsidRPr="0072019B">
              <w:t xml:space="preserve">hấn </w:t>
            </w:r>
            <w:r>
              <w:t>chức năng “</w:t>
            </w:r>
            <w:r w:rsidR="007A3526" w:rsidRPr="00F72570">
              <w:t>Nộp bài tập</w:t>
            </w:r>
            <w:r>
              <w:t>”</w:t>
            </w:r>
            <w:r w:rsidRPr="0072019B">
              <w:t xml:space="preserve"> trên giao diện</w:t>
            </w:r>
            <w:r w:rsidR="00B66955">
              <w:t xml:space="preserve"> website</w:t>
            </w:r>
            <w:r w:rsidRPr="0072019B">
              <w:t>.</w:t>
            </w:r>
          </w:p>
        </w:tc>
      </w:tr>
      <w:tr w:rsidR="005E4FEE" w14:paraId="21437B43" w14:textId="77777777" w:rsidTr="00D4364A">
        <w:tc>
          <w:tcPr>
            <w:tcW w:w="2154" w:type="dxa"/>
          </w:tcPr>
          <w:p w14:paraId="34B1BAF2" w14:textId="77777777" w:rsidR="005E4FEE" w:rsidRPr="002B0CEC" w:rsidRDefault="005E4FEE" w:rsidP="00D4364A">
            <w:pPr>
              <w:pStyle w:val="Table"/>
              <w:rPr>
                <w:b/>
                <w:bCs/>
              </w:rPr>
            </w:pPr>
            <w:r w:rsidRPr="002B0CEC">
              <w:rPr>
                <w:b/>
                <w:bCs/>
              </w:rPr>
              <w:t>Brief description</w:t>
            </w:r>
          </w:p>
        </w:tc>
        <w:tc>
          <w:tcPr>
            <w:tcW w:w="6947" w:type="dxa"/>
            <w:gridSpan w:val="4"/>
          </w:tcPr>
          <w:p w14:paraId="215DA9B0" w14:textId="2CE5FE1F" w:rsidR="005E4FEE" w:rsidRDefault="00DE45CF" w:rsidP="00D4364A">
            <w:pPr>
              <w:pStyle w:val="Table"/>
            </w:pPr>
            <w:r>
              <w:t xml:space="preserve">Tác nhân </w:t>
            </w:r>
            <w:r w:rsidRPr="00DE45CF">
              <w:t>sử dụng hệ thống để nộp bài tập cho giáo viên sau khi bài tập đã được đăng lên hệ thống.</w:t>
            </w:r>
          </w:p>
        </w:tc>
      </w:tr>
      <w:tr w:rsidR="00077056" w14:paraId="67434D60" w14:textId="77777777" w:rsidTr="00D4364A">
        <w:tc>
          <w:tcPr>
            <w:tcW w:w="2154" w:type="dxa"/>
          </w:tcPr>
          <w:p w14:paraId="34DC8744" w14:textId="77777777" w:rsidR="00077056" w:rsidRPr="002B0CEC" w:rsidRDefault="00077056" w:rsidP="00D4364A">
            <w:pPr>
              <w:pStyle w:val="Table"/>
              <w:rPr>
                <w:b/>
                <w:bCs/>
              </w:rPr>
            </w:pPr>
            <w:r w:rsidRPr="002B0CEC">
              <w:rPr>
                <w:b/>
                <w:bCs/>
              </w:rPr>
              <w:t>Actors</w:t>
            </w:r>
          </w:p>
        </w:tc>
        <w:tc>
          <w:tcPr>
            <w:tcW w:w="6947" w:type="dxa"/>
            <w:gridSpan w:val="4"/>
          </w:tcPr>
          <w:p w14:paraId="0B3E11F3" w14:textId="1ED47F7F" w:rsidR="00077056" w:rsidRDefault="00077056" w:rsidP="00D4364A">
            <w:pPr>
              <w:pStyle w:val="Table"/>
            </w:pPr>
            <w:r>
              <w:t>Học sinh</w:t>
            </w:r>
          </w:p>
        </w:tc>
      </w:tr>
      <w:tr w:rsidR="00077056" w14:paraId="09667078" w14:textId="77777777" w:rsidTr="00D4364A">
        <w:tc>
          <w:tcPr>
            <w:tcW w:w="2154" w:type="dxa"/>
          </w:tcPr>
          <w:p w14:paraId="1BFC3B43" w14:textId="77777777" w:rsidR="00077056" w:rsidRPr="002B0CEC" w:rsidRDefault="00077056" w:rsidP="00D4364A">
            <w:pPr>
              <w:pStyle w:val="Table"/>
              <w:rPr>
                <w:b/>
                <w:bCs/>
              </w:rPr>
            </w:pPr>
            <w:r w:rsidRPr="002B0CEC">
              <w:rPr>
                <w:b/>
                <w:bCs/>
              </w:rPr>
              <w:t>Stackholder</w:t>
            </w:r>
          </w:p>
        </w:tc>
        <w:tc>
          <w:tcPr>
            <w:tcW w:w="6947" w:type="dxa"/>
            <w:gridSpan w:val="4"/>
          </w:tcPr>
          <w:p w14:paraId="367A3595" w14:textId="195AB3F7" w:rsidR="00077056" w:rsidRDefault="00DE45CF" w:rsidP="00D4364A">
            <w:pPr>
              <w:pStyle w:val="Table"/>
            </w:pPr>
            <w:r>
              <w:t>Giáo viên</w:t>
            </w:r>
          </w:p>
        </w:tc>
      </w:tr>
      <w:tr w:rsidR="00077056" w14:paraId="643D6A7F" w14:textId="77777777" w:rsidTr="00D4364A">
        <w:tc>
          <w:tcPr>
            <w:tcW w:w="2154" w:type="dxa"/>
          </w:tcPr>
          <w:p w14:paraId="39F56F2E" w14:textId="77777777" w:rsidR="00077056" w:rsidRPr="002B0CEC" w:rsidRDefault="00077056" w:rsidP="00D4364A">
            <w:pPr>
              <w:pStyle w:val="Table"/>
              <w:rPr>
                <w:b/>
                <w:bCs/>
              </w:rPr>
            </w:pPr>
            <w:r w:rsidRPr="002B0CEC">
              <w:rPr>
                <w:b/>
                <w:bCs/>
              </w:rPr>
              <w:t>Preconditions</w:t>
            </w:r>
          </w:p>
        </w:tc>
        <w:tc>
          <w:tcPr>
            <w:tcW w:w="6947" w:type="dxa"/>
            <w:gridSpan w:val="4"/>
          </w:tcPr>
          <w:p w14:paraId="3EF7EF80" w14:textId="3AD30BD9" w:rsidR="00077056" w:rsidRDefault="0007331A" w:rsidP="00D4364A">
            <w:pPr>
              <w:pStyle w:val="Table"/>
            </w:pPr>
            <w:r>
              <w:t xml:space="preserve">- </w:t>
            </w:r>
            <w:r w:rsidR="00C44752">
              <w:t>Tác nhân</w:t>
            </w:r>
            <w:r w:rsidRPr="0007331A">
              <w:t xml:space="preserve"> đã đăng nhập thành công vào hệ thống.</w:t>
            </w:r>
          </w:p>
          <w:p w14:paraId="17B70B69" w14:textId="70208DE6" w:rsidR="0007331A" w:rsidRDefault="0007331A" w:rsidP="00052A4C">
            <w:pPr>
              <w:pStyle w:val="Table"/>
              <w:spacing w:before="0"/>
            </w:pPr>
            <w:r>
              <w:t>- Bài tập đã được giáo viên đăng trên hệ thống.</w:t>
            </w:r>
          </w:p>
        </w:tc>
      </w:tr>
      <w:tr w:rsidR="005E4FEE" w14:paraId="3574618E" w14:textId="77777777" w:rsidTr="00D4364A">
        <w:tc>
          <w:tcPr>
            <w:tcW w:w="2154" w:type="dxa"/>
          </w:tcPr>
          <w:p w14:paraId="232B828C" w14:textId="4F379948" w:rsidR="005E4FEE" w:rsidRPr="002B0CEC" w:rsidRDefault="0007331A" w:rsidP="00D4364A">
            <w:pPr>
              <w:pStyle w:val="Table"/>
              <w:rPr>
                <w:b/>
                <w:bCs/>
              </w:rPr>
            </w:pPr>
            <w:r w:rsidRPr="002B0CEC">
              <w:rPr>
                <w:b/>
                <w:bCs/>
              </w:rPr>
              <w:t>Post</w:t>
            </w:r>
            <w:r w:rsidR="005E4FEE" w:rsidRPr="002B0CEC">
              <w:rPr>
                <w:b/>
                <w:bCs/>
              </w:rPr>
              <w:t>conditions</w:t>
            </w:r>
          </w:p>
        </w:tc>
        <w:tc>
          <w:tcPr>
            <w:tcW w:w="6947" w:type="dxa"/>
            <w:gridSpan w:val="4"/>
          </w:tcPr>
          <w:p w14:paraId="0E219E80" w14:textId="269DC123" w:rsidR="0007331A" w:rsidRPr="0007331A" w:rsidRDefault="0007331A" w:rsidP="00D4364A">
            <w:pPr>
              <w:pStyle w:val="Table"/>
            </w:pPr>
            <w:r>
              <w:t>- Bài tập được nộp thành công và lưu trữ trong hệ thống.</w:t>
            </w:r>
          </w:p>
          <w:p w14:paraId="573C0ABA" w14:textId="08A8AD2E" w:rsidR="005E4FEE" w:rsidRDefault="0007331A" w:rsidP="00052A4C">
            <w:pPr>
              <w:pStyle w:val="Table"/>
              <w:spacing w:before="0"/>
            </w:pPr>
            <w:r>
              <w:t>- Hệ thống ghi lại thời gian nộp bài và cập nhật trạng thái bài tập</w:t>
            </w:r>
            <w:r w:rsidR="00DE45CF" w:rsidRPr="00DE45CF">
              <w:t xml:space="preserve"> là </w:t>
            </w:r>
            <w:r w:rsidR="00DE45CF">
              <w:t>“</w:t>
            </w:r>
            <w:r w:rsidR="00DE45CF" w:rsidRPr="00DE45CF">
              <w:t xml:space="preserve">Đã </w:t>
            </w:r>
            <w:r w:rsidR="00DE45CF">
              <w:t>nộp”</w:t>
            </w:r>
            <w:r w:rsidR="00DE45CF" w:rsidRPr="00DE45CF">
              <w:t>.</w:t>
            </w:r>
          </w:p>
        </w:tc>
      </w:tr>
      <w:tr w:rsidR="005E4FEE" w14:paraId="2E3F2AAE" w14:textId="77777777" w:rsidTr="00D4364A">
        <w:trPr>
          <w:trHeight w:val="285"/>
        </w:trPr>
        <w:tc>
          <w:tcPr>
            <w:tcW w:w="2154" w:type="dxa"/>
            <w:vMerge w:val="restart"/>
          </w:tcPr>
          <w:p w14:paraId="4CCF5236" w14:textId="77777777" w:rsidR="005E4FEE" w:rsidRPr="002B0CEC" w:rsidRDefault="005E4FEE" w:rsidP="00D4364A">
            <w:pPr>
              <w:pStyle w:val="Table"/>
              <w:rPr>
                <w:b/>
                <w:bCs/>
              </w:rPr>
            </w:pPr>
            <w:r w:rsidRPr="002B0CEC">
              <w:rPr>
                <w:b/>
                <w:bCs/>
              </w:rPr>
              <w:lastRenderedPageBreak/>
              <w:t>Flow of activities</w:t>
            </w:r>
          </w:p>
        </w:tc>
        <w:tc>
          <w:tcPr>
            <w:tcW w:w="3473" w:type="dxa"/>
            <w:gridSpan w:val="2"/>
          </w:tcPr>
          <w:p w14:paraId="4891C259" w14:textId="77777777" w:rsidR="005E4FEE" w:rsidRPr="002B0CEC" w:rsidRDefault="005E4FEE" w:rsidP="002B0CEC">
            <w:pPr>
              <w:pStyle w:val="Table"/>
              <w:jc w:val="center"/>
              <w:rPr>
                <w:b/>
                <w:bCs/>
              </w:rPr>
            </w:pPr>
            <w:r w:rsidRPr="002B0CEC">
              <w:rPr>
                <w:b/>
                <w:bCs/>
              </w:rPr>
              <w:t>Actor</w:t>
            </w:r>
          </w:p>
        </w:tc>
        <w:tc>
          <w:tcPr>
            <w:tcW w:w="3474" w:type="dxa"/>
            <w:gridSpan w:val="2"/>
          </w:tcPr>
          <w:p w14:paraId="1AD9BD48" w14:textId="77777777" w:rsidR="005E4FEE" w:rsidRPr="002B0CEC" w:rsidRDefault="005E4FEE" w:rsidP="002B0CEC">
            <w:pPr>
              <w:pStyle w:val="Table"/>
              <w:jc w:val="center"/>
              <w:rPr>
                <w:b/>
                <w:bCs/>
              </w:rPr>
            </w:pPr>
            <w:r w:rsidRPr="002B0CEC">
              <w:rPr>
                <w:b/>
                <w:bCs/>
              </w:rPr>
              <w:t>System</w:t>
            </w:r>
          </w:p>
        </w:tc>
      </w:tr>
      <w:tr w:rsidR="00DE45CF" w14:paraId="059B74E3" w14:textId="77777777" w:rsidTr="00D4364A">
        <w:trPr>
          <w:trHeight w:val="285"/>
        </w:trPr>
        <w:tc>
          <w:tcPr>
            <w:tcW w:w="2154" w:type="dxa"/>
            <w:vMerge/>
          </w:tcPr>
          <w:p w14:paraId="48551F8A" w14:textId="77777777" w:rsidR="00DE45CF" w:rsidRPr="002B0CEC" w:rsidRDefault="00DE45CF" w:rsidP="00DE45CF">
            <w:pPr>
              <w:pStyle w:val="Table"/>
              <w:rPr>
                <w:b/>
                <w:bCs/>
              </w:rPr>
            </w:pPr>
          </w:p>
        </w:tc>
        <w:tc>
          <w:tcPr>
            <w:tcW w:w="3473" w:type="dxa"/>
            <w:gridSpan w:val="2"/>
          </w:tcPr>
          <w:p w14:paraId="67C8D148" w14:textId="77777777" w:rsidR="00DE45CF" w:rsidRPr="00DB50F4" w:rsidRDefault="00DE45CF" w:rsidP="00DE45CF">
            <w:pPr>
              <w:pStyle w:val="Table"/>
            </w:pPr>
            <w:r>
              <w:t>1. Đ</w:t>
            </w:r>
            <w:r w:rsidRPr="00DB50F4">
              <w:t>ăng nhập vào hệ thống.</w:t>
            </w:r>
          </w:p>
          <w:p w14:paraId="1E11B63D" w14:textId="77777777" w:rsidR="00DE45CF" w:rsidRDefault="00DE45CF" w:rsidP="00DE45CF">
            <w:pPr>
              <w:pStyle w:val="Table"/>
              <w:spacing w:before="0"/>
            </w:pPr>
          </w:p>
          <w:p w14:paraId="2888F809" w14:textId="77777777" w:rsidR="00DE45CF" w:rsidRDefault="00DE45CF" w:rsidP="00DE45CF">
            <w:pPr>
              <w:pStyle w:val="Table"/>
              <w:spacing w:before="0"/>
            </w:pPr>
          </w:p>
          <w:p w14:paraId="29A03BC0" w14:textId="77777777" w:rsidR="00DE45CF" w:rsidRDefault="00DE45CF" w:rsidP="00DE45CF">
            <w:pPr>
              <w:pStyle w:val="Table"/>
              <w:spacing w:before="0"/>
            </w:pPr>
            <w:r>
              <w:t xml:space="preserve">2. </w:t>
            </w:r>
            <w:r w:rsidRPr="00DE45CF">
              <w:t>Nhấn vào chức năng “</w:t>
            </w:r>
            <w:r>
              <w:t>Bài tập”</w:t>
            </w:r>
          </w:p>
          <w:p w14:paraId="5656C25D" w14:textId="77777777" w:rsidR="00DE45CF" w:rsidRDefault="00DE45CF" w:rsidP="00DE45CF">
            <w:pPr>
              <w:pStyle w:val="Table"/>
              <w:spacing w:before="0"/>
            </w:pPr>
          </w:p>
          <w:p w14:paraId="0320FD5C" w14:textId="5BEABF50" w:rsidR="00DE45CF" w:rsidRDefault="00DE45CF" w:rsidP="00DE45CF">
            <w:pPr>
              <w:pStyle w:val="Table"/>
              <w:spacing w:before="0"/>
            </w:pPr>
            <w:r w:rsidRPr="00DE45CF">
              <w:t>3. Chọn bài tập cần nộp từ danh sách</w:t>
            </w:r>
            <w:r>
              <w:t xml:space="preserve"> và nhấn “Nộp bài tập”.</w:t>
            </w:r>
          </w:p>
          <w:p w14:paraId="04A7D22B" w14:textId="23A46646" w:rsidR="00DE45CF" w:rsidRDefault="00DE45CF" w:rsidP="00DE45CF">
            <w:pPr>
              <w:pStyle w:val="Table"/>
              <w:spacing w:before="0"/>
            </w:pPr>
            <w:r w:rsidRPr="00DE45CF">
              <w:t>4. Tải tệp bài làm lên hệ thống.</w:t>
            </w:r>
          </w:p>
        </w:tc>
        <w:tc>
          <w:tcPr>
            <w:tcW w:w="3474" w:type="dxa"/>
            <w:gridSpan w:val="2"/>
          </w:tcPr>
          <w:p w14:paraId="74F45994" w14:textId="77777777" w:rsidR="00DE45CF" w:rsidRDefault="00DE45CF" w:rsidP="00DE45CF">
            <w:pPr>
              <w:pStyle w:val="Table"/>
            </w:pPr>
            <w:r>
              <w:t>1.1 Xác thực tài khoản có trong cơ sở dữ liệu.</w:t>
            </w:r>
          </w:p>
          <w:p w14:paraId="5D1D84EA" w14:textId="77777777" w:rsidR="00DE45CF" w:rsidRDefault="00DE45CF" w:rsidP="00DE45CF">
            <w:pPr>
              <w:pStyle w:val="Table"/>
              <w:spacing w:before="0"/>
            </w:pPr>
            <w:r>
              <w:t>1.2 Trả về kết quả đăng nhập.</w:t>
            </w:r>
          </w:p>
          <w:p w14:paraId="4BCF8F79" w14:textId="4BD24200" w:rsidR="00DE45CF" w:rsidRPr="00DB50F4" w:rsidRDefault="00DE45CF" w:rsidP="00DE45CF">
            <w:pPr>
              <w:pStyle w:val="Table"/>
              <w:spacing w:before="0"/>
            </w:pPr>
            <w:r>
              <w:t xml:space="preserve">2. </w:t>
            </w:r>
            <w:r w:rsidRPr="00EF0823">
              <w:t xml:space="preserve">Chuyển đến giao diện </w:t>
            </w:r>
            <w:r>
              <w:t>Bài tập</w:t>
            </w:r>
            <w:r w:rsidRPr="00EF0823">
              <w:t xml:space="preserve"> và hiển thị danh sách </w:t>
            </w:r>
            <w:r>
              <w:t>bài tập</w:t>
            </w:r>
            <w:r w:rsidRPr="00EF0823">
              <w:t xml:space="preserve"> hiện có</w:t>
            </w:r>
            <w:r w:rsidRPr="0031140B">
              <w:t>.</w:t>
            </w:r>
          </w:p>
          <w:p w14:paraId="5080F27A" w14:textId="77777777" w:rsidR="00DE45CF" w:rsidRDefault="00DE45CF" w:rsidP="00DE45CF">
            <w:pPr>
              <w:pStyle w:val="Table"/>
              <w:spacing w:before="0"/>
            </w:pPr>
            <w:r w:rsidRPr="00DE45CF">
              <w:t>3.1 Hiển thị chi tiết bài tập và yêu cầu nộp.</w:t>
            </w:r>
          </w:p>
          <w:p w14:paraId="7DE31A9E" w14:textId="77777777" w:rsidR="00DE45CF" w:rsidRDefault="00DE45CF" w:rsidP="00DE45CF">
            <w:pPr>
              <w:pStyle w:val="Table"/>
              <w:spacing w:before="0"/>
            </w:pPr>
            <w:r>
              <w:t>4.1 Kiểm tra định dạng và dung lượng tệp.</w:t>
            </w:r>
          </w:p>
          <w:p w14:paraId="0C81199C" w14:textId="77777777" w:rsidR="00DE45CF" w:rsidRDefault="00DE45CF" w:rsidP="00DE45CF">
            <w:pPr>
              <w:pStyle w:val="Table"/>
              <w:spacing w:before="0"/>
            </w:pPr>
            <w:r>
              <w:t>4.2 Lưu trữ bài làm vào hệ thống và ghi nhận thời gian nộp.</w:t>
            </w:r>
          </w:p>
          <w:p w14:paraId="353677B7" w14:textId="4FC0330A" w:rsidR="00DE45CF" w:rsidRDefault="00DE45CF" w:rsidP="00DE45CF">
            <w:pPr>
              <w:pStyle w:val="Table"/>
              <w:spacing w:before="0"/>
            </w:pPr>
            <w:r>
              <w:t>4.3 Cập nhật trạng thái bài tập và xác nhận nộp thành công.</w:t>
            </w:r>
          </w:p>
        </w:tc>
      </w:tr>
      <w:tr w:rsidR="005E4FEE" w14:paraId="3A58D08B" w14:textId="77777777" w:rsidTr="00D4364A">
        <w:tc>
          <w:tcPr>
            <w:tcW w:w="2154" w:type="dxa"/>
          </w:tcPr>
          <w:p w14:paraId="37DFCDEE" w14:textId="77777777" w:rsidR="005E4FEE" w:rsidRPr="002B0CEC" w:rsidRDefault="005E4FEE" w:rsidP="00D4364A">
            <w:pPr>
              <w:pStyle w:val="Table"/>
              <w:rPr>
                <w:b/>
                <w:bCs/>
              </w:rPr>
            </w:pPr>
            <w:r w:rsidRPr="002B0CEC">
              <w:rPr>
                <w:b/>
                <w:bCs/>
              </w:rPr>
              <w:t>Exception</w:t>
            </w:r>
          </w:p>
        </w:tc>
        <w:tc>
          <w:tcPr>
            <w:tcW w:w="6947" w:type="dxa"/>
            <w:gridSpan w:val="4"/>
            <w:vAlign w:val="center"/>
          </w:tcPr>
          <w:p w14:paraId="1FEBF669" w14:textId="4D18BF49" w:rsidR="005E4FEE" w:rsidRDefault="00DE45CF" w:rsidP="00D4364A">
            <w:pPr>
              <w:pStyle w:val="Table"/>
            </w:pPr>
            <w:r>
              <w:t xml:space="preserve">4.1a </w:t>
            </w:r>
            <w:r w:rsidRPr="00DE45CF">
              <w:t>Nếu tệp tải lên không đúng định dạng hoặc vượt quá dung lượng cho phép, hệ thống sẽ hiển thị thông báo lỗi và yêu cầu học sinh thử lại.</w:t>
            </w:r>
          </w:p>
        </w:tc>
      </w:tr>
      <w:tr w:rsidR="005E4FEE" w14:paraId="06B78374" w14:textId="77777777" w:rsidTr="00D4364A">
        <w:tc>
          <w:tcPr>
            <w:tcW w:w="9101" w:type="dxa"/>
            <w:gridSpan w:val="5"/>
          </w:tcPr>
          <w:p w14:paraId="7C453963" w14:textId="77777777" w:rsidR="005E4FEE" w:rsidRPr="002B0CEC" w:rsidRDefault="005E4FEE" w:rsidP="00D4364A">
            <w:pPr>
              <w:pStyle w:val="Table"/>
              <w:rPr>
                <w:b/>
                <w:bCs/>
              </w:rPr>
            </w:pPr>
            <w:r w:rsidRPr="002B0CEC">
              <w:rPr>
                <w:b/>
                <w:bCs/>
              </w:rPr>
              <w:t>Summary</w:t>
            </w:r>
          </w:p>
        </w:tc>
      </w:tr>
      <w:tr w:rsidR="005E4FEE" w14:paraId="40935452" w14:textId="77777777" w:rsidTr="00D4364A">
        <w:tc>
          <w:tcPr>
            <w:tcW w:w="2154" w:type="dxa"/>
          </w:tcPr>
          <w:p w14:paraId="493AAF9D" w14:textId="77777777" w:rsidR="005E4FEE" w:rsidRPr="002B0CEC" w:rsidRDefault="005E4FEE" w:rsidP="002B0CEC">
            <w:pPr>
              <w:pStyle w:val="Table"/>
              <w:jc w:val="center"/>
              <w:rPr>
                <w:b/>
                <w:bCs/>
              </w:rPr>
            </w:pPr>
            <w:r w:rsidRPr="002B0CEC">
              <w:rPr>
                <w:b/>
                <w:bCs/>
              </w:rPr>
              <w:t>Inputs</w:t>
            </w:r>
          </w:p>
        </w:tc>
        <w:tc>
          <w:tcPr>
            <w:tcW w:w="2343" w:type="dxa"/>
          </w:tcPr>
          <w:p w14:paraId="6B6FF5E5" w14:textId="77777777" w:rsidR="005E4FEE" w:rsidRPr="002B0CEC" w:rsidRDefault="005E4FEE" w:rsidP="002B0CEC">
            <w:pPr>
              <w:pStyle w:val="Table"/>
              <w:jc w:val="center"/>
              <w:rPr>
                <w:b/>
                <w:bCs/>
              </w:rPr>
            </w:pPr>
            <w:r w:rsidRPr="002B0CEC">
              <w:rPr>
                <w:b/>
                <w:bCs/>
              </w:rPr>
              <w:t>Source</w:t>
            </w:r>
          </w:p>
        </w:tc>
        <w:tc>
          <w:tcPr>
            <w:tcW w:w="2334" w:type="dxa"/>
            <w:gridSpan w:val="2"/>
          </w:tcPr>
          <w:p w14:paraId="4139468E" w14:textId="77777777" w:rsidR="005E4FEE" w:rsidRPr="002B0CEC" w:rsidRDefault="005E4FEE" w:rsidP="002B0CEC">
            <w:pPr>
              <w:pStyle w:val="Table"/>
              <w:jc w:val="center"/>
              <w:rPr>
                <w:b/>
                <w:bCs/>
              </w:rPr>
            </w:pPr>
            <w:r w:rsidRPr="002B0CEC">
              <w:rPr>
                <w:b/>
                <w:bCs/>
              </w:rPr>
              <w:t>Outputs</w:t>
            </w:r>
          </w:p>
        </w:tc>
        <w:tc>
          <w:tcPr>
            <w:tcW w:w="2270" w:type="dxa"/>
          </w:tcPr>
          <w:p w14:paraId="4D5492DF" w14:textId="77777777" w:rsidR="005E4FEE" w:rsidRPr="002B0CEC" w:rsidRDefault="005E4FEE" w:rsidP="002B0CEC">
            <w:pPr>
              <w:pStyle w:val="Table"/>
              <w:jc w:val="center"/>
              <w:rPr>
                <w:b/>
                <w:bCs/>
              </w:rPr>
            </w:pPr>
            <w:r w:rsidRPr="002B0CEC">
              <w:rPr>
                <w:b/>
                <w:bCs/>
              </w:rPr>
              <w:t>Destination</w:t>
            </w:r>
          </w:p>
        </w:tc>
      </w:tr>
      <w:tr w:rsidR="005E4FEE" w14:paraId="4785F4C7" w14:textId="77777777" w:rsidTr="00D4364A">
        <w:tc>
          <w:tcPr>
            <w:tcW w:w="2154" w:type="dxa"/>
          </w:tcPr>
          <w:p w14:paraId="6F16A96C" w14:textId="0E013380" w:rsidR="005E4FEE" w:rsidRPr="003230A8" w:rsidRDefault="005C06A1" w:rsidP="00DE45CF">
            <w:pPr>
              <w:pStyle w:val="Table"/>
            </w:pPr>
            <w:r>
              <w:t>Thông tin</w:t>
            </w:r>
            <w:r w:rsidR="00DE45CF" w:rsidRPr="00DE45CF">
              <w:t xml:space="preserve"> bài tập</w:t>
            </w:r>
          </w:p>
        </w:tc>
        <w:tc>
          <w:tcPr>
            <w:tcW w:w="2343" w:type="dxa"/>
          </w:tcPr>
          <w:p w14:paraId="51BCE0B7" w14:textId="007C9D1B" w:rsidR="00DE45CF" w:rsidRDefault="00E071E3" w:rsidP="00DE45CF">
            <w:pPr>
              <w:pStyle w:val="Table"/>
            </w:pPr>
            <w:r>
              <w:t xml:space="preserve">Bảng </w:t>
            </w:r>
            <w:r w:rsidR="00DE45CF">
              <w:t>Student</w:t>
            </w:r>
          </w:p>
          <w:p w14:paraId="536E9A0E" w14:textId="1F8532C2" w:rsidR="00DE45CF" w:rsidRPr="003230A8" w:rsidRDefault="00E071E3" w:rsidP="00DE45CF">
            <w:pPr>
              <w:pStyle w:val="Table"/>
              <w:spacing w:before="0"/>
            </w:pPr>
            <w:r>
              <w:t xml:space="preserve">Bảng </w:t>
            </w:r>
            <w:r w:rsidR="005C06A1">
              <w:t>Exercise</w:t>
            </w:r>
          </w:p>
        </w:tc>
        <w:tc>
          <w:tcPr>
            <w:tcW w:w="2334" w:type="dxa"/>
            <w:gridSpan w:val="2"/>
          </w:tcPr>
          <w:p w14:paraId="5518F4CF" w14:textId="7164C05E" w:rsidR="005E4FEE" w:rsidRPr="003230A8" w:rsidRDefault="00DE45CF" w:rsidP="00DE45CF">
            <w:pPr>
              <w:pStyle w:val="Table"/>
            </w:pPr>
            <w:r w:rsidRPr="00DE45CF">
              <w:t>Thời gian nộp, trạng thái bài tập</w:t>
            </w:r>
          </w:p>
        </w:tc>
        <w:tc>
          <w:tcPr>
            <w:tcW w:w="2270" w:type="dxa"/>
          </w:tcPr>
          <w:p w14:paraId="39748E5A" w14:textId="614C60E8" w:rsidR="005E4FEE" w:rsidRPr="003230A8" w:rsidRDefault="00DE45CF" w:rsidP="00DE45CF">
            <w:pPr>
              <w:pStyle w:val="Table"/>
            </w:pPr>
            <w:r w:rsidRPr="00DE45CF">
              <w:t>Hệ thống</w:t>
            </w:r>
          </w:p>
        </w:tc>
      </w:tr>
    </w:tbl>
    <w:p w14:paraId="0E3B4251" w14:textId="77777777" w:rsidR="00F72570" w:rsidRPr="00F72570" w:rsidRDefault="00F72570" w:rsidP="00C37F4E"/>
    <w:p w14:paraId="115FF963" w14:textId="77777777" w:rsidR="005E4FEE" w:rsidRDefault="005E4FEE" w:rsidP="00C37F4E">
      <w:r>
        <w:br w:type="page"/>
      </w:r>
    </w:p>
    <w:p w14:paraId="02797828" w14:textId="1A7F28A9" w:rsidR="00F72570" w:rsidRPr="00F72570" w:rsidRDefault="00E30B4B" w:rsidP="004601A2">
      <w:pPr>
        <w:pStyle w:val="Heading4"/>
      </w:pPr>
      <w:bookmarkStart w:id="140" w:name="_Toc182649163"/>
      <w:r>
        <w:lastRenderedPageBreak/>
        <w:t>Use-case</w:t>
      </w:r>
      <w:r w:rsidR="00F72570" w:rsidRPr="00845E13">
        <w:t xml:space="preserve"> </w:t>
      </w:r>
      <w:r w:rsidR="007A3526" w:rsidRPr="00F72570">
        <w:t>Hủy bài tập</w:t>
      </w:r>
      <w:bookmarkEnd w:id="140"/>
    </w:p>
    <w:p w14:paraId="42C1BEDD" w14:textId="0861186A" w:rsidR="000C5246" w:rsidRPr="00DE45CF" w:rsidRDefault="00DE45CF" w:rsidP="00DE45CF">
      <w:pPr>
        <w:spacing w:line="240" w:lineRule="auto"/>
        <w:ind w:firstLine="0"/>
        <w:jc w:val="center"/>
        <w:rPr>
          <w:sz w:val="24"/>
          <w:szCs w:val="24"/>
          <w:lang w:eastAsia="vi-VN"/>
        </w:rPr>
      </w:pPr>
      <w:r w:rsidRPr="00DE45CF">
        <w:rPr>
          <w:noProof/>
          <w:sz w:val="24"/>
          <w:szCs w:val="24"/>
          <w:lang w:eastAsia="vi-VN"/>
        </w:rPr>
        <w:drawing>
          <wp:inline distT="0" distB="0" distL="0" distR="0" wp14:anchorId="6201E5B6" wp14:editId="6BB2691A">
            <wp:extent cx="4284000" cy="2051641"/>
            <wp:effectExtent l="0" t="0" r="0" b="0"/>
            <wp:docPr id="15925764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425"/>
                    <a:stretch/>
                  </pic:blipFill>
                  <pic:spPr bwMode="auto">
                    <a:xfrm>
                      <a:off x="0" y="0"/>
                      <a:ext cx="4284000" cy="2051641"/>
                    </a:xfrm>
                    <a:prstGeom prst="rect">
                      <a:avLst/>
                    </a:prstGeom>
                    <a:noFill/>
                    <a:ln>
                      <a:noFill/>
                    </a:ln>
                    <a:extLst>
                      <a:ext uri="{53640926-AAD7-44D8-BBD7-CCE9431645EC}">
                        <a14:shadowObscured xmlns:a14="http://schemas.microsoft.com/office/drawing/2010/main"/>
                      </a:ext>
                    </a:extLst>
                  </pic:spPr>
                </pic:pic>
              </a:graphicData>
            </a:graphic>
          </wp:inline>
        </w:drawing>
      </w:r>
    </w:p>
    <w:p w14:paraId="1DC3EAF2" w14:textId="44A2D634" w:rsidR="000C5246" w:rsidRPr="000C5246" w:rsidRDefault="00612111" w:rsidP="00612111">
      <w:pPr>
        <w:pStyle w:val="Caption"/>
      </w:pPr>
      <w:bookmarkStart w:id="141" w:name="_Toc182648948"/>
      <w:r>
        <w:t xml:space="preserve">Hình </w:t>
      </w:r>
      <w:r w:rsidR="00052A4C">
        <w:fldChar w:fldCharType="begin"/>
      </w:r>
      <w:r w:rsidR="00052A4C">
        <w:instrText xml:space="preserve"> STYLEREF 1 \s </w:instrText>
      </w:r>
      <w:r w:rsidR="00052A4C">
        <w:fldChar w:fldCharType="separate"/>
      </w:r>
      <w:r w:rsidR="006A0825">
        <w:rPr>
          <w:noProof/>
        </w:rPr>
        <w:t>2</w:t>
      </w:r>
      <w:r w:rsidR="00052A4C">
        <w:fldChar w:fldCharType="end"/>
      </w:r>
      <w:r w:rsidR="00052A4C">
        <w:t>.</w:t>
      </w:r>
      <w:r w:rsidR="00052A4C">
        <w:fldChar w:fldCharType="begin"/>
      </w:r>
      <w:r w:rsidR="00052A4C">
        <w:instrText xml:space="preserve"> SEQ Hình \* ARABIC \s 1 </w:instrText>
      </w:r>
      <w:r w:rsidR="00052A4C">
        <w:fldChar w:fldCharType="separate"/>
      </w:r>
      <w:r w:rsidR="006A0825">
        <w:rPr>
          <w:noProof/>
        </w:rPr>
        <w:t>21</w:t>
      </w:r>
      <w:r w:rsidR="00052A4C">
        <w:fldChar w:fldCharType="end"/>
      </w:r>
      <w:r w:rsidR="000C5246" w:rsidRPr="001C346C">
        <w:t xml:space="preserve"> </w:t>
      </w:r>
      <w:r w:rsidR="00E30B4B">
        <w:t>Use-case</w:t>
      </w:r>
      <w:r w:rsidR="000C5246" w:rsidRPr="001C346C">
        <w:t xml:space="preserve"> </w:t>
      </w:r>
      <w:r w:rsidR="007A3526" w:rsidRPr="00F72570">
        <w:t>Hủy bài tập</w:t>
      </w:r>
      <w:bookmarkEnd w:id="141"/>
    </w:p>
    <w:p w14:paraId="02ACCFCA" w14:textId="3E3F8F87" w:rsidR="00F72570" w:rsidRPr="003853E2" w:rsidRDefault="00612111" w:rsidP="00612111">
      <w:pPr>
        <w:pStyle w:val="Bng"/>
      </w:pPr>
      <w:bookmarkStart w:id="142" w:name="_Toc182607585"/>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23</w:t>
      </w:r>
      <w:r>
        <w:fldChar w:fldCharType="end"/>
      </w:r>
      <w:r>
        <w:t xml:space="preserve"> </w:t>
      </w:r>
      <w:r w:rsidR="000C5246" w:rsidRPr="003853E2">
        <w:t xml:space="preserve">Bảng đặc tả </w:t>
      </w:r>
      <w:r w:rsidR="00E30B4B">
        <w:t>Use-case</w:t>
      </w:r>
      <w:r w:rsidR="007A3526" w:rsidRPr="003853E2">
        <w:t xml:space="preserve"> Hủy bài tập</w:t>
      </w:r>
      <w:bookmarkEnd w:id="142"/>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5E4FEE" w14:paraId="3D366FBB" w14:textId="77777777" w:rsidTr="00D4364A">
        <w:tc>
          <w:tcPr>
            <w:tcW w:w="2154" w:type="dxa"/>
          </w:tcPr>
          <w:p w14:paraId="6079E29E" w14:textId="77777777" w:rsidR="005E4FEE" w:rsidRPr="002B0CEC" w:rsidRDefault="005E4FEE" w:rsidP="00D4364A">
            <w:pPr>
              <w:pStyle w:val="Table"/>
              <w:rPr>
                <w:b/>
                <w:bCs/>
              </w:rPr>
            </w:pPr>
            <w:r w:rsidRPr="002B0CEC">
              <w:rPr>
                <w:b/>
                <w:bCs/>
              </w:rPr>
              <w:t>ID</w:t>
            </w:r>
          </w:p>
        </w:tc>
        <w:tc>
          <w:tcPr>
            <w:tcW w:w="6947" w:type="dxa"/>
            <w:gridSpan w:val="4"/>
          </w:tcPr>
          <w:p w14:paraId="3EF7A309" w14:textId="3B8505BB" w:rsidR="005E4FEE" w:rsidRPr="007A3526" w:rsidRDefault="00EF121A" w:rsidP="00D4364A">
            <w:pPr>
              <w:pStyle w:val="Table"/>
            </w:pPr>
            <w:r>
              <w:t>UC20</w:t>
            </w:r>
          </w:p>
        </w:tc>
      </w:tr>
      <w:tr w:rsidR="005E4FEE" w14:paraId="4792AD5B" w14:textId="77777777" w:rsidTr="00D4364A">
        <w:tc>
          <w:tcPr>
            <w:tcW w:w="2154" w:type="dxa"/>
          </w:tcPr>
          <w:p w14:paraId="6C691C24" w14:textId="295A799C" w:rsidR="005E4FEE" w:rsidRPr="002B0CEC" w:rsidRDefault="00E30B4B" w:rsidP="00D4364A">
            <w:pPr>
              <w:pStyle w:val="Table"/>
              <w:rPr>
                <w:b/>
                <w:bCs/>
              </w:rPr>
            </w:pPr>
            <w:r>
              <w:rPr>
                <w:b/>
                <w:bCs/>
              </w:rPr>
              <w:t>Use-case</w:t>
            </w:r>
          </w:p>
        </w:tc>
        <w:tc>
          <w:tcPr>
            <w:tcW w:w="6947" w:type="dxa"/>
            <w:gridSpan w:val="4"/>
          </w:tcPr>
          <w:p w14:paraId="17698EA9" w14:textId="00F3398E" w:rsidR="005E4FEE" w:rsidRDefault="007A3526" w:rsidP="00D4364A">
            <w:pPr>
              <w:pStyle w:val="Table"/>
            </w:pPr>
            <w:r w:rsidRPr="00F72570">
              <w:t>Hủy bài tập</w:t>
            </w:r>
          </w:p>
        </w:tc>
      </w:tr>
      <w:tr w:rsidR="005E4FEE" w14:paraId="5BFA7090" w14:textId="77777777" w:rsidTr="00D4364A">
        <w:tc>
          <w:tcPr>
            <w:tcW w:w="2154" w:type="dxa"/>
          </w:tcPr>
          <w:p w14:paraId="61114C3B" w14:textId="77777777" w:rsidR="005E4FEE" w:rsidRPr="002B0CEC" w:rsidRDefault="005E4FEE" w:rsidP="00D4364A">
            <w:pPr>
              <w:pStyle w:val="Table"/>
              <w:rPr>
                <w:b/>
                <w:bCs/>
              </w:rPr>
            </w:pPr>
            <w:r w:rsidRPr="002B0CEC">
              <w:rPr>
                <w:b/>
                <w:bCs/>
              </w:rPr>
              <w:t>Sceneraio</w:t>
            </w:r>
          </w:p>
        </w:tc>
        <w:tc>
          <w:tcPr>
            <w:tcW w:w="6947" w:type="dxa"/>
            <w:gridSpan w:val="4"/>
          </w:tcPr>
          <w:p w14:paraId="6FA65AE8" w14:textId="57460B61" w:rsidR="005E4FEE" w:rsidRDefault="00C44752" w:rsidP="00D4364A">
            <w:pPr>
              <w:pStyle w:val="Table"/>
            </w:pPr>
            <w:r>
              <w:t xml:space="preserve">Tác nhân </w:t>
            </w:r>
            <w:r w:rsidR="00DE45CF" w:rsidRPr="00DE45CF">
              <w:t xml:space="preserve">muốn hủy bài tập đã nộp </w:t>
            </w:r>
            <w:r w:rsidR="00ED1C20" w:rsidRPr="0007331A">
              <w:t xml:space="preserve">thông qua </w:t>
            </w:r>
            <w:r w:rsidR="00ED1C20">
              <w:t>website trường</w:t>
            </w:r>
            <w:r w:rsidR="00DE45CF">
              <w:t>.</w:t>
            </w:r>
          </w:p>
        </w:tc>
      </w:tr>
      <w:tr w:rsidR="005E4FEE" w14:paraId="4249AC01" w14:textId="77777777" w:rsidTr="00D4364A">
        <w:tc>
          <w:tcPr>
            <w:tcW w:w="2154" w:type="dxa"/>
          </w:tcPr>
          <w:p w14:paraId="31BD2EF0" w14:textId="77777777" w:rsidR="005E4FEE" w:rsidRPr="002B0CEC" w:rsidRDefault="005E4FEE" w:rsidP="00D4364A">
            <w:pPr>
              <w:pStyle w:val="Table"/>
              <w:rPr>
                <w:b/>
                <w:bCs/>
              </w:rPr>
            </w:pPr>
            <w:r w:rsidRPr="002B0CEC">
              <w:rPr>
                <w:b/>
                <w:bCs/>
              </w:rPr>
              <w:t>Triggering Event</w:t>
            </w:r>
          </w:p>
        </w:tc>
        <w:tc>
          <w:tcPr>
            <w:tcW w:w="6947" w:type="dxa"/>
            <w:gridSpan w:val="4"/>
          </w:tcPr>
          <w:p w14:paraId="41BE72DF" w14:textId="566C664B" w:rsidR="005E4FEE" w:rsidRDefault="005E4FEE" w:rsidP="00D4364A">
            <w:pPr>
              <w:pStyle w:val="Table"/>
            </w:pPr>
            <w:r>
              <w:t>N</w:t>
            </w:r>
            <w:r w:rsidRPr="0072019B">
              <w:t xml:space="preserve">hấn </w:t>
            </w:r>
            <w:r>
              <w:t>chức năng “</w:t>
            </w:r>
            <w:r w:rsidR="007A3526" w:rsidRPr="00F72570">
              <w:t>Hủy bài tập</w:t>
            </w:r>
            <w:r>
              <w:t>”</w:t>
            </w:r>
            <w:r w:rsidRPr="0072019B">
              <w:t xml:space="preserve"> trên giao diện</w:t>
            </w:r>
            <w:r w:rsidR="00B66955">
              <w:t xml:space="preserve"> website</w:t>
            </w:r>
            <w:r w:rsidRPr="0072019B">
              <w:t>.</w:t>
            </w:r>
          </w:p>
        </w:tc>
      </w:tr>
      <w:tr w:rsidR="005E4FEE" w14:paraId="0A920E28" w14:textId="77777777" w:rsidTr="00D4364A">
        <w:tc>
          <w:tcPr>
            <w:tcW w:w="2154" w:type="dxa"/>
          </w:tcPr>
          <w:p w14:paraId="1F5877C9" w14:textId="77777777" w:rsidR="005E4FEE" w:rsidRPr="002B0CEC" w:rsidRDefault="005E4FEE" w:rsidP="00D4364A">
            <w:pPr>
              <w:pStyle w:val="Table"/>
              <w:rPr>
                <w:b/>
                <w:bCs/>
              </w:rPr>
            </w:pPr>
            <w:r w:rsidRPr="002B0CEC">
              <w:rPr>
                <w:b/>
                <w:bCs/>
              </w:rPr>
              <w:t>Brief description</w:t>
            </w:r>
          </w:p>
        </w:tc>
        <w:tc>
          <w:tcPr>
            <w:tcW w:w="6947" w:type="dxa"/>
            <w:gridSpan w:val="4"/>
          </w:tcPr>
          <w:p w14:paraId="1FF81032" w14:textId="7ABAAC60" w:rsidR="005E4FEE" w:rsidRDefault="00DE45CF" w:rsidP="00D4364A">
            <w:pPr>
              <w:pStyle w:val="Table"/>
            </w:pPr>
            <w:r>
              <w:t xml:space="preserve">Tác nhân </w:t>
            </w:r>
            <w:r w:rsidRPr="00DE45CF">
              <w:t>có thể hủy bài tập đã nộp nếu vẫn còn thời gian cho phép (trước thời hạn nộp). Hệ thống sẽ xóa bài tập đã nộp và cập nhật trạng thái bài tập.</w:t>
            </w:r>
          </w:p>
        </w:tc>
      </w:tr>
      <w:tr w:rsidR="00077056" w14:paraId="4D43B5AA" w14:textId="77777777" w:rsidTr="00D4364A">
        <w:tc>
          <w:tcPr>
            <w:tcW w:w="2154" w:type="dxa"/>
          </w:tcPr>
          <w:p w14:paraId="2035CCA8" w14:textId="77777777" w:rsidR="00077056" w:rsidRPr="002B0CEC" w:rsidRDefault="00077056" w:rsidP="00D4364A">
            <w:pPr>
              <w:pStyle w:val="Table"/>
              <w:rPr>
                <w:b/>
                <w:bCs/>
              </w:rPr>
            </w:pPr>
            <w:r w:rsidRPr="002B0CEC">
              <w:rPr>
                <w:b/>
                <w:bCs/>
              </w:rPr>
              <w:t>Actors</w:t>
            </w:r>
          </w:p>
        </w:tc>
        <w:tc>
          <w:tcPr>
            <w:tcW w:w="6947" w:type="dxa"/>
            <w:gridSpan w:val="4"/>
          </w:tcPr>
          <w:p w14:paraId="4AF8FE61" w14:textId="592BF324" w:rsidR="00077056" w:rsidRDefault="00077056" w:rsidP="00D4364A">
            <w:pPr>
              <w:pStyle w:val="Table"/>
            </w:pPr>
            <w:r>
              <w:t>Học sinh</w:t>
            </w:r>
          </w:p>
        </w:tc>
      </w:tr>
      <w:tr w:rsidR="00077056" w14:paraId="2A27CB0F" w14:textId="77777777" w:rsidTr="00D4364A">
        <w:tc>
          <w:tcPr>
            <w:tcW w:w="2154" w:type="dxa"/>
          </w:tcPr>
          <w:p w14:paraId="399D2036" w14:textId="77777777" w:rsidR="00077056" w:rsidRPr="002B0CEC" w:rsidRDefault="00077056" w:rsidP="00D4364A">
            <w:pPr>
              <w:pStyle w:val="Table"/>
              <w:rPr>
                <w:b/>
                <w:bCs/>
              </w:rPr>
            </w:pPr>
            <w:r w:rsidRPr="002B0CEC">
              <w:rPr>
                <w:b/>
                <w:bCs/>
              </w:rPr>
              <w:t>Stackholder</w:t>
            </w:r>
          </w:p>
        </w:tc>
        <w:tc>
          <w:tcPr>
            <w:tcW w:w="6947" w:type="dxa"/>
            <w:gridSpan w:val="4"/>
          </w:tcPr>
          <w:p w14:paraId="5BE98F35" w14:textId="12731DBE" w:rsidR="00077056" w:rsidRDefault="00DE45CF" w:rsidP="00D4364A">
            <w:pPr>
              <w:pStyle w:val="Table"/>
            </w:pPr>
            <w:r w:rsidRPr="00DE45CF">
              <w:t>Giáo viên</w:t>
            </w:r>
          </w:p>
        </w:tc>
      </w:tr>
      <w:tr w:rsidR="00077056" w14:paraId="3DD0E526" w14:textId="77777777" w:rsidTr="00D4364A">
        <w:tc>
          <w:tcPr>
            <w:tcW w:w="2154" w:type="dxa"/>
          </w:tcPr>
          <w:p w14:paraId="53A5BA04" w14:textId="77777777" w:rsidR="00077056" w:rsidRPr="002B0CEC" w:rsidRDefault="00077056" w:rsidP="00D4364A">
            <w:pPr>
              <w:pStyle w:val="Table"/>
              <w:rPr>
                <w:b/>
                <w:bCs/>
              </w:rPr>
            </w:pPr>
            <w:r w:rsidRPr="002B0CEC">
              <w:rPr>
                <w:b/>
                <w:bCs/>
              </w:rPr>
              <w:t>Preconditions</w:t>
            </w:r>
          </w:p>
        </w:tc>
        <w:tc>
          <w:tcPr>
            <w:tcW w:w="6947" w:type="dxa"/>
            <w:gridSpan w:val="4"/>
          </w:tcPr>
          <w:p w14:paraId="389CCDB6" w14:textId="77777777" w:rsidR="00DE45CF" w:rsidRDefault="00077056" w:rsidP="00DE45CF">
            <w:pPr>
              <w:pStyle w:val="Table"/>
            </w:pPr>
            <w:r>
              <w:t xml:space="preserve">- </w:t>
            </w:r>
            <w:r w:rsidR="00DE45CF">
              <w:t>Tác nhân đã đăng nhập thành công vào hệ thống.</w:t>
            </w:r>
          </w:p>
          <w:p w14:paraId="0E55401E" w14:textId="152B53D2" w:rsidR="00DE45CF" w:rsidRDefault="00DE45CF" w:rsidP="00DE45CF">
            <w:pPr>
              <w:pStyle w:val="Table"/>
              <w:spacing w:before="0"/>
            </w:pPr>
            <w:r>
              <w:t>- Bài tập đã được nộp lên hệ thống.</w:t>
            </w:r>
          </w:p>
          <w:p w14:paraId="17DE14CE" w14:textId="1042021F" w:rsidR="00077056" w:rsidRDefault="00DE45CF" w:rsidP="00DE45CF">
            <w:pPr>
              <w:pStyle w:val="Table"/>
              <w:spacing w:before="0"/>
            </w:pPr>
            <w:r>
              <w:t>- Hệ thống cho phép hủy bài tập trước thời hạn nộp</w:t>
            </w:r>
            <w:r w:rsidR="00077056" w:rsidRPr="00706662">
              <w:t>.</w:t>
            </w:r>
          </w:p>
        </w:tc>
      </w:tr>
      <w:tr w:rsidR="005E4FEE" w14:paraId="23A5F350" w14:textId="77777777" w:rsidTr="00D4364A">
        <w:tc>
          <w:tcPr>
            <w:tcW w:w="2154" w:type="dxa"/>
          </w:tcPr>
          <w:p w14:paraId="11F3B322" w14:textId="7DEA9E16" w:rsidR="005E4FEE" w:rsidRPr="002B0CEC" w:rsidRDefault="00875007" w:rsidP="00D4364A">
            <w:pPr>
              <w:pStyle w:val="Table"/>
              <w:rPr>
                <w:b/>
                <w:bCs/>
              </w:rPr>
            </w:pPr>
            <w:r>
              <w:rPr>
                <w:b/>
                <w:bCs/>
              </w:rPr>
              <w:t>Post</w:t>
            </w:r>
            <w:r w:rsidRPr="002B0CEC">
              <w:rPr>
                <w:b/>
                <w:bCs/>
              </w:rPr>
              <w:t>conditions</w:t>
            </w:r>
          </w:p>
        </w:tc>
        <w:tc>
          <w:tcPr>
            <w:tcW w:w="6947" w:type="dxa"/>
            <w:gridSpan w:val="4"/>
          </w:tcPr>
          <w:p w14:paraId="25429EFC" w14:textId="5D6C00D4" w:rsidR="00DE45CF" w:rsidRDefault="00DE45CF" w:rsidP="00DE45CF">
            <w:pPr>
              <w:pStyle w:val="Table"/>
            </w:pPr>
            <w:r>
              <w:t>- Bài tập được hủy thành công.</w:t>
            </w:r>
          </w:p>
          <w:p w14:paraId="4D2BC80A" w14:textId="592D9FEC" w:rsidR="005E4FEE" w:rsidRDefault="00DE45CF" w:rsidP="00DE45CF">
            <w:pPr>
              <w:pStyle w:val="Table"/>
              <w:spacing w:before="0"/>
            </w:pPr>
            <w:r>
              <w:t>- Hệ thống ghi lại thời gian hủy bài và cập nhật trạng thái bài tập.</w:t>
            </w:r>
          </w:p>
        </w:tc>
      </w:tr>
      <w:tr w:rsidR="005E4FEE" w14:paraId="645430D1" w14:textId="77777777" w:rsidTr="00D4364A">
        <w:trPr>
          <w:trHeight w:val="285"/>
        </w:trPr>
        <w:tc>
          <w:tcPr>
            <w:tcW w:w="2154" w:type="dxa"/>
            <w:vMerge w:val="restart"/>
          </w:tcPr>
          <w:p w14:paraId="30740913" w14:textId="77777777" w:rsidR="005E4FEE" w:rsidRPr="002B0CEC" w:rsidRDefault="005E4FEE" w:rsidP="00D4364A">
            <w:pPr>
              <w:pStyle w:val="Table"/>
              <w:rPr>
                <w:b/>
                <w:bCs/>
              </w:rPr>
            </w:pPr>
            <w:r w:rsidRPr="002B0CEC">
              <w:rPr>
                <w:b/>
                <w:bCs/>
              </w:rPr>
              <w:lastRenderedPageBreak/>
              <w:t>Flow of activities</w:t>
            </w:r>
          </w:p>
        </w:tc>
        <w:tc>
          <w:tcPr>
            <w:tcW w:w="3473" w:type="dxa"/>
            <w:gridSpan w:val="2"/>
          </w:tcPr>
          <w:p w14:paraId="6E8CDC8A" w14:textId="77777777" w:rsidR="005E4FEE" w:rsidRPr="002B0CEC" w:rsidRDefault="005E4FEE" w:rsidP="002B0CEC">
            <w:pPr>
              <w:pStyle w:val="Table"/>
              <w:jc w:val="center"/>
              <w:rPr>
                <w:b/>
                <w:bCs/>
              </w:rPr>
            </w:pPr>
            <w:r w:rsidRPr="002B0CEC">
              <w:rPr>
                <w:b/>
                <w:bCs/>
              </w:rPr>
              <w:t>Actor</w:t>
            </w:r>
          </w:p>
        </w:tc>
        <w:tc>
          <w:tcPr>
            <w:tcW w:w="3474" w:type="dxa"/>
            <w:gridSpan w:val="2"/>
          </w:tcPr>
          <w:p w14:paraId="2CF594A4" w14:textId="77777777" w:rsidR="005E4FEE" w:rsidRPr="002B0CEC" w:rsidRDefault="005E4FEE" w:rsidP="002B0CEC">
            <w:pPr>
              <w:pStyle w:val="Table"/>
              <w:jc w:val="center"/>
              <w:rPr>
                <w:b/>
                <w:bCs/>
              </w:rPr>
            </w:pPr>
            <w:r w:rsidRPr="002B0CEC">
              <w:rPr>
                <w:b/>
                <w:bCs/>
              </w:rPr>
              <w:t>System</w:t>
            </w:r>
          </w:p>
        </w:tc>
      </w:tr>
      <w:tr w:rsidR="005E4FEE" w14:paraId="1ECBF91B" w14:textId="77777777" w:rsidTr="00D4364A">
        <w:trPr>
          <w:trHeight w:val="285"/>
        </w:trPr>
        <w:tc>
          <w:tcPr>
            <w:tcW w:w="2154" w:type="dxa"/>
            <w:vMerge/>
          </w:tcPr>
          <w:p w14:paraId="0CE1A895" w14:textId="77777777" w:rsidR="005E4FEE" w:rsidRPr="00BB55C5" w:rsidRDefault="005E4FEE" w:rsidP="00D4364A">
            <w:pPr>
              <w:pStyle w:val="Table"/>
            </w:pPr>
          </w:p>
        </w:tc>
        <w:tc>
          <w:tcPr>
            <w:tcW w:w="3473" w:type="dxa"/>
            <w:gridSpan w:val="2"/>
          </w:tcPr>
          <w:p w14:paraId="3401A843" w14:textId="77777777" w:rsidR="00DB50F4" w:rsidRPr="00DB50F4" w:rsidRDefault="00DB50F4" w:rsidP="00052A4C">
            <w:pPr>
              <w:pStyle w:val="Table"/>
            </w:pPr>
            <w:r>
              <w:t>1. Đ</w:t>
            </w:r>
            <w:r w:rsidRPr="00DB50F4">
              <w:t>ăng nhập vào hệ thống.</w:t>
            </w:r>
          </w:p>
          <w:p w14:paraId="3EA0AA7E" w14:textId="77777777" w:rsidR="005E4FEE" w:rsidRDefault="005E4FEE" w:rsidP="00052A4C">
            <w:pPr>
              <w:pStyle w:val="Table"/>
              <w:spacing w:before="0"/>
            </w:pPr>
          </w:p>
          <w:p w14:paraId="4A85082C" w14:textId="77777777" w:rsidR="00DE45CF" w:rsidRDefault="00DE45CF" w:rsidP="00052A4C">
            <w:pPr>
              <w:pStyle w:val="Table"/>
              <w:spacing w:before="0"/>
            </w:pPr>
          </w:p>
          <w:p w14:paraId="2406ED14" w14:textId="77777777" w:rsidR="00DE45CF" w:rsidRDefault="00DE45CF" w:rsidP="00052A4C">
            <w:pPr>
              <w:pStyle w:val="Table"/>
              <w:spacing w:before="0"/>
            </w:pPr>
            <w:r>
              <w:t xml:space="preserve">2. </w:t>
            </w:r>
            <w:r w:rsidRPr="00DE45CF">
              <w:t>Nhấn vào chức năng “</w:t>
            </w:r>
            <w:r>
              <w:t>Bài tập”</w:t>
            </w:r>
          </w:p>
          <w:p w14:paraId="7257CBFF" w14:textId="77777777" w:rsidR="00DE45CF" w:rsidRDefault="00DE45CF" w:rsidP="00052A4C">
            <w:pPr>
              <w:pStyle w:val="Table"/>
              <w:spacing w:before="0"/>
            </w:pPr>
          </w:p>
          <w:p w14:paraId="08075401" w14:textId="5A76461E" w:rsidR="00DE45CF" w:rsidRDefault="00DE45CF" w:rsidP="00052A4C">
            <w:pPr>
              <w:pStyle w:val="Table"/>
              <w:spacing w:before="0"/>
            </w:pPr>
            <w:r w:rsidRPr="00DE45CF">
              <w:t xml:space="preserve">3. </w:t>
            </w:r>
            <w:r>
              <w:t xml:space="preserve">Tìm </w:t>
            </w:r>
            <w:r w:rsidRPr="00DE45CF">
              <w:t xml:space="preserve">bài tập cần </w:t>
            </w:r>
            <w:r>
              <w:t xml:space="preserve">hủy </w:t>
            </w:r>
            <w:r w:rsidRPr="00DE45CF">
              <w:t>từ danh sách</w:t>
            </w:r>
            <w:r>
              <w:t xml:space="preserve"> và nhấn </w:t>
            </w:r>
            <w:r w:rsidRPr="00DE45CF">
              <w:t xml:space="preserve">“Hủy bài tập” </w:t>
            </w:r>
            <w:r>
              <w:t>trên các</w:t>
            </w:r>
            <w:r w:rsidRPr="00DE45CF">
              <w:t xml:space="preserve"> bài đã nộp.</w:t>
            </w:r>
          </w:p>
          <w:p w14:paraId="480D09C3" w14:textId="4FEDDC08" w:rsidR="00DE45CF" w:rsidRDefault="00DE45CF" w:rsidP="00052A4C">
            <w:pPr>
              <w:pStyle w:val="Table"/>
              <w:spacing w:before="0"/>
            </w:pPr>
            <w:r w:rsidRPr="00DE45CF">
              <w:t>4. Xác nhận hủy bài tập đã nộp.</w:t>
            </w:r>
          </w:p>
        </w:tc>
        <w:tc>
          <w:tcPr>
            <w:tcW w:w="3474" w:type="dxa"/>
            <w:gridSpan w:val="2"/>
          </w:tcPr>
          <w:p w14:paraId="076D2DE1" w14:textId="55C956EE" w:rsidR="00DB50F4" w:rsidRDefault="00DB50F4" w:rsidP="00052A4C">
            <w:pPr>
              <w:pStyle w:val="Table"/>
            </w:pPr>
            <w:r>
              <w:t xml:space="preserve">1.1 </w:t>
            </w:r>
            <w:r w:rsidR="00C44752">
              <w:t>Xác thực tài khoản có trong cơ sở dữ liệu</w:t>
            </w:r>
            <w:r>
              <w:t>.</w:t>
            </w:r>
          </w:p>
          <w:p w14:paraId="0285BF1F" w14:textId="77777777" w:rsidR="00DB50F4" w:rsidRDefault="00DB50F4" w:rsidP="00052A4C">
            <w:pPr>
              <w:pStyle w:val="Table"/>
              <w:spacing w:before="0"/>
            </w:pPr>
            <w:r>
              <w:t>1.2 Trả về kết quả đăng nhập.</w:t>
            </w:r>
          </w:p>
          <w:p w14:paraId="10326BC6" w14:textId="0C4F0981" w:rsidR="00DE45CF" w:rsidRDefault="00DE45CF" w:rsidP="00052A4C">
            <w:pPr>
              <w:pStyle w:val="Table"/>
              <w:spacing w:before="0"/>
            </w:pPr>
            <w:r>
              <w:t xml:space="preserve">2. </w:t>
            </w:r>
            <w:r w:rsidRPr="00EF0823">
              <w:t xml:space="preserve">Chuyển đến giao diện </w:t>
            </w:r>
            <w:r>
              <w:t>Bài tập</w:t>
            </w:r>
            <w:r w:rsidRPr="00EF0823">
              <w:t xml:space="preserve"> và hiển thị danh sách </w:t>
            </w:r>
            <w:r>
              <w:t>bài tập</w:t>
            </w:r>
            <w:r w:rsidRPr="00EF0823">
              <w:t xml:space="preserve"> hiện có</w:t>
            </w:r>
            <w:r w:rsidRPr="0031140B">
              <w:t>.</w:t>
            </w:r>
          </w:p>
          <w:p w14:paraId="2FEFE727" w14:textId="368C9B00" w:rsidR="00DE45CF" w:rsidRPr="00DB50F4" w:rsidRDefault="00DE45CF" w:rsidP="00052A4C">
            <w:pPr>
              <w:pStyle w:val="Table"/>
              <w:spacing w:before="0"/>
            </w:pPr>
            <w:r>
              <w:t>3.1 Hiển thị thông báo “Bạn có chắc chắn muốn hủy bài tập đã nộp hay không”?</w:t>
            </w:r>
          </w:p>
          <w:p w14:paraId="30948B61" w14:textId="56D97D59" w:rsidR="00DE45CF" w:rsidRDefault="00DE45CF" w:rsidP="00DE45CF">
            <w:pPr>
              <w:pStyle w:val="Table"/>
            </w:pPr>
            <w:r>
              <w:t>4.1 Kiểm tra thời hạn cho phép hủy bài.</w:t>
            </w:r>
          </w:p>
          <w:p w14:paraId="4DB3D0C5" w14:textId="095D47EA" w:rsidR="00DE45CF" w:rsidRDefault="00DE45CF" w:rsidP="00DE45CF">
            <w:pPr>
              <w:pStyle w:val="Table"/>
            </w:pPr>
            <w:r>
              <w:t>4.2 Xóa bài tập đã nộp khỏi hệ thống nếu thời hạn còn hiệu lực.</w:t>
            </w:r>
          </w:p>
          <w:p w14:paraId="373C4912" w14:textId="6A534DF6" w:rsidR="00DE45CF" w:rsidRDefault="00DE45CF" w:rsidP="00DE45CF">
            <w:pPr>
              <w:pStyle w:val="Table"/>
              <w:spacing w:before="0"/>
            </w:pPr>
            <w:r>
              <w:t>4.3 Cập nhật trạng thái bài tập thành "chưa nộp" và xác nhận hủy thành công.</w:t>
            </w:r>
          </w:p>
        </w:tc>
      </w:tr>
      <w:tr w:rsidR="005E4FEE" w14:paraId="101AD8CD" w14:textId="77777777" w:rsidTr="00D4364A">
        <w:tc>
          <w:tcPr>
            <w:tcW w:w="2154" w:type="dxa"/>
          </w:tcPr>
          <w:p w14:paraId="122031D1" w14:textId="77777777" w:rsidR="005E4FEE" w:rsidRPr="002B0CEC" w:rsidRDefault="005E4FEE" w:rsidP="00D4364A">
            <w:pPr>
              <w:pStyle w:val="Table"/>
              <w:rPr>
                <w:b/>
                <w:bCs/>
              </w:rPr>
            </w:pPr>
            <w:r w:rsidRPr="002B0CEC">
              <w:rPr>
                <w:b/>
                <w:bCs/>
              </w:rPr>
              <w:t>Exception</w:t>
            </w:r>
          </w:p>
        </w:tc>
        <w:tc>
          <w:tcPr>
            <w:tcW w:w="6947" w:type="dxa"/>
            <w:gridSpan w:val="4"/>
            <w:vAlign w:val="center"/>
          </w:tcPr>
          <w:p w14:paraId="7823CA75" w14:textId="2A28943E" w:rsidR="005E4FEE" w:rsidRDefault="00DE45CF" w:rsidP="00D4364A">
            <w:pPr>
              <w:pStyle w:val="Table"/>
            </w:pPr>
            <w:r>
              <w:t xml:space="preserve">4.1a </w:t>
            </w:r>
            <w:r w:rsidRPr="00DE45CF">
              <w:t>Nếu thời hạn nộp bài đã hết, hệ thống sẽ hiển thị thông báo lỗi và không cho phép hủy bài tập.</w:t>
            </w:r>
          </w:p>
        </w:tc>
      </w:tr>
      <w:tr w:rsidR="005E4FEE" w14:paraId="0C8C9A1F" w14:textId="77777777" w:rsidTr="00D4364A">
        <w:tc>
          <w:tcPr>
            <w:tcW w:w="9101" w:type="dxa"/>
            <w:gridSpan w:val="5"/>
          </w:tcPr>
          <w:p w14:paraId="70FBF255" w14:textId="77777777" w:rsidR="005E4FEE" w:rsidRPr="002B0CEC" w:rsidRDefault="005E4FEE" w:rsidP="00D4364A">
            <w:pPr>
              <w:pStyle w:val="Table"/>
              <w:rPr>
                <w:b/>
                <w:bCs/>
              </w:rPr>
            </w:pPr>
            <w:r w:rsidRPr="002B0CEC">
              <w:rPr>
                <w:b/>
                <w:bCs/>
              </w:rPr>
              <w:t>Summary</w:t>
            </w:r>
          </w:p>
        </w:tc>
      </w:tr>
      <w:tr w:rsidR="005E4FEE" w14:paraId="4BB2875F" w14:textId="77777777" w:rsidTr="00D4364A">
        <w:tc>
          <w:tcPr>
            <w:tcW w:w="2154" w:type="dxa"/>
          </w:tcPr>
          <w:p w14:paraId="090158D4" w14:textId="77777777" w:rsidR="005E4FEE" w:rsidRPr="00F75FB8" w:rsidRDefault="005E4FEE" w:rsidP="002B0CEC">
            <w:pPr>
              <w:pStyle w:val="Table"/>
              <w:jc w:val="center"/>
              <w:rPr>
                <w:b/>
                <w:bCs/>
                <w:lang w:val="en-US"/>
              </w:rPr>
            </w:pPr>
            <w:r w:rsidRPr="002B0CEC">
              <w:rPr>
                <w:b/>
                <w:bCs/>
              </w:rPr>
              <w:t>Inputs</w:t>
            </w:r>
          </w:p>
        </w:tc>
        <w:tc>
          <w:tcPr>
            <w:tcW w:w="2343" w:type="dxa"/>
          </w:tcPr>
          <w:p w14:paraId="13B96E06" w14:textId="77777777" w:rsidR="005E4FEE" w:rsidRPr="002B0CEC" w:rsidRDefault="005E4FEE" w:rsidP="002B0CEC">
            <w:pPr>
              <w:pStyle w:val="Table"/>
              <w:jc w:val="center"/>
              <w:rPr>
                <w:b/>
                <w:bCs/>
              </w:rPr>
            </w:pPr>
            <w:r w:rsidRPr="002B0CEC">
              <w:rPr>
                <w:b/>
                <w:bCs/>
              </w:rPr>
              <w:t>Source</w:t>
            </w:r>
          </w:p>
        </w:tc>
        <w:tc>
          <w:tcPr>
            <w:tcW w:w="2334" w:type="dxa"/>
            <w:gridSpan w:val="2"/>
          </w:tcPr>
          <w:p w14:paraId="4BBE87B6" w14:textId="77777777" w:rsidR="005E4FEE" w:rsidRPr="002B0CEC" w:rsidRDefault="005E4FEE" w:rsidP="002B0CEC">
            <w:pPr>
              <w:pStyle w:val="Table"/>
              <w:jc w:val="center"/>
              <w:rPr>
                <w:b/>
                <w:bCs/>
              </w:rPr>
            </w:pPr>
            <w:r w:rsidRPr="002B0CEC">
              <w:rPr>
                <w:b/>
                <w:bCs/>
              </w:rPr>
              <w:t>Outputs</w:t>
            </w:r>
          </w:p>
        </w:tc>
        <w:tc>
          <w:tcPr>
            <w:tcW w:w="2270" w:type="dxa"/>
          </w:tcPr>
          <w:p w14:paraId="67693F69" w14:textId="77777777" w:rsidR="005E4FEE" w:rsidRPr="002B0CEC" w:rsidRDefault="005E4FEE" w:rsidP="002B0CEC">
            <w:pPr>
              <w:pStyle w:val="Table"/>
              <w:jc w:val="center"/>
              <w:rPr>
                <w:b/>
                <w:bCs/>
              </w:rPr>
            </w:pPr>
            <w:r w:rsidRPr="002B0CEC">
              <w:rPr>
                <w:b/>
                <w:bCs/>
              </w:rPr>
              <w:t>Destination</w:t>
            </w:r>
          </w:p>
        </w:tc>
      </w:tr>
      <w:tr w:rsidR="00DE45CF" w14:paraId="06693458" w14:textId="77777777" w:rsidTr="00D4364A">
        <w:tc>
          <w:tcPr>
            <w:tcW w:w="2154" w:type="dxa"/>
          </w:tcPr>
          <w:p w14:paraId="1B001464" w14:textId="629AAD66" w:rsidR="00DE45CF" w:rsidRPr="003230A8" w:rsidRDefault="00DE45CF" w:rsidP="00DE45CF">
            <w:pPr>
              <w:pStyle w:val="Table"/>
            </w:pPr>
            <w:r w:rsidRPr="00DE45CF">
              <w:t>Yêu cầu hủy bài tập</w:t>
            </w:r>
          </w:p>
        </w:tc>
        <w:tc>
          <w:tcPr>
            <w:tcW w:w="2343" w:type="dxa"/>
          </w:tcPr>
          <w:p w14:paraId="5DF37B21" w14:textId="77777777" w:rsidR="005C06A1" w:rsidRDefault="005C06A1" w:rsidP="005C06A1">
            <w:pPr>
              <w:pStyle w:val="Table"/>
            </w:pPr>
            <w:r>
              <w:t>Bảng Student</w:t>
            </w:r>
          </w:p>
          <w:p w14:paraId="6D1B01BD" w14:textId="60C79341" w:rsidR="00DE45CF" w:rsidRPr="003230A8" w:rsidRDefault="005C06A1" w:rsidP="005C06A1">
            <w:pPr>
              <w:pStyle w:val="Table"/>
              <w:spacing w:before="0"/>
            </w:pPr>
            <w:r>
              <w:t>Bảng Exercise</w:t>
            </w:r>
          </w:p>
        </w:tc>
        <w:tc>
          <w:tcPr>
            <w:tcW w:w="2334" w:type="dxa"/>
            <w:gridSpan w:val="2"/>
          </w:tcPr>
          <w:p w14:paraId="401E9F74" w14:textId="40B8CA3C" w:rsidR="00DE45CF" w:rsidRPr="003230A8" w:rsidRDefault="00DE45CF" w:rsidP="00DE45CF">
            <w:pPr>
              <w:pStyle w:val="Table"/>
            </w:pPr>
            <w:r w:rsidRPr="00DE45CF">
              <w:t xml:space="preserve">Thời gian </w:t>
            </w:r>
            <w:r>
              <w:t>hủy</w:t>
            </w:r>
            <w:r w:rsidRPr="00DE45CF">
              <w:t>, trạng thái bài tập</w:t>
            </w:r>
          </w:p>
        </w:tc>
        <w:tc>
          <w:tcPr>
            <w:tcW w:w="2270" w:type="dxa"/>
          </w:tcPr>
          <w:p w14:paraId="71D7FF47" w14:textId="567309A4" w:rsidR="00DE45CF" w:rsidRPr="003230A8" w:rsidRDefault="00DE45CF" w:rsidP="00DE45CF">
            <w:pPr>
              <w:pStyle w:val="Table"/>
            </w:pPr>
            <w:r w:rsidRPr="00DE45CF">
              <w:t>Hệ thống</w:t>
            </w:r>
          </w:p>
        </w:tc>
      </w:tr>
    </w:tbl>
    <w:p w14:paraId="3A0CE300" w14:textId="4C4E34C7" w:rsidR="00BF5E77" w:rsidRDefault="005E4FEE" w:rsidP="00DE45CF">
      <w:r>
        <w:br w:type="page"/>
      </w:r>
      <w:bookmarkStart w:id="143" w:name="_Toc153039770"/>
    </w:p>
    <w:p w14:paraId="373676F8" w14:textId="4247E537" w:rsidR="00EF121A" w:rsidRDefault="00603122" w:rsidP="00EF121A">
      <w:pPr>
        <w:pStyle w:val="Heading4"/>
      </w:pPr>
      <w:bookmarkStart w:id="144" w:name="_Toc182649164"/>
      <w:r>
        <w:lastRenderedPageBreak/>
        <w:t>Use-case</w:t>
      </w:r>
      <w:r>
        <w:t xml:space="preserve"> </w:t>
      </w:r>
      <w:r w:rsidR="00EF121A">
        <w:t>Đánh giá chất lượng</w:t>
      </w:r>
      <w:bookmarkEnd w:id="144"/>
    </w:p>
    <w:p w14:paraId="54990219" w14:textId="778FD5FC" w:rsidR="00EF121A" w:rsidRPr="00DE45CF" w:rsidRDefault="007A208C" w:rsidP="007A208C">
      <w:pPr>
        <w:spacing w:line="240" w:lineRule="auto"/>
        <w:ind w:firstLine="0"/>
        <w:jc w:val="left"/>
        <w:rPr>
          <w:sz w:val="24"/>
          <w:szCs w:val="24"/>
          <w:lang w:eastAsia="vi-VN"/>
        </w:rPr>
      </w:pPr>
      <w:r w:rsidRPr="007A208C">
        <w:rPr>
          <w:noProof/>
          <w:sz w:val="24"/>
          <w:szCs w:val="24"/>
          <w:lang w:eastAsia="vi-VN"/>
        </w:rPr>
        <w:drawing>
          <wp:inline distT="0" distB="0" distL="0" distR="0" wp14:anchorId="7FC3909F" wp14:editId="6F4966E9">
            <wp:extent cx="5904000" cy="1289378"/>
            <wp:effectExtent l="0" t="0" r="0" b="6350"/>
            <wp:docPr id="7357965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971" b="8955"/>
                    <a:stretch/>
                  </pic:blipFill>
                  <pic:spPr bwMode="auto">
                    <a:xfrm>
                      <a:off x="0" y="0"/>
                      <a:ext cx="5904000" cy="1289378"/>
                    </a:xfrm>
                    <a:prstGeom prst="rect">
                      <a:avLst/>
                    </a:prstGeom>
                    <a:noFill/>
                    <a:ln>
                      <a:noFill/>
                    </a:ln>
                    <a:extLst>
                      <a:ext uri="{53640926-AAD7-44D8-BBD7-CCE9431645EC}">
                        <a14:shadowObscured xmlns:a14="http://schemas.microsoft.com/office/drawing/2010/main"/>
                      </a:ext>
                    </a:extLst>
                  </pic:spPr>
                </pic:pic>
              </a:graphicData>
            </a:graphic>
          </wp:inline>
        </w:drawing>
      </w:r>
    </w:p>
    <w:p w14:paraId="0CF256E5" w14:textId="69C03869" w:rsidR="00EF121A" w:rsidRPr="000C5246" w:rsidRDefault="00EF121A" w:rsidP="00EF121A">
      <w:pPr>
        <w:pStyle w:val="Caption"/>
      </w:pPr>
      <w:bookmarkStart w:id="145" w:name="_Toc182648949"/>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22</w:t>
      </w:r>
      <w:r>
        <w:fldChar w:fldCharType="end"/>
      </w:r>
      <w:r w:rsidRPr="001C346C">
        <w:t xml:space="preserve"> </w:t>
      </w:r>
      <w:r>
        <w:t>Use-case</w:t>
      </w:r>
      <w:r w:rsidRPr="001C346C">
        <w:t xml:space="preserve"> </w:t>
      </w:r>
      <w:r w:rsidRPr="00EF121A">
        <w:t>Đánh giá chất lượng</w:t>
      </w:r>
      <w:bookmarkEnd w:id="145"/>
    </w:p>
    <w:p w14:paraId="47FC528D" w14:textId="14290105" w:rsidR="00EF121A" w:rsidRPr="003853E2" w:rsidRDefault="00EF121A" w:rsidP="00EF121A">
      <w:pPr>
        <w:pStyle w:val="Bng"/>
      </w:pPr>
      <w:r>
        <w:t xml:space="preserve">Bảng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Bảng \* ARABIC \s 1 </w:instrText>
      </w:r>
      <w:r>
        <w:fldChar w:fldCharType="separate"/>
      </w:r>
      <w:r w:rsidR="006A0825">
        <w:rPr>
          <w:noProof/>
        </w:rPr>
        <w:t>24</w:t>
      </w:r>
      <w:r>
        <w:fldChar w:fldCharType="end"/>
      </w:r>
      <w:r>
        <w:t xml:space="preserve"> </w:t>
      </w:r>
      <w:r w:rsidRPr="003853E2">
        <w:t xml:space="preserve">Bảng đặc tả </w:t>
      </w:r>
      <w:r>
        <w:t>Use-case</w:t>
      </w:r>
      <w:r w:rsidRPr="003853E2">
        <w:t xml:space="preserve"> </w:t>
      </w:r>
      <w:r w:rsidRPr="00EF121A">
        <w:t>Đánh giá chất lượng</w:t>
      </w:r>
    </w:p>
    <w:tbl>
      <w:tblPr>
        <w:tblW w:w="9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4"/>
        <w:gridCol w:w="2343"/>
        <w:gridCol w:w="1130"/>
        <w:gridCol w:w="1204"/>
        <w:gridCol w:w="2270"/>
      </w:tblGrid>
      <w:tr w:rsidR="00EF121A" w14:paraId="25AE4F67" w14:textId="77777777" w:rsidTr="00FD7C02">
        <w:tc>
          <w:tcPr>
            <w:tcW w:w="2154" w:type="dxa"/>
          </w:tcPr>
          <w:p w14:paraId="17693DA6" w14:textId="77777777" w:rsidR="00EF121A" w:rsidRPr="002B0CEC" w:rsidRDefault="00EF121A" w:rsidP="00FD7C02">
            <w:pPr>
              <w:pStyle w:val="Table"/>
              <w:rPr>
                <w:b/>
                <w:bCs/>
              </w:rPr>
            </w:pPr>
            <w:r w:rsidRPr="002B0CEC">
              <w:rPr>
                <w:b/>
                <w:bCs/>
              </w:rPr>
              <w:t>ID</w:t>
            </w:r>
          </w:p>
        </w:tc>
        <w:tc>
          <w:tcPr>
            <w:tcW w:w="6947" w:type="dxa"/>
            <w:gridSpan w:val="4"/>
          </w:tcPr>
          <w:p w14:paraId="3B6ED356" w14:textId="3126E11C" w:rsidR="00EF121A" w:rsidRPr="007A3526" w:rsidRDefault="00EF121A" w:rsidP="00FD7C02">
            <w:pPr>
              <w:pStyle w:val="Table"/>
            </w:pPr>
            <w:r>
              <w:t>UC21</w:t>
            </w:r>
          </w:p>
        </w:tc>
      </w:tr>
      <w:tr w:rsidR="00EF121A" w14:paraId="3BCE200C" w14:textId="77777777" w:rsidTr="00FD7C02">
        <w:tc>
          <w:tcPr>
            <w:tcW w:w="2154" w:type="dxa"/>
          </w:tcPr>
          <w:p w14:paraId="2B28EEFF" w14:textId="77777777" w:rsidR="00EF121A" w:rsidRPr="002B0CEC" w:rsidRDefault="00EF121A" w:rsidP="00FD7C02">
            <w:pPr>
              <w:pStyle w:val="Table"/>
              <w:rPr>
                <w:b/>
                <w:bCs/>
              </w:rPr>
            </w:pPr>
            <w:r>
              <w:rPr>
                <w:b/>
                <w:bCs/>
              </w:rPr>
              <w:t>Use-case</w:t>
            </w:r>
          </w:p>
        </w:tc>
        <w:tc>
          <w:tcPr>
            <w:tcW w:w="6947" w:type="dxa"/>
            <w:gridSpan w:val="4"/>
          </w:tcPr>
          <w:p w14:paraId="5C65788A" w14:textId="2DCCADFE" w:rsidR="00EF121A" w:rsidRDefault="00EF121A" w:rsidP="00FD7C02">
            <w:pPr>
              <w:pStyle w:val="Table"/>
            </w:pPr>
            <w:r w:rsidRPr="00EF121A">
              <w:t>Đánh giá chất lượng</w:t>
            </w:r>
          </w:p>
        </w:tc>
      </w:tr>
      <w:tr w:rsidR="00EF121A" w14:paraId="13B5B3D2" w14:textId="77777777" w:rsidTr="00FD7C02">
        <w:tc>
          <w:tcPr>
            <w:tcW w:w="2154" w:type="dxa"/>
          </w:tcPr>
          <w:p w14:paraId="6DB044FF" w14:textId="77777777" w:rsidR="00EF121A" w:rsidRPr="002B0CEC" w:rsidRDefault="00EF121A" w:rsidP="00FD7C02">
            <w:pPr>
              <w:pStyle w:val="Table"/>
              <w:rPr>
                <w:b/>
                <w:bCs/>
              </w:rPr>
            </w:pPr>
            <w:r w:rsidRPr="002B0CEC">
              <w:rPr>
                <w:b/>
                <w:bCs/>
              </w:rPr>
              <w:t>Sceneraio</w:t>
            </w:r>
          </w:p>
        </w:tc>
        <w:tc>
          <w:tcPr>
            <w:tcW w:w="6947" w:type="dxa"/>
            <w:gridSpan w:val="4"/>
          </w:tcPr>
          <w:p w14:paraId="1E53E645" w14:textId="03832801" w:rsidR="00EF121A" w:rsidRDefault="00EF121A" w:rsidP="00FD7C02">
            <w:pPr>
              <w:pStyle w:val="Table"/>
            </w:pPr>
            <w:r>
              <w:t xml:space="preserve">Tác nhân </w:t>
            </w:r>
            <w:r w:rsidRPr="00EF121A">
              <w:t>muốn gửi phản hồi về lớp học, môn học hoặc giáo viên</w:t>
            </w:r>
            <w:r w:rsidRPr="00DE45CF">
              <w:t xml:space="preserve"> </w:t>
            </w:r>
            <w:r w:rsidRPr="0007331A">
              <w:t xml:space="preserve">thông qua </w:t>
            </w:r>
            <w:r>
              <w:t>website trường.</w:t>
            </w:r>
          </w:p>
        </w:tc>
      </w:tr>
      <w:tr w:rsidR="00EF121A" w14:paraId="06F8D820" w14:textId="77777777" w:rsidTr="00FD7C02">
        <w:tc>
          <w:tcPr>
            <w:tcW w:w="2154" w:type="dxa"/>
          </w:tcPr>
          <w:p w14:paraId="3CC02F18" w14:textId="77777777" w:rsidR="00EF121A" w:rsidRPr="002B0CEC" w:rsidRDefault="00EF121A" w:rsidP="00FD7C02">
            <w:pPr>
              <w:pStyle w:val="Table"/>
              <w:rPr>
                <w:b/>
                <w:bCs/>
              </w:rPr>
            </w:pPr>
            <w:r w:rsidRPr="002B0CEC">
              <w:rPr>
                <w:b/>
                <w:bCs/>
              </w:rPr>
              <w:t>Triggering Event</w:t>
            </w:r>
          </w:p>
        </w:tc>
        <w:tc>
          <w:tcPr>
            <w:tcW w:w="6947" w:type="dxa"/>
            <w:gridSpan w:val="4"/>
          </w:tcPr>
          <w:p w14:paraId="33DB8137" w14:textId="07821B25" w:rsidR="00EF121A" w:rsidRDefault="00EF121A" w:rsidP="00FD7C02">
            <w:pPr>
              <w:pStyle w:val="Table"/>
            </w:pPr>
            <w:r>
              <w:t>N</w:t>
            </w:r>
            <w:r w:rsidRPr="0072019B">
              <w:t xml:space="preserve">hấn </w:t>
            </w:r>
            <w:r>
              <w:t>chức năng “</w:t>
            </w:r>
            <w:r w:rsidRPr="00EF121A">
              <w:t>Đánh giá chất lượng</w:t>
            </w:r>
            <w:r>
              <w:t>”</w:t>
            </w:r>
            <w:r w:rsidRPr="0072019B">
              <w:t xml:space="preserve"> trên giao diện</w:t>
            </w:r>
            <w:r>
              <w:t xml:space="preserve"> website</w:t>
            </w:r>
            <w:r w:rsidRPr="0072019B">
              <w:t>.</w:t>
            </w:r>
          </w:p>
        </w:tc>
      </w:tr>
      <w:tr w:rsidR="00EF121A" w14:paraId="2A38160B" w14:textId="77777777" w:rsidTr="00FD7C02">
        <w:tc>
          <w:tcPr>
            <w:tcW w:w="2154" w:type="dxa"/>
          </w:tcPr>
          <w:p w14:paraId="1387FF7F" w14:textId="77777777" w:rsidR="00EF121A" w:rsidRPr="002B0CEC" w:rsidRDefault="00EF121A" w:rsidP="00FD7C02">
            <w:pPr>
              <w:pStyle w:val="Table"/>
              <w:rPr>
                <w:b/>
                <w:bCs/>
              </w:rPr>
            </w:pPr>
            <w:r w:rsidRPr="002B0CEC">
              <w:rPr>
                <w:b/>
                <w:bCs/>
              </w:rPr>
              <w:t>Brief description</w:t>
            </w:r>
          </w:p>
        </w:tc>
        <w:tc>
          <w:tcPr>
            <w:tcW w:w="6947" w:type="dxa"/>
            <w:gridSpan w:val="4"/>
          </w:tcPr>
          <w:p w14:paraId="636163A1" w14:textId="3AFDE76E" w:rsidR="00EF121A" w:rsidRDefault="00EF121A" w:rsidP="00FD7C02">
            <w:pPr>
              <w:pStyle w:val="Table"/>
            </w:pPr>
            <w:r>
              <w:t xml:space="preserve">Tác nhân </w:t>
            </w:r>
            <w:r w:rsidR="007A208C" w:rsidRPr="007A208C">
              <w:t>có thể đăng nhập vào hệ thống để gửi phản hồi về lớp học, giáo viên hoặc các vấn đề liên quan.</w:t>
            </w:r>
          </w:p>
        </w:tc>
      </w:tr>
      <w:tr w:rsidR="00EF121A" w14:paraId="061C159A" w14:textId="77777777" w:rsidTr="00FD7C02">
        <w:tc>
          <w:tcPr>
            <w:tcW w:w="2154" w:type="dxa"/>
          </w:tcPr>
          <w:p w14:paraId="44B275D1" w14:textId="77777777" w:rsidR="00EF121A" w:rsidRPr="002B0CEC" w:rsidRDefault="00EF121A" w:rsidP="00FD7C02">
            <w:pPr>
              <w:pStyle w:val="Table"/>
              <w:rPr>
                <w:b/>
                <w:bCs/>
              </w:rPr>
            </w:pPr>
            <w:r w:rsidRPr="002B0CEC">
              <w:rPr>
                <w:b/>
                <w:bCs/>
              </w:rPr>
              <w:t>Actors</w:t>
            </w:r>
          </w:p>
        </w:tc>
        <w:tc>
          <w:tcPr>
            <w:tcW w:w="6947" w:type="dxa"/>
            <w:gridSpan w:val="4"/>
          </w:tcPr>
          <w:p w14:paraId="0D5EBA41" w14:textId="77777777" w:rsidR="00EF121A" w:rsidRDefault="00EF121A" w:rsidP="00FD7C02">
            <w:pPr>
              <w:pStyle w:val="Table"/>
            </w:pPr>
            <w:r>
              <w:t>Học sinh</w:t>
            </w:r>
          </w:p>
        </w:tc>
      </w:tr>
      <w:tr w:rsidR="00EF121A" w14:paraId="25B9A522" w14:textId="77777777" w:rsidTr="00FD7C02">
        <w:tc>
          <w:tcPr>
            <w:tcW w:w="2154" w:type="dxa"/>
          </w:tcPr>
          <w:p w14:paraId="7E755B15" w14:textId="77777777" w:rsidR="00EF121A" w:rsidRPr="002B0CEC" w:rsidRDefault="00EF121A" w:rsidP="00FD7C02">
            <w:pPr>
              <w:pStyle w:val="Table"/>
              <w:rPr>
                <w:b/>
                <w:bCs/>
              </w:rPr>
            </w:pPr>
            <w:r w:rsidRPr="002B0CEC">
              <w:rPr>
                <w:b/>
                <w:bCs/>
              </w:rPr>
              <w:t>Stackholder</w:t>
            </w:r>
          </w:p>
        </w:tc>
        <w:tc>
          <w:tcPr>
            <w:tcW w:w="6947" w:type="dxa"/>
            <w:gridSpan w:val="4"/>
          </w:tcPr>
          <w:p w14:paraId="77341FEC" w14:textId="476AC8B2" w:rsidR="00EF121A" w:rsidRDefault="007A208C" w:rsidP="00FD7C02">
            <w:pPr>
              <w:pStyle w:val="Table"/>
            </w:pPr>
            <w:r w:rsidRPr="007A208C">
              <w:t xml:space="preserve">Tổng phụ </w:t>
            </w:r>
            <w:r>
              <w:t>trách,</w:t>
            </w:r>
            <w:r w:rsidRPr="007A208C">
              <w:t xml:space="preserve"> </w:t>
            </w:r>
            <w:r>
              <w:t>g</w:t>
            </w:r>
            <w:r w:rsidRPr="007A208C">
              <w:t>iáo viên</w:t>
            </w:r>
          </w:p>
        </w:tc>
      </w:tr>
      <w:tr w:rsidR="00EF121A" w14:paraId="4C85AD52" w14:textId="77777777" w:rsidTr="00FD7C02">
        <w:tc>
          <w:tcPr>
            <w:tcW w:w="2154" w:type="dxa"/>
          </w:tcPr>
          <w:p w14:paraId="5E00E1B1" w14:textId="77777777" w:rsidR="00EF121A" w:rsidRPr="002B0CEC" w:rsidRDefault="00EF121A" w:rsidP="00FD7C02">
            <w:pPr>
              <w:pStyle w:val="Table"/>
              <w:rPr>
                <w:b/>
                <w:bCs/>
              </w:rPr>
            </w:pPr>
            <w:r w:rsidRPr="002B0CEC">
              <w:rPr>
                <w:b/>
                <w:bCs/>
              </w:rPr>
              <w:t>Preconditions</w:t>
            </w:r>
          </w:p>
        </w:tc>
        <w:tc>
          <w:tcPr>
            <w:tcW w:w="6947" w:type="dxa"/>
            <w:gridSpan w:val="4"/>
          </w:tcPr>
          <w:p w14:paraId="291CAF81" w14:textId="08567A68" w:rsidR="00EF121A" w:rsidRDefault="00EF121A" w:rsidP="007A208C">
            <w:pPr>
              <w:pStyle w:val="Table"/>
            </w:pPr>
            <w:r>
              <w:t>Tác nhân đã đăng nhập thành công vào hệ thống.</w:t>
            </w:r>
          </w:p>
        </w:tc>
      </w:tr>
      <w:tr w:rsidR="00EF121A" w14:paraId="50120A49" w14:textId="77777777" w:rsidTr="00FD7C02">
        <w:tc>
          <w:tcPr>
            <w:tcW w:w="2154" w:type="dxa"/>
          </w:tcPr>
          <w:p w14:paraId="3F570B3D" w14:textId="77777777" w:rsidR="00EF121A" w:rsidRPr="002B0CEC" w:rsidRDefault="00EF121A" w:rsidP="00FD7C02">
            <w:pPr>
              <w:pStyle w:val="Table"/>
              <w:rPr>
                <w:b/>
                <w:bCs/>
              </w:rPr>
            </w:pPr>
            <w:r>
              <w:rPr>
                <w:b/>
                <w:bCs/>
              </w:rPr>
              <w:t>Post</w:t>
            </w:r>
            <w:r w:rsidRPr="002B0CEC">
              <w:rPr>
                <w:b/>
                <w:bCs/>
              </w:rPr>
              <w:t>conditions</w:t>
            </w:r>
          </w:p>
        </w:tc>
        <w:tc>
          <w:tcPr>
            <w:tcW w:w="6947" w:type="dxa"/>
            <w:gridSpan w:val="4"/>
          </w:tcPr>
          <w:p w14:paraId="6A656CF6" w14:textId="4743889B" w:rsidR="00EF121A" w:rsidRDefault="007A208C" w:rsidP="007A208C">
            <w:pPr>
              <w:pStyle w:val="Table"/>
            </w:pPr>
            <w:r w:rsidRPr="007A208C">
              <w:t>Phản hồi được gửi và lưu trữ trong hệ thống, có thể truy cập bởi Tổng phụ trách và giáo viên liên quan.</w:t>
            </w:r>
          </w:p>
        </w:tc>
      </w:tr>
      <w:tr w:rsidR="00EF121A" w14:paraId="2A794D9F" w14:textId="77777777" w:rsidTr="00FD7C02">
        <w:trPr>
          <w:trHeight w:val="285"/>
        </w:trPr>
        <w:tc>
          <w:tcPr>
            <w:tcW w:w="2154" w:type="dxa"/>
            <w:vMerge w:val="restart"/>
          </w:tcPr>
          <w:p w14:paraId="5F216218" w14:textId="77777777" w:rsidR="00EF121A" w:rsidRPr="002B0CEC" w:rsidRDefault="00EF121A" w:rsidP="00FD7C02">
            <w:pPr>
              <w:pStyle w:val="Table"/>
              <w:rPr>
                <w:b/>
                <w:bCs/>
              </w:rPr>
            </w:pPr>
            <w:r w:rsidRPr="002B0CEC">
              <w:rPr>
                <w:b/>
                <w:bCs/>
              </w:rPr>
              <w:t>Flow of activities</w:t>
            </w:r>
          </w:p>
        </w:tc>
        <w:tc>
          <w:tcPr>
            <w:tcW w:w="3473" w:type="dxa"/>
            <w:gridSpan w:val="2"/>
          </w:tcPr>
          <w:p w14:paraId="1EBD08D0" w14:textId="77777777" w:rsidR="00EF121A" w:rsidRPr="002B0CEC" w:rsidRDefault="00EF121A" w:rsidP="00FD7C02">
            <w:pPr>
              <w:pStyle w:val="Table"/>
              <w:jc w:val="center"/>
              <w:rPr>
                <w:b/>
                <w:bCs/>
              </w:rPr>
            </w:pPr>
            <w:r w:rsidRPr="002B0CEC">
              <w:rPr>
                <w:b/>
                <w:bCs/>
              </w:rPr>
              <w:t>Actor</w:t>
            </w:r>
          </w:p>
        </w:tc>
        <w:tc>
          <w:tcPr>
            <w:tcW w:w="3474" w:type="dxa"/>
            <w:gridSpan w:val="2"/>
          </w:tcPr>
          <w:p w14:paraId="5507E216" w14:textId="77777777" w:rsidR="00EF121A" w:rsidRPr="002B0CEC" w:rsidRDefault="00EF121A" w:rsidP="00FD7C02">
            <w:pPr>
              <w:pStyle w:val="Table"/>
              <w:jc w:val="center"/>
              <w:rPr>
                <w:b/>
                <w:bCs/>
              </w:rPr>
            </w:pPr>
            <w:r w:rsidRPr="002B0CEC">
              <w:rPr>
                <w:b/>
                <w:bCs/>
              </w:rPr>
              <w:t>System</w:t>
            </w:r>
          </w:p>
        </w:tc>
      </w:tr>
      <w:tr w:rsidR="00EF121A" w14:paraId="5B15E022" w14:textId="77777777" w:rsidTr="00FD7C02">
        <w:trPr>
          <w:trHeight w:val="285"/>
        </w:trPr>
        <w:tc>
          <w:tcPr>
            <w:tcW w:w="2154" w:type="dxa"/>
            <w:vMerge/>
          </w:tcPr>
          <w:p w14:paraId="0AA38842" w14:textId="77777777" w:rsidR="00EF121A" w:rsidRPr="00BB55C5" w:rsidRDefault="00EF121A" w:rsidP="00FD7C02">
            <w:pPr>
              <w:pStyle w:val="Table"/>
            </w:pPr>
          </w:p>
        </w:tc>
        <w:tc>
          <w:tcPr>
            <w:tcW w:w="3473" w:type="dxa"/>
            <w:gridSpan w:val="2"/>
          </w:tcPr>
          <w:p w14:paraId="3EAF07FF" w14:textId="77777777" w:rsidR="00EF121A" w:rsidRPr="00DB50F4" w:rsidRDefault="00EF121A" w:rsidP="00FD7C02">
            <w:pPr>
              <w:pStyle w:val="Table"/>
            </w:pPr>
            <w:r>
              <w:t>1. Đ</w:t>
            </w:r>
            <w:r w:rsidRPr="00DB50F4">
              <w:t>ăng nhập vào hệ thống.</w:t>
            </w:r>
          </w:p>
          <w:p w14:paraId="5BD28811" w14:textId="77777777" w:rsidR="00EF121A" w:rsidRDefault="00EF121A" w:rsidP="00FD7C02">
            <w:pPr>
              <w:pStyle w:val="Table"/>
              <w:spacing w:before="0"/>
            </w:pPr>
          </w:p>
          <w:p w14:paraId="36BAEA7D" w14:textId="77777777" w:rsidR="00EF121A" w:rsidRDefault="00EF121A" w:rsidP="00FD7C02">
            <w:pPr>
              <w:pStyle w:val="Table"/>
              <w:spacing w:before="0"/>
            </w:pPr>
          </w:p>
          <w:p w14:paraId="3BC28FFB" w14:textId="4CEF4E0F" w:rsidR="00EF121A" w:rsidRDefault="00EF121A" w:rsidP="00FD7C02">
            <w:pPr>
              <w:pStyle w:val="Table"/>
              <w:spacing w:before="0"/>
            </w:pPr>
            <w:r>
              <w:lastRenderedPageBreak/>
              <w:t xml:space="preserve">2. </w:t>
            </w:r>
            <w:r w:rsidRPr="00DE45CF">
              <w:t>Nhấn vào chức năng “</w:t>
            </w:r>
            <w:r w:rsidR="007A208C">
              <w:t>Đánh giá chất lượng</w:t>
            </w:r>
            <w:r>
              <w:t>”</w:t>
            </w:r>
          </w:p>
          <w:p w14:paraId="70F9CC2E" w14:textId="767C87FA" w:rsidR="00EF121A" w:rsidRDefault="007A208C" w:rsidP="00FD7C02">
            <w:pPr>
              <w:pStyle w:val="Table"/>
              <w:spacing w:before="0"/>
            </w:pPr>
            <w:r w:rsidRPr="007A208C">
              <w:t>3. Điền thông tin phản hồi và nhấn nút “Gửi”</w:t>
            </w:r>
            <w:r w:rsidR="00EF121A" w:rsidRPr="00DE45CF">
              <w:t>.</w:t>
            </w:r>
          </w:p>
        </w:tc>
        <w:tc>
          <w:tcPr>
            <w:tcW w:w="3474" w:type="dxa"/>
            <w:gridSpan w:val="2"/>
          </w:tcPr>
          <w:p w14:paraId="3A1AEF28" w14:textId="77777777" w:rsidR="00EF121A" w:rsidRDefault="00EF121A" w:rsidP="00FD7C02">
            <w:pPr>
              <w:pStyle w:val="Table"/>
            </w:pPr>
            <w:r>
              <w:lastRenderedPageBreak/>
              <w:t>1.1 Xác thực tài khoản có trong cơ sở dữ liệu.</w:t>
            </w:r>
          </w:p>
          <w:p w14:paraId="3655A17B" w14:textId="77777777" w:rsidR="00EF121A" w:rsidRDefault="00EF121A" w:rsidP="00FD7C02">
            <w:pPr>
              <w:pStyle w:val="Table"/>
              <w:spacing w:before="0"/>
            </w:pPr>
            <w:r>
              <w:t>1.2 Trả về kết quả đăng nhập.</w:t>
            </w:r>
          </w:p>
          <w:p w14:paraId="192FA3E6" w14:textId="3B4E85D3" w:rsidR="00EF121A" w:rsidRPr="00DB50F4" w:rsidRDefault="00EF121A" w:rsidP="00FD7C02">
            <w:pPr>
              <w:pStyle w:val="Table"/>
              <w:spacing w:before="0"/>
            </w:pPr>
            <w:r>
              <w:lastRenderedPageBreak/>
              <w:t xml:space="preserve">2. </w:t>
            </w:r>
            <w:r w:rsidR="007A208C" w:rsidRPr="007A208C">
              <w:t>Hiển thị form để nhập nội dung phản hồi.</w:t>
            </w:r>
          </w:p>
          <w:p w14:paraId="6675AEDE" w14:textId="2A6A1239" w:rsidR="007A208C" w:rsidRDefault="007A208C" w:rsidP="007A208C">
            <w:pPr>
              <w:pStyle w:val="Table"/>
              <w:spacing w:before="0"/>
            </w:pPr>
            <w:r w:rsidRPr="007A208C">
              <w:t xml:space="preserve">3.1 Kiểm tra tính hợp lệ của dữ liệu (nội dung không để </w:t>
            </w:r>
            <w:r>
              <w:t>trống)</w:t>
            </w:r>
            <w:r w:rsidRPr="007A208C">
              <w:t>.</w:t>
            </w:r>
          </w:p>
          <w:p w14:paraId="595CE04D" w14:textId="5150693D" w:rsidR="00EF121A" w:rsidRDefault="007A208C" w:rsidP="00FD7C02">
            <w:pPr>
              <w:pStyle w:val="Table"/>
              <w:spacing w:before="0"/>
            </w:pPr>
            <w:r w:rsidRPr="007A208C">
              <w:t>3.2 Lưu phản hồi vào cơ sở dữ liệu và hiển thị thông báo gửi phản hồi thành công.</w:t>
            </w:r>
          </w:p>
        </w:tc>
      </w:tr>
      <w:tr w:rsidR="00EF121A" w14:paraId="21B2FB63" w14:textId="77777777" w:rsidTr="00FD7C02">
        <w:tc>
          <w:tcPr>
            <w:tcW w:w="2154" w:type="dxa"/>
          </w:tcPr>
          <w:p w14:paraId="71446359" w14:textId="77777777" w:rsidR="00EF121A" w:rsidRPr="002B0CEC" w:rsidRDefault="00EF121A" w:rsidP="00FD7C02">
            <w:pPr>
              <w:pStyle w:val="Table"/>
              <w:rPr>
                <w:b/>
                <w:bCs/>
              </w:rPr>
            </w:pPr>
            <w:r w:rsidRPr="002B0CEC">
              <w:rPr>
                <w:b/>
                <w:bCs/>
              </w:rPr>
              <w:lastRenderedPageBreak/>
              <w:t>Exception</w:t>
            </w:r>
          </w:p>
        </w:tc>
        <w:tc>
          <w:tcPr>
            <w:tcW w:w="6947" w:type="dxa"/>
            <w:gridSpan w:val="4"/>
            <w:vAlign w:val="center"/>
          </w:tcPr>
          <w:p w14:paraId="67A435DB" w14:textId="62A76097" w:rsidR="00EF121A" w:rsidRDefault="007A208C" w:rsidP="00FD7C02">
            <w:pPr>
              <w:pStyle w:val="Table"/>
            </w:pPr>
            <w:r>
              <w:t>3</w:t>
            </w:r>
            <w:r w:rsidR="00EF121A">
              <w:t xml:space="preserve">.1a </w:t>
            </w:r>
            <w:r w:rsidRPr="007A208C">
              <w:t>Nếu thông tin nhập không hợp lệ (ví dụ: để trống nội dung phản hồi), hệ thống sẽ hiển thị thông báo lỗi và yêu cầu người dùng nhập lại</w:t>
            </w:r>
            <w:r w:rsidR="00EF121A" w:rsidRPr="00DE45CF">
              <w:t>.</w:t>
            </w:r>
          </w:p>
        </w:tc>
      </w:tr>
      <w:tr w:rsidR="00EF121A" w14:paraId="68F43117" w14:textId="77777777" w:rsidTr="00FD7C02">
        <w:tc>
          <w:tcPr>
            <w:tcW w:w="9101" w:type="dxa"/>
            <w:gridSpan w:val="5"/>
          </w:tcPr>
          <w:p w14:paraId="6A62BCDC" w14:textId="77777777" w:rsidR="00EF121A" w:rsidRPr="002B0CEC" w:rsidRDefault="00EF121A" w:rsidP="00FD7C02">
            <w:pPr>
              <w:pStyle w:val="Table"/>
              <w:rPr>
                <w:b/>
                <w:bCs/>
              </w:rPr>
            </w:pPr>
            <w:r w:rsidRPr="002B0CEC">
              <w:rPr>
                <w:b/>
                <w:bCs/>
              </w:rPr>
              <w:t>Summary</w:t>
            </w:r>
          </w:p>
        </w:tc>
      </w:tr>
      <w:tr w:rsidR="00EF121A" w14:paraId="70168E48" w14:textId="77777777" w:rsidTr="00FD7C02">
        <w:tc>
          <w:tcPr>
            <w:tcW w:w="2154" w:type="dxa"/>
          </w:tcPr>
          <w:p w14:paraId="7B0C3224" w14:textId="77777777" w:rsidR="00EF121A" w:rsidRPr="00F75FB8" w:rsidRDefault="00EF121A" w:rsidP="00FD7C02">
            <w:pPr>
              <w:pStyle w:val="Table"/>
              <w:jc w:val="center"/>
              <w:rPr>
                <w:b/>
                <w:bCs/>
                <w:lang w:val="en-US"/>
              </w:rPr>
            </w:pPr>
            <w:r w:rsidRPr="002B0CEC">
              <w:rPr>
                <w:b/>
                <w:bCs/>
              </w:rPr>
              <w:t>Inputs</w:t>
            </w:r>
          </w:p>
        </w:tc>
        <w:tc>
          <w:tcPr>
            <w:tcW w:w="2343" w:type="dxa"/>
          </w:tcPr>
          <w:p w14:paraId="1DEC99C6" w14:textId="77777777" w:rsidR="00EF121A" w:rsidRPr="002B0CEC" w:rsidRDefault="00EF121A" w:rsidP="00FD7C02">
            <w:pPr>
              <w:pStyle w:val="Table"/>
              <w:jc w:val="center"/>
              <w:rPr>
                <w:b/>
                <w:bCs/>
              </w:rPr>
            </w:pPr>
            <w:r w:rsidRPr="002B0CEC">
              <w:rPr>
                <w:b/>
                <w:bCs/>
              </w:rPr>
              <w:t>Source</w:t>
            </w:r>
          </w:p>
        </w:tc>
        <w:tc>
          <w:tcPr>
            <w:tcW w:w="2334" w:type="dxa"/>
            <w:gridSpan w:val="2"/>
          </w:tcPr>
          <w:p w14:paraId="18D3FCCD" w14:textId="77777777" w:rsidR="00EF121A" w:rsidRPr="002B0CEC" w:rsidRDefault="00EF121A" w:rsidP="00FD7C02">
            <w:pPr>
              <w:pStyle w:val="Table"/>
              <w:jc w:val="center"/>
              <w:rPr>
                <w:b/>
                <w:bCs/>
              </w:rPr>
            </w:pPr>
            <w:r w:rsidRPr="002B0CEC">
              <w:rPr>
                <w:b/>
                <w:bCs/>
              </w:rPr>
              <w:t>Outputs</w:t>
            </w:r>
          </w:p>
        </w:tc>
        <w:tc>
          <w:tcPr>
            <w:tcW w:w="2270" w:type="dxa"/>
          </w:tcPr>
          <w:p w14:paraId="1795FCF9" w14:textId="77777777" w:rsidR="00EF121A" w:rsidRPr="002B0CEC" w:rsidRDefault="00EF121A" w:rsidP="00FD7C02">
            <w:pPr>
              <w:pStyle w:val="Table"/>
              <w:jc w:val="center"/>
              <w:rPr>
                <w:b/>
                <w:bCs/>
              </w:rPr>
            </w:pPr>
            <w:r w:rsidRPr="002B0CEC">
              <w:rPr>
                <w:b/>
                <w:bCs/>
              </w:rPr>
              <w:t>Destination</w:t>
            </w:r>
          </w:p>
        </w:tc>
      </w:tr>
      <w:tr w:rsidR="00EF121A" w14:paraId="1A5BC331" w14:textId="77777777" w:rsidTr="00FD7C02">
        <w:tc>
          <w:tcPr>
            <w:tcW w:w="2154" w:type="dxa"/>
          </w:tcPr>
          <w:p w14:paraId="2C5D5858" w14:textId="01EFFD7E" w:rsidR="00EF121A" w:rsidRPr="003230A8" w:rsidRDefault="007A208C" w:rsidP="00FD7C02">
            <w:pPr>
              <w:pStyle w:val="Table"/>
            </w:pPr>
            <w:r>
              <w:t xml:space="preserve">Thông tin </w:t>
            </w:r>
            <w:r w:rsidRPr="007A208C">
              <w:t>nội dung phản hồi</w:t>
            </w:r>
          </w:p>
        </w:tc>
        <w:tc>
          <w:tcPr>
            <w:tcW w:w="2343" w:type="dxa"/>
          </w:tcPr>
          <w:p w14:paraId="347EDECF" w14:textId="5C924C73" w:rsidR="00EF121A" w:rsidRPr="003230A8" w:rsidRDefault="007A208C" w:rsidP="007A208C">
            <w:pPr>
              <w:pStyle w:val="Table"/>
            </w:pPr>
            <w:r w:rsidRPr="007A208C">
              <w:t>Học sinh nhập từ giao diện.</w:t>
            </w:r>
          </w:p>
        </w:tc>
        <w:tc>
          <w:tcPr>
            <w:tcW w:w="2334" w:type="dxa"/>
            <w:gridSpan w:val="2"/>
          </w:tcPr>
          <w:p w14:paraId="4D1ED0C3" w14:textId="77777777" w:rsidR="00EF121A" w:rsidRDefault="007A208C" w:rsidP="00FD7C02">
            <w:pPr>
              <w:pStyle w:val="Table"/>
            </w:pPr>
            <w:r>
              <w:t>Kết quả phản hồi</w:t>
            </w:r>
          </w:p>
          <w:p w14:paraId="023677B5" w14:textId="69D05115" w:rsidR="007A208C" w:rsidRPr="003230A8" w:rsidRDefault="007A208C" w:rsidP="00FD7C02">
            <w:pPr>
              <w:pStyle w:val="Table"/>
            </w:pPr>
            <w:r>
              <w:t>Bảng Complain</w:t>
            </w:r>
          </w:p>
        </w:tc>
        <w:tc>
          <w:tcPr>
            <w:tcW w:w="2270" w:type="dxa"/>
          </w:tcPr>
          <w:p w14:paraId="7E9AF952" w14:textId="15EAE46A" w:rsidR="00EF121A" w:rsidRPr="003230A8" w:rsidRDefault="007A208C" w:rsidP="00FD7C02">
            <w:pPr>
              <w:pStyle w:val="Table"/>
            </w:pPr>
            <w:r>
              <w:t>Trang đánh giá chất lượng</w:t>
            </w:r>
          </w:p>
        </w:tc>
      </w:tr>
    </w:tbl>
    <w:p w14:paraId="1E84ADE8" w14:textId="77777777" w:rsidR="00EF121A" w:rsidRPr="00EF121A" w:rsidRDefault="00EF121A" w:rsidP="00EF121A">
      <w:pPr>
        <w:ind w:firstLine="0"/>
      </w:pPr>
    </w:p>
    <w:p w14:paraId="22B6B5CD" w14:textId="065BD64C" w:rsidR="00A2379E" w:rsidRPr="001112E9" w:rsidRDefault="00A2379E" w:rsidP="00FF6802">
      <w:pPr>
        <w:pStyle w:val="Heading2"/>
      </w:pPr>
      <w:bookmarkStart w:id="146" w:name="_Toc180790134"/>
      <w:bookmarkStart w:id="147" w:name="_Toc180790329"/>
      <w:bookmarkStart w:id="148" w:name="_Toc182649165"/>
      <w:r>
        <w:lastRenderedPageBreak/>
        <w:t>Lược đồ DFD</w:t>
      </w:r>
      <w:bookmarkEnd w:id="146"/>
      <w:bookmarkEnd w:id="147"/>
      <w:bookmarkEnd w:id="148"/>
    </w:p>
    <w:p w14:paraId="639ABE1B" w14:textId="489D97C6" w:rsidR="00A2379E" w:rsidRPr="001112E9" w:rsidRDefault="00A2379E" w:rsidP="00C81DB0">
      <w:pPr>
        <w:pStyle w:val="Heading3"/>
        <w:spacing w:line="240" w:lineRule="auto"/>
      </w:pPr>
      <w:bookmarkStart w:id="149" w:name="_Toc180790135"/>
      <w:bookmarkStart w:id="150" w:name="_Toc180790330"/>
      <w:bookmarkStart w:id="151" w:name="_Toc182649166"/>
      <w:r w:rsidRPr="001112E9">
        <w:t>Context diagram</w:t>
      </w:r>
      <w:bookmarkEnd w:id="149"/>
      <w:bookmarkEnd w:id="150"/>
      <w:bookmarkEnd w:id="151"/>
    </w:p>
    <w:p w14:paraId="2ACC07A9" w14:textId="648DDB0D" w:rsidR="00052A4C" w:rsidRPr="00284597" w:rsidRDefault="00407D7E" w:rsidP="00407D7E">
      <w:pPr>
        <w:spacing w:line="240" w:lineRule="auto"/>
        <w:ind w:firstLine="0"/>
        <w:jc w:val="center"/>
        <w:rPr>
          <w:sz w:val="24"/>
          <w:szCs w:val="24"/>
          <w:lang w:eastAsia="vi-VN"/>
        </w:rPr>
      </w:pPr>
      <w:r w:rsidRPr="00407D7E">
        <w:rPr>
          <w:noProof/>
          <w:sz w:val="24"/>
          <w:szCs w:val="24"/>
          <w:lang w:eastAsia="vi-VN"/>
        </w:rPr>
        <w:drawing>
          <wp:inline distT="0" distB="0" distL="0" distR="0" wp14:anchorId="10F990DD" wp14:editId="6A76456E">
            <wp:extent cx="7062155" cy="3776910"/>
            <wp:effectExtent l="0" t="0" r="0" b="0"/>
            <wp:docPr id="1530031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7085505" cy="3789398"/>
                    </a:xfrm>
                    <a:prstGeom prst="rect">
                      <a:avLst/>
                    </a:prstGeom>
                    <a:noFill/>
                    <a:ln>
                      <a:noFill/>
                    </a:ln>
                  </pic:spPr>
                </pic:pic>
              </a:graphicData>
            </a:graphic>
          </wp:inline>
        </w:drawing>
      </w:r>
    </w:p>
    <w:p w14:paraId="6D794BB0" w14:textId="04C78C29" w:rsidR="00052A4C" w:rsidRPr="00052A4C" w:rsidRDefault="00052A4C" w:rsidP="00052A4C">
      <w:pPr>
        <w:pStyle w:val="Caption"/>
        <w:rPr>
          <w:lang w:val="en-US"/>
        </w:rPr>
      </w:pPr>
      <w:bookmarkStart w:id="152" w:name="_Hlk180841272"/>
      <w:bookmarkStart w:id="153" w:name="_Toc182648950"/>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23</w:t>
      </w:r>
      <w:r>
        <w:fldChar w:fldCharType="end"/>
      </w:r>
      <w:r>
        <w:rPr>
          <w:lang w:val="en-US"/>
        </w:rPr>
        <w:t xml:space="preserve"> Lược</w:t>
      </w:r>
      <w:r>
        <w:t xml:space="preserve"> đồ DFD ở Context diagram</w:t>
      </w:r>
      <w:bookmarkEnd w:id="152"/>
      <w:bookmarkEnd w:id="153"/>
      <w:r>
        <w:br w:type="page"/>
      </w:r>
    </w:p>
    <w:p w14:paraId="2811A536" w14:textId="7E85B58E" w:rsidR="00A2379E" w:rsidRPr="001112E9" w:rsidRDefault="00A2379E" w:rsidP="00C81DB0">
      <w:pPr>
        <w:pStyle w:val="Heading3"/>
        <w:spacing w:line="240" w:lineRule="auto"/>
      </w:pPr>
      <w:bookmarkStart w:id="154" w:name="_Toc180790136"/>
      <w:bookmarkStart w:id="155" w:name="_Toc180790331"/>
      <w:bookmarkStart w:id="156" w:name="_Toc182649167"/>
      <w:r w:rsidRPr="001112E9">
        <w:lastRenderedPageBreak/>
        <w:t>Level-0 diagram</w:t>
      </w:r>
      <w:bookmarkEnd w:id="154"/>
      <w:bookmarkEnd w:id="155"/>
      <w:bookmarkEnd w:id="156"/>
    </w:p>
    <w:p w14:paraId="6559D3B5" w14:textId="2A19C692" w:rsidR="00052A4C" w:rsidRPr="009841FB" w:rsidRDefault="00407D7E" w:rsidP="00407D7E">
      <w:pPr>
        <w:spacing w:line="240" w:lineRule="auto"/>
        <w:ind w:firstLine="0"/>
        <w:jc w:val="center"/>
        <w:rPr>
          <w:sz w:val="24"/>
          <w:szCs w:val="24"/>
          <w:lang w:eastAsia="vi-VN"/>
        </w:rPr>
      </w:pPr>
      <w:r w:rsidRPr="00407D7E">
        <w:rPr>
          <w:noProof/>
          <w:sz w:val="24"/>
          <w:szCs w:val="24"/>
          <w:lang w:eastAsia="vi-VN"/>
        </w:rPr>
        <w:drawing>
          <wp:inline distT="0" distB="0" distL="0" distR="0" wp14:anchorId="17AFDCAB" wp14:editId="723B5D46">
            <wp:extent cx="7348082" cy="4008777"/>
            <wp:effectExtent l="0" t="6985" r="0" b="0"/>
            <wp:docPr id="19081050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rot="5400000">
                      <a:off x="0" y="0"/>
                      <a:ext cx="7367656" cy="4019456"/>
                    </a:xfrm>
                    <a:prstGeom prst="rect">
                      <a:avLst/>
                    </a:prstGeom>
                    <a:noFill/>
                    <a:ln>
                      <a:noFill/>
                    </a:ln>
                  </pic:spPr>
                </pic:pic>
              </a:graphicData>
            </a:graphic>
          </wp:inline>
        </w:drawing>
      </w:r>
    </w:p>
    <w:p w14:paraId="1BE05014" w14:textId="4EFEA2EE" w:rsidR="00052A4C" w:rsidRDefault="00052A4C" w:rsidP="00A97DC9">
      <w:pPr>
        <w:pStyle w:val="Caption"/>
      </w:pPr>
      <w:bookmarkStart w:id="157" w:name="_Toc182648951"/>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24</w:t>
      </w:r>
      <w:r>
        <w:fldChar w:fldCharType="end"/>
      </w:r>
      <w:r>
        <w:rPr>
          <w:lang w:val="en-US"/>
        </w:rPr>
        <w:t xml:space="preserve"> Lược</w:t>
      </w:r>
      <w:r>
        <w:t xml:space="preserve"> đồ DFD ở Level-0 diagram</w:t>
      </w:r>
      <w:bookmarkEnd w:id="157"/>
      <w:r>
        <w:t xml:space="preserve"> </w:t>
      </w:r>
      <w:r>
        <w:br w:type="page"/>
      </w:r>
    </w:p>
    <w:p w14:paraId="5A7F04AC" w14:textId="5DA0B0B0" w:rsidR="00A2379E" w:rsidRDefault="00A2379E" w:rsidP="00FF6802">
      <w:pPr>
        <w:pStyle w:val="Heading2"/>
        <w:rPr>
          <w:lang w:val="en-US"/>
        </w:rPr>
      </w:pPr>
      <w:bookmarkStart w:id="158" w:name="_Toc180790138"/>
      <w:bookmarkStart w:id="159" w:name="_Toc180790333"/>
      <w:bookmarkStart w:id="160" w:name="_Toc182649168"/>
      <w:bookmarkStart w:id="161" w:name="_Hlk182611715"/>
      <w:r>
        <w:lastRenderedPageBreak/>
        <w:t>Lược đồ ERD</w:t>
      </w:r>
      <w:bookmarkEnd w:id="158"/>
      <w:bookmarkEnd w:id="159"/>
      <w:bookmarkEnd w:id="160"/>
    </w:p>
    <w:p w14:paraId="55EA47A8" w14:textId="77777777" w:rsidR="00F75FB8" w:rsidRDefault="00F75FB8" w:rsidP="00F75FB8">
      <w:pPr>
        <w:pStyle w:val="Heading3"/>
        <w:rPr>
          <w:lang w:val="en-US"/>
        </w:rPr>
      </w:pPr>
      <w:bookmarkStart w:id="162" w:name="_Toc182649169"/>
      <w:r w:rsidRPr="00F75FB8">
        <w:rPr>
          <w:lang w:val="en-US"/>
        </w:rPr>
        <w:t>Mô hình quan hệ - thực thể (ERD)</w:t>
      </w:r>
      <w:bookmarkEnd w:id="162"/>
    </w:p>
    <w:p w14:paraId="7F89914E" w14:textId="77777777" w:rsidR="0083778B" w:rsidRPr="00A97DC9" w:rsidRDefault="0083778B" w:rsidP="0083778B">
      <w:pPr>
        <w:ind w:left="-851" w:firstLine="0"/>
        <w:jc w:val="center"/>
      </w:pPr>
      <w:bookmarkStart w:id="163" w:name="_Hlk182668659"/>
      <w:r>
        <w:rPr>
          <w:noProof/>
        </w:rPr>
        <w:drawing>
          <wp:inline distT="0" distB="0" distL="0" distR="0" wp14:anchorId="7E6BF2E9" wp14:editId="0E52C664">
            <wp:extent cx="6630670" cy="4087737"/>
            <wp:effectExtent l="0" t="0" r="0" b="8255"/>
            <wp:docPr id="873346028" name="Picture 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Không có mô tả."/>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642197" cy="4094843"/>
                    </a:xfrm>
                    <a:prstGeom prst="rect">
                      <a:avLst/>
                    </a:prstGeom>
                    <a:noFill/>
                    <a:ln>
                      <a:noFill/>
                    </a:ln>
                  </pic:spPr>
                </pic:pic>
              </a:graphicData>
            </a:graphic>
          </wp:inline>
        </w:drawing>
      </w:r>
    </w:p>
    <w:p w14:paraId="38285D21" w14:textId="09AF7BFB" w:rsidR="0083778B" w:rsidRPr="0083778B" w:rsidRDefault="0083778B" w:rsidP="0083778B">
      <w:pPr>
        <w:pStyle w:val="Image"/>
        <w:spacing w:after="360"/>
      </w:pPr>
      <w:r>
        <w:t xml:space="preserve">Hình </w:t>
      </w:r>
      <w:r>
        <w:fldChar w:fldCharType="begin"/>
      </w:r>
      <w:r>
        <w:instrText xml:space="preserve"> STYLEREF 1 \s </w:instrText>
      </w:r>
      <w:r>
        <w:fldChar w:fldCharType="separate"/>
      </w:r>
      <w:r w:rsidR="006A0825">
        <w:t>2</w:t>
      </w:r>
      <w:r>
        <w:fldChar w:fldCharType="end"/>
      </w:r>
      <w:r>
        <w:t>.</w:t>
      </w:r>
      <w:r>
        <w:fldChar w:fldCharType="begin"/>
      </w:r>
      <w:r>
        <w:instrText xml:space="preserve"> SEQ Hình \* ARABIC \s 1 </w:instrText>
      </w:r>
      <w:r>
        <w:fldChar w:fldCharType="separate"/>
      </w:r>
      <w:r w:rsidR="006A0825">
        <w:t>25</w:t>
      </w:r>
      <w:r>
        <w:fldChar w:fldCharType="end"/>
      </w:r>
      <w:r>
        <w:rPr>
          <w:lang w:val="en-US"/>
        </w:rPr>
        <w:t xml:space="preserve"> </w:t>
      </w:r>
      <w:r w:rsidRPr="00F75FB8">
        <w:rPr>
          <w:lang w:val="en-US"/>
        </w:rPr>
        <w:t xml:space="preserve"> Mô hình quan hệ - thực thể (ERD)</w:t>
      </w:r>
    </w:p>
    <w:p w14:paraId="5867C0E4" w14:textId="01DDE1B4" w:rsidR="0083778B" w:rsidRDefault="0083778B" w:rsidP="0083778B">
      <w:pPr>
        <w:pStyle w:val="Nidungvnbn"/>
      </w:pPr>
      <w:bookmarkStart w:id="164" w:name="_Hlk182668597"/>
      <w:bookmarkEnd w:id="163"/>
      <w:r>
        <w:t>Hệ thống quản lý sinh viên được thiết kế nhằm đảm bảo quản lý hiệu quả thông tin của sinh viên, giáo viên, lớp học, và các môn học.</w:t>
      </w:r>
    </w:p>
    <w:p w14:paraId="1F5FDEF8" w14:textId="77777777" w:rsidR="0083778B" w:rsidRDefault="0083778B" w:rsidP="0083778B">
      <w:pPr>
        <w:pStyle w:val="Nidungvnbn"/>
      </w:pPr>
      <w:r>
        <w:t xml:space="preserve">Mỗi học sinh (Student) bao gồm các thông tin như tên (Name), mã số sinh viên (RollNum), mật khẩu (Password), và vai trò (Role). Mã số sinh viên sẽ được tự động tạo khi đăng ký vào hệ thống và mật khẩu mặc định ban đầu sẽ là mã số sinh viên. Mỗi sinh viên có thể có nhiều bản ghi điểm danh (Attendance) với thông tin bao gồm ngày điểm danh (Date). Sinh viên sẽ thuộc về một lớp học (SClass), mỗi lớp học có thể chứa nhiều sinh viên, nhưng mỗi sinh viên chỉ thuộc về một lớp duy nhất tại một thời điểm. Thông tin lớp học bao gồm mã lớp (Id), tên lớp (SclassName), và ngày tạo lớp (CreatedAt). </w:t>
      </w:r>
      <w:r>
        <w:lastRenderedPageBreak/>
        <w:t>Ngoài ra, mỗi sinh viên có thể có nhiều kết quả thi (ExamResult) cho các môn học mà họ tham gia. Kết quả thi bao gồm điểm số (Score) và được liên kết với sinh viên và môn học.</w:t>
      </w:r>
    </w:p>
    <w:p w14:paraId="3BF99866" w14:textId="77777777" w:rsidR="0083778B" w:rsidRDefault="0083778B" w:rsidP="0083778B">
      <w:pPr>
        <w:pStyle w:val="Nidungvnbn"/>
      </w:pPr>
      <w:r>
        <w:t>Mỗi sinh viên cũng có thể gửi nhiều khiếu nại (Complaint) liên quan đến các vấn đề gặp phải trong lớp học hoặc môn học. Thông tin của khiếu nại bao gồm nội dung khiếu nại (Complaint) và ngày gửi (Date). Điều này giúp nhà trường kịp thời giải quyết các vấn đề mà sinh viên gặp phải.</w:t>
      </w:r>
    </w:p>
    <w:p w14:paraId="715865C1" w14:textId="77777777" w:rsidR="0083778B" w:rsidRDefault="0083778B" w:rsidP="0083778B">
      <w:pPr>
        <w:pStyle w:val="Nidungvnbn"/>
      </w:pPr>
      <w:r>
        <w:t>Mỗi giáo viên (Teacher) trong hệ thống bao gồm các thông tin như tên (Name), email (Email), mật khẩu (Password), và vai trò (Role). Mỗi giáo viên chỉ được phép dạy một lớp duy nhất, và mỗi lớp có thể có nhiều giáo viên bộ môn. Giáo viên được phân công cho một lớp cụ thể, do đó mỗi môn học sẽ có duy nhất một giáo viên chịu trách nhiệm giảng dạy. Mỗi môn học có thông tin bao gồm mã môn học (Id) và tên môn học (Name).</w:t>
      </w:r>
    </w:p>
    <w:p w14:paraId="6744A21C" w14:textId="77777777" w:rsidR="0083778B" w:rsidRDefault="0083778B" w:rsidP="0083778B">
      <w:pPr>
        <w:pStyle w:val="Nidungvnbn"/>
      </w:pPr>
      <w:r>
        <w:t>Mỗi lớp học (SClass) sẽ chứa nhiều môn học (Subject) và mỗi môn học sẽ được giảng dạy bởi giáo viên đã được phân công cho lớp đó. Mối quan hệ giữa lớp học và giáo viên là 1-n, nghĩa là một giáo viên chỉ có thể dạy một lớp duy nhất và một lớp có thể có nhiều giáo viên chịu trách nhiệm ở các môn khác nhau.</w:t>
      </w:r>
    </w:p>
    <w:p w14:paraId="2A3F45DC" w14:textId="4F0BF5E5" w:rsidR="0083778B" w:rsidRDefault="0083778B" w:rsidP="0083778B">
      <w:pPr>
        <w:ind w:firstLine="0"/>
      </w:pPr>
      <w:r>
        <w:t>Hệ thống này đảm bảo quản lý chặt chẽ các thông tin liên quan đến học sinh, giáo viên, lớp học, và môn học. Việc giới hạn mỗi giáo viên chỉ dạy một lớp giúp dễ dàng phân bổ giáo viên và theo dõi trách nhiệm của họ. Hệ thống hỗ trợ quản lý các bản ghi điểm danh, kết quả thi, và các khiếu nại từ sinh viên, giúp nhà trường cải thiện hiệu quả trong việc quản lý và nâng cao chất lượng giáo dục</w:t>
      </w:r>
      <w:bookmarkEnd w:id="164"/>
      <w:r>
        <w:t>.</w:t>
      </w:r>
    </w:p>
    <w:p w14:paraId="252E3E3A" w14:textId="629A5636" w:rsidR="00F75FB8" w:rsidRPr="00F75FB8" w:rsidRDefault="00F75FB8" w:rsidP="00F75FB8">
      <w:pPr>
        <w:pStyle w:val="Heading3"/>
        <w:rPr>
          <w:lang w:val="en-US"/>
        </w:rPr>
      </w:pPr>
      <w:bookmarkStart w:id="165" w:name="_Toc182649170"/>
      <w:r w:rsidRPr="00F75FB8">
        <w:rPr>
          <w:lang w:val="en-US"/>
        </w:rPr>
        <w:lastRenderedPageBreak/>
        <w:t>Mô hình quan hệ - thực thể mức vật lý</w:t>
      </w:r>
      <w:bookmarkEnd w:id="165"/>
    </w:p>
    <w:p w14:paraId="7B35FEF1" w14:textId="19FFA962" w:rsidR="00052A4C" w:rsidRDefault="00EB62BF" w:rsidP="00A97DC9">
      <w:pPr>
        <w:ind w:firstLine="0"/>
        <w:jc w:val="center"/>
      </w:pPr>
      <w:r>
        <w:rPr>
          <w:noProof/>
        </w:rPr>
        <w:drawing>
          <wp:inline distT="0" distB="0" distL="0" distR="0" wp14:anchorId="0011C995" wp14:editId="5A2360B0">
            <wp:extent cx="7200000" cy="4726642"/>
            <wp:effectExtent l="0" t="1588" r="0" b="0"/>
            <wp:docPr id="148189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899802" name="Picture 1481899802"/>
                    <pic:cNvPicPr/>
                  </pic:nvPicPr>
                  <pic:blipFill rotWithShape="1">
                    <a:blip r:embed="rId38">
                      <a:extLst>
                        <a:ext uri="{28A0092B-C50C-407E-A947-70E740481C1C}">
                          <a14:useLocalDpi xmlns:a14="http://schemas.microsoft.com/office/drawing/2010/main" val="0"/>
                        </a:ext>
                      </a:extLst>
                    </a:blip>
                    <a:srcRect l="4794" t="7076" r="5243" b="7421"/>
                    <a:stretch/>
                  </pic:blipFill>
                  <pic:spPr bwMode="auto">
                    <a:xfrm rot="5400000">
                      <a:off x="0" y="0"/>
                      <a:ext cx="7200000" cy="4726642"/>
                    </a:xfrm>
                    <a:prstGeom prst="rect">
                      <a:avLst/>
                    </a:prstGeom>
                    <a:ln>
                      <a:noFill/>
                    </a:ln>
                    <a:extLst>
                      <a:ext uri="{53640926-AAD7-44D8-BBD7-CCE9431645EC}">
                        <a14:shadowObscured xmlns:a14="http://schemas.microsoft.com/office/drawing/2010/main"/>
                      </a:ext>
                    </a:extLst>
                  </pic:spPr>
                </pic:pic>
              </a:graphicData>
            </a:graphic>
          </wp:inline>
        </w:drawing>
      </w:r>
    </w:p>
    <w:p w14:paraId="4DA166D0" w14:textId="37EA465A" w:rsidR="00EF5A37" w:rsidRDefault="00052A4C" w:rsidP="004A4EC6">
      <w:pPr>
        <w:pStyle w:val="Caption"/>
      </w:pPr>
      <w:bookmarkStart w:id="166" w:name="_Toc182648952"/>
      <w:bookmarkStart w:id="167" w:name="_Hlk182668708"/>
      <w:r>
        <w:t xml:space="preserve">Hình </w:t>
      </w:r>
      <w:r>
        <w:fldChar w:fldCharType="begin"/>
      </w:r>
      <w:r>
        <w:instrText xml:space="preserve"> STYLEREF 1 \s </w:instrText>
      </w:r>
      <w:r>
        <w:fldChar w:fldCharType="separate"/>
      </w:r>
      <w:r w:rsidR="006A0825">
        <w:rPr>
          <w:noProof/>
        </w:rPr>
        <w:t>2</w:t>
      </w:r>
      <w:r>
        <w:fldChar w:fldCharType="end"/>
      </w:r>
      <w:r>
        <w:t>.</w:t>
      </w:r>
      <w:r>
        <w:fldChar w:fldCharType="begin"/>
      </w:r>
      <w:r>
        <w:instrText xml:space="preserve"> SEQ Hình \* ARABIC \s 1 </w:instrText>
      </w:r>
      <w:r>
        <w:fldChar w:fldCharType="separate"/>
      </w:r>
      <w:r w:rsidR="006A0825">
        <w:rPr>
          <w:noProof/>
        </w:rPr>
        <w:t>26</w:t>
      </w:r>
      <w:r>
        <w:fldChar w:fldCharType="end"/>
      </w:r>
      <w:r w:rsidR="00F75FB8">
        <w:rPr>
          <w:lang w:val="en-US"/>
        </w:rPr>
        <w:t xml:space="preserve"> </w:t>
      </w:r>
      <w:r w:rsidR="00F75FB8" w:rsidRPr="00F75FB8">
        <w:rPr>
          <w:lang w:val="en-US"/>
        </w:rPr>
        <w:t>Mô hình quan hệ - thực thể mức vật lý</w:t>
      </w:r>
      <w:bookmarkStart w:id="168" w:name="_Toc180790139"/>
      <w:bookmarkStart w:id="169" w:name="_Toc180790334"/>
      <w:bookmarkEnd w:id="143"/>
      <w:bookmarkEnd w:id="166"/>
    </w:p>
    <w:p w14:paraId="7E86DD0E" w14:textId="4D0B82B0" w:rsidR="00052A4C" w:rsidRPr="001112E9" w:rsidRDefault="00052A4C" w:rsidP="00FF6802">
      <w:pPr>
        <w:pStyle w:val="Heading1"/>
      </w:pPr>
      <w:bookmarkStart w:id="170" w:name="_Toc182649171"/>
      <w:bookmarkEnd w:id="161"/>
      <w:bookmarkEnd w:id="167"/>
      <w:r w:rsidRPr="001112E9">
        <w:lastRenderedPageBreak/>
        <w:t>HIỆN THỰC HỆ THỐNG</w:t>
      </w:r>
      <w:bookmarkStart w:id="171" w:name="_Toc150550942"/>
      <w:bookmarkEnd w:id="168"/>
      <w:bookmarkEnd w:id="169"/>
      <w:bookmarkEnd w:id="170"/>
    </w:p>
    <w:p w14:paraId="18C99B3D" w14:textId="16DB68E3" w:rsidR="0076003C" w:rsidRPr="001112E9" w:rsidRDefault="00052A4C" w:rsidP="00FF6802">
      <w:pPr>
        <w:pStyle w:val="Heading2"/>
      </w:pPr>
      <w:bookmarkStart w:id="172" w:name="_Toc180790140"/>
      <w:bookmarkStart w:id="173" w:name="_Toc180790335"/>
      <w:bookmarkStart w:id="174" w:name="_Toc182649172"/>
      <w:r w:rsidRPr="001112E9">
        <w:t>Công nghệ sử dụng</w:t>
      </w:r>
      <w:bookmarkEnd w:id="171"/>
      <w:bookmarkEnd w:id="172"/>
      <w:bookmarkEnd w:id="173"/>
      <w:bookmarkEnd w:id="174"/>
    </w:p>
    <w:p w14:paraId="604415F9" w14:textId="0322C413" w:rsidR="00DD111E" w:rsidRDefault="00DD111E" w:rsidP="00DD111E">
      <w:r>
        <w:t>Trong đề tài này, nhóm nghiên cứu lựa chọn sử dụng các công nghệ và framework hiện đại nhằm phát triển hệ thống quản lý học tập và giảng dạy trực tuyến cho trường THPT. Quyết định này được đưa ra dựa trên các yêu cầu về hiệu suất, bảo mật</w:t>
      </w:r>
      <w:r w:rsidR="008A54B1">
        <w:t xml:space="preserve"> </w:t>
      </w:r>
      <w:r>
        <w:t>và khả năng mở rộng, đồng thời đảm bảo dễ dàng trong quá trình phát triển và bảo trì hệ thống.</w:t>
      </w:r>
    </w:p>
    <w:p w14:paraId="767C867F" w14:textId="54A4A0D1" w:rsidR="00DD111E" w:rsidRDefault="00DD111E" w:rsidP="00DD111E">
      <w:r>
        <w:t>Các công nghệ và framework chính được chọn bao gồm:</w:t>
      </w:r>
    </w:p>
    <w:p w14:paraId="093EF80B" w14:textId="77777777" w:rsidR="00DD111E" w:rsidRDefault="00DD111E" w:rsidP="00DD111E">
      <w:pPr>
        <w:pStyle w:val="ListParagraph"/>
        <w:numPr>
          <w:ilvl w:val="0"/>
          <w:numId w:val="10"/>
        </w:numPr>
        <w:ind w:left="1276" w:hanging="283"/>
      </w:pPr>
      <w:r>
        <w:t>Node.js: Được sử dụng làm nền tảng phát triển ứng dụng nhờ khả năng xử lý các yêu cầu không đồng bộ với tốc độ cao, đặc biệt phù hợp với các ứng dụng có lưu lượng truy cập lớn. Node.js, chạy trên nền tảng JavaScript trên máy chủ, cho phép xây dựng các ứng dụng có hiệu suất cao, dễ mở rộng và dễ duy trì.</w:t>
      </w:r>
    </w:p>
    <w:p w14:paraId="2F203FB5" w14:textId="77777777" w:rsidR="00DD111E" w:rsidRDefault="00DD111E" w:rsidP="00DD111E">
      <w:pPr>
        <w:pStyle w:val="ListParagraph"/>
        <w:numPr>
          <w:ilvl w:val="0"/>
          <w:numId w:val="10"/>
        </w:numPr>
        <w:ind w:left="1276" w:hanging="283"/>
      </w:pPr>
      <w:r>
        <w:t xml:space="preserve"> Express.js: Đây là một framework nhẹ dành cho Node.js, cung cấp nhiều tính năng thiết yếu cho việc phát triển ứng dụng web như quản lý các request, routing, và xử lý middleware. Express giúp giảm thiểu sự phức tạp khi xử lý các yêu cầu HTTP, từ đó giúp phát triển các API dễ dàng và hiệu quả hơn.</w:t>
      </w:r>
    </w:p>
    <w:p w14:paraId="27DD9AB8" w14:textId="77777777" w:rsidR="00DD111E" w:rsidRDefault="00DD111E" w:rsidP="00DD111E">
      <w:pPr>
        <w:pStyle w:val="ListParagraph"/>
        <w:numPr>
          <w:ilvl w:val="0"/>
          <w:numId w:val="10"/>
        </w:numPr>
        <w:ind w:left="1276" w:hanging="283"/>
      </w:pPr>
      <w:r>
        <w:t>MongoDB: Hệ quản trị cơ sở dữ liệu NoSQL này được chọn vì tính linh hoạt trong việc quản lý dữ liệu không có cấu trúc cố định. MongoDB lưu trữ dữ liệu dưới dạng document JSON, rất phù hợp với các ứng dụng web hiện đại có nhu cầu lưu trữ và truy xuất thông tin nhanh chóng.</w:t>
      </w:r>
    </w:p>
    <w:p w14:paraId="59DF3962" w14:textId="47F8792F" w:rsidR="00DD111E" w:rsidRDefault="00DD111E" w:rsidP="00DD111E">
      <w:pPr>
        <w:pStyle w:val="ListParagraph"/>
        <w:numPr>
          <w:ilvl w:val="0"/>
          <w:numId w:val="10"/>
        </w:numPr>
        <w:ind w:left="1276" w:hanging="283"/>
      </w:pPr>
      <w:r>
        <w:t>Handlebars: Được lựa chọn làm view engine nhờ khả năng đơn giản và hiệu quả trong việc tách biệt giao diện người dùng và logic nghiệp vụ. Handlebars giúp tạo ra các trang web động với mã HTML dễ bảo trì và hỗ trợ tái sử dụng các thành phần giao diện.</w:t>
      </w:r>
    </w:p>
    <w:p w14:paraId="1F0CBEED" w14:textId="77777777" w:rsidR="00DD111E" w:rsidRDefault="00DD111E" w:rsidP="00DD111E">
      <w:r>
        <w:t>Với sự kết hợp của các công nghệ này, hệ thống có thể đáp ứng yêu cầu về hiệu suất và khả năng mở rộng, đồng thời giúp việc phát triển và bảo trì trở nên linh hoạt và hiệu quả.</w:t>
      </w:r>
    </w:p>
    <w:p w14:paraId="0E67FC8E" w14:textId="3510AE62" w:rsidR="002D2D61" w:rsidRPr="002D2D61" w:rsidRDefault="002D2D61" w:rsidP="00FF6802">
      <w:pPr>
        <w:pStyle w:val="Heading2"/>
      </w:pPr>
      <w:bookmarkStart w:id="175" w:name="_Toc180790141"/>
      <w:bookmarkStart w:id="176" w:name="_Toc180790336"/>
      <w:bookmarkStart w:id="177" w:name="_Toc182649173"/>
      <w:r w:rsidRPr="002D2D61">
        <w:lastRenderedPageBreak/>
        <w:t xml:space="preserve">Kiến </w:t>
      </w:r>
      <w:r>
        <w:t>t</w:t>
      </w:r>
      <w:r w:rsidRPr="002D2D61">
        <w:t xml:space="preserve">rúc </w:t>
      </w:r>
      <w:r>
        <w:t>t</w:t>
      </w:r>
      <w:r w:rsidRPr="002D2D61">
        <w:t xml:space="preserve">ổng </w:t>
      </w:r>
      <w:r>
        <w:t>t</w:t>
      </w:r>
      <w:r w:rsidRPr="002D2D61">
        <w:t xml:space="preserve">hể </w:t>
      </w:r>
      <w:r>
        <w:t>c</w:t>
      </w:r>
      <w:r w:rsidRPr="002D2D61">
        <w:t xml:space="preserve">ủa </w:t>
      </w:r>
      <w:r>
        <w:t>h</w:t>
      </w:r>
      <w:r w:rsidRPr="002D2D61">
        <w:t xml:space="preserve">ệ </w:t>
      </w:r>
      <w:r>
        <w:t>t</w:t>
      </w:r>
      <w:r w:rsidRPr="002D2D61">
        <w:t>hống</w:t>
      </w:r>
      <w:bookmarkEnd w:id="175"/>
      <w:bookmarkEnd w:id="176"/>
      <w:bookmarkEnd w:id="177"/>
    </w:p>
    <w:p w14:paraId="1AE15C69" w14:textId="7DC4A2E6" w:rsidR="002D2D61" w:rsidRPr="002D2D61" w:rsidRDefault="002D2D61" w:rsidP="00C37F4E">
      <w:r w:rsidRPr="002D2D61">
        <w:t>Hệ thống được xây dựng dựa trên kiến trúc MVC (Model-View-Controller), cho phép phân tách rõ ràng giữa các phần giao diện người dùng, logic nghiệp vụ và quản lý dữ liệu, nhằm đảm bảo tính dễ dàng trong việc phát triển, mở rộng và bảo trì hệ thống.</w:t>
      </w:r>
    </w:p>
    <w:p w14:paraId="52A2D94C" w14:textId="28DD396D" w:rsidR="002D2D61" w:rsidRPr="001112E9" w:rsidRDefault="002D2D61" w:rsidP="00FF6802">
      <w:pPr>
        <w:pStyle w:val="Heading3"/>
      </w:pPr>
      <w:bookmarkStart w:id="178" w:name="_Toc180790142"/>
      <w:bookmarkStart w:id="179" w:name="_Toc180790337"/>
      <w:bookmarkStart w:id="180" w:name="_Toc182649174"/>
      <w:r w:rsidRPr="001112E9">
        <w:t>Thành phần chính</w:t>
      </w:r>
      <w:bookmarkEnd w:id="178"/>
      <w:bookmarkEnd w:id="179"/>
      <w:bookmarkEnd w:id="180"/>
    </w:p>
    <w:p w14:paraId="0FF18D1B" w14:textId="4718DC36" w:rsidR="002D2D61" w:rsidRPr="002D2D61" w:rsidRDefault="002D2D61" w:rsidP="00C37F4E">
      <w:r w:rsidRPr="002D2D61">
        <w:t>Model (Mô hình): Quản lý dữ liệu và giao tiếp với cơ sở dữ liệu MongoDB. Mỗi thực thể trong hệ thống như học sinh, giáo viên, lớp học, điểm số đều được định nghĩa dưới dạng một mô hình dữ liệu và quản lý bởi MongoDB.</w:t>
      </w:r>
    </w:p>
    <w:p w14:paraId="7B8C8010" w14:textId="1FC4D764" w:rsidR="002D2D61" w:rsidRPr="002D2D61" w:rsidRDefault="002D2D61" w:rsidP="00C37F4E">
      <w:r w:rsidRPr="002D2D61">
        <w:t>View (Giao diện): Được xây dựng bằng Handlebars để hiển thị dữ liệu cho người dùng. Handlebars đảm nhiệm việc xử lý và hiển thị các trang web động, giúp các thành phần giao diện có thể tái sử dụng dễ dàng và linh hoạt.</w:t>
      </w:r>
    </w:p>
    <w:p w14:paraId="7643660F" w14:textId="5D87CDA6" w:rsidR="002D2D61" w:rsidRPr="002D2D61" w:rsidRDefault="002D2D61" w:rsidP="00C37F4E">
      <w:r w:rsidRPr="002D2D61">
        <w:t>Controller (Điều khiển): Chứa logic nghiệp vụ, xử lý các yêu cầu từ người dùng (gửi qua HTTP request), tương tác với Model để lấy hoặc cập nhật dữ liệu và trả lại thông tin cho View. Các Controller được xây dựng bằng Express.js.</w:t>
      </w:r>
    </w:p>
    <w:p w14:paraId="12AF31B5" w14:textId="748D7320" w:rsidR="002D2D61" w:rsidRPr="002D2D61" w:rsidRDefault="002D2D61" w:rsidP="00FF6802">
      <w:pPr>
        <w:pStyle w:val="Heading3"/>
      </w:pPr>
      <w:bookmarkStart w:id="181" w:name="_Toc180790143"/>
      <w:bookmarkStart w:id="182" w:name="_Toc180790338"/>
      <w:bookmarkStart w:id="183" w:name="_Toc182649175"/>
      <w:r w:rsidRPr="002D2D61">
        <w:t>Luồng hoạt động</w:t>
      </w:r>
      <w:bookmarkEnd w:id="181"/>
      <w:bookmarkEnd w:id="182"/>
      <w:bookmarkEnd w:id="183"/>
    </w:p>
    <w:p w14:paraId="73D34684" w14:textId="3A529676" w:rsidR="002D2D61" w:rsidRPr="002D2D61" w:rsidRDefault="002D2D61" w:rsidP="00C37F4E">
      <w:r w:rsidRPr="002D2D61">
        <w:t>Hệ thống quản lý học tập và giảng dạy hoạt động theo luồng MVC, cụ thể:</w:t>
      </w:r>
    </w:p>
    <w:p w14:paraId="134CA935" w14:textId="69689EC2" w:rsidR="008A54B1" w:rsidRDefault="008A54B1">
      <w:pPr>
        <w:pStyle w:val="ListParagraph"/>
        <w:numPr>
          <w:ilvl w:val="0"/>
          <w:numId w:val="8"/>
        </w:numPr>
        <w:ind w:left="1134" w:hanging="283"/>
      </w:pPr>
      <w:r w:rsidRPr="008A54B1">
        <w:t>Khi người dùng (giáo viên, học sinh hoặc tổng phụ trách) truy cập vào hệ thống và thực hiện các thao tác (ví dụ: đăng nhập, xem lịch dạy, nhập điểm, gửi thông báo,</w:t>
      </w:r>
      <w:r>
        <w:t>..</w:t>
      </w:r>
      <w:r w:rsidRPr="008A54B1">
        <w:t>.), hệ thống nhận yêu cầu đó qua HTTP request. Yêu cầu có thể là GET (yêu cầu xem dữ liệu) hoặc POST (yêu cầu thay đổi dữ liệu).</w:t>
      </w:r>
    </w:p>
    <w:p w14:paraId="488D772C" w14:textId="77777777" w:rsidR="008A54B1" w:rsidRDefault="008A54B1">
      <w:pPr>
        <w:pStyle w:val="ListParagraph"/>
        <w:numPr>
          <w:ilvl w:val="0"/>
          <w:numId w:val="8"/>
        </w:numPr>
        <w:ind w:left="1134" w:hanging="283"/>
      </w:pPr>
      <w:r w:rsidRPr="008A54B1">
        <w:t>Các yêu cầu từ người dùng được chuyển đến Controller (Express.js). Controller thực hiện các tác vụ như kiểm tra quyền truy cập của người dùng, xác thực thông tin và định tuyến đến các chức năng phù hợp. Nếu yêu cầu là hợp lệ, Controller sẽ tương tác với Model để lấy hoặc cập nhật dữ liệu cần thiết. Trong quá trình này, Controller có thể xử lý logic nghiệp vụ như tính toán điểm số, xác thực dữ liệu, hoặc kiểm tra tính hợp lệ của thông tin nhập vào.</w:t>
      </w:r>
    </w:p>
    <w:p w14:paraId="1088D549" w14:textId="77777777" w:rsidR="008A54B1" w:rsidRDefault="008A54B1">
      <w:pPr>
        <w:pStyle w:val="ListParagraph"/>
        <w:numPr>
          <w:ilvl w:val="0"/>
          <w:numId w:val="8"/>
        </w:numPr>
        <w:ind w:left="1134" w:hanging="283"/>
      </w:pPr>
      <w:r w:rsidRPr="008A54B1">
        <w:lastRenderedPageBreak/>
        <w:t>Model đóng vai trò là cầu nối giữa Controller và cơ sở dữ liệu MongoDB. Khi Controller yêu cầu truy xuất hoặc thay đổi dữ liệu, Model sẽ gửi các truy vấn đến MongoDB. MongoDB lưu trữ dữ liệu dưới dạng các document JSON, giúp việc lưu trữ và truy vấn thông tin nhanh chóng và linh hoạt. Model sẽ nhận kết quả từ cơ sở dữ liệu và trả lại cho Controller.</w:t>
      </w:r>
    </w:p>
    <w:p w14:paraId="62CAC3DD" w14:textId="6798215C" w:rsidR="008A54B1" w:rsidRDefault="008A54B1">
      <w:pPr>
        <w:pStyle w:val="ListParagraph"/>
        <w:numPr>
          <w:ilvl w:val="0"/>
          <w:numId w:val="8"/>
        </w:numPr>
        <w:ind w:left="1134" w:hanging="283"/>
      </w:pPr>
      <w:r w:rsidRPr="008A54B1">
        <w:t>Sau khi nhận được dữ liệu từ Model, Controller sẽ quyết định loại hình dữ liệu nào cần được hiển thị cho người dùng. Controller sẽ chuyển dữ liệu này vào View (Handlebars), nơi nó sẽ được xử lý và hiển thị dưới dạng HTML cho người dùng. Các trang web động được tạo ra từ View sẽ hiển thị thông tin cụ thể như lịch học, điểm danh, thông báo, bài tập, hoặc các tài liệu học tập.</w:t>
      </w:r>
    </w:p>
    <w:p w14:paraId="591F6782" w14:textId="3E0581F9" w:rsidR="008A54B1" w:rsidRDefault="008A54B1">
      <w:pPr>
        <w:pStyle w:val="ListParagraph"/>
        <w:numPr>
          <w:ilvl w:val="0"/>
          <w:numId w:val="8"/>
        </w:numPr>
        <w:ind w:left="1134" w:hanging="283"/>
      </w:pPr>
      <w:r w:rsidRPr="008A54B1">
        <w:t>Sau khi View hiển thị thông tin, người dùng sẽ thấy kết quả trên giao diện của hệ thống. Các thao tác tiếp theo của người dùng sẽ tiếp tục theo quy trình tương tự, tạo ra một vòng lặp liên tục giữa các yêu cầu và phản hồi.</w:t>
      </w:r>
    </w:p>
    <w:p w14:paraId="5A3EB723" w14:textId="4BDB3B62" w:rsidR="002B7690" w:rsidRPr="008A54B1" w:rsidRDefault="008A54B1" w:rsidP="008A54B1">
      <w:pPr>
        <w:pStyle w:val="ListParagraph"/>
        <w:numPr>
          <w:ilvl w:val="0"/>
          <w:numId w:val="8"/>
        </w:numPr>
        <w:ind w:left="1134" w:hanging="283"/>
      </w:pPr>
      <w:r w:rsidRPr="008A54B1">
        <w:t>Trong suốt quá trình hoạt động, hệ thống cũng có thể nhận các yêu cầu cập nhật từ người dùng (chẳng hạn như cập nhật thông tin người dùng, thêm bài tập, sửa thời khóa biểu, v.v.). Controller sẽ nhận các yêu cầu này, tương tác với Model để thay đổi dữ liệu trong MongoDB và cập nhật View để phản ánh những thay đổi đó.</w:t>
      </w:r>
      <w:r w:rsidR="002B7690" w:rsidRPr="008A54B1">
        <w:rPr>
          <w:strike/>
        </w:rPr>
        <w:br w:type="page"/>
      </w:r>
    </w:p>
    <w:p w14:paraId="5B3D1D9D" w14:textId="77777777" w:rsidR="00A061A3" w:rsidRDefault="002B7690" w:rsidP="00FF6802">
      <w:pPr>
        <w:pStyle w:val="Heading1"/>
      </w:pPr>
      <w:bookmarkStart w:id="184" w:name="_Toc180790145"/>
      <w:bookmarkStart w:id="185" w:name="_Toc180790340"/>
      <w:bookmarkStart w:id="186" w:name="_Toc182649176"/>
      <w:bookmarkStart w:id="187" w:name="_Hlk182611680"/>
      <w:r>
        <w:lastRenderedPageBreak/>
        <w:t>DEMO</w:t>
      </w:r>
      <w:bookmarkEnd w:id="184"/>
      <w:bookmarkEnd w:id="185"/>
      <w:bookmarkEnd w:id="186"/>
    </w:p>
    <w:p w14:paraId="4783FB3F" w14:textId="77777777" w:rsidR="00EB62BF" w:rsidRPr="00657A8A" w:rsidRDefault="00EB62BF" w:rsidP="00EB62BF">
      <w:pPr>
        <w:pStyle w:val="Heading2"/>
      </w:pPr>
      <w:bookmarkStart w:id="188" w:name="_Toc182649177"/>
      <w:r>
        <w:t>Admin</w:t>
      </w:r>
      <w:bookmarkEnd w:id="188"/>
    </w:p>
    <w:p w14:paraId="2D4A839E" w14:textId="77777777" w:rsidR="00EB62BF" w:rsidRDefault="00EB62BF" w:rsidP="00EB62BF">
      <w:pPr>
        <w:pStyle w:val="Heading3"/>
      </w:pPr>
      <w:bookmarkStart w:id="189" w:name="_Toc182649178"/>
      <w:r>
        <w:t>Trang đăng ký tài khoản</w:t>
      </w:r>
      <w:bookmarkEnd w:id="189"/>
    </w:p>
    <w:p w14:paraId="1EA8152C" w14:textId="1DED16EB" w:rsidR="00EB62BF" w:rsidRPr="00EB62BF" w:rsidRDefault="00EB62BF" w:rsidP="00EB62BF">
      <w:pPr>
        <w:rPr>
          <w:lang w:val="en-US"/>
        </w:rPr>
      </w:pPr>
      <w:r>
        <w:t xml:space="preserve">Admin không được cung cấp tài khoản sẵn, người dùng sẽ tự đăng ký một tài khoản admin gồm: </w:t>
      </w:r>
      <w:r w:rsidR="0083778B">
        <w:t>T</w:t>
      </w:r>
      <w:r>
        <w:t>ên admin, tên trường, email và password để tạo và quản lý hệ thống học tập giảng dạy của trường. Các actors còn lại (học sinh, giáo viên) sẽ nhận tài khoản từ admin, tức là admin sẽ tham gia vào việc đăng ký tài khoản cho các actors này để đảm bảo sự an toàn và ổn định cho trang web</w:t>
      </w:r>
      <w:r>
        <w:rPr>
          <w:lang w:val="en-US"/>
        </w:rPr>
        <w:t>.</w:t>
      </w:r>
    </w:p>
    <w:p w14:paraId="31410B7B" w14:textId="77777777" w:rsidR="00EB62BF" w:rsidRDefault="00EB62BF" w:rsidP="006A0825">
      <w:pPr>
        <w:pStyle w:val="Image"/>
        <w:spacing w:line="360" w:lineRule="auto"/>
        <w:rPr>
          <w:lang w:val="en-US"/>
        </w:rPr>
      </w:pPr>
      <w:r w:rsidRPr="00657A8A">
        <w:drawing>
          <wp:inline distT="0" distB="0" distL="0" distR="0" wp14:anchorId="3D8238C8" wp14:editId="47C9155E">
            <wp:extent cx="5731510" cy="2747663"/>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574" b="-1"/>
                    <a:stretch/>
                  </pic:blipFill>
                  <pic:spPr bwMode="auto">
                    <a:xfrm>
                      <a:off x="0" y="0"/>
                      <a:ext cx="5731510" cy="2747663"/>
                    </a:xfrm>
                    <a:prstGeom prst="rect">
                      <a:avLst/>
                    </a:prstGeom>
                    <a:ln>
                      <a:noFill/>
                    </a:ln>
                    <a:extLst>
                      <a:ext uri="{53640926-AAD7-44D8-BBD7-CCE9431645EC}">
                        <a14:shadowObscured xmlns:a14="http://schemas.microsoft.com/office/drawing/2010/main"/>
                      </a:ext>
                    </a:extLst>
                  </pic:spPr>
                </pic:pic>
              </a:graphicData>
            </a:graphic>
          </wp:inline>
        </w:drawing>
      </w:r>
    </w:p>
    <w:p w14:paraId="22535675" w14:textId="2D35A1FF" w:rsidR="00EB62BF" w:rsidRPr="00EB62BF" w:rsidRDefault="00EB62BF" w:rsidP="0083778B">
      <w:pPr>
        <w:pStyle w:val="Caption"/>
      </w:pPr>
      <w:bookmarkStart w:id="190" w:name="_Toc182648953"/>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w:t>
      </w:r>
      <w:r>
        <w:fldChar w:fldCharType="end"/>
      </w:r>
      <w:r>
        <w:rPr>
          <w:lang w:val="en-US"/>
        </w:rPr>
        <w:t xml:space="preserve"> </w:t>
      </w:r>
      <w:r w:rsidR="0083778B">
        <w:rPr>
          <w:lang w:val="en-US"/>
        </w:rPr>
        <w:t xml:space="preserve">Trang </w:t>
      </w:r>
      <w:r w:rsidR="0083778B">
        <w:t>đăng ký tài khoản</w:t>
      </w:r>
      <w:r w:rsidR="0083778B">
        <w:rPr>
          <w:lang w:val="en-US"/>
        </w:rPr>
        <w:t xml:space="preserve"> phía</w:t>
      </w:r>
      <w:r w:rsidR="0083778B">
        <w:t xml:space="preserve"> giao diện tổng phụ trách</w:t>
      </w:r>
      <w:bookmarkEnd w:id="190"/>
    </w:p>
    <w:p w14:paraId="27624700" w14:textId="77777777" w:rsidR="00EB62BF" w:rsidRDefault="00EB62BF" w:rsidP="00EB62BF">
      <w:pPr>
        <w:pStyle w:val="Heading3"/>
      </w:pPr>
      <w:bookmarkStart w:id="191" w:name="_Toc182649179"/>
      <w:r>
        <w:t>Trang đăng nhập tài khoản</w:t>
      </w:r>
      <w:bookmarkEnd w:id="191"/>
    </w:p>
    <w:p w14:paraId="004A9243" w14:textId="6DBF5BDC" w:rsidR="00EB62BF" w:rsidRPr="00FD0CC7" w:rsidRDefault="006A0825" w:rsidP="00EB62BF">
      <w:r w:rsidRPr="006A0825">
        <w:t xml:space="preserve">Sau khi hoàn tất việc đăng ký tài khoản, Admin sẽ đăng nhập vào hệ thống để truy cập trang quản lý và thực hiện các công việc quản lý như tạo tài khoản cho các đối tượng khác (giáo viên, học sinh), </w:t>
      </w:r>
      <w:r>
        <w:t>..</w:t>
      </w:r>
      <w:r w:rsidR="00EB62BF">
        <w:t>.</w:t>
      </w:r>
    </w:p>
    <w:p w14:paraId="47D9BDDA" w14:textId="77777777" w:rsidR="00EB62BF" w:rsidRDefault="00EB62BF" w:rsidP="006A0825">
      <w:pPr>
        <w:pStyle w:val="Image"/>
        <w:spacing w:line="360" w:lineRule="auto"/>
        <w:rPr>
          <w:lang w:val="en-US"/>
        </w:rPr>
      </w:pPr>
      <w:r w:rsidRPr="00657A8A">
        <w:lastRenderedPageBreak/>
        <w:drawing>
          <wp:inline distT="0" distB="0" distL="0" distR="0" wp14:anchorId="08458048" wp14:editId="6D57086B">
            <wp:extent cx="5731510" cy="27508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750820"/>
                    </a:xfrm>
                    <a:prstGeom prst="rect">
                      <a:avLst/>
                    </a:prstGeom>
                  </pic:spPr>
                </pic:pic>
              </a:graphicData>
            </a:graphic>
          </wp:inline>
        </w:drawing>
      </w:r>
    </w:p>
    <w:p w14:paraId="46CE1B9A" w14:textId="41E6AF76" w:rsidR="00EB62BF" w:rsidRPr="00EB62BF" w:rsidRDefault="00EB62BF" w:rsidP="0083778B">
      <w:pPr>
        <w:pStyle w:val="Caption"/>
      </w:pPr>
      <w:bookmarkStart w:id="192" w:name="_Toc182648954"/>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2</w:t>
      </w:r>
      <w:r>
        <w:fldChar w:fldCharType="end"/>
      </w:r>
      <w:r>
        <w:rPr>
          <w:lang w:val="en-US"/>
        </w:rPr>
        <w:t xml:space="preserve"> </w:t>
      </w:r>
      <w:r w:rsidR="0083778B">
        <w:rPr>
          <w:lang w:val="en-US"/>
        </w:rPr>
        <w:t xml:space="preserve">Trang </w:t>
      </w:r>
      <w:r w:rsidR="0083778B">
        <w:t>đăng nhập</w:t>
      </w:r>
      <w:r w:rsidR="0083778B">
        <w:rPr>
          <w:lang w:val="en-US"/>
        </w:rPr>
        <w:t xml:space="preserve"> phía</w:t>
      </w:r>
      <w:r w:rsidR="0083778B">
        <w:t xml:space="preserve"> giao diện tổng phụ trách</w:t>
      </w:r>
      <w:bookmarkEnd w:id="192"/>
    </w:p>
    <w:p w14:paraId="07551FCE" w14:textId="77777777" w:rsidR="00EB62BF" w:rsidRDefault="00EB62BF" w:rsidP="00EB62BF">
      <w:pPr>
        <w:pStyle w:val="Heading3"/>
      </w:pPr>
      <w:bookmarkStart w:id="193" w:name="_Toc182649180"/>
      <w:r>
        <w:t>Trang chủ</w:t>
      </w:r>
      <w:bookmarkEnd w:id="193"/>
      <w:r>
        <w:t xml:space="preserve"> </w:t>
      </w:r>
    </w:p>
    <w:p w14:paraId="67B1C7E6" w14:textId="77777777" w:rsidR="00EB62BF" w:rsidRPr="00FD0CC7" w:rsidRDefault="00EB62BF" w:rsidP="00EB62BF">
      <w:r>
        <w:t>Giao diện người dùng của admin gồm có các chức năng ở phần dashboard, ngoài ra còn có dữ liệu tổng số lớp học, số học sinh và số giáo viên mà trang web thống kê được. Phần chức năng gồm có: quản lý danh sách lớp học, giáo viên và học sinh, gửi thông báo cho toàn thể các người dùng khác, xem feedbacks từ học sinh.</w:t>
      </w:r>
    </w:p>
    <w:p w14:paraId="2A4EA6E3" w14:textId="77777777" w:rsidR="00EB62BF" w:rsidRDefault="00EB62BF" w:rsidP="006A0825">
      <w:pPr>
        <w:pStyle w:val="Image"/>
        <w:spacing w:line="360" w:lineRule="auto"/>
        <w:rPr>
          <w:lang w:val="en-US"/>
        </w:rPr>
      </w:pPr>
      <w:r w:rsidRPr="00671373">
        <w:drawing>
          <wp:inline distT="0" distB="0" distL="0" distR="0" wp14:anchorId="3EEAEEE7" wp14:editId="55DBDB79">
            <wp:extent cx="5731510" cy="2661285"/>
            <wp:effectExtent l="0" t="0" r="2540" b="5715"/>
            <wp:docPr id="21752647" name="Picture 21752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661285"/>
                    </a:xfrm>
                    <a:prstGeom prst="rect">
                      <a:avLst/>
                    </a:prstGeom>
                  </pic:spPr>
                </pic:pic>
              </a:graphicData>
            </a:graphic>
          </wp:inline>
        </w:drawing>
      </w:r>
    </w:p>
    <w:p w14:paraId="52515893" w14:textId="48E11751" w:rsidR="00EB62BF" w:rsidRPr="00EB62BF" w:rsidRDefault="00EB62BF" w:rsidP="0083778B">
      <w:pPr>
        <w:pStyle w:val="Caption"/>
      </w:pPr>
      <w:bookmarkStart w:id="194" w:name="_Toc182648955"/>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3</w:t>
      </w:r>
      <w:r>
        <w:fldChar w:fldCharType="end"/>
      </w:r>
      <w:r w:rsidR="0083778B" w:rsidRPr="0083778B">
        <w:rPr>
          <w:lang w:val="en-US"/>
        </w:rPr>
        <w:t xml:space="preserve"> </w:t>
      </w:r>
      <w:r w:rsidR="0083778B">
        <w:rPr>
          <w:lang w:val="en-US"/>
        </w:rPr>
        <w:t xml:space="preserve">Trang </w:t>
      </w:r>
      <w:r w:rsidR="0083778B">
        <w:t>chủ</w:t>
      </w:r>
      <w:r w:rsidR="0083778B">
        <w:rPr>
          <w:lang w:val="en-US"/>
        </w:rPr>
        <w:t xml:space="preserve"> phía</w:t>
      </w:r>
      <w:r w:rsidR="0083778B">
        <w:t xml:space="preserve"> giao diện tổng phụ trách</w:t>
      </w:r>
      <w:bookmarkEnd w:id="194"/>
    </w:p>
    <w:p w14:paraId="26650E42" w14:textId="74281DEB" w:rsidR="00EB62BF" w:rsidRDefault="00EB62BF" w:rsidP="00EB62BF">
      <w:pPr>
        <w:pStyle w:val="Heading3"/>
      </w:pPr>
      <w:bookmarkStart w:id="195" w:name="_Toc182649181"/>
      <w:r>
        <w:lastRenderedPageBreak/>
        <w:t xml:space="preserve">Trang Quản lý danh sách </w:t>
      </w:r>
      <w:r w:rsidR="0083778B">
        <w:t xml:space="preserve">giáo </w:t>
      </w:r>
      <w:r>
        <w:t>viên</w:t>
      </w:r>
      <w:bookmarkEnd w:id="195"/>
    </w:p>
    <w:p w14:paraId="0DE0D1DF" w14:textId="77777777" w:rsidR="00EB62BF" w:rsidRPr="00FD0CC7" w:rsidRDefault="00EB62BF" w:rsidP="00EB62BF">
      <w:r>
        <w:t>Ở trang này, admin có thể thêm hoặc xóa giáo viên, ngoài ra còn có thể xem thông tin chi tiết của giáo viên: môn, lớp đang dạy</w:t>
      </w:r>
    </w:p>
    <w:p w14:paraId="04E00DF7" w14:textId="77777777" w:rsidR="00EB62BF" w:rsidRDefault="00EB62BF" w:rsidP="006A0825">
      <w:pPr>
        <w:pStyle w:val="Image"/>
        <w:spacing w:line="360" w:lineRule="auto"/>
        <w:rPr>
          <w:lang w:val="en-US"/>
        </w:rPr>
      </w:pPr>
      <w:r w:rsidRPr="00671373">
        <w:drawing>
          <wp:inline distT="0" distB="0" distL="0" distR="0" wp14:anchorId="6E7F9CB4" wp14:editId="53D45E0D">
            <wp:extent cx="5652000" cy="2621235"/>
            <wp:effectExtent l="0" t="0" r="635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2000" cy="2621235"/>
                    </a:xfrm>
                    <a:prstGeom prst="rect">
                      <a:avLst/>
                    </a:prstGeom>
                  </pic:spPr>
                </pic:pic>
              </a:graphicData>
            </a:graphic>
          </wp:inline>
        </w:drawing>
      </w:r>
    </w:p>
    <w:p w14:paraId="3404508E" w14:textId="748814C8" w:rsidR="00EB62BF" w:rsidRPr="00EB62BF" w:rsidRDefault="00EB62BF" w:rsidP="0083778B">
      <w:pPr>
        <w:pStyle w:val="Caption"/>
      </w:pPr>
      <w:bookmarkStart w:id="196" w:name="_Toc182648956"/>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4</w:t>
      </w:r>
      <w:r>
        <w:fldChar w:fldCharType="end"/>
      </w:r>
      <w:r>
        <w:rPr>
          <w:lang w:val="en-US"/>
        </w:rPr>
        <w:t xml:space="preserve"> </w:t>
      </w:r>
      <w:r w:rsidR="0083778B">
        <w:rPr>
          <w:lang w:val="en-US"/>
        </w:rPr>
        <w:t xml:space="preserve">Trang </w:t>
      </w:r>
      <w:r w:rsidR="0083778B">
        <w:t xml:space="preserve">danh sách giáo viên </w:t>
      </w:r>
      <w:r w:rsidR="0083778B">
        <w:rPr>
          <w:lang w:val="en-US"/>
        </w:rPr>
        <w:t>phía</w:t>
      </w:r>
      <w:r w:rsidR="0083778B">
        <w:t xml:space="preserve"> giao diện tổng phụ trách</w:t>
      </w:r>
      <w:bookmarkEnd w:id="196"/>
    </w:p>
    <w:p w14:paraId="4C8F8169" w14:textId="77777777" w:rsidR="00EB62BF" w:rsidRDefault="00EB62BF" w:rsidP="00EB62BF">
      <w:r>
        <w:t xml:space="preserve">Dưới đây là giao diện thêm 1 giáo viên cho lớp, gồm có: môn và lớp học đã được thêm sẵn, tên giáo viên, email và password. Dữ liệu ở đây cũng sẽ được sử dụng để giáo viên đăng nhập vào tài khoản của mình. </w:t>
      </w:r>
    </w:p>
    <w:p w14:paraId="386473BC" w14:textId="77777777" w:rsidR="00EB62BF" w:rsidRDefault="00EB62BF" w:rsidP="00102A53">
      <w:pPr>
        <w:pStyle w:val="Image"/>
        <w:spacing w:line="360" w:lineRule="auto"/>
        <w:rPr>
          <w:lang w:val="en-US"/>
        </w:rPr>
      </w:pPr>
      <w:r w:rsidRPr="00671373">
        <w:drawing>
          <wp:inline distT="0" distB="0" distL="0" distR="0" wp14:anchorId="3F61FEFD" wp14:editId="71181BB9">
            <wp:extent cx="2988000" cy="2626502"/>
            <wp:effectExtent l="0" t="0" r="3175"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8000" cy="2626502"/>
                    </a:xfrm>
                    <a:prstGeom prst="rect">
                      <a:avLst/>
                    </a:prstGeom>
                  </pic:spPr>
                </pic:pic>
              </a:graphicData>
            </a:graphic>
          </wp:inline>
        </w:drawing>
      </w:r>
    </w:p>
    <w:p w14:paraId="232B4E95" w14:textId="5A15BA7E" w:rsidR="00EB62BF" w:rsidRPr="00EB62BF" w:rsidRDefault="00EB62BF" w:rsidP="0083778B">
      <w:pPr>
        <w:pStyle w:val="Caption"/>
      </w:pPr>
      <w:bookmarkStart w:id="197" w:name="_Toc182648957"/>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5</w:t>
      </w:r>
      <w:r>
        <w:fldChar w:fldCharType="end"/>
      </w:r>
      <w:r>
        <w:rPr>
          <w:lang w:val="en-US"/>
        </w:rPr>
        <w:t xml:space="preserve"> </w:t>
      </w:r>
      <w:r w:rsidR="0083778B">
        <w:rPr>
          <w:lang w:val="en-US"/>
        </w:rPr>
        <w:t xml:space="preserve">Trang </w:t>
      </w:r>
      <w:r w:rsidR="0083778B">
        <w:t xml:space="preserve">tạo mới học sinh </w:t>
      </w:r>
      <w:r w:rsidR="0083778B">
        <w:rPr>
          <w:lang w:val="en-US"/>
        </w:rPr>
        <w:t>phía</w:t>
      </w:r>
      <w:r w:rsidR="0083778B">
        <w:t xml:space="preserve"> giao diện tổng phụ trách</w:t>
      </w:r>
      <w:bookmarkEnd w:id="197"/>
    </w:p>
    <w:p w14:paraId="00B8BDEE" w14:textId="77777777" w:rsidR="00EB62BF" w:rsidRDefault="00EB62BF" w:rsidP="00EB62BF">
      <w:pPr>
        <w:pStyle w:val="Heading3"/>
      </w:pPr>
      <w:bookmarkStart w:id="198" w:name="_Toc182649182"/>
      <w:r>
        <w:lastRenderedPageBreak/>
        <w:t>Trang Quản lý danh sách học sinh</w:t>
      </w:r>
      <w:bookmarkEnd w:id="198"/>
    </w:p>
    <w:p w14:paraId="4A5B03A4" w14:textId="77777777" w:rsidR="00EB62BF" w:rsidRPr="002A6024" w:rsidRDefault="00EB62BF" w:rsidP="00EB62BF">
      <w:r>
        <w:t xml:space="preserve">Trang này thể hiện danh sách học sinh hiện có, admin cũng có thể thực hiện điểm danh cho học sinh. </w:t>
      </w:r>
    </w:p>
    <w:p w14:paraId="20A77C8E" w14:textId="03EDB3E4" w:rsidR="00EB62BF" w:rsidRDefault="00EB62BF" w:rsidP="006A0825">
      <w:pPr>
        <w:pStyle w:val="Image"/>
        <w:spacing w:line="360" w:lineRule="auto"/>
        <w:rPr>
          <w:lang w:val="en-US"/>
        </w:rPr>
      </w:pPr>
      <w:r w:rsidRPr="00671373">
        <w:drawing>
          <wp:inline distT="0" distB="0" distL="0" distR="0" wp14:anchorId="253C2E54" wp14:editId="10CA0AB6">
            <wp:extent cx="5731510" cy="2755900"/>
            <wp:effectExtent l="0" t="0" r="254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755900"/>
                    </a:xfrm>
                    <a:prstGeom prst="rect">
                      <a:avLst/>
                    </a:prstGeom>
                  </pic:spPr>
                </pic:pic>
              </a:graphicData>
            </a:graphic>
          </wp:inline>
        </w:drawing>
      </w:r>
    </w:p>
    <w:p w14:paraId="0F1572EE" w14:textId="1A3A5F54" w:rsidR="00EB62BF" w:rsidRPr="00EB62BF" w:rsidRDefault="00EB62BF" w:rsidP="006A0825">
      <w:pPr>
        <w:pStyle w:val="Caption"/>
        <w:spacing w:after="0"/>
      </w:pPr>
      <w:bookmarkStart w:id="199" w:name="_Toc182648958"/>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6</w:t>
      </w:r>
      <w:r>
        <w:fldChar w:fldCharType="end"/>
      </w:r>
      <w:r w:rsidR="0083778B" w:rsidRPr="0083778B">
        <w:rPr>
          <w:lang w:val="en-US"/>
        </w:rPr>
        <w:t xml:space="preserve"> </w:t>
      </w:r>
      <w:r w:rsidR="0083778B">
        <w:rPr>
          <w:lang w:val="en-US"/>
        </w:rPr>
        <w:t xml:space="preserve">Trang </w:t>
      </w:r>
      <w:r w:rsidR="0083778B">
        <w:t>danh sách học sinh</w:t>
      </w:r>
      <w:r w:rsidR="0083778B">
        <w:rPr>
          <w:lang w:val="en-US"/>
        </w:rPr>
        <w:t xml:space="preserve"> phía</w:t>
      </w:r>
      <w:r w:rsidR="0083778B">
        <w:t xml:space="preserve"> giao diện tổng phụ trách</w:t>
      </w:r>
      <w:bookmarkEnd w:id="199"/>
    </w:p>
    <w:p w14:paraId="4FC9E194" w14:textId="77777777" w:rsidR="00EB62BF" w:rsidRDefault="00EB62BF" w:rsidP="00EB62BF">
      <w:r>
        <w:t>Phần thêm học sinh vào lớp gồm có các thông tin: tên học sinh, lớp, mã số học sinh, mật khẩu đăng nhập vào trang web.</w:t>
      </w:r>
    </w:p>
    <w:p w14:paraId="0EDFCDAD" w14:textId="77777777" w:rsidR="00EB62BF" w:rsidRDefault="00EB62BF" w:rsidP="00827AF7">
      <w:pPr>
        <w:pStyle w:val="Image"/>
      </w:pPr>
      <w:r w:rsidRPr="00827AF7">
        <w:drawing>
          <wp:inline distT="0" distB="0" distL="0" distR="0" wp14:anchorId="32099274" wp14:editId="14ECEA17">
            <wp:extent cx="3121660" cy="278687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24404" cy="2789324"/>
                    </a:xfrm>
                    <a:prstGeom prst="rect">
                      <a:avLst/>
                    </a:prstGeom>
                  </pic:spPr>
                </pic:pic>
              </a:graphicData>
            </a:graphic>
          </wp:inline>
        </w:drawing>
      </w:r>
    </w:p>
    <w:p w14:paraId="3AE21055" w14:textId="41E3953E" w:rsidR="00EB62BF" w:rsidRPr="00EB62BF" w:rsidRDefault="00EB62BF" w:rsidP="006A0825">
      <w:pPr>
        <w:pStyle w:val="Caption"/>
        <w:spacing w:after="0"/>
      </w:pPr>
      <w:bookmarkStart w:id="200" w:name="_Toc182648959"/>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7</w:t>
      </w:r>
      <w:r>
        <w:fldChar w:fldCharType="end"/>
      </w:r>
      <w:r>
        <w:rPr>
          <w:lang w:val="en-US"/>
        </w:rPr>
        <w:t xml:space="preserve"> </w:t>
      </w:r>
      <w:r w:rsidR="0083778B">
        <w:rPr>
          <w:lang w:val="en-US"/>
        </w:rPr>
        <w:t>Trang tạo</w:t>
      </w:r>
      <w:r w:rsidR="0083778B">
        <w:t xml:space="preserve"> mới học sinh </w:t>
      </w:r>
      <w:r w:rsidR="0083778B">
        <w:rPr>
          <w:lang w:val="en-US"/>
        </w:rPr>
        <w:t>phía</w:t>
      </w:r>
      <w:r w:rsidR="0083778B">
        <w:t xml:space="preserve"> giao diện tổng phụ trách</w:t>
      </w:r>
      <w:bookmarkEnd w:id="200"/>
    </w:p>
    <w:p w14:paraId="0D996659" w14:textId="77777777" w:rsidR="00EB62BF" w:rsidRDefault="00EB62BF" w:rsidP="00EB62BF">
      <w:pPr>
        <w:pStyle w:val="Heading3"/>
      </w:pPr>
      <w:bookmarkStart w:id="201" w:name="_Toc182649183"/>
      <w:r>
        <w:lastRenderedPageBreak/>
        <w:t>Trang Quản lý danh sách lớp học</w:t>
      </w:r>
      <w:bookmarkEnd w:id="201"/>
      <w:r>
        <w:t xml:space="preserve"> </w:t>
      </w:r>
    </w:p>
    <w:p w14:paraId="50F81329" w14:textId="77777777" w:rsidR="00EB62BF" w:rsidRPr="002A6024" w:rsidRDefault="00EB62BF" w:rsidP="00EB62BF">
      <w:r>
        <w:t>Admin thực hiện thêm lớp, xóa lớp ở trang này, có thể xóa tất cả các lớp cùng một lúc.</w:t>
      </w:r>
    </w:p>
    <w:p w14:paraId="5803F9E3" w14:textId="77777777" w:rsidR="00EB62BF" w:rsidRDefault="00EB62BF" w:rsidP="006A0825">
      <w:pPr>
        <w:pStyle w:val="Image"/>
        <w:spacing w:line="360" w:lineRule="auto"/>
        <w:rPr>
          <w:lang w:val="en-US"/>
        </w:rPr>
      </w:pPr>
      <w:r w:rsidRPr="00BF3CFD">
        <w:drawing>
          <wp:inline distT="0" distB="0" distL="0" distR="0" wp14:anchorId="3818788F" wp14:editId="1DD5CCD5">
            <wp:extent cx="5731510" cy="26123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12390"/>
                    </a:xfrm>
                    <a:prstGeom prst="rect">
                      <a:avLst/>
                    </a:prstGeom>
                  </pic:spPr>
                </pic:pic>
              </a:graphicData>
            </a:graphic>
          </wp:inline>
        </w:drawing>
      </w:r>
    </w:p>
    <w:p w14:paraId="3BF11795" w14:textId="5F38C699" w:rsidR="00EB62BF" w:rsidRPr="00EB62BF" w:rsidRDefault="00EB62BF" w:rsidP="0083778B">
      <w:pPr>
        <w:pStyle w:val="Caption"/>
      </w:pPr>
      <w:bookmarkStart w:id="202" w:name="_Toc182648960"/>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8</w:t>
      </w:r>
      <w:r>
        <w:fldChar w:fldCharType="end"/>
      </w:r>
      <w:r>
        <w:rPr>
          <w:lang w:val="en-US"/>
        </w:rPr>
        <w:t xml:space="preserve"> </w:t>
      </w:r>
      <w:r w:rsidR="0083778B">
        <w:rPr>
          <w:lang w:val="en-US"/>
        </w:rPr>
        <w:t xml:space="preserve">Trang </w:t>
      </w:r>
      <w:r w:rsidR="0083778B">
        <w:t>danh sách lớp học</w:t>
      </w:r>
      <w:r w:rsidR="0083778B">
        <w:rPr>
          <w:lang w:val="en-US"/>
        </w:rPr>
        <w:t xml:space="preserve"> phía</w:t>
      </w:r>
      <w:r w:rsidR="0083778B">
        <w:t xml:space="preserve"> giao diện tổng phụ trách</w:t>
      </w:r>
      <w:bookmarkEnd w:id="202"/>
    </w:p>
    <w:p w14:paraId="44C0FE12" w14:textId="6A909748" w:rsidR="00EB62BF" w:rsidRDefault="00EB62BF" w:rsidP="00EB62BF">
      <w:r>
        <w:t xml:space="preserve">Tạo lớp mới có giao diện như sau: </w:t>
      </w:r>
    </w:p>
    <w:p w14:paraId="3973CF71" w14:textId="25094C6A" w:rsidR="00EB62BF" w:rsidRDefault="00EB62BF" w:rsidP="006A0825">
      <w:pPr>
        <w:pStyle w:val="Image"/>
        <w:spacing w:line="360" w:lineRule="auto"/>
        <w:rPr>
          <w:lang w:val="en-US"/>
        </w:rPr>
      </w:pPr>
      <w:r w:rsidRPr="00BF3CFD">
        <w:drawing>
          <wp:inline distT="0" distB="0" distL="0" distR="0" wp14:anchorId="2E1FDAC7" wp14:editId="6E66E124">
            <wp:extent cx="3443443" cy="3181350"/>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55229" cy="3192239"/>
                    </a:xfrm>
                    <a:prstGeom prst="rect">
                      <a:avLst/>
                    </a:prstGeom>
                  </pic:spPr>
                </pic:pic>
              </a:graphicData>
            </a:graphic>
          </wp:inline>
        </w:drawing>
      </w:r>
    </w:p>
    <w:p w14:paraId="58CDB134" w14:textId="49DA0B4F" w:rsidR="00EB62BF" w:rsidRPr="0083778B" w:rsidRDefault="00EB62BF" w:rsidP="006A0825">
      <w:pPr>
        <w:pStyle w:val="Caption"/>
        <w:spacing w:after="0"/>
        <w:rPr>
          <w:lang w:val="en-US"/>
        </w:rPr>
      </w:pPr>
      <w:bookmarkStart w:id="203" w:name="_Toc182648961"/>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9</w:t>
      </w:r>
      <w:r>
        <w:fldChar w:fldCharType="end"/>
      </w:r>
      <w:r>
        <w:rPr>
          <w:lang w:val="en-US"/>
        </w:rPr>
        <w:t xml:space="preserve"> </w:t>
      </w:r>
      <w:r w:rsidR="0083778B">
        <w:rPr>
          <w:lang w:val="en-US"/>
        </w:rPr>
        <w:t>Trang tạo</w:t>
      </w:r>
      <w:r w:rsidR="0083778B">
        <w:t xml:space="preserve"> lớp học mới </w:t>
      </w:r>
      <w:r w:rsidR="0083778B">
        <w:rPr>
          <w:lang w:val="en-US"/>
        </w:rPr>
        <w:t>phía</w:t>
      </w:r>
      <w:r w:rsidR="0083778B">
        <w:t xml:space="preserve"> giao diện tổng phụ trách</w:t>
      </w:r>
      <w:bookmarkEnd w:id="203"/>
    </w:p>
    <w:p w14:paraId="2AEA01E3" w14:textId="77777777" w:rsidR="00EB62BF" w:rsidRDefault="00EB62BF" w:rsidP="00EB62BF">
      <w:pPr>
        <w:pStyle w:val="Heading3"/>
      </w:pPr>
      <w:bookmarkStart w:id="204" w:name="_Toc182649184"/>
      <w:r>
        <w:lastRenderedPageBreak/>
        <w:t>Trang Quán lý danh sách môn học</w:t>
      </w:r>
      <w:bookmarkEnd w:id="204"/>
    </w:p>
    <w:p w14:paraId="6E572127" w14:textId="77777777" w:rsidR="00EB62BF" w:rsidRPr="006E1822" w:rsidRDefault="00EB62BF" w:rsidP="00EB62BF">
      <w:r>
        <w:t>Ở giao diện này, admin sẽ quản lý được toàn bộ các môn học của từng lớp, và chúng được sắp xếp theo thứ tự các lớp, các môn học được kèm theo nút xem chi tiết môn học.</w:t>
      </w:r>
    </w:p>
    <w:p w14:paraId="1F9FBE25" w14:textId="77777777" w:rsidR="00EB62BF" w:rsidRDefault="00EB62BF" w:rsidP="006A0825">
      <w:pPr>
        <w:pStyle w:val="Image"/>
        <w:spacing w:line="360" w:lineRule="auto"/>
        <w:rPr>
          <w:lang w:val="en-US"/>
        </w:rPr>
      </w:pPr>
      <w:r w:rsidRPr="00BF3CFD">
        <w:drawing>
          <wp:inline distT="0" distB="0" distL="0" distR="0" wp14:anchorId="2B43273F" wp14:editId="4A457041">
            <wp:extent cx="5731510" cy="272034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20340"/>
                    </a:xfrm>
                    <a:prstGeom prst="rect">
                      <a:avLst/>
                    </a:prstGeom>
                  </pic:spPr>
                </pic:pic>
              </a:graphicData>
            </a:graphic>
          </wp:inline>
        </w:drawing>
      </w:r>
    </w:p>
    <w:p w14:paraId="08DB15FD" w14:textId="4B58C6BC" w:rsidR="00EB62BF" w:rsidRPr="00EB62BF" w:rsidRDefault="00EB62BF" w:rsidP="00543062">
      <w:pPr>
        <w:pStyle w:val="Caption"/>
      </w:pPr>
      <w:bookmarkStart w:id="205" w:name="_Toc182648962"/>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10</w:t>
      </w:r>
      <w:r>
        <w:fldChar w:fldCharType="end"/>
      </w:r>
      <w:r>
        <w:rPr>
          <w:lang w:val="en-US"/>
        </w:rPr>
        <w:t xml:space="preserve"> </w:t>
      </w:r>
      <w:r w:rsidR="00543062">
        <w:rPr>
          <w:lang w:val="en-US"/>
        </w:rPr>
        <w:t xml:space="preserve">Trang </w:t>
      </w:r>
      <w:r w:rsidR="00543062">
        <w:t>danh sách môn học</w:t>
      </w:r>
      <w:r w:rsidR="00543062">
        <w:rPr>
          <w:lang w:val="en-US"/>
        </w:rPr>
        <w:t xml:space="preserve"> phía</w:t>
      </w:r>
      <w:r w:rsidR="00543062">
        <w:t xml:space="preserve"> giao diện tổng phụ trách</w:t>
      </w:r>
      <w:bookmarkEnd w:id="205"/>
    </w:p>
    <w:p w14:paraId="2E79DD3B" w14:textId="588C41EE" w:rsidR="00EB62BF" w:rsidRDefault="00EB62BF" w:rsidP="00EB62BF">
      <w:r>
        <w:t>Thêm môn học được tạo từ tên môn học, mã môn, số tiết.</w:t>
      </w:r>
    </w:p>
    <w:p w14:paraId="1428E97E" w14:textId="77777777" w:rsidR="00EB62BF" w:rsidRDefault="00EB62BF" w:rsidP="006A0825">
      <w:pPr>
        <w:pStyle w:val="Image"/>
        <w:spacing w:line="360" w:lineRule="auto"/>
        <w:rPr>
          <w:lang w:val="en-US"/>
        </w:rPr>
      </w:pPr>
      <w:r w:rsidRPr="00BF3CFD">
        <w:drawing>
          <wp:inline distT="0" distB="0" distL="0" distR="0" wp14:anchorId="64F05BAE" wp14:editId="73FA1BE4">
            <wp:extent cx="5731510" cy="1847215"/>
            <wp:effectExtent l="0" t="0" r="2540" b="635"/>
            <wp:docPr id="898788913" name="Picture 898788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847215"/>
                    </a:xfrm>
                    <a:prstGeom prst="rect">
                      <a:avLst/>
                    </a:prstGeom>
                  </pic:spPr>
                </pic:pic>
              </a:graphicData>
            </a:graphic>
          </wp:inline>
        </w:drawing>
      </w:r>
    </w:p>
    <w:p w14:paraId="69BBA209" w14:textId="62CD48B7" w:rsidR="00543062" w:rsidRPr="00543062" w:rsidRDefault="00543062" w:rsidP="00543062">
      <w:pPr>
        <w:pStyle w:val="Caption"/>
      </w:pPr>
      <w:bookmarkStart w:id="206" w:name="_Toc182648963"/>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11</w:t>
      </w:r>
      <w:r>
        <w:fldChar w:fldCharType="end"/>
      </w:r>
      <w:r>
        <w:rPr>
          <w:lang w:val="en-US"/>
        </w:rPr>
        <w:t xml:space="preserve"> Trang</w:t>
      </w:r>
      <w:r>
        <w:t xml:space="preserve"> thêm mới</w:t>
      </w:r>
      <w:r>
        <w:rPr>
          <w:lang w:val="en-US"/>
        </w:rPr>
        <w:t xml:space="preserve"> </w:t>
      </w:r>
      <w:r>
        <w:t xml:space="preserve">môn học </w:t>
      </w:r>
      <w:r>
        <w:rPr>
          <w:lang w:val="en-US"/>
        </w:rPr>
        <w:t>phía</w:t>
      </w:r>
      <w:r>
        <w:t xml:space="preserve"> giao diện tổng phụ trách</w:t>
      </w:r>
      <w:bookmarkEnd w:id="206"/>
    </w:p>
    <w:p w14:paraId="00923E13" w14:textId="77777777" w:rsidR="00EB62BF" w:rsidRDefault="00EB62BF" w:rsidP="00EB62BF">
      <w:pPr>
        <w:pStyle w:val="Heading3"/>
      </w:pPr>
      <w:bookmarkStart w:id="207" w:name="_Toc182649185"/>
      <w:r w:rsidRPr="008C3CB2">
        <w:t>Gửi thông báo</w:t>
      </w:r>
      <w:bookmarkEnd w:id="207"/>
    </w:p>
    <w:p w14:paraId="05641455" w14:textId="77777777" w:rsidR="00EB62BF" w:rsidRPr="000805B0" w:rsidRDefault="00EB62BF" w:rsidP="00EB62BF">
      <w:r>
        <w:t>Admin sử dụng trang này để tạo một bài thông báo đến các người dùng còn lại. Thông tin bài thông báo gồm: tiêu đề, chi tiết bài thông báo và ngày tạo.</w:t>
      </w:r>
    </w:p>
    <w:p w14:paraId="417E64B0" w14:textId="251A60D8" w:rsidR="00EB62BF" w:rsidRDefault="00EB62BF" w:rsidP="006A0825">
      <w:pPr>
        <w:pStyle w:val="Image"/>
        <w:spacing w:line="360" w:lineRule="auto"/>
        <w:rPr>
          <w:lang w:val="en-US"/>
        </w:rPr>
      </w:pPr>
      <w:r w:rsidRPr="00BF3CFD">
        <w:lastRenderedPageBreak/>
        <w:drawing>
          <wp:inline distT="0" distB="0" distL="0" distR="0" wp14:anchorId="5D0CF96E" wp14:editId="75CE16F0">
            <wp:extent cx="3562350" cy="334685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72705" cy="3356585"/>
                    </a:xfrm>
                    <a:prstGeom prst="rect">
                      <a:avLst/>
                    </a:prstGeom>
                  </pic:spPr>
                </pic:pic>
              </a:graphicData>
            </a:graphic>
          </wp:inline>
        </w:drawing>
      </w:r>
    </w:p>
    <w:p w14:paraId="6AD5E718" w14:textId="7012DF2E" w:rsidR="00543062" w:rsidRPr="00543062" w:rsidRDefault="00543062" w:rsidP="00543062">
      <w:pPr>
        <w:pStyle w:val="Caption"/>
      </w:pPr>
      <w:bookmarkStart w:id="208" w:name="_Toc182648964"/>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12</w:t>
      </w:r>
      <w:r>
        <w:fldChar w:fldCharType="end"/>
      </w:r>
      <w:r>
        <w:rPr>
          <w:lang w:val="en-US"/>
        </w:rPr>
        <w:t xml:space="preserve"> Trang gửi</w:t>
      </w:r>
      <w:r>
        <w:t xml:space="preserve"> thông báo </w:t>
      </w:r>
      <w:r>
        <w:rPr>
          <w:lang w:val="en-US"/>
        </w:rPr>
        <w:t>phía</w:t>
      </w:r>
      <w:r>
        <w:t xml:space="preserve"> giao diện tổng phụ trách</w:t>
      </w:r>
      <w:bookmarkEnd w:id="208"/>
    </w:p>
    <w:p w14:paraId="28E99306" w14:textId="0A100A9D" w:rsidR="00EB62BF" w:rsidRDefault="00543062" w:rsidP="00EB62BF">
      <w:pPr>
        <w:pStyle w:val="Heading3"/>
      </w:pPr>
      <w:bookmarkStart w:id="209" w:name="_Toc182649186"/>
      <w:r>
        <w:t xml:space="preserve">Đánh giá chất lượng </w:t>
      </w:r>
      <w:r w:rsidR="00EB62BF">
        <w:t>từ học sinh</w:t>
      </w:r>
      <w:bookmarkEnd w:id="209"/>
    </w:p>
    <w:p w14:paraId="23BA13EA" w14:textId="77777777" w:rsidR="00EB62BF" w:rsidRPr="000805B0" w:rsidRDefault="00EB62BF" w:rsidP="00EB62BF">
      <w:r>
        <w:t xml:space="preserve">Admin nhận lời feedbacks từ học sinh, admin tick vào checkbox nếu như đã đọc feedback để thể hiện sự công nhận từ lời complain của học sinh. </w:t>
      </w:r>
    </w:p>
    <w:p w14:paraId="349ABD78" w14:textId="77777777" w:rsidR="00EB62BF" w:rsidRDefault="00EB62BF" w:rsidP="006A0825">
      <w:pPr>
        <w:pStyle w:val="Image"/>
        <w:tabs>
          <w:tab w:val="left" w:pos="8789"/>
        </w:tabs>
        <w:spacing w:line="360" w:lineRule="auto"/>
        <w:rPr>
          <w:lang w:val="en-US"/>
        </w:rPr>
      </w:pPr>
      <w:r w:rsidRPr="00671373">
        <w:drawing>
          <wp:inline distT="0" distB="0" distL="0" distR="0" wp14:anchorId="3B6455E7" wp14:editId="13404607">
            <wp:extent cx="5731510" cy="2770505"/>
            <wp:effectExtent l="0" t="0" r="2540" b="0"/>
            <wp:docPr id="1867023850" name="Picture 186702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70505"/>
                    </a:xfrm>
                    <a:prstGeom prst="rect">
                      <a:avLst/>
                    </a:prstGeom>
                  </pic:spPr>
                </pic:pic>
              </a:graphicData>
            </a:graphic>
          </wp:inline>
        </w:drawing>
      </w:r>
    </w:p>
    <w:p w14:paraId="79F568C7" w14:textId="26022567" w:rsidR="00543062" w:rsidRPr="00543062" w:rsidRDefault="00543062" w:rsidP="00543062">
      <w:pPr>
        <w:pStyle w:val="Caption"/>
      </w:pPr>
      <w:bookmarkStart w:id="210" w:name="_Toc182648965"/>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13</w:t>
      </w:r>
      <w:r>
        <w:fldChar w:fldCharType="end"/>
      </w:r>
      <w:r>
        <w:rPr>
          <w:lang w:val="en-US"/>
        </w:rPr>
        <w:t xml:space="preserve"> Trang xem</w:t>
      </w:r>
      <w:r>
        <w:t xml:space="preserve"> đánh giá chất lượng</w:t>
      </w:r>
      <w:r>
        <w:rPr>
          <w:lang w:val="en-US"/>
        </w:rPr>
        <w:t xml:space="preserve"> phía</w:t>
      </w:r>
      <w:r>
        <w:t xml:space="preserve"> giao diện tổng phụ trách</w:t>
      </w:r>
      <w:bookmarkEnd w:id="210"/>
    </w:p>
    <w:p w14:paraId="2F6366AF" w14:textId="77777777" w:rsidR="00EB62BF" w:rsidRDefault="00EB62BF" w:rsidP="00EB62BF">
      <w:pPr>
        <w:pStyle w:val="Heading3"/>
      </w:pPr>
      <w:bookmarkStart w:id="211" w:name="_Toc182649187"/>
      <w:r>
        <w:lastRenderedPageBreak/>
        <w:t>Đ</w:t>
      </w:r>
      <w:r w:rsidRPr="008C3CB2">
        <w:t>iểm danh</w:t>
      </w:r>
      <w:bookmarkEnd w:id="211"/>
      <w:r>
        <w:t xml:space="preserve"> </w:t>
      </w:r>
    </w:p>
    <w:p w14:paraId="136702FF" w14:textId="77777777" w:rsidR="00EB62BF" w:rsidRPr="006A615D" w:rsidRDefault="00EB62BF" w:rsidP="00EB62BF">
      <w:r>
        <w:t>Giao diện điểm danh cho học sinh, gồm có: môn học, ngày điểm danh và trạng thái (có mặt, vắng).</w:t>
      </w:r>
    </w:p>
    <w:p w14:paraId="71EAA5AF" w14:textId="77777777" w:rsidR="00EB62BF" w:rsidRDefault="00EB62BF" w:rsidP="006A0825">
      <w:pPr>
        <w:pStyle w:val="Image"/>
        <w:spacing w:line="360" w:lineRule="auto"/>
        <w:rPr>
          <w:lang w:val="en-US"/>
        </w:rPr>
      </w:pPr>
      <w:r w:rsidRPr="00B91AD1">
        <w:drawing>
          <wp:inline distT="0" distB="0" distL="0" distR="0" wp14:anchorId="23CB3C7B" wp14:editId="46DC0E87">
            <wp:extent cx="5731510" cy="2781935"/>
            <wp:effectExtent l="0" t="0" r="2540" b="0"/>
            <wp:docPr id="1126890744" name="Picture 1126890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81935"/>
                    </a:xfrm>
                    <a:prstGeom prst="rect">
                      <a:avLst/>
                    </a:prstGeom>
                  </pic:spPr>
                </pic:pic>
              </a:graphicData>
            </a:graphic>
          </wp:inline>
        </w:drawing>
      </w:r>
    </w:p>
    <w:p w14:paraId="51E31B7E" w14:textId="3AE9B99B" w:rsidR="00EB62BF" w:rsidRPr="00A061A3" w:rsidRDefault="00543062" w:rsidP="00900FA7">
      <w:pPr>
        <w:pStyle w:val="Caption"/>
      </w:pPr>
      <w:bookmarkStart w:id="212" w:name="_Toc182648966"/>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14</w:t>
      </w:r>
      <w:r>
        <w:fldChar w:fldCharType="end"/>
      </w:r>
      <w:r>
        <w:rPr>
          <w:lang w:val="en-US"/>
        </w:rPr>
        <w:t xml:space="preserve"> Trang điểm</w:t>
      </w:r>
      <w:r>
        <w:t xml:space="preserve"> danh</w:t>
      </w:r>
      <w:r>
        <w:rPr>
          <w:lang w:val="en-US"/>
        </w:rPr>
        <w:t xml:space="preserve"> phía</w:t>
      </w:r>
      <w:r>
        <w:t xml:space="preserve"> giao diện tổng phụ trách</w:t>
      </w:r>
      <w:bookmarkEnd w:id="212"/>
    </w:p>
    <w:p w14:paraId="2938F9C7" w14:textId="77777777" w:rsidR="00900FA7" w:rsidRDefault="00900FA7" w:rsidP="00900FA7">
      <w:r>
        <w:br w:type="page"/>
      </w:r>
    </w:p>
    <w:p w14:paraId="10A2806D" w14:textId="164D2960" w:rsidR="00EB62BF" w:rsidRDefault="00EB62BF" w:rsidP="00EB62BF">
      <w:pPr>
        <w:pStyle w:val="Heading2"/>
      </w:pPr>
      <w:bookmarkStart w:id="213" w:name="_Toc182649188"/>
      <w:r>
        <w:lastRenderedPageBreak/>
        <w:t>Giáo viên</w:t>
      </w:r>
      <w:bookmarkEnd w:id="213"/>
    </w:p>
    <w:p w14:paraId="45258C4C" w14:textId="77777777" w:rsidR="00EB62BF" w:rsidRDefault="00EB62BF" w:rsidP="00EB62BF">
      <w:pPr>
        <w:pStyle w:val="Heading3"/>
      </w:pPr>
      <w:bookmarkStart w:id="214" w:name="_Toc182649189"/>
      <w:r>
        <w:t>Trang đăng nhập</w:t>
      </w:r>
      <w:bookmarkEnd w:id="214"/>
    </w:p>
    <w:p w14:paraId="4C840A03" w14:textId="77777777" w:rsidR="00EB62BF" w:rsidRPr="00D45752" w:rsidRDefault="00EB62BF" w:rsidP="00EB62BF">
      <w:r>
        <w:t>Giáo viên sử dụng dữ liệu đã được tạo từ admin để đăng nhập vào tài khoản của mình, thông tin đăng nhập gồm email và password.</w:t>
      </w:r>
    </w:p>
    <w:p w14:paraId="0080FD18" w14:textId="77777777" w:rsidR="00EB62BF" w:rsidRDefault="00EB62BF" w:rsidP="006A0825">
      <w:pPr>
        <w:pStyle w:val="Image"/>
        <w:spacing w:line="360" w:lineRule="auto"/>
        <w:rPr>
          <w:lang w:val="en-US"/>
        </w:rPr>
      </w:pPr>
      <w:r w:rsidRPr="00B05677">
        <w:drawing>
          <wp:inline distT="0" distB="0" distL="0" distR="0" wp14:anchorId="032634B4" wp14:editId="6A95239D">
            <wp:extent cx="5722205" cy="27336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25738" cy="2735363"/>
                    </a:xfrm>
                    <a:prstGeom prst="rect">
                      <a:avLst/>
                    </a:prstGeom>
                  </pic:spPr>
                </pic:pic>
              </a:graphicData>
            </a:graphic>
          </wp:inline>
        </w:drawing>
      </w:r>
    </w:p>
    <w:p w14:paraId="5EF3BBBD" w14:textId="4AC34096" w:rsidR="00543062" w:rsidRPr="00543062" w:rsidRDefault="00543062" w:rsidP="00543062">
      <w:pPr>
        <w:pStyle w:val="Caption"/>
      </w:pPr>
      <w:bookmarkStart w:id="215" w:name="_Toc182648967"/>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15</w:t>
      </w:r>
      <w:r>
        <w:fldChar w:fldCharType="end"/>
      </w:r>
      <w:r>
        <w:rPr>
          <w:lang w:val="en-US"/>
        </w:rPr>
        <w:t xml:space="preserve"> Trang đăng</w:t>
      </w:r>
      <w:r>
        <w:t xml:space="preserve"> nhập </w:t>
      </w:r>
      <w:r>
        <w:rPr>
          <w:lang w:val="en-US"/>
        </w:rPr>
        <w:t>phía</w:t>
      </w:r>
      <w:r>
        <w:t xml:space="preserve"> giao diện giáo viên</w:t>
      </w:r>
      <w:bookmarkEnd w:id="215"/>
    </w:p>
    <w:p w14:paraId="6F7A39B0" w14:textId="77777777" w:rsidR="00EB62BF" w:rsidRDefault="00EB62BF" w:rsidP="00EB62BF">
      <w:pPr>
        <w:pStyle w:val="Heading3"/>
      </w:pPr>
      <w:bookmarkStart w:id="216" w:name="_Toc182649190"/>
      <w:r>
        <w:t>Trang chủ</w:t>
      </w:r>
      <w:bookmarkEnd w:id="216"/>
      <w:r>
        <w:t xml:space="preserve"> </w:t>
      </w:r>
    </w:p>
    <w:p w14:paraId="3F040914" w14:textId="77777777" w:rsidR="00EB62BF" w:rsidRPr="00D45752" w:rsidRDefault="00EB62BF" w:rsidP="00EB62BF">
      <w:r>
        <w:t>Trang chủ của giáo viên gồm có số lớp, số học sinh tương ứng mà giáo viên đảm nhiệm, thanh dashboard gồm có các chức năng: xem chi tiết lớp học: môn dạy và dữ liệu các học sinh tham gia lớp học.</w:t>
      </w:r>
    </w:p>
    <w:p w14:paraId="18DD181D" w14:textId="77777777" w:rsidR="00EB62BF" w:rsidRDefault="00EB62BF" w:rsidP="006A0825">
      <w:pPr>
        <w:pStyle w:val="Image"/>
        <w:spacing w:line="360" w:lineRule="auto"/>
        <w:rPr>
          <w:lang w:val="en-US"/>
        </w:rPr>
      </w:pPr>
      <w:r w:rsidRPr="00671373">
        <w:lastRenderedPageBreak/>
        <w:drawing>
          <wp:inline distT="0" distB="0" distL="0" distR="0" wp14:anchorId="531B41FF" wp14:editId="0ABB9C19">
            <wp:extent cx="5130632" cy="24635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0632" cy="2463567"/>
                    </a:xfrm>
                    <a:prstGeom prst="rect">
                      <a:avLst/>
                    </a:prstGeom>
                  </pic:spPr>
                </pic:pic>
              </a:graphicData>
            </a:graphic>
          </wp:inline>
        </w:drawing>
      </w:r>
    </w:p>
    <w:p w14:paraId="33C5D491" w14:textId="0454E4A4" w:rsidR="00543062" w:rsidRPr="00543062" w:rsidRDefault="00543062" w:rsidP="00543062">
      <w:pPr>
        <w:pStyle w:val="Caption"/>
      </w:pPr>
      <w:bookmarkStart w:id="217" w:name="_Toc182648968"/>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16</w:t>
      </w:r>
      <w:r>
        <w:fldChar w:fldCharType="end"/>
      </w:r>
      <w:r>
        <w:rPr>
          <w:lang w:val="en-US"/>
        </w:rPr>
        <w:t xml:space="preserve"> Trang chủ</w:t>
      </w:r>
      <w:r>
        <w:t xml:space="preserve"> </w:t>
      </w:r>
      <w:r>
        <w:rPr>
          <w:lang w:val="en-US"/>
        </w:rPr>
        <w:t>phía</w:t>
      </w:r>
      <w:r>
        <w:t xml:space="preserve"> giao diện giáo viên</w:t>
      </w:r>
      <w:bookmarkEnd w:id="217"/>
    </w:p>
    <w:p w14:paraId="74F2CDD3" w14:textId="77777777" w:rsidR="00EB62BF" w:rsidRDefault="00EB62BF" w:rsidP="00EB62BF">
      <w:pPr>
        <w:pStyle w:val="Heading3"/>
      </w:pPr>
      <w:bookmarkStart w:id="218" w:name="_Toc182649191"/>
      <w:r w:rsidRPr="008C3CB2">
        <w:t>Xem danh sách học sinh</w:t>
      </w:r>
      <w:bookmarkEnd w:id="218"/>
    </w:p>
    <w:p w14:paraId="21CF07D2" w14:textId="77777777" w:rsidR="00EB62BF" w:rsidRPr="00D45752" w:rsidRDefault="00EB62BF" w:rsidP="00EB62BF">
      <w:r>
        <w:t>Danh sách học sinh trực thuộc lớp giáo viên dạy sẽ được thể hiện ở trang này. Giáo viên có thể điểm danh cũng như cho điểm cho học sinh ở đây.</w:t>
      </w:r>
    </w:p>
    <w:p w14:paraId="1E6BD9FC" w14:textId="77777777" w:rsidR="00EB62BF" w:rsidRDefault="00EB62BF" w:rsidP="006A0825">
      <w:pPr>
        <w:pStyle w:val="Image"/>
        <w:spacing w:line="360" w:lineRule="auto"/>
        <w:rPr>
          <w:lang w:val="en-US"/>
        </w:rPr>
      </w:pPr>
      <w:r w:rsidRPr="00F90058">
        <w:drawing>
          <wp:inline distT="0" distB="0" distL="0" distR="0" wp14:anchorId="72C1CCB5" wp14:editId="338FB07C">
            <wp:extent cx="5731510" cy="27616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61615"/>
                    </a:xfrm>
                    <a:prstGeom prst="rect">
                      <a:avLst/>
                    </a:prstGeom>
                  </pic:spPr>
                </pic:pic>
              </a:graphicData>
            </a:graphic>
          </wp:inline>
        </w:drawing>
      </w:r>
    </w:p>
    <w:p w14:paraId="3293AC1E" w14:textId="212696C4" w:rsidR="00543062" w:rsidRPr="00543062" w:rsidRDefault="00543062" w:rsidP="00543062">
      <w:pPr>
        <w:pStyle w:val="Caption"/>
      </w:pPr>
      <w:bookmarkStart w:id="219" w:name="_Toc182648969"/>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17</w:t>
      </w:r>
      <w:r>
        <w:fldChar w:fldCharType="end"/>
      </w:r>
      <w:r>
        <w:rPr>
          <w:lang w:val="en-US"/>
        </w:rPr>
        <w:t xml:space="preserve"> Trang danh</w:t>
      </w:r>
      <w:r>
        <w:t xml:space="preserve"> sách học sinh</w:t>
      </w:r>
      <w:r>
        <w:rPr>
          <w:lang w:val="en-US"/>
        </w:rPr>
        <w:t xml:space="preserve"> phía</w:t>
      </w:r>
      <w:r>
        <w:t xml:space="preserve"> giao diện giáo viên</w:t>
      </w:r>
      <w:bookmarkEnd w:id="219"/>
    </w:p>
    <w:p w14:paraId="56331B97" w14:textId="77777777" w:rsidR="00AD381C" w:rsidRDefault="00AD381C" w:rsidP="00AD381C">
      <w:pPr>
        <w:pStyle w:val="Heading3"/>
        <w:numPr>
          <w:ilvl w:val="0"/>
          <w:numId w:val="0"/>
        </w:numPr>
        <w:ind w:left="284" w:hanging="284"/>
      </w:pPr>
      <w:r>
        <w:br w:type="page"/>
      </w:r>
    </w:p>
    <w:p w14:paraId="2A965218" w14:textId="456F3438" w:rsidR="00EB62BF" w:rsidRDefault="00EB62BF" w:rsidP="00EB62BF">
      <w:pPr>
        <w:pStyle w:val="Heading3"/>
      </w:pPr>
      <w:bookmarkStart w:id="220" w:name="_Toc182649192"/>
      <w:r>
        <w:lastRenderedPageBreak/>
        <w:t>Trang dữ liệu học sinh</w:t>
      </w:r>
      <w:bookmarkEnd w:id="220"/>
    </w:p>
    <w:p w14:paraId="63D82960" w14:textId="77777777" w:rsidR="00EB62BF" w:rsidRPr="004B52F2" w:rsidRDefault="00EB62BF" w:rsidP="00EB62BF">
      <w:r>
        <w:t>Giáo viên có thể xem thông tin chi tiết của học sinh, ngoài có thêm điểm, sửa điểm danh.</w:t>
      </w:r>
    </w:p>
    <w:p w14:paraId="76B82CBA" w14:textId="77777777" w:rsidR="00EB62BF" w:rsidRDefault="00EB62BF" w:rsidP="006A0825">
      <w:pPr>
        <w:pStyle w:val="Image"/>
        <w:spacing w:line="360" w:lineRule="auto"/>
        <w:rPr>
          <w:lang w:val="en-US"/>
        </w:rPr>
      </w:pPr>
      <w:r w:rsidRPr="00B91AD1">
        <w:drawing>
          <wp:inline distT="0" distB="0" distL="0" distR="0" wp14:anchorId="503DAB13" wp14:editId="69B21F72">
            <wp:extent cx="5731510" cy="2539365"/>
            <wp:effectExtent l="0" t="0" r="2540" b="0"/>
            <wp:docPr id="1748032870" name="Picture 1748032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539365"/>
                    </a:xfrm>
                    <a:prstGeom prst="rect">
                      <a:avLst/>
                    </a:prstGeom>
                  </pic:spPr>
                </pic:pic>
              </a:graphicData>
            </a:graphic>
          </wp:inline>
        </w:drawing>
      </w:r>
    </w:p>
    <w:p w14:paraId="31767D73" w14:textId="460D6A54" w:rsidR="00543062" w:rsidRPr="00543062" w:rsidRDefault="00543062" w:rsidP="00543062">
      <w:pPr>
        <w:pStyle w:val="Caption"/>
      </w:pPr>
      <w:bookmarkStart w:id="221" w:name="_Toc182648970"/>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18</w:t>
      </w:r>
      <w:r>
        <w:fldChar w:fldCharType="end"/>
      </w:r>
      <w:r>
        <w:rPr>
          <w:lang w:val="en-US"/>
        </w:rPr>
        <w:t xml:space="preserve"> Trang dữ</w:t>
      </w:r>
      <w:r>
        <w:t xml:space="preserve"> liêuh học sinh</w:t>
      </w:r>
      <w:r>
        <w:rPr>
          <w:lang w:val="en-US"/>
        </w:rPr>
        <w:t xml:space="preserve"> phía</w:t>
      </w:r>
      <w:r>
        <w:t xml:space="preserve"> giao diện giáo viên</w:t>
      </w:r>
      <w:bookmarkEnd w:id="221"/>
    </w:p>
    <w:p w14:paraId="1298C825" w14:textId="77777777" w:rsidR="00EB62BF" w:rsidRDefault="00EB62BF" w:rsidP="00EB62BF">
      <w:pPr>
        <w:pStyle w:val="Heading3"/>
      </w:pPr>
      <w:bookmarkStart w:id="222" w:name="_Toc182649193"/>
      <w:r w:rsidRPr="008C3CB2">
        <w:t>Nhập điểm</w:t>
      </w:r>
      <w:bookmarkEnd w:id="222"/>
    </w:p>
    <w:p w14:paraId="0A42EE90" w14:textId="77777777" w:rsidR="00EB62BF" w:rsidRPr="004B52F2" w:rsidRDefault="00EB62BF" w:rsidP="00EB62BF">
      <w:r>
        <w:t>Form nhập điểm cho học sinh, giáo viên đánh giá quá trình học tập của học sinh và cho điểm ở đây.</w:t>
      </w:r>
    </w:p>
    <w:p w14:paraId="44C6C9DA" w14:textId="77777777" w:rsidR="00EB62BF" w:rsidRDefault="00EB62BF" w:rsidP="006A0825">
      <w:pPr>
        <w:pStyle w:val="Image"/>
        <w:spacing w:line="360" w:lineRule="auto"/>
        <w:rPr>
          <w:lang w:val="en-US"/>
        </w:rPr>
      </w:pPr>
      <w:r w:rsidRPr="00B91AD1">
        <w:drawing>
          <wp:inline distT="0" distB="0" distL="0" distR="0" wp14:anchorId="64A4ED25" wp14:editId="262A9715">
            <wp:extent cx="5731510" cy="2658745"/>
            <wp:effectExtent l="0" t="0" r="2540" b="8255"/>
            <wp:docPr id="250131282" name="Picture 25013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658745"/>
                    </a:xfrm>
                    <a:prstGeom prst="rect">
                      <a:avLst/>
                    </a:prstGeom>
                  </pic:spPr>
                </pic:pic>
              </a:graphicData>
            </a:graphic>
          </wp:inline>
        </w:drawing>
      </w:r>
    </w:p>
    <w:p w14:paraId="193A8B3C" w14:textId="78EE30CF" w:rsidR="00EB62BF" w:rsidRPr="008C3CB2" w:rsidRDefault="00543062" w:rsidP="00543062">
      <w:pPr>
        <w:pStyle w:val="Caption"/>
      </w:pPr>
      <w:bookmarkStart w:id="223" w:name="_Toc182648971"/>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19</w:t>
      </w:r>
      <w:r>
        <w:fldChar w:fldCharType="end"/>
      </w:r>
      <w:r>
        <w:rPr>
          <w:lang w:val="en-US"/>
        </w:rPr>
        <w:t xml:space="preserve"> Trang nhập</w:t>
      </w:r>
      <w:r>
        <w:t xml:space="preserve"> điểm</w:t>
      </w:r>
      <w:r>
        <w:rPr>
          <w:lang w:val="en-US"/>
        </w:rPr>
        <w:t xml:space="preserve"> phía</w:t>
      </w:r>
      <w:r>
        <w:t xml:space="preserve"> giao diện giáo viên</w:t>
      </w:r>
      <w:bookmarkEnd w:id="223"/>
    </w:p>
    <w:p w14:paraId="75FC4ADF" w14:textId="77777777" w:rsidR="00EB62BF" w:rsidRDefault="00EB62BF" w:rsidP="00EB62BF">
      <w:pPr>
        <w:pStyle w:val="Heading2"/>
      </w:pPr>
      <w:bookmarkStart w:id="224" w:name="_Toc182649194"/>
      <w:r>
        <w:lastRenderedPageBreak/>
        <w:t>Học sinh</w:t>
      </w:r>
      <w:bookmarkEnd w:id="224"/>
    </w:p>
    <w:p w14:paraId="6AD13130" w14:textId="77777777" w:rsidR="00EB62BF" w:rsidRDefault="00EB62BF" w:rsidP="00EB62BF">
      <w:pPr>
        <w:pStyle w:val="Heading3"/>
      </w:pPr>
      <w:bookmarkStart w:id="225" w:name="_Toc182649195"/>
      <w:r>
        <w:t>Trang đăng nhập</w:t>
      </w:r>
      <w:bookmarkEnd w:id="225"/>
    </w:p>
    <w:p w14:paraId="4E58F4E5" w14:textId="70306971" w:rsidR="00EB62BF" w:rsidRPr="00895DB2" w:rsidRDefault="00EB62BF" w:rsidP="006A0825">
      <w:r>
        <w:t>Học sinh sử dụng dữ liệu đã được tạo từ admin để đăng nhập vào tài khoản của mình, thông tin đăng nhập gồm mã học sinh, tên và password.</w:t>
      </w:r>
    </w:p>
    <w:p w14:paraId="45B7D3AD" w14:textId="77777777" w:rsidR="00EB62BF" w:rsidRDefault="00EB62BF" w:rsidP="006A0825">
      <w:pPr>
        <w:pStyle w:val="Image"/>
        <w:spacing w:line="360" w:lineRule="auto"/>
        <w:rPr>
          <w:lang w:val="en-US"/>
        </w:rPr>
      </w:pPr>
      <w:r w:rsidRPr="004B52F2">
        <w:drawing>
          <wp:inline distT="0" distB="0" distL="0" distR="0" wp14:anchorId="4AF2D705" wp14:editId="38E1052D">
            <wp:extent cx="4608000" cy="220036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8000" cy="2200367"/>
                    </a:xfrm>
                    <a:prstGeom prst="rect">
                      <a:avLst/>
                    </a:prstGeom>
                  </pic:spPr>
                </pic:pic>
              </a:graphicData>
            </a:graphic>
          </wp:inline>
        </w:drawing>
      </w:r>
    </w:p>
    <w:p w14:paraId="187DA7E7" w14:textId="167AC8F4" w:rsidR="00543062" w:rsidRPr="00543062" w:rsidRDefault="00543062" w:rsidP="00543062">
      <w:pPr>
        <w:pStyle w:val="Caption"/>
      </w:pPr>
      <w:bookmarkStart w:id="226" w:name="_Toc182648972"/>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20</w:t>
      </w:r>
      <w:r>
        <w:fldChar w:fldCharType="end"/>
      </w:r>
      <w:r>
        <w:rPr>
          <w:lang w:val="en-US"/>
        </w:rPr>
        <w:t xml:space="preserve"> Trang đăng</w:t>
      </w:r>
      <w:r>
        <w:t xml:space="preserve"> nhập </w:t>
      </w:r>
      <w:r>
        <w:rPr>
          <w:lang w:val="en-US"/>
        </w:rPr>
        <w:t>phía</w:t>
      </w:r>
      <w:r>
        <w:t xml:space="preserve"> giao diện học sinh</w:t>
      </w:r>
      <w:bookmarkEnd w:id="226"/>
    </w:p>
    <w:p w14:paraId="38406F90" w14:textId="77777777" w:rsidR="00EB62BF" w:rsidRDefault="00EB62BF" w:rsidP="00EB62BF">
      <w:pPr>
        <w:pStyle w:val="Heading3"/>
      </w:pPr>
      <w:bookmarkStart w:id="227" w:name="_Toc182649196"/>
      <w:r>
        <w:t>Trang chủ</w:t>
      </w:r>
      <w:bookmarkEnd w:id="227"/>
    </w:p>
    <w:p w14:paraId="1B04A761" w14:textId="77777777" w:rsidR="00EB62BF" w:rsidRPr="00895DB2" w:rsidRDefault="00EB62BF" w:rsidP="00EB62BF">
      <w:r>
        <w:t>Trang chủ của học sinh gồm: biểu đồ tròn thể hiện phần trăm attendance, số môn đang tham gia học, tổng số bài tập được giao. Dashboard của học sinh gồm có các chức năng: xem lớp học và môn học hiện có, xem dữ liệu điểm danh và gửi feedbacks về trường. Ngoài ra còn có mục hiện thông báo được gửi từ nhà trường.</w:t>
      </w:r>
    </w:p>
    <w:p w14:paraId="1C95F355" w14:textId="77777777" w:rsidR="00EB62BF" w:rsidRDefault="00EB62BF" w:rsidP="006A0825">
      <w:pPr>
        <w:pStyle w:val="Image"/>
        <w:tabs>
          <w:tab w:val="left" w:pos="8647"/>
        </w:tabs>
        <w:spacing w:line="360" w:lineRule="auto"/>
        <w:rPr>
          <w:lang w:val="en-US"/>
        </w:rPr>
      </w:pPr>
      <w:r w:rsidRPr="00600ACE">
        <w:drawing>
          <wp:inline distT="0" distB="0" distL="0" distR="0" wp14:anchorId="00ADA620" wp14:editId="38321D6F">
            <wp:extent cx="4644000" cy="2225273"/>
            <wp:effectExtent l="0" t="0" r="444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44000" cy="2225273"/>
                    </a:xfrm>
                    <a:prstGeom prst="rect">
                      <a:avLst/>
                    </a:prstGeom>
                  </pic:spPr>
                </pic:pic>
              </a:graphicData>
            </a:graphic>
          </wp:inline>
        </w:drawing>
      </w:r>
    </w:p>
    <w:p w14:paraId="1BC3B13A" w14:textId="092344C0" w:rsidR="00543062" w:rsidRPr="00543062" w:rsidRDefault="00543062" w:rsidP="00543062">
      <w:pPr>
        <w:pStyle w:val="Caption"/>
      </w:pPr>
      <w:bookmarkStart w:id="228" w:name="_Toc182648973"/>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21</w:t>
      </w:r>
      <w:r>
        <w:fldChar w:fldCharType="end"/>
      </w:r>
      <w:r>
        <w:rPr>
          <w:lang w:val="en-US"/>
        </w:rPr>
        <w:t xml:space="preserve"> Trang chủ phía</w:t>
      </w:r>
      <w:r>
        <w:t xml:space="preserve"> giao diện học sinh</w:t>
      </w:r>
      <w:bookmarkEnd w:id="228"/>
    </w:p>
    <w:p w14:paraId="3FA4B51B" w14:textId="77777777" w:rsidR="00EB62BF" w:rsidRDefault="00EB62BF" w:rsidP="00EB62BF">
      <w:pPr>
        <w:pStyle w:val="Heading3"/>
      </w:pPr>
      <w:bookmarkStart w:id="229" w:name="_Toc182649197"/>
      <w:r w:rsidRPr="008C3CB2">
        <w:lastRenderedPageBreak/>
        <w:t>Xem dữ liệu điểm danh</w:t>
      </w:r>
      <w:bookmarkEnd w:id="229"/>
    </w:p>
    <w:p w14:paraId="2CC4B39D" w14:textId="77777777" w:rsidR="00EB62BF" w:rsidRPr="004B4D2D" w:rsidRDefault="00EB62BF" w:rsidP="00EB62BF">
      <w:r>
        <w:t>Học sinh xem dữ liệu điểm danh và tỉ lệ phần trăm tham gia các buổi học</w:t>
      </w:r>
    </w:p>
    <w:p w14:paraId="112B499B" w14:textId="77777777" w:rsidR="00EB62BF" w:rsidRDefault="00EB62BF" w:rsidP="006A0825">
      <w:pPr>
        <w:pStyle w:val="Image"/>
        <w:spacing w:line="360" w:lineRule="auto"/>
        <w:rPr>
          <w:lang w:val="en-US"/>
        </w:rPr>
      </w:pPr>
      <w:r w:rsidRPr="00600ACE">
        <w:drawing>
          <wp:inline distT="0" distB="0" distL="0" distR="0" wp14:anchorId="20983FB2" wp14:editId="0BD05BE8">
            <wp:extent cx="5731510" cy="2398395"/>
            <wp:effectExtent l="0" t="0" r="254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398395"/>
                    </a:xfrm>
                    <a:prstGeom prst="rect">
                      <a:avLst/>
                    </a:prstGeom>
                  </pic:spPr>
                </pic:pic>
              </a:graphicData>
            </a:graphic>
          </wp:inline>
        </w:drawing>
      </w:r>
    </w:p>
    <w:p w14:paraId="70C1C99E" w14:textId="5259F7D7" w:rsidR="00543062" w:rsidRPr="00543062" w:rsidRDefault="00543062" w:rsidP="00543062">
      <w:pPr>
        <w:pStyle w:val="Caption"/>
      </w:pPr>
      <w:bookmarkStart w:id="230" w:name="_Toc182648974"/>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22</w:t>
      </w:r>
      <w:r>
        <w:fldChar w:fldCharType="end"/>
      </w:r>
      <w:r>
        <w:rPr>
          <w:lang w:val="en-US"/>
        </w:rPr>
        <w:t xml:space="preserve"> Trang dữ</w:t>
      </w:r>
      <w:r>
        <w:t xml:space="preserve"> liệu điểm danh</w:t>
      </w:r>
      <w:r>
        <w:rPr>
          <w:lang w:val="en-US"/>
        </w:rPr>
        <w:t xml:space="preserve"> phía</w:t>
      </w:r>
      <w:r>
        <w:t xml:space="preserve"> giao diện học sinh</w:t>
      </w:r>
      <w:bookmarkEnd w:id="230"/>
    </w:p>
    <w:p w14:paraId="44B3824B" w14:textId="77777777" w:rsidR="00EB62BF" w:rsidRDefault="00EB62BF" w:rsidP="00EB62BF">
      <w:pPr>
        <w:pStyle w:val="Heading3"/>
      </w:pPr>
      <w:bookmarkStart w:id="231" w:name="_Toc182649198"/>
      <w:r w:rsidRPr="008C3CB2">
        <w:t>Xem thông báo</w:t>
      </w:r>
      <w:bookmarkEnd w:id="231"/>
    </w:p>
    <w:p w14:paraId="359A5FEC" w14:textId="77777777" w:rsidR="00EB62BF" w:rsidRPr="004B4D2D" w:rsidRDefault="00EB62BF" w:rsidP="00EB62BF">
      <w:r>
        <w:t>Mục xem thông báo được gửi từ trường, thông báo sẽ gồm có nội dung, tiêu đề và ngày thông báo được gửi, giúp học sinh dễ kiểm soát được tính cấp bách của thông báo.</w:t>
      </w:r>
    </w:p>
    <w:p w14:paraId="7E5EB10E" w14:textId="77777777" w:rsidR="00EB62BF" w:rsidRDefault="00EB62BF" w:rsidP="006A0825">
      <w:pPr>
        <w:pStyle w:val="Image"/>
        <w:spacing w:line="360" w:lineRule="auto"/>
        <w:rPr>
          <w:lang w:val="en-US"/>
        </w:rPr>
      </w:pPr>
      <w:r w:rsidRPr="00600ACE">
        <w:drawing>
          <wp:inline distT="0" distB="0" distL="0" distR="0" wp14:anchorId="53629302" wp14:editId="07AE8D02">
            <wp:extent cx="5731510" cy="2095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95500"/>
                    </a:xfrm>
                    <a:prstGeom prst="rect">
                      <a:avLst/>
                    </a:prstGeom>
                  </pic:spPr>
                </pic:pic>
              </a:graphicData>
            </a:graphic>
          </wp:inline>
        </w:drawing>
      </w:r>
    </w:p>
    <w:p w14:paraId="6E95B66F" w14:textId="24A627AF" w:rsidR="00543062" w:rsidRPr="00543062" w:rsidRDefault="00543062" w:rsidP="00543062">
      <w:pPr>
        <w:pStyle w:val="Caption"/>
      </w:pPr>
      <w:bookmarkStart w:id="232" w:name="_Toc182648975"/>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23</w:t>
      </w:r>
      <w:r>
        <w:fldChar w:fldCharType="end"/>
      </w:r>
      <w:r>
        <w:rPr>
          <w:lang w:val="en-US"/>
        </w:rPr>
        <w:t xml:space="preserve"> Trang t</w:t>
      </w:r>
      <w:r w:rsidRPr="00543062">
        <w:rPr>
          <w:lang w:val="en-US"/>
        </w:rPr>
        <w:t xml:space="preserve">hông </w:t>
      </w:r>
      <w:r>
        <w:rPr>
          <w:lang w:val="en-US"/>
        </w:rPr>
        <w:t>báo</w:t>
      </w:r>
      <w:r>
        <w:t xml:space="preserve"> </w:t>
      </w:r>
      <w:r>
        <w:rPr>
          <w:lang w:val="en-US"/>
        </w:rPr>
        <w:t>phía</w:t>
      </w:r>
      <w:r>
        <w:t xml:space="preserve"> giao diện học sinh</w:t>
      </w:r>
      <w:bookmarkEnd w:id="232"/>
    </w:p>
    <w:p w14:paraId="11BB5B80" w14:textId="77777777" w:rsidR="00EB62BF" w:rsidRDefault="00EB62BF" w:rsidP="00EB62BF">
      <w:pPr>
        <w:pStyle w:val="Heading3"/>
      </w:pPr>
      <w:bookmarkStart w:id="233" w:name="_Toc182649199"/>
      <w:r w:rsidRPr="008C3CB2">
        <w:lastRenderedPageBreak/>
        <w:t xml:space="preserve">Xem </w:t>
      </w:r>
      <w:r>
        <w:t>thông tin các lớp đang tham gia</w:t>
      </w:r>
      <w:bookmarkEnd w:id="233"/>
    </w:p>
    <w:p w14:paraId="5BB20940" w14:textId="77777777" w:rsidR="00EB62BF" w:rsidRPr="004B4D2D" w:rsidRDefault="00EB62BF" w:rsidP="00EB62BF">
      <w:r>
        <w:t>Ở mục này, trang web thể hiện thông tin lớp học mà học sinh đang hiện tham gia cũng như các môn mà học sinh hiện đang theo học.</w:t>
      </w:r>
    </w:p>
    <w:p w14:paraId="5819CE97" w14:textId="77777777" w:rsidR="00EB62BF" w:rsidRDefault="00EB62BF" w:rsidP="006A0825">
      <w:pPr>
        <w:pStyle w:val="Image"/>
        <w:spacing w:line="360" w:lineRule="auto"/>
        <w:rPr>
          <w:lang w:val="en-US"/>
        </w:rPr>
      </w:pPr>
      <w:r w:rsidRPr="00600ACE">
        <w:drawing>
          <wp:inline distT="0" distB="0" distL="0" distR="0" wp14:anchorId="4E643648" wp14:editId="7583369A">
            <wp:extent cx="5731510" cy="175704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57045"/>
                    </a:xfrm>
                    <a:prstGeom prst="rect">
                      <a:avLst/>
                    </a:prstGeom>
                  </pic:spPr>
                </pic:pic>
              </a:graphicData>
            </a:graphic>
          </wp:inline>
        </w:drawing>
      </w:r>
    </w:p>
    <w:p w14:paraId="1347C7CA" w14:textId="73B1A22C" w:rsidR="00543062" w:rsidRPr="00543062" w:rsidRDefault="00543062" w:rsidP="00543062">
      <w:pPr>
        <w:pStyle w:val="Caption"/>
      </w:pPr>
      <w:bookmarkStart w:id="234" w:name="_Toc182648976"/>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24</w:t>
      </w:r>
      <w:r>
        <w:fldChar w:fldCharType="end"/>
      </w:r>
      <w:r>
        <w:rPr>
          <w:lang w:val="en-US"/>
        </w:rPr>
        <w:t xml:space="preserve"> Trang t</w:t>
      </w:r>
      <w:r w:rsidRPr="00543062">
        <w:rPr>
          <w:lang w:val="en-US"/>
        </w:rPr>
        <w:t>hông tin</w:t>
      </w:r>
      <w:r>
        <w:t xml:space="preserve"> lớp học</w:t>
      </w:r>
      <w:r w:rsidRPr="00543062">
        <w:rPr>
          <w:lang w:val="en-US"/>
        </w:rPr>
        <w:t xml:space="preserve"> </w:t>
      </w:r>
      <w:r>
        <w:rPr>
          <w:lang w:val="en-US"/>
        </w:rPr>
        <w:t>phía</w:t>
      </w:r>
      <w:r>
        <w:t xml:space="preserve"> giao diện học sinh</w:t>
      </w:r>
      <w:bookmarkEnd w:id="234"/>
    </w:p>
    <w:p w14:paraId="711757BC" w14:textId="7E5FC5D3" w:rsidR="00EB62BF" w:rsidRDefault="00EB62BF" w:rsidP="00EB62BF">
      <w:pPr>
        <w:pStyle w:val="Heading3"/>
      </w:pPr>
      <w:bookmarkStart w:id="235" w:name="_Toc182649200"/>
      <w:r>
        <w:t xml:space="preserve">Gửi </w:t>
      </w:r>
      <w:r w:rsidR="00543062">
        <w:t xml:space="preserve">đánh giá chất lượng </w:t>
      </w:r>
      <w:r>
        <w:t>về trường</w:t>
      </w:r>
      <w:bookmarkEnd w:id="235"/>
    </w:p>
    <w:p w14:paraId="278DC22E" w14:textId="77777777" w:rsidR="00EB62BF" w:rsidRPr="004B4D2D" w:rsidRDefault="00EB62BF" w:rsidP="00EB62BF">
      <w:r>
        <w:t>Học sinh thực hiện tạo bài feedbacks: ngày tạo, nội dung để gửi về trường.</w:t>
      </w:r>
    </w:p>
    <w:p w14:paraId="045F345C" w14:textId="77777777" w:rsidR="00EB62BF" w:rsidRDefault="00EB62BF" w:rsidP="006A0825">
      <w:pPr>
        <w:pStyle w:val="Image"/>
        <w:spacing w:line="360" w:lineRule="auto"/>
        <w:rPr>
          <w:lang w:val="en-US"/>
        </w:rPr>
      </w:pPr>
      <w:r w:rsidRPr="005B6C98">
        <w:drawing>
          <wp:inline distT="0" distB="0" distL="0" distR="0" wp14:anchorId="45D2B8F7" wp14:editId="400EC1DC">
            <wp:extent cx="5731510" cy="2606040"/>
            <wp:effectExtent l="0" t="0" r="254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606040"/>
                    </a:xfrm>
                    <a:prstGeom prst="rect">
                      <a:avLst/>
                    </a:prstGeom>
                  </pic:spPr>
                </pic:pic>
              </a:graphicData>
            </a:graphic>
          </wp:inline>
        </w:drawing>
      </w:r>
    </w:p>
    <w:p w14:paraId="6B551EC4" w14:textId="7895D162" w:rsidR="00543062" w:rsidRPr="00543062" w:rsidRDefault="00543062" w:rsidP="00543062">
      <w:pPr>
        <w:pStyle w:val="Caption"/>
      </w:pPr>
      <w:bookmarkStart w:id="236" w:name="_Toc182648977"/>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25</w:t>
      </w:r>
      <w:r>
        <w:fldChar w:fldCharType="end"/>
      </w:r>
      <w:r>
        <w:rPr>
          <w:lang w:val="en-US"/>
        </w:rPr>
        <w:t xml:space="preserve"> Trang đánh</w:t>
      </w:r>
      <w:r>
        <w:t xml:space="preserve"> giá chất lượng</w:t>
      </w:r>
      <w:r>
        <w:rPr>
          <w:lang w:val="en-US"/>
        </w:rPr>
        <w:t xml:space="preserve"> phía</w:t>
      </w:r>
      <w:r>
        <w:t xml:space="preserve"> giao diện học sinh</w:t>
      </w:r>
      <w:bookmarkEnd w:id="236"/>
    </w:p>
    <w:p w14:paraId="53685223" w14:textId="77777777" w:rsidR="00EB62BF" w:rsidRDefault="00EB62BF" w:rsidP="00EB62BF">
      <w:pPr>
        <w:pStyle w:val="Heading3"/>
      </w:pPr>
      <w:bookmarkStart w:id="237" w:name="_Toc182649201"/>
      <w:bookmarkStart w:id="238" w:name="_Hlk182644731"/>
      <w:r>
        <w:lastRenderedPageBreak/>
        <w:t>Thông tin cá nhân</w:t>
      </w:r>
      <w:bookmarkEnd w:id="237"/>
    </w:p>
    <w:bookmarkEnd w:id="238"/>
    <w:p w14:paraId="6423E2B4" w14:textId="77777777" w:rsidR="00EB62BF" w:rsidRPr="00695655" w:rsidRDefault="00EB62BF" w:rsidP="00EB62BF">
      <w:r>
        <w:t>Actor học sinh có thể xem thông tin chi tiết về tài khoản của mình: mã số, lớp học, các thông tin cá nhân khác như ngày sinh, email, số điện thoại bản thân, số điện thoại người thân, địa chỉ.</w:t>
      </w:r>
    </w:p>
    <w:p w14:paraId="4FBCF300" w14:textId="77777777" w:rsidR="00EB62BF" w:rsidRDefault="00EB62BF" w:rsidP="006A0825">
      <w:pPr>
        <w:pStyle w:val="Image"/>
        <w:spacing w:line="360" w:lineRule="auto"/>
        <w:rPr>
          <w:lang w:val="en-US"/>
        </w:rPr>
      </w:pPr>
      <w:r w:rsidRPr="005B6C98">
        <w:drawing>
          <wp:inline distT="0" distB="0" distL="0" distR="0" wp14:anchorId="112FDE81" wp14:editId="7477BC93">
            <wp:extent cx="5731510" cy="274955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749550"/>
                    </a:xfrm>
                    <a:prstGeom prst="rect">
                      <a:avLst/>
                    </a:prstGeom>
                  </pic:spPr>
                </pic:pic>
              </a:graphicData>
            </a:graphic>
          </wp:inline>
        </w:drawing>
      </w:r>
    </w:p>
    <w:p w14:paraId="20C4E2D3" w14:textId="60F4C7E5" w:rsidR="006A0825" w:rsidRDefault="00543062" w:rsidP="00543062">
      <w:pPr>
        <w:pStyle w:val="Caption"/>
      </w:pPr>
      <w:bookmarkStart w:id="239" w:name="_Toc182648978"/>
      <w:r>
        <w:t xml:space="preserve">Hình </w:t>
      </w:r>
      <w:r>
        <w:fldChar w:fldCharType="begin"/>
      </w:r>
      <w:r>
        <w:instrText xml:space="preserve"> STYLEREF 1 \s </w:instrText>
      </w:r>
      <w:r>
        <w:fldChar w:fldCharType="separate"/>
      </w:r>
      <w:r w:rsidR="006A0825">
        <w:rPr>
          <w:noProof/>
        </w:rPr>
        <w:t>4</w:t>
      </w:r>
      <w:r>
        <w:fldChar w:fldCharType="end"/>
      </w:r>
      <w:r>
        <w:t>.</w:t>
      </w:r>
      <w:r>
        <w:fldChar w:fldCharType="begin"/>
      </w:r>
      <w:r>
        <w:instrText xml:space="preserve"> SEQ Hình \* ARABIC \s 1 </w:instrText>
      </w:r>
      <w:r>
        <w:fldChar w:fldCharType="separate"/>
      </w:r>
      <w:r w:rsidR="006A0825">
        <w:rPr>
          <w:noProof/>
        </w:rPr>
        <w:t>26</w:t>
      </w:r>
      <w:r>
        <w:fldChar w:fldCharType="end"/>
      </w:r>
      <w:r>
        <w:rPr>
          <w:lang w:val="en-US"/>
        </w:rPr>
        <w:t xml:space="preserve"> </w:t>
      </w:r>
      <w:bookmarkStart w:id="240" w:name="_Hlk182644823"/>
      <w:r>
        <w:rPr>
          <w:lang w:val="en-US"/>
        </w:rPr>
        <w:t>Trang t</w:t>
      </w:r>
      <w:r w:rsidRPr="00543062">
        <w:rPr>
          <w:lang w:val="en-US"/>
        </w:rPr>
        <w:t>hông tin cá nhân</w:t>
      </w:r>
      <w:r>
        <w:rPr>
          <w:lang w:val="en-US"/>
        </w:rPr>
        <w:t xml:space="preserve"> phía</w:t>
      </w:r>
      <w:r>
        <w:t xml:space="preserve"> giao diện học sinh</w:t>
      </w:r>
      <w:bookmarkEnd w:id="239"/>
      <w:r w:rsidR="006A0825">
        <w:br w:type="page"/>
      </w:r>
    </w:p>
    <w:p w14:paraId="711255E3" w14:textId="7EEC3FAB" w:rsidR="007B1A23" w:rsidRPr="00601DF9" w:rsidRDefault="002B7690" w:rsidP="00FF6802">
      <w:pPr>
        <w:pStyle w:val="Heading1"/>
      </w:pPr>
      <w:bookmarkStart w:id="241" w:name="_Toc180790146"/>
      <w:bookmarkStart w:id="242" w:name="_Toc180790341"/>
      <w:bookmarkStart w:id="243" w:name="_Toc182649202"/>
      <w:bookmarkEnd w:id="187"/>
      <w:bookmarkEnd w:id="240"/>
      <w:r>
        <w:lastRenderedPageBreak/>
        <w:t>KẾT LUẬN</w:t>
      </w:r>
      <w:bookmarkEnd w:id="241"/>
      <w:bookmarkEnd w:id="242"/>
      <w:r w:rsidR="00D400B3">
        <w:t xml:space="preserve"> VÀ HƯỚNG PHÁT TRIỂN</w:t>
      </w:r>
      <w:bookmarkEnd w:id="243"/>
    </w:p>
    <w:p w14:paraId="0D2A8F1D" w14:textId="507F42C5" w:rsidR="00A061A3" w:rsidRDefault="00D400B3" w:rsidP="00FF6802">
      <w:pPr>
        <w:pStyle w:val="Heading2"/>
      </w:pPr>
      <w:bookmarkStart w:id="244" w:name="_Toc182649203"/>
      <w:bookmarkStart w:id="245" w:name="_Toc153039784"/>
      <w:r>
        <w:t>Kết luận</w:t>
      </w:r>
      <w:bookmarkEnd w:id="244"/>
    </w:p>
    <w:p w14:paraId="3D8A1D75" w14:textId="19597389" w:rsidR="0054342C" w:rsidRDefault="00B35ED1" w:rsidP="00B35ED1">
      <w:r>
        <w:t xml:space="preserve">Những điều mà nhóm đã xây dựng được </w:t>
      </w:r>
      <w:r w:rsidRPr="00B35ED1">
        <w:t>trong việc xây dựng và triển khai một hệ thống quản lý hỗ trợ các hoạt động giảng dạy và học tập trong trường. Các mục tiêu cơ bản của dự án đã được hoàn thành, bao gồm</w:t>
      </w:r>
      <w:r>
        <w:t xml:space="preserve"> các mục như đã mô tả ở chương 4. </w:t>
      </w:r>
      <w:r w:rsidR="0054342C">
        <w:t xml:space="preserve">Mặc dù </w:t>
      </w:r>
      <w:r w:rsidR="00D400B3">
        <w:t>website</w:t>
      </w:r>
      <w:r w:rsidR="0054342C">
        <w:t xml:space="preserve"> đã đáp ứng được các yêu cầu cơ bản, nhưng vẫn còn một </w:t>
      </w:r>
      <w:r w:rsidR="00D400B3">
        <w:t>hạn chế</w:t>
      </w:r>
      <w:r w:rsidR="0054342C">
        <w:t>:</w:t>
      </w:r>
    </w:p>
    <w:p w14:paraId="08C24C6C" w14:textId="4468C0E4" w:rsidR="008062E8" w:rsidRDefault="008062E8" w:rsidP="0054342C">
      <w:pPr>
        <w:pStyle w:val="ListParagraph"/>
        <w:numPr>
          <w:ilvl w:val="0"/>
          <w:numId w:val="13"/>
        </w:numPr>
        <w:ind w:left="709"/>
      </w:pPr>
      <w:r>
        <w:t xml:space="preserve">Chưa </w:t>
      </w:r>
      <w:r w:rsidR="0030130A">
        <w:t>có</w:t>
      </w:r>
      <w:r>
        <w:t xml:space="preserve"> được chức năng tạo bài tập cho học sinh để học sinh nộp trực tuyến.</w:t>
      </w:r>
    </w:p>
    <w:p w14:paraId="1F978AB3" w14:textId="5F34D453" w:rsidR="0054342C" w:rsidRDefault="0054342C" w:rsidP="0054342C">
      <w:pPr>
        <w:pStyle w:val="ListParagraph"/>
        <w:numPr>
          <w:ilvl w:val="0"/>
          <w:numId w:val="13"/>
        </w:numPr>
        <w:ind w:left="709"/>
      </w:pPr>
      <w:r>
        <w:t>C</w:t>
      </w:r>
      <w:r w:rsidRPr="0054342C">
        <w:t xml:space="preserve">hưa </w:t>
      </w:r>
      <w:r>
        <w:t>có</w:t>
      </w:r>
      <w:r w:rsidRPr="0054342C">
        <w:t xml:space="preserve"> chức năng phân lịch học và tạo thời khóa biểu cho học sinh và giáo viên. </w:t>
      </w:r>
    </w:p>
    <w:p w14:paraId="05BC01F2" w14:textId="5C518F72" w:rsidR="0054342C" w:rsidRDefault="0054342C" w:rsidP="0054342C">
      <w:pPr>
        <w:pStyle w:val="ListParagraph"/>
        <w:numPr>
          <w:ilvl w:val="0"/>
          <w:numId w:val="13"/>
        </w:numPr>
        <w:ind w:left="709"/>
      </w:pPr>
      <w:r>
        <w:t>C</w:t>
      </w:r>
      <w:r w:rsidRPr="0054342C">
        <w:t xml:space="preserve">hưa hỗ trợ việc phân phối chương trình giảng dạy cho từng môn học và lớp </w:t>
      </w:r>
      <w:r>
        <w:t>học.</w:t>
      </w:r>
    </w:p>
    <w:p w14:paraId="4EEAC142" w14:textId="7701B278" w:rsidR="0054342C" w:rsidRDefault="0054342C" w:rsidP="0054342C">
      <w:pPr>
        <w:pStyle w:val="ListParagraph"/>
        <w:numPr>
          <w:ilvl w:val="0"/>
          <w:numId w:val="13"/>
        </w:numPr>
        <w:ind w:left="709"/>
      </w:pPr>
      <w:r>
        <w:t>C</w:t>
      </w:r>
      <w:r w:rsidRPr="0054342C">
        <w:t xml:space="preserve">hưa có tính năng phân công giảng dạy cho các giáo viên theo từng môn </w:t>
      </w:r>
      <w:r>
        <w:t>học.</w:t>
      </w:r>
    </w:p>
    <w:p w14:paraId="23242B8E" w14:textId="07D57A53" w:rsidR="00D400B3" w:rsidRDefault="00D400B3" w:rsidP="0054342C">
      <w:pPr>
        <w:pStyle w:val="ListParagraph"/>
        <w:numPr>
          <w:ilvl w:val="0"/>
          <w:numId w:val="13"/>
        </w:numPr>
        <w:ind w:left="709"/>
      </w:pPr>
      <w:r w:rsidRPr="00D400B3">
        <w:t xml:space="preserve">Chưa có tính năng lưu trữ lớp </w:t>
      </w:r>
      <w:r>
        <w:t>học.</w:t>
      </w:r>
    </w:p>
    <w:p w14:paraId="6D7A827A" w14:textId="0FEC787D" w:rsidR="00A061A3" w:rsidRDefault="00A061A3" w:rsidP="00FF6802">
      <w:pPr>
        <w:pStyle w:val="Heading2"/>
      </w:pPr>
      <w:bookmarkStart w:id="246" w:name="_Toc182649204"/>
      <w:r>
        <w:t>Hướng phát triển</w:t>
      </w:r>
      <w:bookmarkEnd w:id="246"/>
      <w:r>
        <w:t xml:space="preserve"> </w:t>
      </w:r>
    </w:p>
    <w:p w14:paraId="40CD490E" w14:textId="77777777" w:rsidR="00B35ED1" w:rsidRDefault="00B35ED1" w:rsidP="00C37F4E">
      <w:r>
        <w:t>Đ</w:t>
      </w:r>
      <w:r w:rsidRPr="00B35ED1">
        <w:t xml:space="preserve">ể nâng cao hiệu quả sử dụng và đáp ứng tốt hơn yêu cầu của các đối tượng người dùng, </w:t>
      </w:r>
      <w:r>
        <w:t>nhóm đã đưa</w:t>
      </w:r>
      <w:r w:rsidRPr="00B35ED1">
        <w:t xml:space="preserve"> </w:t>
      </w:r>
      <w:r>
        <w:t>ra hướng</w:t>
      </w:r>
      <w:r w:rsidRPr="00B35ED1">
        <w:t xml:space="preserve"> phát triển và cải tiến </w:t>
      </w:r>
      <w:r>
        <w:t xml:space="preserve">như </w:t>
      </w:r>
      <w:r w:rsidRPr="00B35ED1">
        <w:t>sau:</w:t>
      </w:r>
    </w:p>
    <w:p w14:paraId="3A77FA0E" w14:textId="667DFAC9" w:rsidR="00B35ED1" w:rsidRDefault="00B35ED1" w:rsidP="00B35ED1">
      <w:pPr>
        <w:pStyle w:val="ListParagraph"/>
        <w:numPr>
          <w:ilvl w:val="0"/>
          <w:numId w:val="15"/>
        </w:numPr>
        <w:ind w:left="709"/>
      </w:pPr>
      <w:r>
        <w:t>Tạo và quản lý thời khóa biểu giúp giáo viên và học sinh theo dõi lịch học và dạy.</w:t>
      </w:r>
    </w:p>
    <w:p w14:paraId="27C0B87D" w14:textId="6F4468B6" w:rsidR="00B35ED1" w:rsidRDefault="00B35ED1" w:rsidP="00B35ED1">
      <w:pPr>
        <w:pStyle w:val="ListParagraph"/>
        <w:numPr>
          <w:ilvl w:val="0"/>
          <w:numId w:val="15"/>
        </w:numPr>
        <w:ind w:left="709"/>
      </w:pPr>
      <w:r>
        <w:t>Phân phối chương trình giảng dạy hỗ trợ giáo viên theo dõi tiến độ giảng dạy.</w:t>
      </w:r>
    </w:p>
    <w:p w14:paraId="7EA53A91" w14:textId="7D1D1490" w:rsidR="00B35ED1" w:rsidRDefault="00B35ED1" w:rsidP="00743D5D">
      <w:pPr>
        <w:pStyle w:val="ListParagraph"/>
        <w:numPr>
          <w:ilvl w:val="0"/>
          <w:numId w:val="15"/>
        </w:numPr>
        <w:ind w:left="709"/>
      </w:pPr>
      <w:r>
        <w:t>Lưu trữ lớp học và tài liệu cho phép chia sẻ tài liệu học tập, bài tập.</w:t>
      </w:r>
    </w:p>
    <w:p w14:paraId="4F36EE05" w14:textId="2E720A33" w:rsidR="00B35ED1" w:rsidRDefault="00B35ED1" w:rsidP="00743D5D">
      <w:pPr>
        <w:pStyle w:val="ListParagraph"/>
        <w:numPr>
          <w:ilvl w:val="0"/>
          <w:numId w:val="15"/>
        </w:numPr>
        <w:ind w:left="709"/>
      </w:pPr>
      <w:r>
        <w:t>Tối ưu hóa trải nghiệm người dùng cải thiện giao diện và tính năng tương tác.</w:t>
      </w:r>
    </w:p>
    <w:p w14:paraId="095619A0" w14:textId="49C8580D" w:rsidR="00B35ED1" w:rsidRDefault="00B35ED1" w:rsidP="00B35ED1">
      <w:pPr>
        <w:pStyle w:val="ListParagraph"/>
        <w:numPr>
          <w:ilvl w:val="0"/>
          <w:numId w:val="15"/>
        </w:numPr>
        <w:ind w:left="709"/>
      </w:pPr>
      <w:r>
        <w:t>Tích hợp công cụ giảng dạy trực tuyến thêm video</w:t>
      </w:r>
      <w:r w:rsidR="00743D5D">
        <w:t xml:space="preserve"> </w:t>
      </w:r>
      <w:r>
        <w:t>call và công cụ học tập từ xa.</w:t>
      </w:r>
    </w:p>
    <w:p w14:paraId="647A11CD" w14:textId="1F3B0F11" w:rsidR="00A061A3" w:rsidRDefault="00B35ED1" w:rsidP="00743D5D">
      <w:pPr>
        <w:pStyle w:val="ListParagraph"/>
        <w:numPr>
          <w:ilvl w:val="0"/>
          <w:numId w:val="15"/>
        </w:numPr>
        <w:ind w:left="709"/>
      </w:pPr>
      <w:r>
        <w:t>Hỗ trợ đa ngôn ngữ mở rộng đối tượng sử dụng hệ thống.</w:t>
      </w:r>
      <w:r w:rsidR="00743D5D">
        <w:t xml:space="preserve"> </w:t>
      </w:r>
      <w:r w:rsidR="00A061A3">
        <w:br w:type="page"/>
      </w:r>
    </w:p>
    <w:p w14:paraId="6E8BF00D" w14:textId="3A09C7A1" w:rsidR="007E7FF7" w:rsidRPr="007E6AB9" w:rsidRDefault="00A061A3" w:rsidP="00F75FB8">
      <w:pPr>
        <w:pStyle w:val="Heading1"/>
        <w:numPr>
          <w:ilvl w:val="0"/>
          <w:numId w:val="0"/>
        </w:numPr>
        <w:jc w:val="center"/>
      </w:pPr>
      <w:bookmarkStart w:id="247" w:name="_Toc180790147"/>
      <w:bookmarkStart w:id="248" w:name="_Toc180790342"/>
      <w:bookmarkStart w:id="249" w:name="_Toc182649205"/>
      <w:r>
        <w:lastRenderedPageBreak/>
        <w:t>TÀI LIỆU THAM KHẢO</w:t>
      </w:r>
      <w:bookmarkEnd w:id="245"/>
      <w:bookmarkEnd w:id="247"/>
      <w:bookmarkEnd w:id="248"/>
      <w:bookmarkEnd w:id="249"/>
    </w:p>
    <w:p w14:paraId="00AF1A7A" w14:textId="35A4CE26" w:rsidR="00515F0D" w:rsidRPr="00D4364A" w:rsidRDefault="00515F0D" w:rsidP="00D4364A">
      <w:pPr>
        <w:spacing w:before="100" w:beforeAutospacing="1"/>
        <w:ind w:firstLine="0"/>
        <w:rPr>
          <w:b/>
          <w:bCs/>
        </w:rPr>
      </w:pPr>
      <w:r w:rsidRPr="00D4364A">
        <w:rPr>
          <w:b/>
          <w:bCs/>
        </w:rPr>
        <w:t>Tiếng Việt</w:t>
      </w:r>
    </w:p>
    <w:p w14:paraId="7D875C0B" w14:textId="77777777" w:rsidR="00B96209" w:rsidRPr="00B96209" w:rsidRDefault="00B96209" w:rsidP="00B96209">
      <w:pPr>
        <w:pStyle w:val="ListParagraph"/>
        <w:numPr>
          <w:ilvl w:val="0"/>
          <w:numId w:val="1"/>
        </w:numPr>
        <w:rPr>
          <w:bCs/>
        </w:rPr>
      </w:pPr>
      <w:r w:rsidRPr="00B96209">
        <w:t xml:space="preserve">Phan, H. L., &amp; Nguyễn, T. P. (2020). </w:t>
      </w:r>
      <w:r w:rsidRPr="00B96209">
        <w:rPr>
          <w:i/>
          <w:iCs/>
        </w:rPr>
        <w:t>Quản lý học tập trong môi trường số: Thực trạng và giải pháp</w:t>
      </w:r>
      <w:r w:rsidRPr="00B96209">
        <w:t>. Nhà xuất bản Giáo dục Việt Nam.</w:t>
      </w:r>
    </w:p>
    <w:p w14:paraId="18D0D5B2" w14:textId="16165C9C" w:rsidR="00B96209" w:rsidRPr="00B96209" w:rsidRDefault="00B96209" w:rsidP="00B96209">
      <w:pPr>
        <w:pStyle w:val="ListParagraph"/>
        <w:numPr>
          <w:ilvl w:val="0"/>
          <w:numId w:val="1"/>
        </w:numPr>
        <w:rPr>
          <w:bCs/>
        </w:rPr>
      </w:pPr>
      <w:r w:rsidRPr="00B96209">
        <w:t xml:space="preserve">Trương, M. T. (2020). </w:t>
      </w:r>
      <w:r w:rsidRPr="00B96209">
        <w:rPr>
          <w:i/>
          <w:iCs/>
        </w:rPr>
        <w:t>Ứng dụng công nghệ thông tin trong quản lý học sinh và giáo viên</w:t>
      </w:r>
      <w:r w:rsidRPr="00B96209">
        <w:t>. Tạp chí Giáo dục và Khoa học, 12(5), 122-134.</w:t>
      </w:r>
    </w:p>
    <w:p w14:paraId="3461EC8F" w14:textId="77777777" w:rsidR="005C0DCE" w:rsidRPr="005C0DCE" w:rsidRDefault="00B96209" w:rsidP="005C0DCE">
      <w:pPr>
        <w:pStyle w:val="ListParagraph"/>
        <w:numPr>
          <w:ilvl w:val="0"/>
          <w:numId w:val="1"/>
        </w:numPr>
        <w:rPr>
          <w:bCs/>
        </w:rPr>
      </w:pPr>
      <w:r w:rsidRPr="00B96209">
        <w:t xml:space="preserve">Phan, D. H. (2021). </w:t>
      </w:r>
      <w:r w:rsidRPr="00B96209">
        <w:rPr>
          <w:i/>
          <w:iCs/>
        </w:rPr>
        <w:t>Xây dựng hệ thống thông tin quản lý giảng dạy và học tập cho trường học</w:t>
      </w:r>
      <w:r w:rsidRPr="00B96209">
        <w:t>. Tạp chí Khoa học và Giáo dục, 23(2), 67-80.</w:t>
      </w:r>
    </w:p>
    <w:p w14:paraId="4185645E" w14:textId="3ED089DF" w:rsidR="005C0DCE" w:rsidRPr="005C0DCE" w:rsidRDefault="005C0DCE" w:rsidP="005C0DCE">
      <w:pPr>
        <w:spacing w:before="100" w:beforeAutospacing="1"/>
        <w:ind w:firstLine="0"/>
        <w:rPr>
          <w:b/>
          <w:bCs/>
        </w:rPr>
      </w:pPr>
      <w:r w:rsidRPr="005C0DCE">
        <w:rPr>
          <w:b/>
          <w:bCs/>
        </w:rPr>
        <w:t>Tiếng Anh</w:t>
      </w:r>
    </w:p>
    <w:p w14:paraId="540A1DED" w14:textId="232AF1A7" w:rsidR="005C0DCE" w:rsidRPr="005C0DCE" w:rsidRDefault="005C0DCE" w:rsidP="005C0DCE">
      <w:pPr>
        <w:pStyle w:val="ListParagraph"/>
        <w:numPr>
          <w:ilvl w:val="0"/>
          <w:numId w:val="1"/>
        </w:numPr>
        <w:rPr>
          <w:bCs/>
        </w:rPr>
      </w:pPr>
      <w:r>
        <w:t xml:space="preserve">Seymour, M. (2015). </w:t>
      </w:r>
      <w:r w:rsidRPr="005C0DCE">
        <w:rPr>
          <w:i/>
          <w:iCs/>
        </w:rPr>
        <w:t>Learning MongoDB</w:t>
      </w:r>
      <w:r>
        <w:t>. Packt Publishing.</w:t>
      </w:r>
    </w:p>
    <w:p w14:paraId="1A253E62" w14:textId="44C8524D" w:rsidR="005C0DCE" w:rsidRPr="005C0DCE" w:rsidRDefault="005C0DCE" w:rsidP="005C0DCE">
      <w:pPr>
        <w:pStyle w:val="ListParagraph"/>
        <w:numPr>
          <w:ilvl w:val="0"/>
          <w:numId w:val="1"/>
        </w:numPr>
        <w:rPr>
          <w:bCs/>
        </w:rPr>
      </w:pPr>
      <w:r w:rsidRPr="005C0DCE">
        <w:t xml:space="preserve">Pasquali, S., &amp; Faaborg, K. (2017). </w:t>
      </w:r>
      <w:r w:rsidRPr="005C0DCE">
        <w:rPr>
          <w:rFonts w:eastAsiaTheme="majorEastAsia"/>
          <w:i/>
          <w:iCs/>
        </w:rPr>
        <w:t>Mastering Node.js</w:t>
      </w:r>
      <w:r w:rsidRPr="005C0DCE">
        <w:t>.</w:t>
      </w:r>
    </w:p>
    <w:p w14:paraId="722581E2" w14:textId="77777777" w:rsidR="005C0DCE" w:rsidRDefault="005C0DCE" w:rsidP="005C0DCE">
      <w:pPr>
        <w:ind w:firstLine="0"/>
      </w:pPr>
    </w:p>
    <w:sectPr w:rsidR="005C0DCE" w:rsidSect="00AD4E4F">
      <w:headerReference w:type="default" r:id="rId65"/>
      <w:pgSz w:w="12240" w:h="15840"/>
      <w:pgMar w:top="1985" w:right="1134" w:bottom="1559"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B115759" w14:textId="77777777" w:rsidR="007F789D" w:rsidRDefault="007F789D" w:rsidP="00C37F4E">
      <w:r>
        <w:separator/>
      </w:r>
    </w:p>
  </w:endnote>
  <w:endnote w:type="continuationSeparator" w:id="0">
    <w:p w14:paraId="206667F0" w14:textId="77777777" w:rsidR="007F789D" w:rsidRDefault="007F789D" w:rsidP="00C37F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CCE359" w14:textId="77777777" w:rsidR="007F789D" w:rsidRDefault="007F789D" w:rsidP="00C37F4E">
      <w:r>
        <w:separator/>
      </w:r>
    </w:p>
  </w:footnote>
  <w:footnote w:type="continuationSeparator" w:id="0">
    <w:p w14:paraId="6F2CC2B2" w14:textId="77777777" w:rsidR="007F789D" w:rsidRDefault="007F789D" w:rsidP="00C37F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A81403" w14:textId="77777777" w:rsidR="00A87A31" w:rsidRDefault="00A87A31" w:rsidP="00C37F4E">
    <w:pPr>
      <w:pStyle w:val="Header"/>
    </w:pPr>
  </w:p>
  <w:p w14:paraId="1314B160" w14:textId="77777777" w:rsidR="00A87A31" w:rsidRDefault="00A87A31" w:rsidP="00C37F4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18FD0" w14:textId="77777777" w:rsidR="00163001" w:rsidRDefault="00163001" w:rsidP="00C37F4E">
    <w:pPr>
      <w:pStyle w:val="Header"/>
    </w:pPr>
  </w:p>
  <w:p w14:paraId="7FD728E0" w14:textId="77777777" w:rsidR="00163001" w:rsidRDefault="00163001" w:rsidP="00C37F4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01097785"/>
      <w:docPartObj>
        <w:docPartGallery w:val="Page Numbers (Top of Page)"/>
        <w:docPartUnique/>
      </w:docPartObj>
    </w:sdtPr>
    <w:sdtContent>
      <w:p w14:paraId="5B6EF902" w14:textId="77777777" w:rsidR="00E3703F" w:rsidRDefault="00E3703F" w:rsidP="004314D5">
        <w:pPr>
          <w:pStyle w:val="Header"/>
          <w:tabs>
            <w:tab w:val="clear" w:pos="4680"/>
            <w:tab w:val="clear" w:pos="9360"/>
          </w:tabs>
          <w:ind w:firstLine="0"/>
          <w:jc w:val="center"/>
        </w:pPr>
        <w:r>
          <w:fldChar w:fldCharType="begin"/>
        </w:r>
        <w:r>
          <w:instrText xml:space="preserve"> PAGE   \* MERGEFORMAT </w:instrText>
        </w:r>
        <w:r>
          <w:fldChar w:fldCharType="separate"/>
        </w:r>
        <w:r>
          <w:t>iv</w:t>
        </w:r>
        <w:r>
          <w:fldChar w:fldCharType="end"/>
        </w:r>
      </w:p>
    </w:sdtContent>
  </w:sdt>
  <w:p w14:paraId="4B53ABF9" w14:textId="77777777" w:rsidR="00E3703F" w:rsidRDefault="00E3703F" w:rsidP="00C37F4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75520606"/>
      <w:docPartObj>
        <w:docPartGallery w:val="Page Numbers (Top of Page)"/>
        <w:docPartUnique/>
      </w:docPartObj>
    </w:sdtPr>
    <w:sdtEndPr>
      <w:rPr>
        <w:noProof/>
      </w:rPr>
    </w:sdtEndPr>
    <w:sdtContent>
      <w:p w14:paraId="7F3F4FA2" w14:textId="77777777" w:rsidR="00DB7595" w:rsidRDefault="00DB7595" w:rsidP="00226EEE">
        <w:pPr>
          <w:pStyle w:val="Header"/>
          <w:tabs>
            <w:tab w:val="clear" w:pos="4680"/>
            <w:tab w:val="clear" w:pos="9360"/>
          </w:tabs>
          <w:ind w:firstLine="0"/>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3ADEFF99" w14:textId="77777777" w:rsidR="00DB7595" w:rsidRDefault="00DB7595" w:rsidP="00C37F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8CE3C5A"/>
    <w:multiLevelType w:val="hybridMultilevel"/>
    <w:tmpl w:val="3D869CB6"/>
    <w:lvl w:ilvl="0" w:tplc="FFFFFFFF">
      <w:start w:val="1"/>
      <w:numFmt w:val="decimal"/>
      <w:lvlText w:val="%1."/>
      <w:lvlJc w:val="left"/>
      <w:pPr>
        <w:ind w:left="502" w:hanging="360"/>
      </w:pPr>
      <w:rPr>
        <w:i w:val="0"/>
        <w:iCs w:val="0"/>
      </w:r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2" w15:restartNumberingAfterBreak="0">
    <w:nsid w:val="19C0075B"/>
    <w:multiLevelType w:val="hybridMultilevel"/>
    <w:tmpl w:val="3D869CB6"/>
    <w:lvl w:ilvl="0" w:tplc="64240DE6">
      <w:start w:val="1"/>
      <w:numFmt w:val="decimal"/>
      <w:lvlText w:val="%1."/>
      <w:lvlJc w:val="left"/>
      <w:pPr>
        <w:ind w:left="502" w:hanging="360"/>
      </w:pPr>
      <w:rPr>
        <w:i w:val="0"/>
        <w:iCs w:val="0"/>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3" w15:restartNumberingAfterBreak="0">
    <w:nsid w:val="1FF540E2"/>
    <w:multiLevelType w:val="hybridMultilevel"/>
    <w:tmpl w:val="D58C0BC6"/>
    <w:lvl w:ilvl="0" w:tplc="7F16FA88">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 w15:restartNumberingAfterBreak="0">
    <w:nsid w:val="21492F28"/>
    <w:multiLevelType w:val="hybridMultilevel"/>
    <w:tmpl w:val="A0381156"/>
    <w:lvl w:ilvl="0" w:tplc="7F16FA88">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 w15:restartNumberingAfterBreak="0">
    <w:nsid w:val="26C872B0"/>
    <w:multiLevelType w:val="hybridMultilevel"/>
    <w:tmpl w:val="4CDCF4C2"/>
    <w:lvl w:ilvl="0" w:tplc="8DF0BB92">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6" w15:restartNumberingAfterBreak="0">
    <w:nsid w:val="2C723F0A"/>
    <w:multiLevelType w:val="hybridMultilevel"/>
    <w:tmpl w:val="3EB629E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E250C7B"/>
    <w:multiLevelType w:val="hybridMultilevel"/>
    <w:tmpl w:val="F5A438E4"/>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2E380A"/>
    <w:multiLevelType w:val="hybridMultilevel"/>
    <w:tmpl w:val="206E664A"/>
    <w:lvl w:ilvl="0" w:tplc="7F16FA88">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3F8D44E9"/>
    <w:multiLevelType w:val="hybridMultilevel"/>
    <w:tmpl w:val="8712545C"/>
    <w:lvl w:ilvl="0" w:tplc="7F16FA88">
      <w:start w:val="2"/>
      <w:numFmt w:val="bullet"/>
      <w:lvlText w:val="-"/>
      <w:lvlJc w:val="left"/>
      <w:pPr>
        <w:ind w:left="1080" w:hanging="360"/>
      </w:pPr>
      <w:rPr>
        <w:rFonts w:ascii="Times New Roman" w:eastAsiaTheme="minorHAnsi" w:hAnsi="Times New Roman" w:cs="Times New Roman"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541E3F79"/>
    <w:multiLevelType w:val="multilevel"/>
    <w:tmpl w:val="8E76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20122C"/>
    <w:multiLevelType w:val="hybridMultilevel"/>
    <w:tmpl w:val="8A9C1C0C"/>
    <w:lvl w:ilvl="0" w:tplc="DD14FF9E">
      <w:start w:val="2"/>
      <w:numFmt w:val="bullet"/>
      <w:pStyle w:val="ListParagraph"/>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0F72356"/>
    <w:multiLevelType w:val="hybridMultilevel"/>
    <w:tmpl w:val="D4DCA120"/>
    <w:lvl w:ilvl="0" w:tplc="7F16FA88">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3" w15:restartNumberingAfterBreak="0">
    <w:nsid w:val="6319716F"/>
    <w:multiLevelType w:val="hybridMultilevel"/>
    <w:tmpl w:val="F5AC6B12"/>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66760566"/>
    <w:multiLevelType w:val="hybridMultilevel"/>
    <w:tmpl w:val="9ED610D8"/>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C401586"/>
    <w:multiLevelType w:val="multilevel"/>
    <w:tmpl w:val="6CE646BA"/>
    <w:lvl w:ilvl="0">
      <w:start w:val="1"/>
      <w:numFmt w:val="decimal"/>
      <w:pStyle w:val="Heading1"/>
      <w:suff w:val="space"/>
      <w:lvlText w:val="CHƯƠNG %1. "/>
      <w:lvlJc w:val="left"/>
      <w:pPr>
        <w:ind w:left="3687" w:hanging="284"/>
      </w:pPr>
      <w:rPr>
        <w:rFonts w:hint="default"/>
      </w:rPr>
    </w:lvl>
    <w:lvl w:ilvl="1">
      <w:start w:val="1"/>
      <w:numFmt w:val="decimal"/>
      <w:pStyle w:val="Heading2"/>
      <w:suff w:val="space"/>
      <w:lvlText w:val="%1.%2"/>
      <w:lvlJc w:val="left"/>
      <w:pPr>
        <w:ind w:left="426" w:hanging="284"/>
      </w:pPr>
      <w:rPr>
        <w:rFonts w:ascii="Times New Roman" w:hAnsi="Times New Roman" w:cs="Times New Roman" w:hint="default"/>
      </w:rPr>
    </w:lvl>
    <w:lvl w:ilvl="2">
      <w:start w:val="1"/>
      <w:numFmt w:val="decimal"/>
      <w:pStyle w:val="Heading3"/>
      <w:suff w:val="space"/>
      <w:lvlText w:val="%1.%2.%3"/>
      <w:lvlJc w:val="left"/>
      <w:pPr>
        <w:ind w:left="2695" w:hanging="284"/>
      </w:pPr>
      <w:rPr>
        <w:rFonts w:hint="default"/>
      </w:rPr>
    </w:lvl>
    <w:lvl w:ilvl="3">
      <w:start w:val="1"/>
      <w:numFmt w:val="decimal"/>
      <w:pStyle w:val="Heading4"/>
      <w:suff w:val="space"/>
      <w:lvlText w:val="%1.%2.%3.%4"/>
      <w:lvlJc w:val="left"/>
      <w:pPr>
        <w:ind w:left="710" w:hanging="284"/>
      </w:p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6" w15:restartNumberingAfterBreak="0">
    <w:nsid w:val="7BD57954"/>
    <w:multiLevelType w:val="hybridMultilevel"/>
    <w:tmpl w:val="E0F23336"/>
    <w:lvl w:ilvl="0" w:tplc="7F16FA88">
      <w:start w:val="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16cid:durableId="2096393632">
    <w:abstractNumId w:val="2"/>
  </w:num>
  <w:num w:numId="2" w16cid:durableId="1121611146">
    <w:abstractNumId w:val="11"/>
  </w:num>
  <w:num w:numId="3" w16cid:durableId="759985451">
    <w:abstractNumId w:val="7"/>
  </w:num>
  <w:num w:numId="4" w16cid:durableId="1975981932">
    <w:abstractNumId w:val="13"/>
  </w:num>
  <w:num w:numId="5" w16cid:durableId="310527722">
    <w:abstractNumId w:val="14"/>
  </w:num>
  <w:num w:numId="6" w16cid:durableId="999382735">
    <w:abstractNumId w:val="4"/>
  </w:num>
  <w:num w:numId="7" w16cid:durableId="970599753">
    <w:abstractNumId w:val="3"/>
  </w:num>
  <w:num w:numId="8" w16cid:durableId="1179811122">
    <w:abstractNumId w:val="16"/>
  </w:num>
  <w:num w:numId="9" w16cid:durableId="1940723355">
    <w:abstractNumId w:val="15"/>
  </w:num>
  <w:num w:numId="10" w16cid:durableId="1618295993">
    <w:abstractNumId w:val="8"/>
  </w:num>
  <w:num w:numId="11" w16cid:durableId="35741756">
    <w:abstractNumId w:val="10"/>
  </w:num>
  <w:num w:numId="12" w16cid:durableId="1677993968">
    <w:abstractNumId w:val="0"/>
  </w:num>
  <w:num w:numId="13" w16cid:durableId="1741975131">
    <w:abstractNumId w:val="12"/>
  </w:num>
  <w:num w:numId="14" w16cid:durableId="1670059537">
    <w:abstractNumId w:val="5"/>
  </w:num>
  <w:num w:numId="15" w16cid:durableId="1754083572">
    <w:abstractNumId w:val="9"/>
  </w:num>
  <w:num w:numId="16" w16cid:durableId="297422111">
    <w:abstractNumId w:val="1"/>
  </w:num>
  <w:num w:numId="17" w16cid:durableId="581720503">
    <w:abstractNumId w:val="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746F"/>
    <w:rsid w:val="00000863"/>
    <w:rsid w:val="00000F22"/>
    <w:rsid w:val="00000FCE"/>
    <w:rsid w:val="00003667"/>
    <w:rsid w:val="0000366A"/>
    <w:rsid w:val="00003C42"/>
    <w:rsid w:val="00003E48"/>
    <w:rsid w:val="00004418"/>
    <w:rsid w:val="0000467D"/>
    <w:rsid w:val="00005174"/>
    <w:rsid w:val="000059C5"/>
    <w:rsid w:val="0000624E"/>
    <w:rsid w:val="00007432"/>
    <w:rsid w:val="00007472"/>
    <w:rsid w:val="000075AF"/>
    <w:rsid w:val="00007C1C"/>
    <w:rsid w:val="000101EA"/>
    <w:rsid w:val="0001128F"/>
    <w:rsid w:val="000117BB"/>
    <w:rsid w:val="0001200A"/>
    <w:rsid w:val="000143D6"/>
    <w:rsid w:val="00015ADD"/>
    <w:rsid w:val="0001691B"/>
    <w:rsid w:val="00016A83"/>
    <w:rsid w:val="0001710A"/>
    <w:rsid w:val="000176C7"/>
    <w:rsid w:val="00017BC6"/>
    <w:rsid w:val="000206DA"/>
    <w:rsid w:val="00020979"/>
    <w:rsid w:val="00021F31"/>
    <w:rsid w:val="00022DAC"/>
    <w:rsid w:val="00024496"/>
    <w:rsid w:val="000250AA"/>
    <w:rsid w:val="00025854"/>
    <w:rsid w:val="00027A79"/>
    <w:rsid w:val="00027AA0"/>
    <w:rsid w:val="00031327"/>
    <w:rsid w:val="00032D6A"/>
    <w:rsid w:val="00036173"/>
    <w:rsid w:val="00036D82"/>
    <w:rsid w:val="00037826"/>
    <w:rsid w:val="000445E7"/>
    <w:rsid w:val="0004503C"/>
    <w:rsid w:val="000451A5"/>
    <w:rsid w:val="00045C61"/>
    <w:rsid w:val="00047864"/>
    <w:rsid w:val="00052119"/>
    <w:rsid w:val="000526EC"/>
    <w:rsid w:val="00052A4C"/>
    <w:rsid w:val="00054F58"/>
    <w:rsid w:val="0005630B"/>
    <w:rsid w:val="00056376"/>
    <w:rsid w:val="000612AD"/>
    <w:rsid w:val="0006571D"/>
    <w:rsid w:val="00066007"/>
    <w:rsid w:val="00066494"/>
    <w:rsid w:val="0006719F"/>
    <w:rsid w:val="0007100F"/>
    <w:rsid w:val="000718AA"/>
    <w:rsid w:val="000732CE"/>
    <w:rsid w:val="0007331A"/>
    <w:rsid w:val="00074DCE"/>
    <w:rsid w:val="00076361"/>
    <w:rsid w:val="0007643C"/>
    <w:rsid w:val="00077056"/>
    <w:rsid w:val="00077E86"/>
    <w:rsid w:val="00080002"/>
    <w:rsid w:val="00081628"/>
    <w:rsid w:val="00081912"/>
    <w:rsid w:val="0008337B"/>
    <w:rsid w:val="00083B56"/>
    <w:rsid w:val="00084C45"/>
    <w:rsid w:val="00086E0F"/>
    <w:rsid w:val="000915E0"/>
    <w:rsid w:val="00091D52"/>
    <w:rsid w:val="00092051"/>
    <w:rsid w:val="000936AF"/>
    <w:rsid w:val="00094DE7"/>
    <w:rsid w:val="00095073"/>
    <w:rsid w:val="0009543D"/>
    <w:rsid w:val="00097286"/>
    <w:rsid w:val="00097F23"/>
    <w:rsid w:val="000A06CA"/>
    <w:rsid w:val="000A0E10"/>
    <w:rsid w:val="000A0FCF"/>
    <w:rsid w:val="000A1309"/>
    <w:rsid w:val="000A2BFC"/>
    <w:rsid w:val="000A31DE"/>
    <w:rsid w:val="000A45E7"/>
    <w:rsid w:val="000A5BC1"/>
    <w:rsid w:val="000A5EAF"/>
    <w:rsid w:val="000A5EB0"/>
    <w:rsid w:val="000A6313"/>
    <w:rsid w:val="000A7FA5"/>
    <w:rsid w:val="000B04B3"/>
    <w:rsid w:val="000B161E"/>
    <w:rsid w:val="000B2473"/>
    <w:rsid w:val="000B3316"/>
    <w:rsid w:val="000B36B6"/>
    <w:rsid w:val="000B46A3"/>
    <w:rsid w:val="000B4C00"/>
    <w:rsid w:val="000B50A4"/>
    <w:rsid w:val="000B5358"/>
    <w:rsid w:val="000B5E66"/>
    <w:rsid w:val="000B5F57"/>
    <w:rsid w:val="000B6C47"/>
    <w:rsid w:val="000B71A1"/>
    <w:rsid w:val="000B7227"/>
    <w:rsid w:val="000B7EE9"/>
    <w:rsid w:val="000C02CB"/>
    <w:rsid w:val="000C18BF"/>
    <w:rsid w:val="000C33B7"/>
    <w:rsid w:val="000C41F3"/>
    <w:rsid w:val="000C4800"/>
    <w:rsid w:val="000C4E2D"/>
    <w:rsid w:val="000C5246"/>
    <w:rsid w:val="000C5598"/>
    <w:rsid w:val="000C56E4"/>
    <w:rsid w:val="000C6EBC"/>
    <w:rsid w:val="000C7362"/>
    <w:rsid w:val="000D1D65"/>
    <w:rsid w:val="000D229D"/>
    <w:rsid w:val="000D2D08"/>
    <w:rsid w:val="000D49EF"/>
    <w:rsid w:val="000D4DD0"/>
    <w:rsid w:val="000D6203"/>
    <w:rsid w:val="000E0EDE"/>
    <w:rsid w:val="000E136E"/>
    <w:rsid w:val="000E22CE"/>
    <w:rsid w:val="000E5CD1"/>
    <w:rsid w:val="000E6102"/>
    <w:rsid w:val="000E6751"/>
    <w:rsid w:val="000E7872"/>
    <w:rsid w:val="000F08EA"/>
    <w:rsid w:val="000F0D4F"/>
    <w:rsid w:val="000F1E67"/>
    <w:rsid w:val="000F2630"/>
    <w:rsid w:val="000F4358"/>
    <w:rsid w:val="000F44F0"/>
    <w:rsid w:val="000F498A"/>
    <w:rsid w:val="000F4D9F"/>
    <w:rsid w:val="000F5479"/>
    <w:rsid w:val="000F60B0"/>
    <w:rsid w:val="000F62F2"/>
    <w:rsid w:val="001001C8"/>
    <w:rsid w:val="0010023B"/>
    <w:rsid w:val="00101066"/>
    <w:rsid w:val="001018E2"/>
    <w:rsid w:val="00102927"/>
    <w:rsid w:val="00102A53"/>
    <w:rsid w:val="00102E33"/>
    <w:rsid w:val="00103868"/>
    <w:rsid w:val="00106277"/>
    <w:rsid w:val="00106A25"/>
    <w:rsid w:val="00106CC1"/>
    <w:rsid w:val="001073E7"/>
    <w:rsid w:val="001102DB"/>
    <w:rsid w:val="00110773"/>
    <w:rsid w:val="001112E9"/>
    <w:rsid w:val="00111713"/>
    <w:rsid w:val="001123F0"/>
    <w:rsid w:val="0011331D"/>
    <w:rsid w:val="0011385D"/>
    <w:rsid w:val="00115094"/>
    <w:rsid w:val="001151C8"/>
    <w:rsid w:val="00115C14"/>
    <w:rsid w:val="0011775B"/>
    <w:rsid w:val="0012021E"/>
    <w:rsid w:val="001203D2"/>
    <w:rsid w:val="001205C2"/>
    <w:rsid w:val="00127403"/>
    <w:rsid w:val="00132CFA"/>
    <w:rsid w:val="00132DB8"/>
    <w:rsid w:val="001349B6"/>
    <w:rsid w:val="00135BF2"/>
    <w:rsid w:val="00135EC8"/>
    <w:rsid w:val="00136A0D"/>
    <w:rsid w:val="00136D42"/>
    <w:rsid w:val="00137133"/>
    <w:rsid w:val="0013744E"/>
    <w:rsid w:val="00137BF4"/>
    <w:rsid w:val="00141702"/>
    <w:rsid w:val="00141FE8"/>
    <w:rsid w:val="00144C50"/>
    <w:rsid w:val="00144E4B"/>
    <w:rsid w:val="00146EFF"/>
    <w:rsid w:val="00147948"/>
    <w:rsid w:val="0015058B"/>
    <w:rsid w:val="001524C5"/>
    <w:rsid w:val="00153F92"/>
    <w:rsid w:val="00156892"/>
    <w:rsid w:val="00156FC2"/>
    <w:rsid w:val="00157007"/>
    <w:rsid w:val="001575E6"/>
    <w:rsid w:val="00163001"/>
    <w:rsid w:val="001655CE"/>
    <w:rsid w:val="00165B48"/>
    <w:rsid w:val="00167198"/>
    <w:rsid w:val="001707A4"/>
    <w:rsid w:val="00170B3C"/>
    <w:rsid w:val="00171F44"/>
    <w:rsid w:val="00172414"/>
    <w:rsid w:val="00172711"/>
    <w:rsid w:val="00172DD1"/>
    <w:rsid w:val="001731C0"/>
    <w:rsid w:val="0017427B"/>
    <w:rsid w:val="00174328"/>
    <w:rsid w:val="001768E7"/>
    <w:rsid w:val="00176A27"/>
    <w:rsid w:val="00177301"/>
    <w:rsid w:val="001778F9"/>
    <w:rsid w:val="00180AC8"/>
    <w:rsid w:val="00180C25"/>
    <w:rsid w:val="00182004"/>
    <w:rsid w:val="0018451D"/>
    <w:rsid w:val="0018517B"/>
    <w:rsid w:val="00187327"/>
    <w:rsid w:val="00187616"/>
    <w:rsid w:val="00187806"/>
    <w:rsid w:val="00190CA6"/>
    <w:rsid w:val="00190D91"/>
    <w:rsid w:val="00192B49"/>
    <w:rsid w:val="001931FC"/>
    <w:rsid w:val="001943E4"/>
    <w:rsid w:val="00195EC4"/>
    <w:rsid w:val="001A099B"/>
    <w:rsid w:val="001A0B44"/>
    <w:rsid w:val="001A1338"/>
    <w:rsid w:val="001A17F6"/>
    <w:rsid w:val="001A1A03"/>
    <w:rsid w:val="001A2B28"/>
    <w:rsid w:val="001A627C"/>
    <w:rsid w:val="001A72CD"/>
    <w:rsid w:val="001A7BAA"/>
    <w:rsid w:val="001B023D"/>
    <w:rsid w:val="001B0833"/>
    <w:rsid w:val="001B0C6D"/>
    <w:rsid w:val="001B0D11"/>
    <w:rsid w:val="001B27A3"/>
    <w:rsid w:val="001C00BB"/>
    <w:rsid w:val="001C346C"/>
    <w:rsid w:val="001C53AB"/>
    <w:rsid w:val="001C672D"/>
    <w:rsid w:val="001C7B9C"/>
    <w:rsid w:val="001D0655"/>
    <w:rsid w:val="001D07A1"/>
    <w:rsid w:val="001D0896"/>
    <w:rsid w:val="001D15BD"/>
    <w:rsid w:val="001D28D6"/>
    <w:rsid w:val="001D2EAD"/>
    <w:rsid w:val="001D3480"/>
    <w:rsid w:val="001D38F9"/>
    <w:rsid w:val="001D62AE"/>
    <w:rsid w:val="001D67DE"/>
    <w:rsid w:val="001D77C7"/>
    <w:rsid w:val="001E0009"/>
    <w:rsid w:val="001E02B1"/>
    <w:rsid w:val="001E1002"/>
    <w:rsid w:val="001E1183"/>
    <w:rsid w:val="001E39DB"/>
    <w:rsid w:val="001E3CC0"/>
    <w:rsid w:val="001E3CC8"/>
    <w:rsid w:val="001E469B"/>
    <w:rsid w:val="001E48D6"/>
    <w:rsid w:val="001E51F4"/>
    <w:rsid w:val="001E72D4"/>
    <w:rsid w:val="001E77FA"/>
    <w:rsid w:val="001E7AF2"/>
    <w:rsid w:val="001F0DE2"/>
    <w:rsid w:val="001F19F4"/>
    <w:rsid w:val="001F1CDF"/>
    <w:rsid w:val="001F2E1C"/>
    <w:rsid w:val="001F3816"/>
    <w:rsid w:val="001F3BB1"/>
    <w:rsid w:val="001F4CF9"/>
    <w:rsid w:val="001F6A3C"/>
    <w:rsid w:val="00200552"/>
    <w:rsid w:val="00203753"/>
    <w:rsid w:val="0020500D"/>
    <w:rsid w:val="00205543"/>
    <w:rsid w:val="00205638"/>
    <w:rsid w:val="00207D12"/>
    <w:rsid w:val="00207DC2"/>
    <w:rsid w:val="00210A10"/>
    <w:rsid w:val="0021470E"/>
    <w:rsid w:val="00215D39"/>
    <w:rsid w:val="00220DE2"/>
    <w:rsid w:val="0022182D"/>
    <w:rsid w:val="0022336E"/>
    <w:rsid w:val="002237B2"/>
    <w:rsid w:val="00223EF1"/>
    <w:rsid w:val="00224A8B"/>
    <w:rsid w:val="00224D1F"/>
    <w:rsid w:val="00225DF9"/>
    <w:rsid w:val="00226EEE"/>
    <w:rsid w:val="002311F6"/>
    <w:rsid w:val="002339EC"/>
    <w:rsid w:val="00235741"/>
    <w:rsid w:val="00235BCF"/>
    <w:rsid w:val="002414C3"/>
    <w:rsid w:val="00241D7D"/>
    <w:rsid w:val="00242401"/>
    <w:rsid w:val="00244132"/>
    <w:rsid w:val="0024475E"/>
    <w:rsid w:val="0024500C"/>
    <w:rsid w:val="0024550B"/>
    <w:rsid w:val="00246B7B"/>
    <w:rsid w:val="00247899"/>
    <w:rsid w:val="00247B64"/>
    <w:rsid w:val="00250537"/>
    <w:rsid w:val="00252F26"/>
    <w:rsid w:val="002539C6"/>
    <w:rsid w:val="00254457"/>
    <w:rsid w:val="00254686"/>
    <w:rsid w:val="0025627F"/>
    <w:rsid w:val="0025682C"/>
    <w:rsid w:val="00260F39"/>
    <w:rsid w:val="0026189C"/>
    <w:rsid w:val="00263375"/>
    <w:rsid w:val="00263855"/>
    <w:rsid w:val="00263F1A"/>
    <w:rsid w:val="0026422B"/>
    <w:rsid w:val="00264538"/>
    <w:rsid w:val="002661E0"/>
    <w:rsid w:val="002665C6"/>
    <w:rsid w:val="0026689B"/>
    <w:rsid w:val="00266E18"/>
    <w:rsid w:val="00270DBB"/>
    <w:rsid w:val="00270F60"/>
    <w:rsid w:val="0027156F"/>
    <w:rsid w:val="0027329F"/>
    <w:rsid w:val="00275988"/>
    <w:rsid w:val="002763A9"/>
    <w:rsid w:val="00277D42"/>
    <w:rsid w:val="00277DC6"/>
    <w:rsid w:val="0028051F"/>
    <w:rsid w:val="0028157A"/>
    <w:rsid w:val="00281714"/>
    <w:rsid w:val="00281D26"/>
    <w:rsid w:val="00283747"/>
    <w:rsid w:val="0028438D"/>
    <w:rsid w:val="00284597"/>
    <w:rsid w:val="00285A10"/>
    <w:rsid w:val="002866EF"/>
    <w:rsid w:val="00291721"/>
    <w:rsid w:val="0029215B"/>
    <w:rsid w:val="00294240"/>
    <w:rsid w:val="002944E3"/>
    <w:rsid w:val="002952D9"/>
    <w:rsid w:val="002956F5"/>
    <w:rsid w:val="00295B8B"/>
    <w:rsid w:val="00296208"/>
    <w:rsid w:val="002A0172"/>
    <w:rsid w:val="002A1018"/>
    <w:rsid w:val="002A3FDD"/>
    <w:rsid w:val="002A6B5A"/>
    <w:rsid w:val="002B0CEC"/>
    <w:rsid w:val="002B15B9"/>
    <w:rsid w:val="002B16C9"/>
    <w:rsid w:val="002B1ACC"/>
    <w:rsid w:val="002B259E"/>
    <w:rsid w:val="002B2A99"/>
    <w:rsid w:val="002B3149"/>
    <w:rsid w:val="002B3625"/>
    <w:rsid w:val="002B3C99"/>
    <w:rsid w:val="002B559F"/>
    <w:rsid w:val="002B6035"/>
    <w:rsid w:val="002B6117"/>
    <w:rsid w:val="002B6D75"/>
    <w:rsid w:val="002B7690"/>
    <w:rsid w:val="002C003B"/>
    <w:rsid w:val="002C25AF"/>
    <w:rsid w:val="002C31EB"/>
    <w:rsid w:val="002C3BC0"/>
    <w:rsid w:val="002C3CCE"/>
    <w:rsid w:val="002C560A"/>
    <w:rsid w:val="002C57DF"/>
    <w:rsid w:val="002C5F58"/>
    <w:rsid w:val="002C653A"/>
    <w:rsid w:val="002C6B38"/>
    <w:rsid w:val="002C7432"/>
    <w:rsid w:val="002C7D01"/>
    <w:rsid w:val="002D2D61"/>
    <w:rsid w:val="002D439F"/>
    <w:rsid w:val="002D4629"/>
    <w:rsid w:val="002D4870"/>
    <w:rsid w:val="002D608E"/>
    <w:rsid w:val="002D77B1"/>
    <w:rsid w:val="002D796D"/>
    <w:rsid w:val="002E0A95"/>
    <w:rsid w:val="002E16A7"/>
    <w:rsid w:val="002E2FAE"/>
    <w:rsid w:val="002E3586"/>
    <w:rsid w:val="002E5235"/>
    <w:rsid w:val="002E601C"/>
    <w:rsid w:val="002E6921"/>
    <w:rsid w:val="002E6FE4"/>
    <w:rsid w:val="002F3D69"/>
    <w:rsid w:val="002F467A"/>
    <w:rsid w:val="002F5010"/>
    <w:rsid w:val="002F5124"/>
    <w:rsid w:val="002F5C75"/>
    <w:rsid w:val="002F7834"/>
    <w:rsid w:val="003001BA"/>
    <w:rsid w:val="003002DE"/>
    <w:rsid w:val="00300784"/>
    <w:rsid w:val="00300AD7"/>
    <w:rsid w:val="003012D6"/>
    <w:rsid w:val="0030130A"/>
    <w:rsid w:val="00301478"/>
    <w:rsid w:val="003017F3"/>
    <w:rsid w:val="00302178"/>
    <w:rsid w:val="00302BCD"/>
    <w:rsid w:val="0030359E"/>
    <w:rsid w:val="00305ACA"/>
    <w:rsid w:val="00306455"/>
    <w:rsid w:val="00310099"/>
    <w:rsid w:val="0031140B"/>
    <w:rsid w:val="00312330"/>
    <w:rsid w:val="0031261E"/>
    <w:rsid w:val="00312668"/>
    <w:rsid w:val="0031562A"/>
    <w:rsid w:val="00317352"/>
    <w:rsid w:val="003176BD"/>
    <w:rsid w:val="0031773C"/>
    <w:rsid w:val="003178AE"/>
    <w:rsid w:val="00317B72"/>
    <w:rsid w:val="003211AB"/>
    <w:rsid w:val="003218FF"/>
    <w:rsid w:val="00322DE8"/>
    <w:rsid w:val="0032334D"/>
    <w:rsid w:val="00323E57"/>
    <w:rsid w:val="00325950"/>
    <w:rsid w:val="003278FE"/>
    <w:rsid w:val="00327A10"/>
    <w:rsid w:val="0033004F"/>
    <w:rsid w:val="00330761"/>
    <w:rsid w:val="003324B0"/>
    <w:rsid w:val="003327AF"/>
    <w:rsid w:val="00333386"/>
    <w:rsid w:val="0033371A"/>
    <w:rsid w:val="003338B4"/>
    <w:rsid w:val="00333C9C"/>
    <w:rsid w:val="00333D8A"/>
    <w:rsid w:val="00334C13"/>
    <w:rsid w:val="00334FDE"/>
    <w:rsid w:val="0033574D"/>
    <w:rsid w:val="0034122F"/>
    <w:rsid w:val="00342BD9"/>
    <w:rsid w:val="00344AEE"/>
    <w:rsid w:val="00344C31"/>
    <w:rsid w:val="0034529C"/>
    <w:rsid w:val="00346049"/>
    <w:rsid w:val="003472EA"/>
    <w:rsid w:val="00347FFB"/>
    <w:rsid w:val="0035016E"/>
    <w:rsid w:val="00350BC4"/>
    <w:rsid w:val="00351906"/>
    <w:rsid w:val="003522FB"/>
    <w:rsid w:val="0035382B"/>
    <w:rsid w:val="00353B6D"/>
    <w:rsid w:val="003559F6"/>
    <w:rsid w:val="003562E1"/>
    <w:rsid w:val="00356D76"/>
    <w:rsid w:val="003576DE"/>
    <w:rsid w:val="00357847"/>
    <w:rsid w:val="0036425D"/>
    <w:rsid w:val="00364FB8"/>
    <w:rsid w:val="0036510C"/>
    <w:rsid w:val="0037028C"/>
    <w:rsid w:val="00370A87"/>
    <w:rsid w:val="0037182F"/>
    <w:rsid w:val="00371C32"/>
    <w:rsid w:val="00371D6E"/>
    <w:rsid w:val="003728F6"/>
    <w:rsid w:val="00374D13"/>
    <w:rsid w:val="00375943"/>
    <w:rsid w:val="0037615A"/>
    <w:rsid w:val="003761A9"/>
    <w:rsid w:val="00380EAD"/>
    <w:rsid w:val="003825C7"/>
    <w:rsid w:val="0038333E"/>
    <w:rsid w:val="003853E2"/>
    <w:rsid w:val="003863C6"/>
    <w:rsid w:val="00386745"/>
    <w:rsid w:val="0038723B"/>
    <w:rsid w:val="00390981"/>
    <w:rsid w:val="00390C85"/>
    <w:rsid w:val="00391820"/>
    <w:rsid w:val="0039225F"/>
    <w:rsid w:val="0039301B"/>
    <w:rsid w:val="00393F73"/>
    <w:rsid w:val="00394217"/>
    <w:rsid w:val="00394277"/>
    <w:rsid w:val="00395833"/>
    <w:rsid w:val="003A0E28"/>
    <w:rsid w:val="003A2443"/>
    <w:rsid w:val="003A3627"/>
    <w:rsid w:val="003A4EA6"/>
    <w:rsid w:val="003A5240"/>
    <w:rsid w:val="003A5A56"/>
    <w:rsid w:val="003B03D5"/>
    <w:rsid w:val="003B075C"/>
    <w:rsid w:val="003B28C2"/>
    <w:rsid w:val="003B2900"/>
    <w:rsid w:val="003B4B66"/>
    <w:rsid w:val="003B4BD9"/>
    <w:rsid w:val="003B72F6"/>
    <w:rsid w:val="003C1F58"/>
    <w:rsid w:val="003C354D"/>
    <w:rsid w:val="003D0384"/>
    <w:rsid w:val="003D0DCF"/>
    <w:rsid w:val="003D1B90"/>
    <w:rsid w:val="003D25B9"/>
    <w:rsid w:val="003D3D80"/>
    <w:rsid w:val="003D55CB"/>
    <w:rsid w:val="003D5695"/>
    <w:rsid w:val="003D5CB3"/>
    <w:rsid w:val="003D5EA1"/>
    <w:rsid w:val="003D6C7D"/>
    <w:rsid w:val="003D6D5C"/>
    <w:rsid w:val="003D7117"/>
    <w:rsid w:val="003E085A"/>
    <w:rsid w:val="003E2DFE"/>
    <w:rsid w:val="003E32A4"/>
    <w:rsid w:val="003E4E35"/>
    <w:rsid w:val="003E6AFE"/>
    <w:rsid w:val="003F0E01"/>
    <w:rsid w:val="003F20B6"/>
    <w:rsid w:val="003F23E6"/>
    <w:rsid w:val="003F3BAC"/>
    <w:rsid w:val="003F3CEC"/>
    <w:rsid w:val="003F7671"/>
    <w:rsid w:val="003F7CFF"/>
    <w:rsid w:val="00401549"/>
    <w:rsid w:val="00402EB9"/>
    <w:rsid w:val="004041B3"/>
    <w:rsid w:val="0040532D"/>
    <w:rsid w:val="004068CF"/>
    <w:rsid w:val="004075A7"/>
    <w:rsid w:val="00407D7E"/>
    <w:rsid w:val="0041190C"/>
    <w:rsid w:val="00413700"/>
    <w:rsid w:val="00415452"/>
    <w:rsid w:val="004175C7"/>
    <w:rsid w:val="00417AAF"/>
    <w:rsid w:val="00420C66"/>
    <w:rsid w:val="00421059"/>
    <w:rsid w:val="004214EF"/>
    <w:rsid w:val="00423A49"/>
    <w:rsid w:val="004242BE"/>
    <w:rsid w:val="00425114"/>
    <w:rsid w:val="00425D62"/>
    <w:rsid w:val="004264DC"/>
    <w:rsid w:val="00427D90"/>
    <w:rsid w:val="004314D5"/>
    <w:rsid w:val="004324E2"/>
    <w:rsid w:val="0043260B"/>
    <w:rsid w:val="00433080"/>
    <w:rsid w:val="00433812"/>
    <w:rsid w:val="00433D93"/>
    <w:rsid w:val="00434B3B"/>
    <w:rsid w:val="0043771A"/>
    <w:rsid w:val="00437795"/>
    <w:rsid w:val="00437CDD"/>
    <w:rsid w:val="00440206"/>
    <w:rsid w:val="00442CB3"/>
    <w:rsid w:val="00442D42"/>
    <w:rsid w:val="004452B7"/>
    <w:rsid w:val="0044600E"/>
    <w:rsid w:val="004464C7"/>
    <w:rsid w:val="00446E38"/>
    <w:rsid w:val="00450A52"/>
    <w:rsid w:val="00451BB2"/>
    <w:rsid w:val="00451C08"/>
    <w:rsid w:val="00451F2F"/>
    <w:rsid w:val="004527B2"/>
    <w:rsid w:val="00452E60"/>
    <w:rsid w:val="00453AB1"/>
    <w:rsid w:val="00454E4B"/>
    <w:rsid w:val="00455B0A"/>
    <w:rsid w:val="00457047"/>
    <w:rsid w:val="004573DA"/>
    <w:rsid w:val="0045786E"/>
    <w:rsid w:val="004578E0"/>
    <w:rsid w:val="004601A2"/>
    <w:rsid w:val="0046134C"/>
    <w:rsid w:val="00461464"/>
    <w:rsid w:val="00461FB0"/>
    <w:rsid w:val="00462100"/>
    <w:rsid w:val="00462EC5"/>
    <w:rsid w:val="00464A23"/>
    <w:rsid w:val="00464B6A"/>
    <w:rsid w:val="00464DA1"/>
    <w:rsid w:val="004655AD"/>
    <w:rsid w:val="00466246"/>
    <w:rsid w:val="00470055"/>
    <w:rsid w:val="004701C6"/>
    <w:rsid w:val="00471B98"/>
    <w:rsid w:val="004731FA"/>
    <w:rsid w:val="004738B8"/>
    <w:rsid w:val="004777CB"/>
    <w:rsid w:val="00483E77"/>
    <w:rsid w:val="004845EF"/>
    <w:rsid w:val="00485183"/>
    <w:rsid w:val="00485EFD"/>
    <w:rsid w:val="00486F5A"/>
    <w:rsid w:val="004879CB"/>
    <w:rsid w:val="00487D74"/>
    <w:rsid w:val="004912AC"/>
    <w:rsid w:val="00494C72"/>
    <w:rsid w:val="00495C65"/>
    <w:rsid w:val="004968FD"/>
    <w:rsid w:val="004969C0"/>
    <w:rsid w:val="00496EC4"/>
    <w:rsid w:val="004A289A"/>
    <w:rsid w:val="004A2F37"/>
    <w:rsid w:val="004A4EC6"/>
    <w:rsid w:val="004A5391"/>
    <w:rsid w:val="004A5D74"/>
    <w:rsid w:val="004A6586"/>
    <w:rsid w:val="004A7C39"/>
    <w:rsid w:val="004B0403"/>
    <w:rsid w:val="004B616F"/>
    <w:rsid w:val="004B62F8"/>
    <w:rsid w:val="004B67D7"/>
    <w:rsid w:val="004B6AD5"/>
    <w:rsid w:val="004B713F"/>
    <w:rsid w:val="004B77BE"/>
    <w:rsid w:val="004C0068"/>
    <w:rsid w:val="004C0E3D"/>
    <w:rsid w:val="004C187D"/>
    <w:rsid w:val="004C1D17"/>
    <w:rsid w:val="004C20C2"/>
    <w:rsid w:val="004C25BB"/>
    <w:rsid w:val="004C33B7"/>
    <w:rsid w:val="004C3830"/>
    <w:rsid w:val="004C42D6"/>
    <w:rsid w:val="004C531B"/>
    <w:rsid w:val="004C621F"/>
    <w:rsid w:val="004D0725"/>
    <w:rsid w:val="004D2C93"/>
    <w:rsid w:val="004D4907"/>
    <w:rsid w:val="004D5A83"/>
    <w:rsid w:val="004D5BAE"/>
    <w:rsid w:val="004D5FD6"/>
    <w:rsid w:val="004D6420"/>
    <w:rsid w:val="004D72EC"/>
    <w:rsid w:val="004D79A9"/>
    <w:rsid w:val="004E26DF"/>
    <w:rsid w:val="004E360E"/>
    <w:rsid w:val="004E3C16"/>
    <w:rsid w:val="004E4581"/>
    <w:rsid w:val="004E4710"/>
    <w:rsid w:val="004E4CC1"/>
    <w:rsid w:val="004E52F1"/>
    <w:rsid w:val="004E5892"/>
    <w:rsid w:val="004E5ECF"/>
    <w:rsid w:val="004E66D2"/>
    <w:rsid w:val="004E7534"/>
    <w:rsid w:val="004E78B9"/>
    <w:rsid w:val="004F0697"/>
    <w:rsid w:val="004F1BA5"/>
    <w:rsid w:val="004F32F1"/>
    <w:rsid w:val="004F54A7"/>
    <w:rsid w:val="004F61CB"/>
    <w:rsid w:val="004F6DF7"/>
    <w:rsid w:val="00504711"/>
    <w:rsid w:val="0050592E"/>
    <w:rsid w:val="00505B60"/>
    <w:rsid w:val="00507F80"/>
    <w:rsid w:val="0051049B"/>
    <w:rsid w:val="005105F4"/>
    <w:rsid w:val="0051425D"/>
    <w:rsid w:val="00515259"/>
    <w:rsid w:val="005156C0"/>
    <w:rsid w:val="00515AAB"/>
    <w:rsid w:val="00515F0D"/>
    <w:rsid w:val="00516761"/>
    <w:rsid w:val="00521080"/>
    <w:rsid w:val="00521B0D"/>
    <w:rsid w:val="00522BAF"/>
    <w:rsid w:val="005235B4"/>
    <w:rsid w:val="00523EF1"/>
    <w:rsid w:val="005265ED"/>
    <w:rsid w:val="0052747D"/>
    <w:rsid w:val="00527B0A"/>
    <w:rsid w:val="00530116"/>
    <w:rsid w:val="005308EE"/>
    <w:rsid w:val="00531004"/>
    <w:rsid w:val="005328EB"/>
    <w:rsid w:val="00534265"/>
    <w:rsid w:val="00534A9E"/>
    <w:rsid w:val="00535001"/>
    <w:rsid w:val="00540F0F"/>
    <w:rsid w:val="00541B87"/>
    <w:rsid w:val="00542169"/>
    <w:rsid w:val="00543062"/>
    <w:rsid w:val="00543071"/>
    <w:rsid w:val="0054342C"/>
    <w:rsid w:val="00543EF7"/>
    <w:rsid w:val="00545257"/>
    <w:rsid w:val="0054611D"/>
    <w:rsid w:val="0054735B"/>
    <w:rsid w:val="00547B87"/>
    <w:rsid w:val="00547C24"/>
    <w:rsid w:val="00550BFA"/>
    <w:rsid w:val="00552922"/>
    <w:rsid w:val="00552EB9"/>
    <w:rsid w:val="00552ED5"/>
    <w:rsid w:val="00552F2C"/>
    <w:rsid w:val="005551B9"/>
    <w:rsid w:val="005552BE"/>
    <w:rsid w:val="00555AE8"/>
    <w:rsid w:val="00556605"/>
    <w:rsid w:val="0055790D"/>
    <w:rsid w:val="0056092B"/>
    <w:rsid w:val="00561D96"/>
    <w:rsid w:val="005626A7"/>
    <w:rsid w:val="00562C8D"/>
    <w:rsid w:val="00563152"/>
    <w:rsid w:val="00563711"/>
    <w:rsid w:val="00565DA8"/>
    <w:rsid w:val="00567591"/>
    <w:rsid w:val="005706B4"/>
    <w:rsid w:val="00570DBA"/>
    <w:rsid w:val="00570FCF"/>
    <w:rsid w:val="00571936"/>
    <w:rsid w:val="00572F72"/>
    <w:rsid w:val="00575706"/>
    <w:rsid w:val="0057619B"/>
    <w:rsid w:val="0057678F"/>
    <w:rsid w:val="00576C15"/>
    <w:rsid w:val="00577286"/>
    <w:rsid w:val="005774A7"/>
    <w:rsid w:val="00577905"/>
    <w:rsid w:val="005800D4"/>
    <w:rsid w:val="00582A83"/>
    <w:rsid w:val="00582C7A"/>
    <w:rsid w:val="005841BD"/>
    <w:rsid w:val="00585300"/>
    <w:rsid w:val="00585FE7"/>
    <w:rsid w:val="005860FE"/>
    <w:rsid w:val="00587439"/>
    <w:rsid w:val="005878FB"/>
    <w:rsid w:val="00590400"/>
    <w:rsid w:val="0059054F"/>
    <w:rsid w:val="00590C5A"/>
    <w:rsid w:val="00591042"/>
    <w:rsid w:val="00592AB2"/>
    <w:rsid w:val="00593511"/>
    <w:rsid w:val="00594A25"/>
    <w:rsid w:val="005951C5"/>
    <w:rsid w:val="005955A3"/>
    <w:rsid w:val="00595959"/>
    <w:rsid w:val="00596BC9"/>
    <w:rsid w:val="005A0A4C"/>
    <w:rsid w:val="005A16CE"/>
    <w:rsid w:val="005A187A"/>
    <w:rsid w:val="005A20B2"/>
    <w:rsid w:val="005A3178"/>
    <w:rsid w:val="005A4BA0"/>
    <w:rsid w:val="005A5E2E"/>
    <w:rsid w:val="005A6500"/>
    <w:rsid w:val="005A7863"/>
    <w:rsid w:val="005A7999"/>
    <w:rsid w:val="005B05C5"/>
    <w:rsid w:val="005B0642"/>
    <w:rsid w:val="005B0667"/>
    <w:rsid w:val="005B0BE0"/>
    <w:rsid w:val="005B1B32"/>
    <w:rsid w:val="005B2459"/>
    <w:rsid w:val="005B49FE"/>
    <w:rsid w:val="005B5A23"/>
    <w:rsid w:val="005B61DB"/>
    <w:rsid w:val="005C05E1"/>
    <w:rsid w:val="005C06A1"/>
    <w:rsid w:val="005C0DCE"/>
    <w:rsid w:val="005C22D8"/>
    <w:rsid w:val="005C2684"/>
    <w:rsid w:val="005C3A0F"/>
    <w:rsid w:val="005C3EDD"/>
    <w:rsid w:val="005C4531"/>
    <w:rsid w:val="005C4D9D"/>
    <w:rsid w:val="005C6336"/>
    <w:rsid w:val="005D0E5A"/>
    <w:rsid w:val="005D1128"/>
    <w:rsid w:val="005D17AA"/>
    <w:rsid w:val="005D32C5"/>
    <w:rsid w:val="005D5C20"/>
    <w:rsid w:val="005D6183"/>
    <w:rsid w:val="005D6821"/>
    <w:rsid w:val="005D77CB"/>
    <w:rsid w:val="005E0899"/>
    <w:rsid w:val="005E0903"/>
    <w:rsid w:val="005E22E9"/>
    <w:rsid w:val="005E2479"/>
    <w:rsid w:val="005E2486"/>
    <w:rsid w:val="005E2B13"/>
    <w:rsid w:val="005E425E"/>
    <w:rsid w:val="005E4553"/>
    <w:rsid w:val="005E4FEE"/>
    <w:rsid w:val="005F11FA"/>
    <w:rsid w:val="005F1571"/>
    <w:rsid w:val="005F40E5"/>
    <w:rsid w:val="005F6098"/>
    <w:rsid w:val="005F69FC"/>
    <w:rsid w:val="005F794D"/>
    <w:rsid w:val="00601DF9"/>
    <w:rsid w:val="00601FF5"/>
    <w:rsid w:val="00602D1F"/>
    <w:rsid w:val="00603122"/>
    <w:rsid w:val="00605611"/>
    <w:rsid w:val="00610B60"/>
    <w:rsid w:val="006119B7"/>
    <w:rsid w:val="00611BAE"/>
    <w:rsid w:val="00612111"/>
    <w:rsid w:val="00613254"/>
    <w:rsid w:val="00617A2A"/>
    <w:rsid w:val="00622BC4"/>
    <w:rsid w:val="00622CBF"/>
    <w:rsid w:val="0062305F"/>
    <w:rsid w:val="00623965"/>
    <w:rsid w:val="0062469D"/>
    <w:rsid w:val="00625F00"/>
    <w:rsid w:val="0063045F"/>
    <w:rsid w:val="00632984"/>
    <w:rsid w:val="00632F05"/>
    <w:rsid w:val="006338D6"/>
    <w:rsid w:val="00633EEE"/>
    <w:rsid w:val="00635181"/>
    <w:rsid w:val="006357C6"/>
    <w:rsid w:val="0064189C"/>
    <w:rsid w:val="00650D6A"/>
    <w:rsid w:val="00650FD9"/>
    <w:rsid w:val="006514A0"/>
    <w:rsid w:val="00651BC7"/>
    <w:rsid w:val="00652DC9"/>
    <w:rsid w:val="00653265"/>
    <w:rsid w:val="00663E02"/>
    <w:rsid w:val="00664FDC"/>
    <w:rsid w:val="006665CB"/>
    <w:rsid w:val="00670A0D"/>
    <w:rsid w:val="00670B18"/>
    <w:rsid w:val="00672526"/>
    <w:rsid w:val="006736B8"/>
    <w:rsid w:val="006740DB"/>
    <w:rsid w:val="006750E3"/>
    <w:rsid w:val="00676441"/>
    <w:rsid w:val="006765D3"/>
    <w:rsid w:val="0067679E"/>
    <w:rsid w:val="006769D9"/>
    <w:rsid w:val="00680496"/>
    <w:rsid w:val="00680CA9"/>
    <w:rsid w:val="00681203"/>
    <w:rsid w:val="006812FE"/>
    <w:rsid w:val="00682053"/>
    <w:rsid w:val="0068239A"/>
    <w:rsid w:val="00683A65"/>
    <w:rsid w:val="00685246"/>
    <w:rsid w:val="00690325"/>
    <w:rsid w:val="00690423"/>
    <w:rsid w:val="00692FE8"/>
    <w:rsid w:val="006934DA"/>
    <w:rsid w:val="00693B0B"/>
    <w:rsid w:val="00694817"/>
    <w:rsid w:val="00695BCA"/>
    <w:rsid w:val="006975F7"/>
    <w:rsid w:val="006A0825"/>
    <w:rsid w:val="006A2035"/>
    <w:rsid w:val="006A26BB"/>
    <w:rsid w:val="006A33F5"/>
    <w:rsid w:val="006A471A"/>
    <w:rsid w:val="006A6A6F"/>
    <w:rsid w:val="006A725B"/>
    <w:rsid w:val="006B0E02"/>
    <w:rsid w:val="006B14CA"/>
    <w:rsid w:val="006B1619"/>
    <w:rsid w:val="006B162E"/>
    <w:rsid w:val="006B2EA8"/>
    <w:rsid w:val="006B4AE8"/>
    <w:rsid w:val="006B5479"/>
    <w:rsid w:val="006B6190"/>
    <w:rsid w:val="006B6A94"/>
    <w:rsid w:val="006C0D18"/>
    <w:rsid w:val="006C1EB9"/>
    <w:rsid w:val="006C2988"/>
    <w:rsid w:val="006C3F0E"/>
    <w:rsid w:val="006C4AC3"/>
    <w:rsid w:val="006C5A74"/>
    <w:rsid w:val="006C5FFB"/>
    <w:rsid w:val="006C631A"/>
    <w:rsid w:val="006C634B"/>
    <w:rsid w:val="006C6645"/>
    <w:rsid w:val="006D1FA5"/>
    <w:rsid w:val="006D2382"/>
    <w:rsid w:val="006D4098"/>
    <w:rsid w:val="006D50E7"/>
    <w:rsid w:val="006D5605"/>
    <w:rsid w:val="006D6D28"/>
    <w:rsid w:val="006E0FFB"/>
    <w:rsid w:val="006E1007"/>
    <w:rsid w:val="006E102A"/>
    <w:rsid w:val="006E1901"/>
    <w:rsid w:val="006E1A5B"/>
    <w:rsid w:val="006E1FD4"/>
    <w:rsid w:val="006E3A27"/>
    <w:rsid w:val="006E519A"/>
    <w:rsid w:val="006E6000"/>
    <w:rsid w:val="006E6ED9"/>
    <w:rsid w:val="006E6F84"/>
    <w:rsid w:val="006E7B2B"/>
    <w:rsid w:val="006F05F4"/>
    <w:rsid w:val="006F0916"/>
    <w:rsid w:val="006F0D8C"/>
    <w:rsid w:val="006F29A8"/>
    <w:rsid w:val="006F2A22"/>
    <w:rsid w:val="006F3226"/>
    <w:rsid w:val="006F3EBB"/>
    <w:rsid w:val="006F45E1"/>
    <w:rsid w:val="006F50B9"/>
    <w:rsid w:val="006F5A7F"/>
    <w:rsid w:val="006F641B"/>
    <w:rsid w:val="006F6FE7"/>
    <w:rsid w:val="006F72C7"/>
    <w:rsid w:val="006F7C51"/>
    <w:rsid w:val="00700503"/>
    <w:rsid w:val="0070080B"/>
    <w:rsid w:val="00700998"/>
    <w:rsid w:val="0070186B"/>
    <w:rsid w:val="0070193E"/>
    <w:rsid w:val="00704787"/>
    <w:rsid w:val="00706247"/>
    <w:rsid w:val="00706662"/>
    <w:rsid w:val="007075F7"/>
    <w:rsid w:val="0070781D"/>
    <w:rsid w:val="00707A4D"/>
    <w:rsid w:val="00710E20"/>
    <w:rsid w:val="0071281F"/>
    <w:rsid w:val="00713BF9"/>
    <w:rsid w:val="0071412F"/>
    <w:rsid w:val="00716245"/>
    <w:rsid w:val="007167F0"/>
    <w:rsid w:val="007174DD"/>
    <w:rsid w:val="00717834"/>
    <w:rsid w:val="0072011F"/>
    <w:rsid w:val="0072019B"/>
    <w:rsid w:val="007227B6"/>
    <w:rsid w:val="007256E3"/>
    <w:rsid w:val="007269CF"/>
    <w:rsid w:val="0072705B"/>
    <w:rsid w:val="00727079"/>
    <w:rsid w:val="0072770A"/>
    <w:rsid w:val="00731584"/>
    <w:rsid w:val="00732254"/>
    <w:rsid w:val="00732C40"/>
    <w:rsid w:val="00734FE1"/>
    <w:rsid w:val="007350C5"/>
    <w:rsid w:val="00735332"/>
    <w:rsid w:val="007362A4"/>
    <w:rsid w:val="00736857"/>
    <w:rsid w:val="00736BF3"/>
    <w:rsid w:val="00737340"/>
    <w:rsid w:val="0074002C"/>
    <w:rsid w:val="007425ED"/>
    <w:rsid w:val="007425FB"/>
    <w:rsid w:val="00742F07"/>
    <w:rsid w:val="00743D5D"/>
    <w:rsid w:val="007445C2"/>
    <w:rsid w:val="00746325"/>
    <w:rsid w:val="00746827"/>
    <w:rsid w:val="00747607"/>
    <w:rsid w:val="007511C0"/>
    <w:rsid w:val="00751E4E"/>
    <w:rsid w:val="007522C8"/>
    <w:rsid w:val="00754C9D"/>
    <w:rsid w:val="00754E1D"/>
    <w:rsid w:val="007556FC"/>
    <w:rsid w:val="00755ADE"/>
    <w:rsid w:val="00757C2D"/>
    <w:rsid w:val="0076003C"/>
    <w:rsid w:val="00761908"/>
    <w:rsid w:val="007624C9"/>
    <w:rsid w:val="00763818"/>
    <w:rsid w:val="00763FBB"/>
    <w:rsid w:val="0076484C"/>
    <w:rsid w:val="007658C5"/>
    <w:rsid w:val="00767F74"/>
    <w:rsid w:val="00771FE9"/>
    <w:rsid w:val="0077362C"/>
    <w:rsid w:val="00776880"/>
    <w:rsid w:val="00776A75"/>
    <w:rsid w:val="007774FF"/>
    <w:rsid w:val="00777832"/>
    <w:rsid w:val="007804BF"/>
    <w:rsid w:val="007809CB"/>
    <w:rsid w:val="00782E16"/>
    <w:rsid w:val="00782F8C"/>
    <w:rsid w:val="007831E8"/>
    <w:rsid w:val="0078691C"/>
    <w:rsid w:val="00790149"/>
    <w:rsid w:val="007908C5"/>
    <w:rsid w:val="00791EED"/>
    <w:rsid w:val="00792128"/>
    <w:rsid w:val="00793562"/>
    <w:rsid w:val="00793567"/>
    <w:rsid w:val="00795560"/>
    <w:rsid w:val="00795E90"/>
    <w:rsid w:val="00796D83"/>
    <w:rsid w:val="00797117"/>
    <w:rsid w:val="007A0A1A"/>
    <w:rsid w:val="007A1DEA"/>
    <w:rsid w:val="007A208C"/>
    <w:rsid w:val="007A208F"/>
    <w:rsid w:val="007A3526"/>
    <w:rsid w:val="007A416B"/>
    <w:rsid w:val="007A543A"/>
    <w:rsid w:val="007A7916"/>
    <w:rsid w:val="007B06BF"/>
    <w:rsid w:val="007B0EC2"/>
    <w:rsid w:val="007B1102"/>
    <w:rsid w:val="007B1A23"/>
    <w:rsid w:val="007B2944"/>
    <w:rsid w:val="007B2DAC"/>
    <w:rsid w:val="007B407F"/>
    <w:rsid w:val="007B4D1E"/>
    <w:rsid w:val="007B533D"/>
    <w:rsid w:val="007B6088"/>
    <w:rsid w:val="007B614F"/>
    <w:rsid w:val="007B670E"/>
    <w:rsid w:val="007B6727"/>
    <w:rsid w:val="007B6C01"/>
    <w:rsid w:val="007B7FF5"/>
    <w:rsid w:val="007C1374"/>
    <w:rsid w:val="007C3453"/>
    <w:rsid w:val="007D0ACA"/>
    <w:rsid w:val="007D0CD6"/>
    <w:rsid w:val="007D1D2B"/>
    <w:rsid w:val="007D304B"/>
    <w:rsid w:val="007D740B"/>
    <w:rsid w:val="007E0A0B"/>
    <w:rsid w:val="007E0EC7"/>
    <w:rsid w:val="007E184C"/>
    <w:rsid w:val="007E3E48"/>
    <w:rsid w:val="007E6AB9"/>
    <w:rsid w:val="007E7433"/>
    <w:rsid w:val="007E7B95"/>
    <w:rsid w:val="007E7F49"/>
    <w:rsid w:val="007E7FF7"/>
    <w:rsid w:val="007F037D"/>
    <w:rsid w:val="007F186B"/>
    <w:rsid w:val="007F296C"/>
    <w:rsid w:val="007F3CFE"/>
    <w:rsid w:val="007F455F"/>
    <w:rsid w:val="007F521B"/>
    <w:rsid w:val="007F6964"/>
    <w:rsid w:val="007F70A3"/>
    <w:rsid w:val="007F789D"/>
    <w:rsid w:val="00800C5E"/>
    <w:rsid w:val="00801E5C"/>
    <w:rsid w:val="0080365A"/>
    <w:rsid w:val="0080567B"/>
    <w:rsid w:val="008062E8"/>
    <w:rsid w:val="00806B96"/>
    <w:rsid w:val="00810E7E"/>
    <w:rsid w:val="00812B7F"/>
    <w:rsid w:val="00814A71"/>
    <w:rsid w:val="00816460"/>
    <w:rsid w:val="00820088"/>
    <w:rsid w:val="00820A94"/>
    <w:rsid w:val="00820E57"/>
    <w:rsid w:val="008223B2"/>
    <w:rsid w:val="00822F2E"/>
    <w:rsid w:val="008233A0"/>
    <w:rsid w:val="00824760"/>
    <w:rsid w:val="00826346"/>
    <w:rsid w:val="00827AF7"/>
    <w:rsid w:val="00830821"/>
    <w:rsid w:val="008313CB"/>
    <w:rsid w:val="00832EEF"/>
    <w:rsid w:val="008347A3"/>
    <w:rsid w:val="00835A3D"/>
    <w:rsid w:val="00836570"/>
    <w:rsid w:val="00836644"/>
    <w:rsid w:val="008366B9"/>
    <w:rsid w:val="0083778B"/>
    <w:rsid w:val="008401CD"/>
    <w:rsid w:val="0084111E"/>
    <w:rsid w:val="00841305"/>
    <w:rsid w:val="00843B27"/>
    <w:rsid w:val="00843FC8"/>
    <w:rsid w:val="00844948"/>
    <w:rsid w:val="008453C9"/>
    <w:rsid w:val="008456B0"/>
    <w:rsid w:val="00845E13"/>
    <w:rsid w:val="0084649A"/>
    <w:rsid w:val="00846E99"/>
    <w:rsid w:val="008471FE"/>
    <w:rsid w:val="008473E8"/>
    <w:rsid w:val="00847529"/>
    <w:rsid w:val="0084762E"/>
    <w:rsid w:val="00847FD5"/>
    <w:rsid w:val="0085179D"/>
    <w:rsid w:val="00852153"/>
    <w:rsid w:val="008522B4"/>
    <w:rsid w:val="0085290A"/>
    <w:rsid w:val="00853FCB"/>
    <w:rsid w:val="00854D15"/>
    <w:rsid w:val="00855145"/>
    <w:rsid w:val="00856826"/>
    <w:rsid w:val="008572C6"/>
    <w:rsid w:val="00857CCE"/>
    <w:rsid w:val="00860F34"/>
    <w:rsid w:val="00864F60"/>
    <w:rsid w:val="0086622B"/>
    <w:rsid w:val="00867117"/>
    <w:rsid w:val="00867C2D"/>
    <w:rsid w:val="00867C98"/>
    <w:rsid w:val="00870050"/>
    <w:rsid w:val="00871428"/>
    <w:rsid w:val="00871A15"/>
    <w:rsid w:val="00872C1E"/>
    <w:rsid w:val="00872E7F"/>
    <w:rsid w:val="00873FE0"/>
    <w:rsid w:val="00874394"/>
    <w:rsid w:val="00874F6B"/>
    <w:rsid w:val="00875007"/>
    <w:rsid w:val="008757C1"/>
    <w:rsid w:val="00875B77"/>
    <w:rsid w:val="0087603B"/>
    <w:rsid w:val="00876797"/>
    <w:rsid w:val="00876EEE"/>
    <w:rsid w:val="008774D5"/>
    <w:rsid w:val="00877D14"/>
    <w:rsid w:val="00880B14"/>
    <w:rsid w:val="00880D36"/>
    <w:rsid w:val="0088152C"/>
    <w:rsid w:val="008826FF"/>
    <w:rsid w:val="00882EEF"/>
    <w:rsid w:val="0088464C"/>
    <w:rsid w:val="00884980"/>
    <w:rsid w:val="00885587"/>
    <w:rsid w:val="008855D7"/>
    <w:rsid w:val="0088615E"/>
    <w:rsid w:val="00886177"/>
    <w:rsid w:val="008861E0"/>
    <w:rsid w:val="008869BE"/>
    <w:rsid w:val="008872BB"/>
    <w:rsid w:val="00890BA6"/>
    <w:rsid w:val="00891118"/>
    <w:rsid w:val="00892F86"/>
    <w:rsid w:val="00892F89"/>
    <w:rsid w:val="00893A18"/>
    <w:rsid w:val="00894666"/>
    <w:rsid w:val="008946F0"/>
    <w:rsid w:val="008951A3"/>
    <w:rsid w:val="00895AEE"/>
    <w:rsid w:val="00895C52"/>
    <w:rsid w:val="00897BD8"/>
    <w:rsid w:val="00897D4C"/>
    <w:rsid w:val="008A0A47"/>
    <w:rsid w:val="008A1573"/>
    <w:rsid w:val="008A18DD"/>
    <w:rsid w:val="008A3D4B"/>
    <w:rsid w:val="008A547E"/>
    <w:rsid w:val="008A54B1"/>
    <w:rsid w:val="008A6847"/>
    <w:rsid w:val="008A6C7E"/>
    <w:rsid w:val="008A72FA"/>
    <w:rsid w:val="008A7638"/>
    <w:rsid w:val="008A795C"/>
    <w:rsid w:val="008B08BD"/>
    <w:rsid w:val="008B1943"/>
    <w:rsid w:val="008B23A5"/>
    <w:rsid w:val="008B3A2E"/>
    <w:rsid w:val="008B461D"/>
    <w:rsid w:val="008B5081"/>
    <w:rsid w:val="008B5504"/>
    <w:rsid w:val="008B57C7"/>
    <w:rsid w:val="008B5C0A"/>
    <w:rsid w:val="008B698E"/>
    <w:rsid w:val="008B6A8C"/>
    <w:rsid w:val="008B6F4F"/>
    <w:rsid w:val="008B7560"/>
    <w:rsid w:val="008C2AC5"/>
    <w:rsid w:val="008C3658"/>
    <w:rsid w:val="008C3CB2"/>
    <w:rsid w:val="008C480A"/>
    <w:rsid w:val="008C4D59"/>
    <w:rsid w:val="008C4F44"/>
    <w:rsid w:val="008C590A"/>
    <w:rsid w:val="008C5D85"/>
    <w:rsid w:val="008C62DF"/>
    <w:rsid w:val="008C6E96"/>
    <w:rsid w:val="008C7A57"/>
    <w:rsid w:val="008D04A4"/>
    <w:rsid w:val="008D113E"/>
    <w:rsid w:val="008D19FE"/>
    <w:rsid w:val="008D21F1"/>
    <w:rsid w:val="008D318B"/>
    <w:rsid w:val="008D31A8"/>
    <w:rsid w:val="008D3E5A"/>
    <w:rsid w:val="008D4E7A"/>
    <w:rsid w:val="008D5050"/>
    <w:rsid w:val="008E0857"/>
    <w:rsid w:val="008E0BE1"/>
    <w:rsid w:val="008E1393"/>
    <w:rsid w:val="008E17A9"/>
    <w:rsid w:val="008E6453"/>
    <w:rsid w:val="008E7F66"/>
    <w:rsid w:val="008F081E"/>
    <w:rsid w:val="008F0E80"/>
    <w:rsid w:val="008F1266"/>
    <w:rsid w:val="008F1755"/>
    <w:rsid w:val="008F3193"/>
    <w:rsid w:val="008F4A75"/>
    <w:rsid w:val="008F783A"/>
    <w:rsid w:val="00900FA7"/>
    <w:rsid w:val="0090105B"/>
    <w:rsid w:val="0090191F"/>
    <w:rsid w:val="009020E0"/>
    <w:rsid w:val="009024F8"/>
    <w:rsid w:val="00903F45"/>
    <w:rsid w:val="00904716"/>
    <w:rsid w:val="0090484B"/>
    <w:rsid w:val="009059E8"/>
    <w:rsid w:val="009066A5"/>
    <w:rsid w:val="00907089"/>
    <w:rsid w:val="00915C75"/>
    <w:rsid w:val="00916603"/>
    <w:rsid w:val="00922083"/>
    <w:rsid w:val="0092238D"/>
    <w:rsid w:val="00922EF7"/>
    <w:rsid w:val="00924660"/>
    <w:rsid w:val="00924AA1"/>
    <w:rsid w:val="00924D18"/>
    <w:rsid w:val="00925FF5"/>
    <w:rsid w:val="0092612F"/>
    <w:rsid w:val="009266FC"/>
    <w:rsid w:val="00931132"/>
    <w:rsid w:val="00931271"/>
    <w:rsid w:val="00931854"/>
    <w:rsid w:val="0093186A"/>
    <w:rsid w:val="009334B3"/>
    <w:rsid w:val="00934200"/>
    <w:rsid w:val="00935B1C"/>
    <w:rsid w:val="00935C14"/>
    <w:rsid w:val="00936AA8"/>
    <w:rsid w:val="0093777B"/>
    <w:rsid w:val="009414D7"/>
    <w:rsid w:val="00941810"/>
    <w:rsid w:val="009418C0"/>
    <w:rsid w:val="0094191B"/>
    <w:rsid w:val="00941D0A"/>
    <w:rsid w:val="00942B81"/>
    <w:rsid w:val="00943696"/>
    <w:rsid w:val="00944023"/>
    <w:rsid w:val="0094525C"/>
    <w:rsid w:val="00946E0D"/>
    <w:rsid w:val="0094735B"/>
    <w:rsid w:val="009500A4"/>
    <w:rsid w:val="00950EDE"/>
    <w:rsid w:val="009525D9"/>
    <w:rsid w:val="00952A58"/>
    <w:rsid w:val="00956698"/>
    <w:rsid w:val="00956B90"/>
    <w:rsid w:val="00957AB5"/>
    <w:rsid w:val="00957CE0"/>
    <w:rsid w:val="00957F1A"/>
    <w:rsid w:val="00957F68"/>
    <w:rsid w:val="0096154F"/>
    <w:rsid w:val="00961C07"/>
    <w:rsid w:val="00961F30"/>
    <w:rsid w:val="00962C8A"/>
    <w:rsid w:val="0096376A"/>
    <w:rsid w:val="00963DE1"/>
    <w:rsid w:val="00964206"/>
    <w:rsid w:val="009647AE"/>
    <w:rsid w:val="009654C4"/>
    <w:rsid w:val="009662E4"/>
    <w:rsid w:val="009663C0"/>
    <w:rsid w:val="00966E26"/>
    <w:rsid w:val="009717BA"/>
    <w:rsid w:val="00972174"/>
    <w:rsid w:val="0097274D"/>
    <w:rsid w:val="00972798"/>
    <w:rsid w:val="0097318A"/>
    <w:rsid w:val="0097447D"/>
    <w:rsid w:val="009758E7"/>
    <w:rsid w:val="00975FEE"/>
    <w:rsid w:val="009772B1"/>
    <w:rsid w:val="00980983"/>
    <w:rsid w:val="009816F6"/>
    <w:rsid w:val="009841FB"/>
    <w:rsid w:val="00987170"/>
    <w:rsid w:val="00991BE9"/>
    <w:rsid w:val="00992353"/>
    <w:rsid w:val="00995A8A"/>
    <w:rsid w:val="0099649C"/>
    <w:rsid w:val="0099650B"/>
    <w:rsid w:val="00996A5C"/>
    <w:rsid w:val="00997F1F"/>
    <w:rsid w:val="009A102C"/>
    <w:rsid w:val="009A1AC1"/>
    <w:rsid w:val="009A1FDC"/>
    <w:rsid w:val="009A1FEA"/>
    <w:rsid w:val="009A3FE1"/>
    <w:rsid w:val="009A40CD"/>
    <w:rsid w:val="009A457A"/>
    <w:rsid w:val="009A5BA9"/>
    <w:rsid w:val="009A79C7"/>
    <w:rsid w:val="009B0A63"/>
    <w:rsid w:val="009B0F46"/>
    <w:rsid w:val="009B22B0"/>
    <w:rsid w:val="009B54E4"/>
    <w:rsid w:val="009B5672"/>
    <w:rsid w:val="009B6D72"/>
    <w:rsid w:val="009B6F3B"/>
    <w:rsid w:val="009B7FAD"/>
    <w:rsid w:val="009C052A"/>
    <w:rsid w:val="009C18F4"/>
    <w:rsid w:val="009C3CBB"/>
    <w:rsid w:val="009C45D3"/>
    <w:rsid w:val="009C7A10"/>
    <w:rsid w:val="009D0357"/>
    <w:rsid w:val="009D3280"/>
    <w:rsid w:val="009D3413"/>
    <w:rsid w:val="009D3F9C"/>
    <w:rsid w:val="009D4BA2"/>
    <w:rsid w:val="009D601F"/>
    <w:rsid w:val="009D63AD"/>
    <w:rsid w:val="009D642D"/>
    <w:rsid w:val="009D66D4"/>
    <w:rsid w:val="009D72AC"/>
    <w:rsid w:val="009D7A80"/>
    <w:rsid w:val="009D7DB8"/>
    <w:rsid w:val="009E1802"/>
    <w:rsid w:val="009E34E7"/>
    <w:rsid w:val="009E4987"/>
    <w:rsid w:val="009E5585"/>
    <w:rsid w:val="009E5D76"/>
    <w:rsid w:val="009E66E9"/>
    <w:rsid w:val="009E6746"/>
    <w:rsid w:val="009E75F1"/>
    <w:rsid w:val="009E7E98"/>
    <w:rsid w:val="009F0AE4"/>
    <w:rsid w:val="009F0C03"/>
    <w:rsid w:val="009F2228"/>
    <w:rsid w:val="009F37B8"/>
    <w:rsid w:val="009F46B5"/>
    <w:rsid w:val="009F5357"/>
    <w:rsid w:val="009F701F"/>
    <w:rsid w:val="009F713C"/>
    <w:rsid w:val="009F7717"/>
    <w:rsid w:val="009F7A50"/>
    <w:rsid w:val="00A00478"/>
    <w:rsid w:val="00A03132"/>
    <w:rsid w:val="00A03850"/>
    <w:rsid w:val="00A05DC1"/>
    <w:rsid w:val="00A061A3"/>
    <w:rsid w:val="00A0652E"/>
    <w:rsid w:val="00A07041"/>
    <w:rsid w:val="00A07DFA"/>
    <w:rsid w:val="00A11575"/>
    <w:rsid w:val="00A1311C"/>
    <w:rsid w:val="00A136C6"/>
    <w:rsid w:val="00A13836"/>
    <w:rsid w:val="00A13F0C"/>
    <w:rsid w:val="00A13F13"/>
    <w:rsid w:val="00A146C3"/>
    <w:rsid w:val="00A14841"/>
    <w:rsid w:val="00A14C00"/>
    <w:rsid w:val="00A14DEE"/>
    <w:rsid w:val="00A226AD"/>
    <w:rsid w:val="00A22A1D"/>
    <w:rsid w:val="00A22A34"/>
    <w:rsid w:val="00A23201"/>
    <w:rsid w:val="00A2379E"/>
    <w:rsid w:val="00A23DC0"/>
    <w:rsid w:val="00A23EBB"/>
    <w:rsid w:val="00A24C95"/>
    <w:rsid w:val="00A30306"/>
    <w:rsid w:val="00A31567"/>
    <w:rsid w:val="00A3184F"/>
    <w:rsid w:val="00A31E7D"/>
    <w:rsid w:val="00A34E8D"/>
    <w:rsid w:val="00A36B56"/>
    <w:rsid w:val="00A36BB3"/>
    <w:rsid w:val="00A37CA8"/>
    <w:rsid w:val="00A44A5F"/>
    <w:rsid w:val="00A44C7F"/>
    <w:rsid w:val="00A451C7"/>
    <w:rsid w:val="00A468D9"/>
    <w:rsid w:val="00A46A09"/>
    <w:rsid w:val="00A47DF1"/>
    <w:rsid w:val="00A5148D"/>
    <w:rsid w:val="00A51FE9"/>
    <w:rsid w:val="00A52815"/>
    <w:rsid w:val="00A52844"/>
    <w:rsid w:val="00A54281"/>
    <w:rsid w:val="00A54C04"/>
    <w:rsid w:val="00A54D0A"/>
    <w:rsid w:val="00A5518A"/>
    <w:rsid w:val="00A5551D"/>
    <w:rsid w:val="00A55E8A"/>
    <w:rsid w:val="00A57766"/>
    <w:rsid w:val="00A61CE4"/>
    <w:rsid w:val="00A624A9"/>
    <w:rsid w:val="00A62CCB"/>
    <w:rsid w:val="00A652AA"/>
    <w:rsid w:val="00A66575"/>
    <w:rsid w:val="00A6799D"/>
    <w:rsid w:val="00A67EDB"/>
    <w:rsid w:val="00A70DA3"/>
    <w:rsid w:val="00A71A04"/>
    <w:rsid w:val="00A732DC"/>
    <w:rsid w:val="00A74759"/>
    <w:rsid w:val="00A755DF"/>
    <w:rsid w:val="00A7563A"/>
    <w:rsid w:val="00A77E2C"/>
    <w:rsid w:val="00A8071B"/>
    <w:rsid w:val="00A82964"/>
    <w:rsid w:val="00A8366A"/>
    <w:rsid w:val="00A87A31"/>
    <w:rsid w:val="00A90533"/>
    <w:rsid w:val="00A916F4"/>
    <w:rsid w:val="00A92187"/>
    <w:rsid w:val="00A947D1"/>
    <w:rsid w:val="00A94BF6"/>
    <w:rsid w:val="00A95502"/>
    <w:rsid w:val="00A974B1"/>
    <w:rsid w:val="00A97DC9"/>
    <w:rsid w:val="00AA05CD"/>
    <w:rsid w:val="00AA153D"/>
    <w:rsid w:val="00AA2C82"/>
    <w:rsid w:val="00AA5A12"/>
    <w:rsid w:val="00AA5EFE"/>
    <w:rsid w:val="00AA5F62"/>
    <w:rsid w:val="00AB17B9"/>
    <w:rsid w:val="00AB285A"/>
    <w:rsid w:val="00AB3869"/>
    <w:rsid w:val="00AB541F"/>
    <w:rsid w:val="00AB5462"/>
    <w:rsid w:val="00AB69AA"/>
    <w:rsid w:val="00AB6EB3"/>
    <w:rsid w:val="00AB701D"/>
    <w:rsid w:val="00AB774B"/>
    <w:rsid w:val="00AC0FA3"/>
    <w:rsid w:val="00AC1AE0"/>
    <w:rsid w:val="00AC1F53"/>
    <w:rsid w:val="00AC2AB9"/>
    <w:rsid w:val="00AC2FC5"/>
    <w:rsid w:val="00AC314D"/>
    <w:rsid w:val="00AC5476"/>
    <w:rsid w:val="00AC54C1"/>
    <w:rsid w:val="00AC5C8F"/>
    <w:rsid w:val="00AC5CA8"/>
    <w:rsid w:val="00AC676F"/>
    <w:rsid w:val="00AC75CD"/>
    <w:rsid w:val="00AD109E"/>
    <w:rsid w:val="00AD27A0"/>
    <w:rsid w:val="00AD381C"/>
    <w:rsid w:val="00AD47F6"/>
    <w:rsid w:val="00AD4E4F"/>
    <w:rsid w:val="00AD54BC"/>
    <w:rsid w:val="00AD5E2D"/>
    <w:rsid w:val="00AE04F9"/>
    <w:rsid w:val="00AE147C"/>
    <w:rsid w:val="00AE163F"/>
    <w:rsid w:val="00AE4673"/>
    <w:rsid w:val="00AE5239"/>
    <w:rsid w:val="00AE594E"/>
    <w:rsid w:val="00AE5A2B"/>
    <w:rsid w:val="00AE5FDA"/>
    <w:rsid w:val="00AE70E7"/>
    <w:rsid w:val="00AE7A57"/>
    <w:rsid w:val="00AE7AE5"/>
    <w:rsid w:val="00AF00C8"/>
    <w:rsid w:val="00AF0679"/>
    <w:rsid w:val="00AF20C0"/>
    <w:rsid w:val="00AF309F"/>
    <w:rsid w:val="00AF4515"/>
    <w:rsid w:val="00AF4CC1"/>
    <w:rsid w:val="00AF4FBA"/>
    <w:rsid w:val="00AF5080"/>
    <w:rsid w:val="00AF5C7C"/>
    <w:rsid w:val="00AF7613"/>
    <w:rsid w:val="00AF7F18"/>
    <w:rsid w:val="00AF7F2A"/>
    <w:rsid w:val="00B004DA"/>
    <w:rsid w:val="00B018C0"/>
    <w:rsid w:val="00B022D8"/>
    <w:rsid w:val="00B02722"/>
    <w:rsid w:val="00B04E19"/>
    <w:rsid w:val="00B04EF7"/>
    <w:rsid w:val="00B055BB"/>
    <w:rsid w:val="00B05ED9"/>
    <w:rsid w:val="00B072EC"/>
    <w:rsid w:val="00B1076D"/>
    <w:rsid w:val="00B118C8"/>
    <w:rsid w:val="00B12946"/>
    <w:rsid w:val="00B13538"/>
    <w:rsid w:val="00B13D5D"/>
    <w:rsid w:val="00B14CEA"/>
    <w:rsid w:val="00B15C56"/>
    <w:rsid w:val="00B1611C"/>
    <w:rsid w:val="00B17C91"/>
    <w:rsid w:val="00B22B54"/>
    <w:rsid w:val="00B23934"/>
    <w:rsid w:val="00B24571"/>
    <w:rsid w:val="00B251D9"/>
    <w:rsid w:val="00B2528B"/>
    <w:rsid w:val="00B25321"/>
    <w:rsid w:val="00B26788"/>
    <w:rsid w:val="00B26B47"/>
    <w:rsid w:val="00B31ADE"/>
    <w:rsid w:val="00B320FA"/>
    <w:rsid w:val="00B32A34"/>
    <w:rsid w:val="00B32C26"/>
    <w:rsid w:val="00B35287"/>
    <w:rsid w:val="00B3576A"/>
    <w:rsid w:val="00B35ED1"/>
    <w:rsid w:val="00B37020"/>
    <w:rsid w:val="00B374CD"/>
    <w:rsid w:val="00B402F6"/>
    <w:rsid w:val="00B41DB5"/>
    <w:rsid w:val="00B43692"/>
    <w:rsid w:val="00B4570C"/>
    <w:rsid w:val="00B4592F"/>
    <w:rsid w:val="00B46213"/>
    <w:rsid w:val="00B46499"/>
    <w:rsid w:val="00B476A2"/>
    <w:rsid w:val="00B5181C"/>
    <w:rsid w:val="00B51F2A"/>
    <w:rsid w:val="00B51F8D"/>
    <w:rsid w:val="00B52466"/>
    <w:rsid w:val="00B54667"/>
    <w:rsid w:val="00B54E38"/>
    <w:rsid w:val="00B57BAB"/>
    <w:rsid w:val="00B611BD"/>
    <w:rsid w:val="00B6131E"/>
    <w:rsid w:val="00B6263C"/>
    <w:rsid w:val="00B627EB"/>
    <w:rsid w:val="00B62922"/>
    <w:rsid w:val="00B6431D"/>
    <w:rsid w:val="00B653FC"/>
    <w:rsid w:val="00B66955"/>
    <w:rsid w:val="00B67E01"/>
    <w:rsid w:val="00B71C52"/>
    <w:rsid w:val="00B7227C"/>
    <w:rsid w:val="00B73FC6"/>
    <w:rsid w:val="00B769AF"/>
    <w:rsid w:val="00B770CC"/>
    <w:rsid w:val="00B777A2"/>
    <w:rsid w:val="00B8489D"/>
    <w:rsid w:val="00B86081"/>
    <w:rsid w:val="00B909FA"/>
    <w:rsid w:val="00B90F93"/>
    <w:rsid w:val="00B917D3"/>
    <w:rsid w:val="00B927A5"/>
    <w:rsid w:val="00B93E60"/>
    <w:rsid w:val="00B94B51"/>
    <w:rsid w:val="00B96209"/>
    <w:rsid w:val="00B9627D"/>
    <w:rsid w:val="00B96346"/>
    <w:rsid w:val="00B96957"/>
    <w:rsid w:val="00B96F22"/>
    <w:rsid w:val="00B971BE"/>
    <w:rsid w:val="00BA25F0"/>
    <w:rsid w:val="00BA28E8"/>
    <w:rsid w:val="00BA4CA9"/>
    <w:rsid w:val="00BA563D"/>
    <w:rsid w:val="00BA5DFB"/>
    <w:rsid w:val="00BA619C"/>
    <w:rsid w:val="00BA67EC"/>
    <w:rsid w:val="00BA6E2A"/>
    <w:rsid w:val="00BB1B3C"/>
    <w:rsid w:val="00BB2B2A"/>
    <w:rsid w:val="00BB55C5"/>
    <w:rsid w:val="00BB657B"/>
    <w:rsid w:val="00BC04AF"/>
    <w:rsid w:val="00BC2D61"/>
    <w:rsid w:val="00BC41F4"/>
    <w:rsid w:val="00BC4CD3"/>
    <w:rsid w:val="00BC4D36"/>
    <w:rsid w:val="00BC7BD3"/>
    <w:rsid w:val="00BD196F"/>
    <w:rsid w:val="00BD4228"/>
    <w:rsid w:val="00BD45FC"/>
    <w:rsid w:val="00BD5DA5"/>
    <w:rsid w:val="00BD61E8"/>
    <w:rsid w:val="00BD64CC"/>
    <w:rsid w:val="00BE0E87"/>
    <w:rsid w:val="00BE1F7A"/>
    <w:rsid w:val="00BE448D"/>
    <w:rsid w:val="00BE4BF0"/>
    <w:rsid w:val="00BE4E91"/>
    <w:rsid w:val="00BE6E85"/>
    <w:rsid w:val="00BE7EBE"/>
    <w:rsid w:val="00BF00AD"/>
    <w:rsid w:val="00BF0F91"/>
    <w:rsid w:val="00BF5E77"/>
    <w:rsid w:val="00BF5EA7"/>
    <w:rsid w:val="00BF60CA"/>
    <w:rsid w:val="00BF669C"/>
    <w:rsid w:val="00BF68B9"/>
    <w:rsid w:val="00BF68F4"/>
    <w:rsid w:val="00BF6CE8"/>
    <w:rsid w:val="00BF7CFE"/>
    <w:rsid w:val="00C01BD6"/>
    <w:rsid w:val="00C024FD"/>
    <w:rsid w:val="00C05074"/>
    <w:rsid w:val="00C053DE"/>
    <w:rsid w:val="00C06076"/>
    <w:rsid w:val="00C063A7"/>
    <w:rsid w:val="00C06572"/>
    <w:rsid w:val="00C070A1"/>
    <w:rsid w:val="00C07A32"/>
    <w:rsid w:val="00C07B6E"/>
    <w:rsid w:val="00C101C3"/>
    <w:rsid w:val="00C1519D"/>
    <w:rsid w:val="00C15E9F"/>
    <w:rsid w:val="00C16481"/>
    <w:rsid w:val="00C22936"/>
    <w:rsid w:val="00C22CC3"/>
    <w:rsid w:val="00C235DF"/>
    <w:rsid w:val="00C23AD3"/>
    <w:rsid w:val="00C24313"/>
    <w:rsid w:val="00C264EB"/>
    <w:rsid w:val="00C266AB"/>
    <w:rsid w:val="00C2683B"/>
    <w:rsid w:val="00C26C0E"/>
    <w:rsid w:val="00C2764E"/>
    <w:rsid w:val="00C27B7C"/>
    <w:rsid w:val="00C27CFB"/>
    <w:rsid w:val="00C300F7"/>
    <w:rsid w:val="00C309AB"/>
    <w:rsid w:val="00C31C43"/>
    <w:rsid w:val="00C32CC7"/>
    <w:rsid w:val="00C3371A"/>
    <w:rsid w:val="00C34B15"/>
    <w:rsid w:val="00C34E22"/>
    <w:rsid w:val="00C36341"/>
    <w:rsid w:val="00C37F4E"/>
    <w:rsid w:val="00C40DE9"/>
    <w:rsid w:val="00C41608"/>
    <w:rsid w:val="00C44344"/>
    <w:rsid w:val="00C44752"/>
    <w:rsid w:val="00C44AEF"/>
    <w:rsid w:val="00C4634B"/>
    <w:rsid w:val="00C46FEB"/>
    <w:rsid w:val="00C47022"/>
    <w:rsid w:val="00C47F85"/>
    <w:rsid w:val="00C5090F"/>
    <w:rsid w:val="00C52DE1"/>
    <w:rsid w:val="00C54A1D"/>
    <w:rsid w:val="00C551AB"/>
    <w:rsid w:val="00C562B3"/>
    <w:rsid w:val="00C56904"/>
    <w:rsid w:val="00C6082A"/>
    <w:rsid w:val="00C616AB"/>
    <w:rsid w:val="00C62642"/>
    <w:rsid w:val="00C63B1E"/>
    <w:rsid w:val="00C63B5E"/>
    <w:rsid w:val="00C6478F"/>
    <w:rsid w:val="00C65CCB"/>
    <w:rsid w:val="00C66D72"/>
    <w:rsid w:val="00C67F5A"/>
    <w:rsid w:val="00C70A1B"/>
    <w:rsid w:val="00C71114"/>
    <w:rsid w:val="00C717A1"/>
    <w:rsid w:val="00C722E3"/>
    <w:rsid w:val="00C7400F"/>
    <w:rsid w:val="00C75086"/>
    <w:rsid w:val="00C75E7E"/>
    <w:rsid w:val="00C76FE3"/>
    <w:rsid w:val="00C77A99"/>
    <w:rsid w:val="00C80367"/>
    <w:rsid w:val="00C8097E"/>
    <w:rsid w:val="00C80CB6"/>
    <w:rsid w:val="00C81069"/>
    <w:rsid w:val="00C812B4"/>
    <w:rsid w:val="00C81974"/>
    <w:rsid w:val="00C81DB0"/>
    <w:rsid w:val="00C8282B"/>
    <w:rsid w:val="00C831AA"/>
    <w:rsid w:val="00C8392D"/>
    <w:rsid w:val="00C842CE"/>
    <w:rsid w:val="00C86CDC"/>
    <w:rsid w:val="00C90841"/>
    <w:rsid w:val="00C90CE3"/>
    <w:rsid w:val="00C90F32"/>
    <w:rsid w:val="00C91343"/>
    <w:rsid w:val="00C917A4"/>
    <w:rsid w:val="00C940D1"/>
    <w:rsid w:val="00C948CF"/>
    <w:rsid w:val="00C95DDC"/>
    <w:rsid w:val="00C96CEC"/>
    <w:rsid w:val="00C96E59"/>
    <w:rsid w:val="00C97BD2"/>
    <w:rsid w:val="00CA0B8B"/>
    <w:rsid w:val="00CA1A40"/>
    <w:rsid w:val="00CA1C39"/>
    <w:rsid w:val="00CA2DD4"/>
    <w:rsid w:val="00CA2ED3"/>
    <w:rsid w:val="00CA3415"/>
    <w:rsid w:val="00CA56A9"/>
    <w:rsid w:val="00CA6CA6"/>
    <w:rsid w:val="00CA7C9C"/>
    <w:rsid w:val="00CA7E8B"/>
    <w:rsid w:val="00CB0344"/>
    <w:rsid w:val="00CB08AB"/>
    <w:rsid w:val="00CB13E8"/>
    <w:rsid w:val="00CB2110"/>
    <w:rsid w:val="00CB2854"/>
    <w:rsid w:val="00CB2F0C"/>
    <w:rsid w:val="00CB2F73"/>
    <w:rsid w:val="00CB3615"/>
    <w:rsid w:val="00CB44EF"/>
    <w:rsid w:val="00CB5115"/>
    <w:rsid w:val="00CB6084"/>
    <w:rsid w:val="00CB6781"/>
    <w:rsid w:val="00CB73B9"/>
    <w:rsid w:val="00CB7822"/>
    <w:rsid w:val="00CB7AFF"/>
    <w:rsid w:val="00CC04B2"/>
    <w:rsid w:val="00CC2A47"/>
    <w:rsid w:val="00CC3002"/>
    <w:rsid w:val="00CC3C0E"/>
    <w:rsid w:val="00CC3D4A"/>
    <w:rsid w:val="00CC4139"/>
    <w:rsid w:val="00CC4CAF"/>
    <w:rsid w:val="00CC61B4"/>
    <w:rsid w:val="00CC75E8"/>
    <w:rsid w:val="00CD0771"/>
    <w:rsid w:val="00CD135F"/>
    <w:rsid w:val="00CD13EC"/>
    <w:rsid w:val="00CD3858"/>
    <w:rsid w:val="00CD6573"/>
    <w:rsid w:val="00CD6E6C"/>
    <w:rsid w:val="00CD7F11"/>
    <w:rsid w:val="00CE1600"/>
    <w:rsid w:val="00CE1A4D"/>
    <w:rsid w:val="00CE1CAC"/>
    <w:rsid w:val="00CE242B"/>
    <w:rsid w:val="00CE27F3"/>
    <w:rsid w:val="00CE5555"/>
    <w:rsid w:val="00CE68AE"/>
    <w:rsid w:val="00CE762F"/>
    <w:rsid w:val="00CF2352"/>
    <w:rsid w:val="00CF2398"/>
    <w:rsid w:val="00CF37B8"/>
    <w:rsid w:val="00CF4652"/>
    <w:rsid w:val="00CF50F1"/>
    <w:rsid w:val="00CF5944"/>
    <w:rsid w:val="00CF5C19"/>
    <w:rsid w:val="00CF6B67"/>
    <w:rsid w:val="00CF79C5"/>
    <w:rsid w:val="00CF7A84"/>
    <w:rsid w:val="00CF7A9D"/>
    <w:rsid w:val="00CF7AF1"/>
    <w:rsid w:val="00D00803"/>
    <w:rsid w:val="00D0107A"/>
    <w:rsid w:val="00D01BE1"/>
    <w:rsid w:val="00D01BE3"/>
    <w:rsid w:val="00D02B19"/>
    <w:rsid w:val="00D03359"/>
    <w:rsid w:val="00D03D3D"/>
    <w:rsid w:val="00D051B0"/>
    <w:rsid w:val="00D06D46"/>
    <w:rsid w:val="00D07909"/>
    <w:rsid w:val="00D111D8"/>
    <w:rsid w:val="00D11302"/>
    <w:rsid w:val="00D12A43"/>
    <w:rsid w:val="00D13E74"/>
    <w:rsid w:val="00D13F48"/>
    <w:rsid w:val="00D143D5"/>
    <w:rsid w:val="00D15881"/>
    <w:rsid w:val="00D15F18"/>
    <w:rsid w:val="00D16EB2"/>
    <w:rsid w:val="00D17180"/>
    <w:rsid w:val="00D2083F"/>
    <w:rsid w:val="00D20FF9"/>
    <w:rsid w:val="00D2163F"/>
    <w:rsid w:val="00D21850"/>
    <w:rsid w:val="00D21953"/>
    <w:rsid w:val="00D21DF6"/>
    <w:rsid w:val="00D256E4"/>
    <w:rsid w:val="00D2690A"/>
    <w:rsid w:val="00D30155"/>
    <w:rsid w:val="00D31357"/>
    <w:rsid w:val="00D321C4"/>
    <w:rsid w:val="00D328BC"/>
    <w:rsid w:val="00D32C8D"/>
    <w:rsid w:val="00D32F66"/>
    <w:rsid w:val="00D34D21"/>
    <w:rsid w:val="00D3570D"/>
    <w:rsid w:val="00D400B3"/>
    <w:rsid w:val="00D40DF8"/>
    <w:rsid w:val="00D41307"/>
    <w:rsid w:val="00D41BF1"/>
    <w:rsid w:val="00D41D8E"/>
    <w:rsid w:val="00D42DF0"/>
    <w:rsid w:val="00D42E5F"/>
    <w:rsid w:val="00D4341B"/>
    <w:rsid w:val="00D4364A"/>
    <w:rsid w:val="00D441A8"/>
    <w:rsid w:val="00D45409"/>
    <w:rsid w:val="00D454FE"/>
    <w:rsid w:val="00D45B64"/>
    <w:rsid w:val="00D476F0"/>
    <w:rsid w:val="00D47A09"/>
    <w:rsid w:val="00D47D22"/>
    <w:rsid w:val="00D47F55"/>
    <w:rsid w:val="00D50146"/>
    <w:rsid w:val="00D504B5"/>
    <w:rsid w:val="00D50E4F"/>
    <w:rsid w:val="00D52F6A"/>
    <w:rsid w:val="00D530FE"/>
    <w:rsid w:val="00D533C8"/>
    <w:rsid w:val="00D539FB"/>
    <w:rsid w:val="00D55382"/>
    <w:rsid w:val="00D556D5"/>
    <w:rsid w:val="00D5617B"/>
    <w:rsid w:val="00D56526"/>
    <w:rsid w:val="00D56E82"/>
    <w:rsid w:val="00D5727E"/>
    <w:rsid w:val="00D57D45"/>
    <w:rsid w:val="00D6124B"/>
    <w:rsid w:val="00D61A58"/>
    <w:rsid w:val="00D61B09"/>
    <w:rsid w:val="00D624D8"/>
    <w:rsid w:val="00D62F24"/>
    <w:rsid w:val="00D63DEA"/>
    <w:rsid w:val="00D64D73"/>
    <w:rsid w:val="00D64E2B"/>
    <w:rsid w:val="00D66728"/>
    <w:rsid w:val="00D667B1"/>
    <w:rsid w:val="00D66FC8"/>
    <w:rsid w:val="00D70E69"/>
    <w:rsid w:val="00D7112F"/>
    <w:rsid w:val="00D71FBA"/>
    <w:rsid w:val="00D74BDC"/>
    <w:rsid w:val="00D769BC"/>
    <w:rsid w:val="00D76E0D"/>
    <w:rsid w:val="00D81B2C"/>
    <w:rsid w:val="00D834B6"/>
    <w:rsid w:val="00D83E58"/>
    <w:rsid w:val="00D853D1"/>
    <w:rsid w:val="00D8550E"/>
    <w:rsid w:val="00D85EDA"/>
    <w:rsid w:val="00D860C4"/>
    <w:rsid w:val="00D869DA"/>
    <w:rsid w:val="00D86DE5"/>
    <w:rsid w:val="00D90BA7"/>
    <w:rsid w:val="00D91A30"/>
    <w:rsid w:val="00D92E49"/>
    <w:rsid w:val="00D92F3C"/>
    <w:rsid w:val="00D93F76"/>
    <w:rsid w:val="00DA0803"/>
    <w:rsid w:val="00DA0DFB"/>
    <w:rsid w:val="00DA0E0B"/>
    <w:rsid w:val="00DA1563"/>
    <w:rsid w:val="00DA1D29"/>
    <w:rsid w:val="00DA3924"/>
    <w:rsid w:val="00DA4AE8"/>
    <w:rsid w:val="00DA5CD9"/>
    <w:rsid w:val="00DA5E4C"/>
    <w:rsid w:val="00DA6592"/>
    <w:rsid w:val="00DA679D"/>
    <w:rsid w:val="00DA7C60"/>
    <w:rsid w:val="00DB09E6"/>
    <w:rsid w:val="00DB1468"/>
    <w:rsid w:val="00DB49B5"/>
    <w:rsid w:val="00DB4CB5"/>
    <w:rsid w:val="00DB4EAA"/>
    <w:rsid w:val="00DB50F4"/>
    <w:rsid w:val="00DB5142"/>
    <w:rsid w:val="00DB7060"/>
    <w:rsid w:val="00DB7595"/>
    <w:rsid w:val="00DC00A3"/>
    <w:rsid w:val="00DC033F"/>
    <w:rsid w:val="00DC0CBE"/>
    <w:rsid w:val="00DC12AC"/>
    <w:rsid w:val="00DC2276"/>
    <w:rsid w:val="00DC2364"/>
    <w:rsid w:val="00DC572B"/>
    <w:rsid w:val="00DC6F23"/>
    <w:rsid w:val="00DD111E"/>
    <w:rsid w:val="00DD135F"/>
    <w:rsid w:val="00DD4B36"/>
    <w:rsid w:val="00DD5C1E"/>
    <w:rsid w:val="00DD5DFC"/>
    <w:rsid w:val="00DD74FD"/>
    <w:rsid w:val="00DD7B2A"/>
    <w:rsid w:val="00DE0326"/>
    <w:rsid w:val="00DE0CEE"/>
    <w:rsid w:val="00DE27FD"/>
    <w:rsid w:val="00DE388D"/>
    <w:rsid w:val="00DE3CA2"/>
    <w:rsid w:val="00DE3CDF"/>
    <w:rsid w:val="00DE45CF"/>
    <w:rsid w:val="00DE5731"/>
    <w:rsid w:val="00DE5CDB"/>
    <w:rsid w:val="00DE5FFF"/>
    <w:rsid w:val="00DF0AA2"/>
    <w:rsid w:val="00DF160B"/>
    <w:rsid w:val="00DF1F83"/>
    <w:rsid w:val="00DF2BD2"/>
    <w:rsid w:val="00DF335B"/>
    <w:rsid w:val="00DF489F"/>
    <w:rsid w:val="00DF4CF2"/>
    <w:rsid w:val="00DF595C"/>
    <w:rsid w:val="00DF5B04"/>
    <w:rsid w:val="00DF5D34"/>
    <w:rsid w:val="00DF64F1"/>
    <w:rsid w:val="00E00A20"/>
    <w:rsid w:val="00E0164B"/>
    <w:rsid w:val="00E02C2C"/>
    <w:rsid w:val="00E071E3"/>
    <w:rsid w:val="00E10127"/>
    <w:rsid w:val="00E103C3"/>
    <w:rsid w:val="00E10AF8"/>
    <w:rsid w:val="00E11569"/>
    <w:rsid w:val="00E119AD"/>
    <w:rsid w:val="00E11CA9"/>
    <w:rsid w:val="00E11E16"/>
    <w:rsid w:val="00E13705"/>
    <w:rsid w:val="00E13F5C"/>
    <w:rsid w:val="00E146EB"/>
    <w:rsid w:val="00E15DD5"/>
    <w:rsid w:val="00E169F6"/>
    <w:rsid w:val="00E17EE9"/>
    <w:rsid w:val="00E2024D"/>
    <w:rsid w:val="00E209CB"/>
    <w:rsid w:val="00E21545"/>
    <w:rsid w:val="00E21758"/>
    <w:rsid w:val="00E21ABB"/>
    <w:rsid w:val="00E24DA5"/>
    <w:rsid w:val="00E24F18"/>
    <w:rsid w:val="00E25CB8"/>
    <w:rsid w:val="00E25D94"/>
    <w:rsid w:val="00E26190"/>
    <w:rsid w:val="00E3043F"/>
    <w:rsid w:val="00E30B4B"/>
    <w:rsid w:val="00E337F7"/>
    <w:rsid w:val="00E346D5"/>
    <w:rsid w:val="00E36DC8"/>
    <w:rsid w:val="00E3703F"/>
    <w:rsid w:val="00E4343E"/>
    <w:rsid w:val="00E44612"/>
    <w:rsid w:val="00E4465A"/>
    <w:rsid w:val="00E44B36"/>
    <w:rsid w:val="00E4571C"/>
    <w:rsid w:val="00E45C6F"/>
    <w:rsid w:val="00E464D0"/>
    <w:rsid w:val="00E46F4E"/>
    <w:rsid w:val="00E473D9"/>
    <w:rsid w:val="00E47948"/>
    <w:rsid w:val="00E50AB4"/>
    <w:rsid w:val="00E50E93"/>
    <w:rsid w:val="00E5791E"/>
    <w:rsid w:val="00E6052A"/>
    <w:rsid w:val="00E613F8"/>
    <w:rsid w:val="00E63019"/>
    <w:rsid w:val="00E63CEC"/>
    <w:rsid w:val="00E664A5"/>
    <w:rsid w:val="00E66B00"/>
    <w:rsid w:val="00E67411"/>
    <w:rsid w:val="00E67F2D"/>
    <w:rsid w:val="00E70C18"/>
    <w:rsid w:val="00E71645"/>
    <w:rsid w:val="00E71A00"/>
    <w:rsid w:val="00E71CE0"/>
    <w:rsid w:val="00E72DB7"/>
    <w:rsid w:val="00E7325B"/>
    <w:rsid w:val="00E73925"/>
    <w:rsid w:val="00E73E69"/>
    <w:rsid w:val="00E73FD7"/>
    <w:rsid w:val="00E75B36"/>
    <w:rsid w:val="00E7660C"/>
    <w:rsid w:val="00E766EA"/>
    <w:rsid w:val="00E80253"/>
    <w:rsid w:val="00E80BF0"/>
    <w:rsid w:val="00E813EC"/>
    <w:rsid w:val="00E81935"/>
    <w:rsid w:val="00E8262F"/>
    <w:rsid w:val="00E82BBD"/>
    <w:rsid w:val="00E86027"/>
    <w:rsid w:val="00E861E5"/>
    <w:rsid w:val="00E86374"/>
    <w:rsid w:val="00E878C1"/>
    <w:rsid w:val="00E8792F"/>
    <w:rsid w:val="00E87C71"/>
    <w:rsid w:val="00E9102D"/>
    <w:rsid w:val="00E9232D"/>
    <w:rsid w:val="00E93206"/>
    <w:rsid w:val="00E93B5A"/>
    <w:rsid w:val="00E9613A"/>
    <w:rsid w:val="00E972B8"/>
    <w:rsid w:val="00EA0A6D"/>
    <w:rsid w:val="00EA0E04"/>
    <w:rsid w:val="00EA1FDF"/>
    <w:rsid w:val="00EA2327"/>
    <w:rsid w:val="00EA40A5"/>
    <w:rsid w:val="00EA4D0E"/>
    <w:rsid w:val="00EA4F40"/>
    <w:rsid w:val="00EA7946"/>
    <w:rsid w:val="00EB0469"/>
    <w:rsid w:val="00EB0DCD"/>
    <w:rsid w:val="00EB1A70"/>
    <w:rsid w:val="00EB3095"/>
    <w:rsid w:val="00EB520D"/>
    <w:rsid w:val="00EB5ACB"/>
    <w:rsid w:val="00EB62BF"/>
    <w:rsid w:val="00EB659A"/>
    <w:rsid w:val="00EB6DB7"/>
    <w:rsid w:val="00EB70D5"/>
    <w:rsid w:val="00EB717E"/>
    <w:rsid w:val="00EC09FA"/>
    <w:rsid w:val="00EC0F4D"/>
    <w:rsid w:val="00EC1AD5"/>
    <w:rsid w:val="00EC1EB2"/>
    <w:rsid w:val="00ED1C20"/>
    <w:rsid w:val="00ED3045"/>
    <w:rsid w:val="00ED3052"/>
    <w:rsid w:val="00ED4E31"/>
    <w:rsid w:val="00ED75BC"/>
    <w:rsid w:val="00EE0DD6"/>
    <w:rsid w:val="00EE23ED"/>
    <w:rsid w:val="00EE279A"/>
    <w:rsid w:val="00EE3F63"/>
    <w:rsid w:val="00EE5AD2"/>
    <w:rsid w:val="00EF02E6"/>
    <w:rsid w:val="00EF046A"/>
    <w:rsid w:val="00EF0823"/>
    <w:rsid w:val="00EF121A"/>
    <w:rsid w:val="00EF1F53"/>
    <w:rsid w:val="00EF27B9"/>
    <w:rsid w:val="00EF27D0"/>
    <w:rsid w:val="00EF4A26"/>
    <w:rsid w:val="00EF5A37"/>
    <w:rsid w:val="00EF60EE"/>
    <w:rsid w:val="00EF671F"/>
    <w:rsid w:val="00EF6F71"/>
    <w:rsid w:val="00EF75DD"/>
    <w:rsid w:val="00EF793C"/>
    <w:rsid w:val="00EF7A47"/>
    <w:rsid w:val="00EF7CB3"/>
    <w:rsid w:val="00F005D0"/>
    <w:rsid w:val="00F02D99"/>
    <w:rsid w:val="00F042D6"/>
    <w:rsid w:val="00F05EF1"/>
    <w:rsid w:val="00F06FCB"/>
    <w:rsid w:val="00F07CE6"/>
    <w:rsid w:val="00F1168C"/>
    <w:rsid w:val="00F116B0"/>
    <w:rsid w:val="00F1209F"/>
    <w:rsid w:val="00F123BA"/>
    <w:rsid w:val="00F13003"/>
    <w:rsid w:val="00F13B13"/>
    <w:rsid w:val="00F14ACC"/>
    <w:rsid w:val="00F15BF4"/>
    <w:rsid w:val="00F17D25"/>
    <w:rsid w:val="00F20D5B"/>
    <w:rsid w:val="00F20EB7"/>
    <w:rsid w:val="00F21AE6"/>
    <w:rsid w:val="00F21F51"/>
    <w:rsid w:val="00F22AB6"/>
    <w:rsid w:val="00F23488"/>
    <w:rsid w:val="00F246D8"/>
    <w:rsid w:val="00F24AD6"/>
    <w:rsid w:val="00F255F4"/>
    <w:rsid w:val="00F25712"/>
    <w:rsid w:val="00F308B4"/>
    <w:rsid w:val="00F30E62"/>
    <w:rsid w:val="00F30F32"/>
    <w:rsid w:val="00F31568"/>
    <w:rsid w:val="00F32930"/>
    <w:rsid w:val="00F35F13"/>
    <w:rsid w:val="00F378E3"/>
    <w:rsid w:val="00F41024"/>
    <w:rsid w:val="00F411C0"/>
    <w:rsid w:val="00F41841"/>
    <w:rsid w:val="00F438F0"/>
    <w:rsid w:val="00F43A09"/>
    <w:rsid w:val="00F44320"/>
    <w:rsid w:val="00F46317"/>
    <w:rsid w:val="00F47904"/>
    <w:rsid w:val="00F47E87"/>
    <w:rsid w:val="00F50267"/>
    <w:rsid w:val="00F509D8"/>
    <w:rsid w:val="00F50B92"/>
    <w:rsid w:val="00F50EE2"/>
    <w:rsid w:val="00F5176A"/>
    <w:rsid w:val="00F52B76"/>
    <w:rsid w:val="00F53419"/>
    <w:rsid w:val="00F53E1A"/>
    <w:rsid w:val="00F53E40"/>
    <w:rsid w:val="00F54F3B"/>
    <w:rsid w:val="00F57317"/>
    <w:rsid w:val="00F57E6A"/>
    <w:rsid w:val="00F60257"/>
    <w:rsid w:val="00F60D55"/>
    <w:rsid w:val="00F615FC"/>
    <w:rsid w:val="00F6183C"/>
    <w:rsid w:val="00F649D3"/>
    <w:rsid w:val="00F65AE5"/>
    <w:rsid w:val="00F72570"/>
    <w:rsid w:val="00F72711"/>
    <w:rsid w:val="00F7280D"/>
    <w:rsid w:val="00F73A9C"/>
    <w:rsid w:val="00F74270"/>
    <w:rsid w:val="00F75FB8"/>
    <w:rsid w:val="00F775E9"/>
    <w:rsid w:val="00F82C94"/>
    <w:rsid w:val="00F83268"/>
    <w:rsid w:val="00F840E7"/>
    <w:rsid w:val="00F84F49"/>
    <w:rsid w:val="00F86667"/>
    <w:rsid w:val="00F876C7"/>
    <w:rsid w:val="00F93816"/>
    <w:rsid w:val="00F93DFE"/>
    <w:rsid w:val="00F93F87"/>
    <w:rsid w:val="00F95571"/>
    <w:rsid w:val="00F9625A"/>
    <w:rsid w:val="00F97A11"/>
    <w:rsid w:val="00FA0719"/>
    <w:rsid w:val="00FA11D8"/>
    <w:rsid w:val="00FA1AF5"/>
    <w:rsid w:val="00FA2BDF"/>
    <w:rsid w:val="00FA4D3C"/>
    <w:rsid w:val="00FA5133"/>
    <w:rsid w:val="00FA5E71"/>
    <w:rsid w:val="00FA5FCB"/>
    <w:rsid w:val="00FA6C7F"/>
    <w:rsid w:val="00FA7276"/>
    <w:rsid w:val="00FB0000"/>
    <w:rsid w:val="00FB1055"/>
    <w:rsid w:val="00FB26E5"/>
    <w:rsid w:val="00FB3B35"/>
    <w:rsid w:val="00FB4343"/>
    <w:rsid w:val="00FB438F"/>
    <w:rsid w:val="00FB4FDB"/>
    <w:rsid w:val="00FB749B"/>
    <w:rsid w:val="00FC08A5"/>
    <w:rsid w:val="00FC192C"/>
    <w:rsid w:val="00FC1ABE"/>
    <w:rsid w:val="00FC314F"/>
    <w:rsid w:val="00FC398A"/>
    <w:rsid w:val="00FC4D3A"/>
    <w:rsid w:val="00FC7994"/>
    <w:rsid w:val="00FC7FD1"/>
    <w:rsid w:val="00FD0AC0"/>
    <w:rsid w:val="00FD14E1"/>
    <w:rsid w:val="00FD1CAD"/>
    <w:rsid w:val="00FD1CF3"/>
    <w:rsid w:val="00FD2318"/>
    <w:rsid w:val="00FD45E3"/>
    <w:rsid w:val="00FD480A"/>
    <w:rsid w:val="00FD4D22"/>
    <w:rsid w:val="00FD6CED"/>
    <w:rsid w:val="00FD6E26"/>
    <w:rsid w:val="00FD7C02"/>
    <w:rsid w:val="00FE0EC6"/>
    <w:rsid w:val="00FE3455"/>
    <w:rsid w:val="00FE3804"/>
    <w:rsid w:val="00FE3B50"/>
    <w:rsid w:val="00FE447F"/>
    <w:rsid w:val="00FE48CE"/>
    <w:rsid w:val="00FE52B0"/>
    <w:rsid w:val="00FE66A4"/>
    <w:rsid w:val="00FE7407"/>
    <w:rsid w:val="00FE7AEF"/>
    <w:rsid w:val="00FF09A6"/>
    <w:rsid w:val="00FF1116"/>
    <w:rsid w:val="00FF154E"/>
    <w:rsid w:val="00FF291F"/>
    <w:rsid w:val="00FF32D8"/>
    <w:rsid w:val="00FF3B7A"/>
    <w:rsid w:val="00FF4A8E"/>
    <w:rsid w:val="00FF5D3A"/>
    <w:rsid w:val="00FF6802"/>
    <w:rsid w:val="00FF746F"/>
    <w:rsid w:val="00FF7F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2940BE"/>
  <w15:docId w15:val="{64B093E1-427E-4783-A6AB-6EC89F7EE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7F4E"/>
    <w:pPr>
      <w:spacing w:after="0" w:line="360" w:lineRule="auto"/>
      <w:ind w:firstLine="720"/>
      <w:jc w:val="both"/>
    </w:pPr>
    <w:rPr>
      <w:rFonts w:eastAsia="Times New Roman" w:cs="Times New Roman"/>
      <w:sz w:val="26"/>
      <w:szCs w:val="26"/>
      <w:lang w:val="vi-VN"/>
    </w:rPr>
  </w:style>
  <w:style w:type="paragraph" w:styleId="Heading1">
    <w:name w:val="heading 1"/>
    <w:next w:val="Default"/>
    <w:link w:val="Heading1Char"/>
    <w:uiPriority w:val="9"/>
    <w:qFormat/>
    <w:rsid w:val="00FF6802"/>
    <w:pPr>
      <w:keepNext/>
      <w:keepLines/>
      <w:numPr>
        <w:numId w:val="9"/>
      </w:numPr>
      <w:spacing w:after="120" w:line="360" w:lineRule="auto"/>
      <w:ind w:left="284"/>
      <w:outlineLvl w:val="0"/>
    </w:pPr>
    <w:rPr>
      <w:rFonts w:eastAsiaTheme="majorEastAsia" w:cstheme="majorBidi"/>
      <w:b/>
      <w:bCs/>
      <w:sz w:val="32"/>
      <w:szCs w:val="32"/>
      <w:lang w:val="vi-VN"/>
    </w:rPr>
  </w:style>
  <w:style w:type="paragraph" w:styleId="Heading2">
    <w:name w:val="heading 2"/>
    <w:basedOn w:val="Normal"/>
    <w:next w:val="Normal"/>
    <w:link w:val="Heading2Char"/>
    <w:uiPriority w:val="9"/>
    <w:unhideWhenUsed/>
    <w:qFormat/>
    <w:rsid w:val="00FF6802"/>
    <w:pPr>
      <w:keepNext/>
      <w:keepLines/>
      <w:numPr>
        <w:ilvl w:val="1"/>
        <w:numId w:val="9"/>
      </w:numPr>
      <w:ind w:left="284"/>
      <w:outlineLvl w:val="1"/>
    </w:pPr>
    <w:rPr>
      <w:rFonts w:eastAsiaTheme="majorEastAsia"/>
      <w:b/>
      <w:bCs/>
      <w:sz w:val="28"/>
      <w:szCs w:val="28"/>
    </w:rPr>
  </w:style>
  <w:style w:type="paragraph" w:styleId="Heading3">
    <w:name w:val="heading 3"/>
    <w:basedOn w:val="Normal"/>
    <w:next w:val="Normal"/>
    <w:link w:val="Heading3Char"/>
    <w:uiPriority w:val="9"/>
    <w:unhideWhenUsed/>
    <w:qFormat/>
    <w:rsid w:val="00FF6802"/>
    <w:pPr>
      <w:keepNext/>
      <w:keepLines/>
      <w:numPr>
        <w:ilvl w:val="2"/>
        <w:numId w:val="9"/>
      </w:numPr>
      <w:ind w:left="284"/>
      <w:outlineLvl w:val="2"/>
    </w:pPr>
    <w:rPr>
      <w:rFonts w:eastAsiaTheme="majorEastAsia" w:cstheme="majorBidi"/>
      <w:b/>
      <w:bCs/>
      <w:i/>
      <w:sz w:val="28"/>
    </w:rPr>
  </w:style>
  <w:style w:type="paragraph" w:styleId="Heading4">
    <w:name w:val="heading 4"/>
    <w:basedOn w:val="Normal"/>
    <w:next w:val="Normal"/>
    <w:link w:val="Heading4Char"/>
    <w:uiPriority w:val="9"/>
    <w:unhideWhenUsed/>
    <w:qFormat/>
    <w:rsid w:val="004601A2"/>
    <w:pPr>
      <w:keepNext/>
      <w:keepLines/>
      <w:numPr>
        <w:ilvl w:val="3"/>
        <w:numId w:val="9"/>
      </w:numPr>
      <w:ind w:left="284"/>
      <w:outlineLvl w:val="3"/>
    </w:pPr>
    <w:rPr>
      <w:rFonts w:eastAsiaTheme="majorEastAsia" w:cstheme="majorBidi"/>
      <w:bCs/>
      <w:iCs/>
      <w:sz w:val="28"/>
    </w:rPr>
  </w:style>
  <w:style w:type="paragraph" w:styleId="Heading5">
    <w:name w:val="heading 5"/>
    <w:basedOn w:val="Normal"/>
    <w:next w:val="Normal"/>
    <w:link w:val="Heading5Char"/>
    <w:uiPriority w:val="9"/>
    <w:unhideWhenUsed/>
    <w:qFormat/>
    <w:rsid w:val="0076003C"/>
    <w:pPr>
      <w:keepNext/>
      <w:keepLines/>
      <w:numPr>
        <w:ilvl w:val="4"/>
        <w:numId w:val="9"/>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B653FC"/>
    <w:pPr>
      <w:keepNext/>
      <w:keepLines/>
      <w:numPr>
        <w:ilvl w:val="5"/>
        <w:numId w:val="9"/>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653FC"/>
    <w:pPr>
      <w:keepNext/>
      <w:keepLines/>
      <w:numPr>
        <w:ilvl w:val="6"/>
        <w:numId w:val="9"/>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653FC"/>
    <w:pPr>
      <w:keepNext/>
      <w:keepLines/>
      <w:numPr>
        <w:ilvl w:val="7"/>
        <w:numId w:val="9"/>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53FC"/>
    <w:pPr>
      <w:keepNext/>
      <w:keepLines/>
      <w:numPr>
        <w:ilvl w:val="8"/>
        <w:numId w:val="9"/>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Heading1Char">
    <w:name w:val="Heading 1 Char"/>
    <w:basedOn w:val="DefaultParagraphFont"/>
    <w:link w:val="Heading1"/>
    <w:uiPriority w:val="9"/>
    <w:rsid w:val="00FF6802"/>
    <w:rPr>
      <w:rFonts w:eastAsiaTheme="majorEastAsia" w:cstheme="majorBidi"/>
      <w:b/>
      <w:bCs/>
      <w:sz w:val="32"/>
      <w:szCs w:val="32"/>
      <w:lang w:val="vi-VN"/>
    </w:rPr>
  </w:style>
  <w:style w:type="character" w:customStyle="1" w:styleId="Heading2Char">
    <w:name w:val="Heading 2 Char"/>
    <w:basedOn w:val="DefaultParagraphFont"/>
    <w:link w:val="Heading2"/>
    <w:uiPriority w:val="9"/>
    <w:rsid w:val="00FF6802"/>
    <w:rPr>
      <w:rFonts w:eastAsiaTheme="majorEastAsia" w:cs="Times New Roman"/>
      <w:b/>
      <w:bCs/>
      <w:sz w:val="28"/>
      <w:szCs w:val="28"/>
      <w:lang w:val="vi-VN"/>
    </w:rPr>
  </w:style>
  <w:style w:type="character" w:customStyle="1" w:styleId="Heading3Char">
    <w:name w:val="Heading 3 Char"/>
    <w:basedOn w:val="DefaultParagraphFont"/>
    <w:link w:val="Heading3"/>
    <w:uiPriority w:val="9"/>
    <w:rsid w:val="00FF6802"/>
    <w:rPr>
      <w:rFonts w:eastAsiaTheme="majorEastAsia" w:cstheme="majorBidi"/>
      <w:b/>
      <w:bCs/>
      <w:i/>
      <w:sz w:val="28"/>
      <w:szCs w:val="26"/>
      <w:lang w:val="vi-VN"/>
    </w:rPr>
  </w:style>
  <w:style w:type="character" w:customStyle="1" w:styleId="Heading4Char">
    <w:name w:val="Heading 4 Char"/>
    <w:basedOn w:val="DefaultParagraphFont"/>
    <w:link w:val="Heading4"/>
    <w:uiPriority w:val="9"/>
    <w:rsid w:val="004601A2"/>
    <w:rPr>
      <w:rFonts w:eastAsiaTheme="majorEastAsia" w:cstheme="majorBidi"/>
      <w:bCs/>
      <w:iCs/>
      <w:sz w:val="28"/>
      <w:szCs w:val="26"/>
      <w:lang w:val="vi-VN"/>
    </w:rPr>
  </w:style>
  <w:style w:type="character" w:customStyle="1" w:styleId="Heading5Char">
    <w:name w:val="Heading 5 Char"/>
    <w:basedOn w:val="DefaultParagraphFont"/>
    <w:link w:val="Heading5"/>
    <w:uiPriority w:val="9"/>
    <w:rsid w:val="0076003C"/>
    <w:rPr>
      <w:rFonts w:asciiTheme="majorHAnsi" w:eastAsiaTheme="majorEastAsia" w:hAnsiTheme="majorHAnsi" w:cstheme="majorBidi"/>
      <w:color w:val="365F91" w:themeColor="accent1" w:themeShade="BF"/>
      <w:sz w:val="26"/>
      <w:szCs w:val="26"/>
      <w:lang w:val="vi-VN"/>
    </w:rPr>
  </w:style>
  <w:style w:type="character" w:customStyle="1" w:styleId="Heading6Char">
    <w:name w:val="Heading 6 Char"/>
    <w:basedOn w:val="DefaultParagraphFont"/>
    <w:link w:val="Heading6"/>
    <w:uiPriority w:val="9"/>
    <w:rsid w:val="00B653FC"/>
    <w:rPr>
      <w:rFonts w:asciiTheme="majorHAnsi" w:eastAsiaTheme="majorEastAsia" w:hAnsiTheme="majorHAnsi" w:cstheme="majorBidi"/>
      <w:color w:val="243F60" w:themeColor="accent1" w:themeShade="7F"/>
      <w:sz w:val="26"/>
      <w:szCs w:val="26"/>
      <w:lang w:val="vi-VN"/>
    </w:rPr>
  </w:style>
  <w:style w:type="character" w:customStyle="1" w:styleId="Heading7Char">
    <w:name w:val="Heading 7 Char"/>
    <w:basedOn w:val="DefaultParagraphFont"/>
    <w:link w:val="Heading7"/>
    <w:uiPriority w:val="9"/>
    <w:semiHidden/>
    <w:rsid w:val="00B653FC"/>
    <w:rPr>
      <w:rFonts w:asciiTheme="majorHAnsi" w:eastAsiaTheme="majorEastAsia" w:hAnsiTheme="majorHAnsi" w:cstheme="majorBidi"/>
      <w:i/>
      <w:iCs/>
      <w:color w:val="243F60" w:themeColor="accent1" w:themeShade="7F"/>
      <w:sz w:val="26"/>
      <w:szCs w:val="26"/>
      <w:lang w:val="vi-VN"/>
    </w:rPr>
  </w:style>
  <w:style w:type="character" w:customStyle="1" w:styleId="Heading8Char">
    <w:name w:val="Heading 8 Char"/>
    <w:basedOn w:val="DefaultParagraphFont"/>
    <w:link w:val="Heading8"/>
    <w:uiPriority w:val="9"/>
    <w:semiHidden/>
    <w:rsid w:val="00B653FC"/>
    <w:rPr>
      <w:rFonts w:asciiTheme="majorHAnsi" w:eastAsiaTheme="majorEastAsia" w:hAnsiTheme="majorHAnsi" w:cstheme="majorBidi"/>
      <w:color w:val="272727" w:themeColor="text1" w:themeTint="D8"/>
      <w:sz w:val="21"/>
      <w:szCs w:val="21"/>
      <w:lang w:val="vi-VN"/>
    </w:rPr>
  </w:style>
  <w:style w:type="character" w:customStyle="1" w:styleId="Heading9Char">
    <w:name w:val="Heading 9 Char"/>
    <w:basedOn w:val="DefaultParagraphFont"/>
    <w:link w:val="Heading9"/>
    <w:uiPriority w:val="9"/>
    <w:semiHidden/>
    <w:rsid w:val="00B653FC"/>
    <w:rPr>
      <w:rFonts w:asciiTheme="majorHAnsi" w:eastAsiaTheme="majorEastAsia" w:hAnsiTheme="majorHAnsi" w:cstheme="majorBidi"/>
      <w:i/>
      <w:iCs/>
      <w:color w:val="272727" w:themeColor="text1" w:themeTint="D8"/>
      <w:sz w:val="21"/>
      <w:szCs w:val="21"/>
      <w:lang w:val="vi-VN"/>
    </w:rPr>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paragraph" w:styleId="TOC6">
    <w:name w:val="toc 6"/>
    <w:basedOn w:val="Normal"/>
    <w:next w:val="Normal"/>
    <w:autoRedefine/>
    <w:uiPriority w:val="39"/>
    <w:unhideWhenUsed/>
    <w:rsid w:val="004314D5"/>
    <w:pPr>
      <w:spacing w:after="100"/>
      <w:ind w:left="1300"/>
    </w:pPr>
  </w:style>
  <w:style w:type="paragraph" w:styleId="CommentSubject">
    <w:name w:val="annotation subject"/>
    <w:basedOn w:val="Normal"/>
    <w:next w:val="Normal"/>
    <w:link w:val="CommentSubjectChar"/>
    <w:uiPriority w:val="99"/>
    <w:semiHidden/>
    <w:unhideWhenUsed/>
    <w:rsid w:val="003853E2"/>
    <w:rPr>
      <w:b/>
      <w:bCs/>
      <w:sz w:val="20"/>
      <w:szCs w:val="20"/>
    </w:rPr>
  </w:style>
  <w:style w:type="character" w:customStyle="1" w:styleId="CommentSubjectChar">
    <w:name w:val="Comment Subject Char"/>
    <w:basedOn w:val="DefaultParagraphFont"/>
    <w:link w:val="CommentSubject"/>
    <w:uiPriority w:val="99"/>
    <w:semiHidden/>
    <w:rsid w:val="003853E2"/>
    <w:rPr>
      <w:rFonts w:eastAsia="Times New Roman" w:cs="Times New Roman"/>
      <w:b/>
      <w:bCs/>
      <w:sz w:val="20"/>
      <w:szCs w:val="20"/>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styleId="TOC1">
    <w:name w:val="toc 1"/>
    <w:basedOn w:val="Normal"/>
    <w:next w:val="Normal"/>
    <w:autoRedefine/>
    <w:uiPriority w:val="39"/>
    <w:unhideWhenUsed/>
    <w:rsid w:val="00AE5239"/>
    <w:pPr>
      <w:tabs>
        <w:tab w:val="right" w:leader="dot" w:pos="9111"/>
      </w:tabs>
      <w:ind w:firstLine="0"/>
    </w:pPr>
  </w:style>
  <w:style w:type="paragraph" w:styleId="TOC2">
    <w:name w:val="toc 2"/>
    <w:basedOn w:val="Normal"/>
    <w:next w:val="Normal"/>
    <w:autoRedefine/>
    <w:uiPriority w:val="39"/>
    <w:unhideWhenUsed/>
    <w:rsid w:val="00AE5239"/>
    <w:pPr>
      <w:ind w:firstLine="454"/>
    </w:pPr>
  </w:style>
  <w:style w:type="paragraph" w:styleId="TOC3">
    <w:name w:val="toc 3"/>
    <w:basedOn w:val="Normal"/>
    <w:next w:val="Normal"/>
    <w:autoRedefine/>
    <w:uiPriority w:val="39"/>
    <w:unhideWhenUsed/>
    <w:rsid w:val="00AE5239"/>
    <w:pPr>
      <w:tabs>
        <w:tab w:val="right" w:leader="dot" w:pos="9111"/>
      </w:tabs>
      <w:ind w:firstLine="907"/>
    </w:pPr>
  </w:style>
  <w:style w:type="paragraph" w:styleId="TOC4">
    <w:name w:val="toc 4"/>
    <w:basedOn w:val="Normal"/>
    <w:next w:val="Normal"/>
    <w:autoRedefine/>
    <w:uiPriority w:val="39"/>
    <w:unhideWhenUsed/>
    <w:rsid w:val="00AE5239"/>
    <w:pPr>
      <w:ind w:firstLine="1361"/>
    </w:p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710E20"/>
    <w:pPr>
      <w:spacing w:after="120"/>
      <w:ind w:firstLine="0"/>
      <w:jc w:val="center"/>
    </w:pPr>
    <w:rPr>
      <w:bCs/>
    </w:rPr>
  </w:style>
  <w:style w:type="paragraph" w:styleId="TableofFigures">
    <w:name w:val="table of figures"/>
    <w:basedOn w:val="Normal"/>
    <w:next w:val="Normal"/>
    <w:uiPriority w:val="99"/>
    <w:unhideWhenUsed/>
    <w:rsid w:val="00867C2D"/>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207DC2"/>
    <w:pPr>
      <w:spacing w:before="100" w:beforeAutospacing="1" w:after="100" w:afterAutospacing="1"/>
    </w:p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21">
    <w:name w:val="fontstyle21"/>
    <w:rsid w:val="00E15DD5"/>
    <w:rPr>
      <w:rFonts w:ascii="Times New Roman" w:hAnsi="Times New Roman" w:cs="Times New Roman" w:hint="default"/>
      <w:b w:val="0"/>
      <w:bCs w:val="0"/>
      <w:i w:val="0"/>
      <w:iCs w:val="0"/>
      <w:color w:val="6666FF"/>
      <w:sz w:val="36"/>
      <w:szCs w:val="36"/>
    </w:rPr>
  </w:style>
  <w:style w:type="paragraph" w:styleId="ListParagraph">
    <w:name w:val="List Paragraph"/>
    <w:basedOn w:val="Normal"/>
    <w:link w:val="ListParagraphChar"/>
    <w:uiPriority w:val="34"/>
    <w:qFormat/>
    <w:rsid w:val="00B055BB"/>
    <w:pPr>
      <w:numPr>
        <w:numId w:val="2"/>
      </w:numPr>
      <w:contextualSpacing/>
    </w:pPr>
    <w:rPr>
      <w:rFonts w:eastAsiaTheme="minorHAnsi"/>
    </w:rPr>
  </w:style>
  <w:style w:type="character" w:customStyle="1" w:styleId="ListParagraphChar">
    <w:name w:val="List Paragraph Char"/>
    <w:link w:val="ListParagraph"/>
    <w:uiPriority w:val="34"/>
    <w:locked/>
    <w:rsid w:val="00B055BB"/>
    <w:rPr>
      <w:rFonts w:cs="Times New Roman"/>
      <w:sz w:val="26"/>
      <w:szCs w:val="26"/>
      <w:lang w:val="vi-VN"/>
    </w:rPr>
  </w:style>
  <w:style w:type="character" w:customStyle="1" w:styleId="fontstyle01">
    <w:name w:val="fontstyle01"/>
    <w:rsid w:val="00F74270"/>
    <w:rPr>
      <w:rFonts w:ascii="Times New Roman" w:hAnsi="Times New Roman" w:cs="Times New Roman" w:hint="default"/>
      <w:b/>
      <w:bCs/>
      <w:i w:val="0"/>
      <w:iCs w:val="0"/>
      <w:color w:val="6666FF"/>
      <w:sz w:val="36"/>
      <w:szCs w:val="36"/>
    </w:rPr>
  </w:style>
  <w:style w:type="character" w:customStyle="1" w:styleId="ff2">
    <w:name w:val="ff2"/>
    <w:basedOn w:val="DefaultParagraphFont"/>
    <w:rsid w:val="003D5695"/>
  </w:style>
  <w:style w:type="paragraph" w:styleId="TOCHeading">
    <w:name w:val="TOC Heading"/>
    <w:basedOn w:val="Heading1"/>
    <w:next w:val="Normal"/>
    <w:uiPriority w:val="39"/>
    <w:unhideWhenUsed/>
    <w:qFormat/>
    <w:rsid w:val="001E469B"/>
    <w:pPr>
      <w:spacing w:before="240" w:line="259" w:lineRule="auto"/>
      <w:outlineLvl w:val="9"/>
    </w:pPr>
    <w:rPr>
      <w:b w:val="0"/>
      <w:bCs w:val="0"/>
    </w:rPr>
  </w:style>
  <w:style w:type="character" w:styleId="PlaceholderText">
    <w:name w:val="Placeholder Text"/>
    <w:basedOn w:val="DefaultParagraphFont"/>
    <w:uiPriority w:val="99"/>
    <w:semiHidden/>
    <w:rsid w:val="005706B4"/>
    <w:rPr>
      <w:color w:val="666666"/>
    </w:rPr>
  </w:style>
  <w:style w:type="character" w:styleId="UnresolvedMention">
    <w:name w:val="Unresolved Mention"/>
    <w:basedOn w:val="DefaultParagraphFont"/>
    <w:uiPriority w:val="99"/>
    <w:semiHidden/>
    <w:unhideWhenUsed/>
    <w:rsid w:val="00D50146"/>
    <w:rPr>
      <w:color w:val="605E5C"/>
      <w:shd w:val="clear" w:color="auto" w:fill="E1DFDD"/>
    </w:rPr>
  </w:style>
  <w:style w:type="paragraph" w:customStyle="1" w:styleId="Image">
    <w:name w:val="Image"/>
    <w:basedOn w:val="Normal"/>
    <w:link w:val="ImageChar"/>
    <w:qFormat/>
    <w:rsid w:val="00DD5DFC"/>
    <w:pPr>
      <w:spacing w:line="240" w:lineRule="auto"/>
      <w:ind w:firstLine="0"/>
      <w:jc w:val="center"/>
    </w:pPr>
    <w:rPr>
      <w:noProof/>
    </w:rPr>
  </w:style>
  <w:style w:type="character" w:customStyle="1" w:styleId="ImageChar">
    <w:name w:val="Image Char"/>
    <w:basedOn w:val="DefaultParagraphFont"/>
    <w:link w:val="Image"/>
    <w:rsid w:val="00DD5DFC"/>
    <w:rPr>
      <w:rFonts w:eastAsia="Times New Roman" w:cs="Times New Roman"/>
      <w:noProof/>
      <w:sz w:val="26"/>
      <w:szCs w:val="26"/>
      <w:lang w:val="vi-VN"/>
    </w:rPr>
  </w:style>
  <w:style w:type="paragraph" w:customStyle="1" w:styleId="Table">
    <w:name w:val="Table"/>
    <w:basedOn w:val="Normal"/>
    <w:link w:val="TableChar"/>
    <w:qFormat/>
    <w:rsid w:val="00DD5DFC"/>
    <w:pPr>
      <w:spacing w:before="120"/>
      <w:ind w:firstLine="0"/>
    </w:pPr>
  </w:style>
  <w:style w:type="character" w:customStyle="1" w:styleId="TableChar">
    <w:name w:val="Table Char"/>
    <w:basedOn w:val="DefaultParagraphFont"/>
    <w:link w:val="Table"/>
    <w:rsid w:val="00DD5DFC"/>
    <w:rPr>
      <w:rFonts w:eastAsia="Times New Roman" w:cs="Times New Roman"/>
      <w:sz w:val="26"/>
      <w:szCs w:val="26"/>
      <w:lang w:val="vi-VN"/>
    </w:rPr>
  </w:style>
  <w:style w:type="paragraph" w:customStyle="1" w:styleId="Bng">
    <w:name w:val="Bảng"/>
    <w:basedOn w:val="Normal"/>
    <w:next w:val="Normal"/>
    <w:qFormat/>
    <w:rsid w:val="003853E2"/>
    <w:pPr>
      <w:ind w:firstLine="0"/>
      <w:jc w:val="center"/>
    </w:pPr>
  </w:style>
  <w:style w:type="paragraph" w:customStyle="1" w:styleId="Nidungvnbn">
    <w:name w:val="Nội dung văn bản"/>
    <w:basedOn w:val="Normal"/>
    <w:link w:val="NidungvnbnChar"/>
    <w:qFormat/>
    <w:rsid w:val="000F62F2"/>
    <w:rPr>
      <w:lang w:val="en-US"/>
    </w:rPr>
  </w:style>
  <w:style w:type="character" w:customStyle="1" w:styleId="NidungvnbnChar">
    <w:name w:val="Nội dung văn bản Char"/>
    <w:basedOn w:val="DefaultParagraphFont"/>
    <w:link w:val="Nidungvnbn"/>
    <w:rsid w:val="000F62F2"/>
    <w:rPr>
      <w:rFonts w:eastAsia="Times New Roman" w:cs="Times New Roman"/>
      <w:sz w:val="26"/>
      <w:szCs w:val="26"/>
    </w:rPr>
  </w:style>
  <w:style w:type="paragraph" w:customStyle="1" w:styleId="Tiumccp2">
    <w:name w:val="Tiểu mục cấp 2"/>
    <w:basedOn w:val="Normal"/>
    <w:link w:val="Tiumccp2Char"/>
    <w:qFormat/>
    <w:rsid w:val="00867C98"/>
    <w:pPr>
      <w:tabs>
        <w:tab w:val="center" w:pos="6379"/>
      </w:tabs>
      <w:ind w:firstLine="0"/>
      <w:jc w:val="left"/>
    </w:pPr>
    <w:rPr>
      <w:b/>
      <w:i/>
      <w:sz w:val="28"/>
      <w:lang w:val="en-US"/>
    </w:rPr>
  </w:style>
  <w:style w:type="character" w:customStyle="1" w:styleId="Tiumccp2Char">
    <w:name w:val="Tiểu mục cấp 2 Char"/>
    <w:basedOn w:val="DefaultParagraphFont"/>
    <w:link w:val="Tiumccp2"/>
    <w:rsid w:val="00867C98"/>
    <w:rPr>
      <w:rFonts w:eastAsia="Times New Roman" w:cs="Times New Roman"/>
      <w:b/>
      <w:i/>
      <w:sz w:val="28"/>
      <w:szCs w:val="26"/>
    </w:rPr>
  </w:style>
  <w:style w:type="paragraph" w:styleId="TOC5">
    <w:name w:val="toc 5"/>
    <w:basedOn w:val="Normal"/>
    <w:next w:val="Normal"/>
    <w:autoRedefine/>
    <w:uiPriority w:val="39"/>
    <w:unhideWhenUsed/>
    <w:rsid w:val="0083778B"/>
    <w:pPr>
      <w:spacing w:after="100" w:line="259" w:lineRule="auto"/>
      <w:ind w:left="880" w:firstLine="0"/>
      <w:jc w:val="left"/>
    </w:pPr>
    <w:rPr>
      <w:rFonts w:asciiTheme="minorHAnsi" w:eastAsiaTheme="minorEastAsia" w:hAnsiTheme="minorHAnsi" w:cstheme="minorBidi"/>
      <w:kern w:val="2"/>
      <w:sz w:val="22"/>
      <w:szCs w:val="22"/>
      <w:lang w:eastAsia="vi-VN"/>
      <w14:ligatures w14:val="standardContextual"/>
    </w:rPr>
  </w:style>
  <w:style w:type="paragraph" w:styleId="TOC7">
    <w:name w:val="toc 7"/>
    <w:basedOn w:val="Normal"/>
    <w:next w:val="Normal"/>
    <w:autoRedefine/>
    <w:uiPriority w:val="39"/>
    <w:unhideWhenUsed/>
    <w:rsid w:val="0083778B"/>
    <w:pPr>
      <w:spacing w:after="100" w:line="259" w:lineRule="auto"/>
      <w:ind w:left="1320" w:firstLine="0"/>
      <w:jc w:val="left"/>
    </w:pPr>
    <w:rPr>
      <w:rFonts w:asciiTheme="minorHAnsi" w:eastAsiaTheme="minorEastAsia" w:hAnsiTheme="minorHAnsi" w:cstheme="minorBidi"/>
      <w:kern w:val="2"/>
      <w:sz w:val="22"/>
      <w:szCs w:val="22"/>
      <w:lang w:eastAsia="vi-VN"/>
      <w14:ligatures w14:val="standardContextual"/>
    </w:rPr>
  </w:style>
  <w:style w:type="paragraph" w:styleId="TOC8">
    <w:name w:val="toc 8"/>
    <w:basedOn w:val="Normal"/>
    <w:next w:val="Normal"/>
    <w:autoRedefine/>
    <w:uiPriority w:val="39"/>
    <w:unhideWhenUsed/>
    <w:rsid w:val="0083778B"/>
    <w:pPr>
      <w:spacing w:after="100" w:line="259" w:lineRule="auto"/>
      <w:ind w:left="1540" w:firstLine="0"/>
      <w:jc w:val="left"/>
    </w:pPr>
    <w:rPr>
      <w:rFonts w:asciiTheme="minorHAnsi" w:eastAsiaTheme="minorEastAsia" w:hAnsiTheme="minorHAnsi" w:cstheme="minorBidi"/>
      <w:kern w:val="2"/>
      <w:sz w:val="22"/>
      <w:szCs w:val="22"/>
      <w:lang w:eastAsia="vi-VN"/>
      <w14:ligatures w14:val="standardContextual"/>
    </w:rPr>
  </w:style>
  <w:style w:type="paragraph" w:styleId="TOC9">
    <w:name w:val="toc 9"/>
    <w:basedOn w:val="Normal"/>
    <w:next w:val="Normal"/>
    <w:autoRedefine/>
    <w:uiPriority w:val="39"/>
    <w:unhideWhenUsed/>
    <w:rsid w:val="0083778B"/>
    <w:pPr>
      <w:spacing w:after="100" w:line="259" w:lineRule="auto"/>
      <w:ind w:left="1760" w:firstLine="0"/>
      <w:jc w:val="left"/>
    </w:pPr>
    <w:rPr>
      <w:rFonts w:asciiTheme="minorHAnsi" w:eastAsiaTheme="minorEastAsia" w:hAnsiTheme="minorHAnsi" w:cstheme="minorBidi"/>
      <w:kern w:val="2"/>
      <w:sz w:val="22"/>
      <w:szCs w:val="22"/>
      <w:lang w:eastAsia="vi-VN"/>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45116">
      <w:bodyDiv w:val="1"/>
      <w:marLeft w:val="0"/>
      <w:marRight w:val="0"/>
      <w:marTop w:val="0"/>
      <w:marBottom w:val="0"/>
      <w:divBdr>
        <w:top w:val="none" w:sz="0" w:space="0" w:color="auto"/>
        <w:left w:val="none" w:sz="0" w:space="0" w:color="auto"/>
        <w:bottom w:val="none" w:sz="0" w:space="0" w:color="auto"/>
        <w:right w:val="none" w:sz="0" w:space="0" w:color="auto"/>
      </w:divBdr>
    </w:div>
    <w:div w:id="1202289">
      <w:bodyDiv w:val="1"/>
      <w:marLeft w:val="0"/>
      <w:marRight w:val="0"/>
      <w:marTop w:val="0"/>
      <w:marBottom w:val="0"/>
      <w:divBdr>
        <w:top w:val="none" w:sz="0" w:space="0" w:color="auto"/>
        <w:left w:val="none" w:sz="0" w:space="0" w:color="auto"/>
        <w:bottom w:val="none" w:sz="0" w:space="0" w:color="auto"/>
        <w:right w:val="none" w:sz="0" w:space="0" w:color="auto"/>
      </w:divBdr>
    </w:div>
    <w:div w:id="3439977">
      <w:bodyDiv w:val="1"/>
      <w:marLeft w:val="0"/>
      <w:marRight w:val="0"/>
      <w:marTop w:val="0"/>
      <w:marBottom w:val="0"/>
      <w:divBdr>
        <w:top w:val="none" w:sz="0" w:space="0" w:color="auto"/>
        <w:left w:val="none" w:sz="0" w:space="0" w:color="auto"/>
        <w:bottom w:val="none" w:sz="0" w:space="0" w:color="auto"/>
        <w:right w:val="none" w:sz="0" w:space="0" w:color="auto"/>
      </w:divBdr>
    </w:div>
    <w:div w:id="11494160">
      <w:bodyDiv w:val="1"/>
      <w:marLeft w:val="0"/>
      <w:marRight w:val="0"/>
      <w:marTop w:val="0"/>
      <w:marBottom w:val="0"/>
      <w:divBdr>
        <w:top w:val="none" w:sz="0" w:space="0" w:color="auto"/>
        <w:left w:val="none" w:sz="0" w:space="0" w:color="auto"/>
        <w:bottom w:val="none" w:sz="0" w:space="0" w:color="auto"/>
        <w:right w:val="none" w:sz="0" w:space="0" w:color="auto"/>
      </w:divBdr>
    </w:div>
    <w:div w:id="12810716">
      <w:bodyDiv w:val="1"/>
      <w:marLeft w:val="0"/>
      <w:marRight w:val="0"/>
      <w:marTop w:val="0"/>
      <w:marBottom w:val="0"/>
      <w:divBdr>
        <w:top w:val="none" w:sz="0" w:space="0" w:color="auto"/>
        <w:left w:val="none" w:sz="0" w:space="0" w:color="auto"/>
        <w:bottom w:val="none" w:sz="0" w:space="0" w:color="auto"/>
        <w:right w:val="none" w:sz="0" w:space="0" w:color="auto"/>
      </w:divBdr>
    </w:div>
    <w:div w:id="39791260">
      <w:bodyDiv w:val="1"/>
      <w:marLeft w:val="0"/>
      <w:marRight w:val="0"/>
      <w:marTop w:val="0"/>
      <w:marBottom w:val="0"/>
      <w:divBdr>
        <w:top w:val="none" w:sz="0" w:space="0" w:color="auto"/>
        <w:left w:val="none" w:sz="0" w:space="0" w:color="auto"/>
        <w:bottom w:val="none" w:sz="0" w:space="0" w:color="auto"/>
        <w:right w:val="none" w:sz="0" w:space="0" w:color="auto"/>
      </w:divBdr>
    </w:div>
    <w:div w:id="47077296">
      <w:bodyDiv w:val="1"/>
      <w:marLeft w:val="0"/>
      <w:marRight w:val="0"/>
      <w:marTop w:val="0"/>
      <w:marBottom w:val="0"/>
      <w:divBdr>
        <w:top w:val="none" w:sz="0" w:space="0" w:color="auto"/>
        <w:left w:val="none" w:sz="0" w:space="0" w:color="auto"/>
        <w:bottom w:val="none" w:sz="0" w:space="0" w:color="auto"/>
        <w:right w:val="none" w:sz="0" w:space="0" w:color="auto"/>
      </w:divBdr>
    </w:div>
    <w:div w:id="55514649">
      <w:bodyDiv w:val="1"/>
      <w:marLeft w:val="0"/>
      <w:marRight w:val="0"/>
      <w:marTop w:val="0"/>
      <w:marBottom w:val="0"/>
      <w:divBdr>
        <w:top w:val="none" w:sz="0" w:space="0" w:color="auto"/>
        <w:left w:val="none" w:sz="0" w:space="0" w:color="auto"/>
        <w:bottom w:val="none" w:sz="0" w:space="0" w:color="auto"/>
        <w:right w:val="none" w:sz="0" w:space="0" w:color="auto"/>
      </w:divBdr>
    </w:div>
    <w:div w:id="57940971">
      <w:bodyDiv w:val="1"/>
      <w:marLeft w:val="0"/>
      <w:marRight w:val="0"/>
      <w:marTop w:val="0"/>
      <w:marBottom w:val="0"/>
      <w:divBdr>
        <w:top w:val="none" w:sz="0" w:space="0" w:color="auto"/>
        <w:left w:val="none" w:sz="0" w:space="0" w:color="auto"/>
        <w:bottom w:val="none" w:sz="0" w:space="0" w:color="auto"/>
        <w:right w:val="none" w:sz="0" w:space="0" w:color="auto"/>
      </w:divBdr>
    </w:div>
    <w:div w:id="58941815">
      <w:bodyDiv w:val="1"/>
      <w:marLeft w:val="0"/>
      <w:marRight w:val="0"/>
      <w:marTop w:val="0"/>
      <w:marBottom w:val="0"/>
      <w:divBdr>
        <w:top w:val="none" w:sz="0" w:space="0" w:color="auto"/>
        <w:left w:val="none" w:sz="0" w:space="0" w:color="auto"/>
        <w:bottom w:val="none" w:sz="0" w:space="0" w:color="auto"/>
        <w:right w:val="none" w:sz="0" w:space="0" w:color="auto"/>
      </w:divBdr>
    </w:div>
    <w:div w:id="64567856">
      <w:bodyDiv w:val="1"/>
      <w:marLeft w:val="0"/>
      <w:marRight w:val="0"/>
      <w:marTop w:val="0"/>
      <w:marBottom w:val="0"/>
      <w:divBdr>
        <w:top w:val="none" w:sz="0" w:space="0" w:color="auto"/>
        <w:left w:val="none" w:sz="0" w:space="0" w:color="auto"/>
        <w:bottom w:val="none" w:sz="0" w:space="0" w:color="auto"/>
        <w:right w:val="none" w:sz="0" w:space="0" w:color="auto"/>
      </w:divBdr>
    </w:div>
    <w:div w:id="71782853">
      <w:bodyDiv w:val="1"/>
      <w:marLeft w:val="0"/>
      <w:marRight w:val="0"/>
      <w:marTop w:val="0"/>
      <w:marBottom w:val="0"/>
      <w:divBdr>
        <w:top w:val="none" w:sz="0" w:space="0" w:color="auto"/>
        <w:left w:val="none" w:sz="0" w:space="0" w:color="auto"/>
        <w:bottom w:val="none" w:sz="0" w:space="0" w:color="auto"/>
        <w:right w:val="none" w:sz="0" w:space="0" w:color="auto"/>
      </w:divBdr>
    </w:div>
    <w:div w:id="75321233">
      <w:bodyDiv w:val="1"/>
      <w:marLeft w:val="0"/>
      <w:marRight w:val="0"/>
      <w:marTop w:val="0"/>
      <w:marBottom w:val="0"/>
      <w:divBdr>
        <w:top w:val="none" w:sz="0" w:space="0" w:color="auto"/>
        <w:left w:val="none" w:sz="0" w:space="0" w:color="auto"/>
        <w:bottom w:val="none" w:sz="0" w:space="0" w:color="auto"/>
        <w:right w:val="none" w:sz="0" w:space="0" w:color="auto"/>
      </w:divBdr>
    </w:div>
    <w:div w:id="76831528">
      <w:bodyDiv w:val="1"/>
      <w:marLeft w:val="0"/>
      <w:marRight w:val="0"/>
      <w:marTop w:val="0"/>
      <w:marBottom w:val="0"/>
      <w:divBdr>
        <w:top w:val="none" w:sz="0" w:space="0" w:color="auto"/>
        <w:left w:val="none" w:sz="0" w:space="0" w:color="auto"/>
        <w:bottom w:val="none" w:sz="0" w:space="0" w:color="auto"/>
        <w:right w:val="none" w:sz="0" w:space="0" w:color="auto"/>
      </w:divBdr>
    </w:div>
    <w:div w:id="76833073">
      <w:bodyDiv w:val="1"/>
      <w:marLeft w:val="0"/>
      <w:marRight w:val="0"/>
      <w:marTop w:val="0"/>
      <w:marBottom w:val="0"/>
      <w:divBdr>
        <w:top w:val="none" w:sz="0" w:space="0" w:color="auto"/>
        <w:left w:val="none" w:sz="0" w:space="0" w:color="auto"/>
        <w:bottom w:val="none" w:sz="0" w:space="0" w:color="auto"/>
        <w:right w:val="none" w:sz="0" w:space="0" w:color="auto"/>
      </w:divBdr>
    </w:div>
    <w:div w:id="79955008">
      <w:bodyDiv w:val="1"/>
      <w:marLeft w:val="0"/>
      <w:marRight w:val="0"/>
      <w:marTop w:val="0"/>
      <w:marBottom w:val="0"/>
      <w:divBdr>
        <w:top w:val="none" w:sz="0" w:space="0" w:color="auto"/>
        <w:left w:val="none" w:sz="0" w:space="0" w:color="auto"/>
        <w:bottom w:val="none" w:sz="0" w:space="0" w:color="auto"/>
        <w:right w:val="none" w:sz="0" w:space="0" w:color="auto"/>
      </w:divBdr>
    </w:div>
    <w:div w:id="85538931">
      <w:bodyDiv w:val="1"/>
      <w:marLeft w:val="0"/>
      <w:marRight w:val="0"/>
      <w:marTop w:val="0"/>
      <w:marBottom w:val="0"/>
      <w:divBdr>
        <w:top w:val="none" w:sz="0" w:space="0" w:color="auto"/>
        <w:left w:val="none" w:sz="0" w:space="0" w:color="auto"/>
        <w:bottom w:val="none" w:sz="0" w:space="0" w:color="auto"/>
        <w:right w:val="none" w:sz="0" w:space="0" w:color="auto"/>
      </w:divBdr>
    </w:div>
    <w:div w:id="105084883">
      <w:bodyDiv w:val="1"/>
      <w:marLeft w:val="0"/>
      <w:marRight w:val="0"/>
      <w:marTop w:val="0"/>
      <w:marBottom w:val="0"/>
      <w:divBdr>
        <w:top w:val="none" w:sz="0" w:space="0" w:color="auto"/>
        <w:left w:val="none" w:sz="0" w:space="0" w:color="auto"/>
        <w:bottom w:val="none" w:sz="0" w:space="0" w:color="auto"/>
        <w:right w:val="none" w:sz="0" w:space="0" w:color="auto"/>
      </w:divBdr>
    </w:div>
    <w:div w:id="111216325">
      <w:bodyDiv w:val="1"/>
      <w:marLeft w:val="0"/>
      <w:marRight w:val="0"/>
      <w:marTop w:val="0"/>
      <w:marBottom w:val="0"/>
      <w:divBdr>
        <w:top w:val="none" w:sz="0" w:space="0" w:color="auto"/>
        <w:left w:val="none" w:sz="0" w:space="0" w:color="auto"/>
        <w:bottom w:val="none" w:sz="0" w:space="0" w:color="auto"/>
        <w:right w:val="none" w:sz="0" w:space="0" w:color="auto"/>
      </w:divBdr>
    </w:div>
    <w:div w:id="141823019">
      <w:bodyDiv w:val="1"/>
      <w:marLeft w:val="0"/>
      <w:marRight w:val="0"/>
      <w:marTop w:val="0"/>
      <w:marBottom w:val="0"/>
      <w:divBdr>
        <w:top w:val="none" w:sz="0" w:space="0" w:color="auto"/>
        <w:left w:val="none" w:sz="0" w:space="0" w:color="auto"/>
        <w:bottom w:val="none" w:sz="0" w:space="0" w:color="auto"/>
        <w:right w:val="none" w:sz="0" w:space="0" w:color="auto"/>
      </w:divBdr>
    </w:div>
    <w:div w:id="143552272">
      <w:bodyDiv w:val="1"/>
      <w:marLeft w:val="0"/>
      <w:marRight w:val="0"/>
      <w:marTop w:val="0"/>
      <w:marBottom w:val="0"/>
      <w:divBdr>
        <w:top w:val="none" w:sz="0" w:space="0" w:color="auto"/>
        <w:left w:val="none" w:sz="0" w:space="0" w:color="auto"/>
        <w:bottom w:val="none" w:sz="0" w:space="0" w:color="auto"/>
        <w:right w:val="none" w:sz="0" w:space="0" w:color="auto"/>
      </w:divBdr>
    </w:div>
    <w:div w:id="146752469">
      <w:bodyDiv w:val="1"/>
      <w:marLeft w:val="0"/>
      <w:marRight w:val="0"/>
      <w:marTop w:val="0"/>
      <w:marBottom w:val="0"/>
      <w:divBdr>
        <w:top w:val="none" w:sz="0" w:space="0" w:color="auto"/>
        <w:left w:val="none" w:sz="0" w:space="0" w:color="auto"/>
        <w:bottom w:val="none" w:sz="0" w:space="0" w:color="auto"/>
        <w:right w:val="none" w:sz="0" w:space="0" w:color="auto"/>
      </w:divBdr>
    </w:div>
    <w:div w:id="147140613">
      <w:bodyDiv w:val="1"/>
      <w:marLeft w:val="0"/>
      <w:marRight w:val="0"/>
      <w:marTop w:val="0"/>
      <w:marBottom w:val="0"/>
      <w:divBdr>
        <w:top w:val="none" w:sz="0" w:space="0" w:color="auto"/>
        <w:left w:val="none" w:sz="0" w:space="0" w:color="auto"/>
        <w:bottom w:val="none" w:sz="0" w:space="0" w:color="auto"/>
        <w:right w:val="none" w:sz="0" w:space="0" w:color="auto"/>
      </w:divBdr>
    </w:div>
    <w:div w:id="158468452">
      <w:bodyDiv w:val="1"/>
      <w:marLeft w:val="0"/>
      <w:marRight w:val="0"/>
      <w:marTop w:val="0"/>
      <w:marBottom w:val="0"/>
      <w:divBdr>
        <w:top w:val="none" w:sz="0" w:space="0" w:color="auto"/>
        <w:left w:val="none" w:sz="0" w:space="0" w:color="auto"/>
        <w:bottom w:val="none" w:sz="0" w:space="0" w:color="auto"/>
        <w:right w:val="none" w:sz="0" w:space="0" w:color="auto"/>
      </w:divBdr>
    </w:div>
    <w:div w:id="162556197">
      <w:bodyDiv w:val="1"/>
      <w:marLeft w:val="0"/>
      <w:marRight w:val="0"/>
      <w:marTop w:val="0"/>
      <w:marBottom w:val="0"/>
      <w:divBdr>
        <w:top w:val="none" w:sz="0" w:space="0" w:color="auto"/>
        <w:left w:val="none" w:sz="0" w:space="0" w:color="auto"/>
        <w:bottom w:val="none" w:sz="0" w:space="0" w:color="auto"/>
        <w:right w:val="none" w:sz="0" w:space="0" w:color="auto"/>
      </w:divBdr>
    </w:div>
    <w:div w:id="180510489">
      <w:bodyDiv w:val="1"/>
      <w:marLeft w:val="0"/>
      <w:marRight w:val="0"/>
      <w:marTop w:val="0"/>
      <w:marBottom w:val="0"/>
      <w:divBdr>
        <w:top w:val="none" w:sz="0" w:space="0" w:color="auto"/>
        <w:left w:val="none" w:sz="0" w:space="0" w:color="auto"/>
        <w:bottom w:val="none" w:sz="0" w:space="0" w:color="auto"/>
        <w:right w:val="none" w:sz="0" w:space="0" w:color="auto"/>
      </w:divBdr>
    </w:div>
    <w:div w:id="186719740">
      <w:bodyDiv w:val="1"/>
      <w:marLeft w:val="0"/>
      <w:marRight w:val="0"/>
      <w:marTop w:val="0"/>
      <w:marBottom w:val="0"/>
      <w:divBdr>
        <w:top w:val="none" w:sz="0" w:space="0" w:color="auto"/>
        <w:left w:val="none" w:sz="0" w:space="0" w:color="auto"/>
        <w:bottom w:val="none" w:sz="0" w:space="0" w:color="auto"/>
        <w:right w:val="none" w:sz="0" w:space="0" w:color="auto"/>
      </w:divBdr>
    </w:div>
    <w:div w:id="191117387">
      <w:bodyDiv w:val="1"/>
      <w:marLeft w:val="0"/>
      <w:marRight w:val="0"/>
      <w:marTop w:val="0"/>
      <w:marBottom w:val="0"/>
      <w:divBdr>
        <w:top w:val="none" w:sz="0" w:space="0" w:color="auto"/>
        <w:left w:val="none" w:sz="0" w:space="0" w:color="auto"/>
        <w:bottom w:val="none" w:sz="0" w:space="0" w:color="auto"/>
        <w:right w:val="none" w:sz="0" w:space="0" w:color="auto"/>
      </w:divBdr>
    </w:div>
    <w:div w:id="192620019">
      <w:bodyDiv w:val="1"/>
      <w:marLeft w:val="0"/>
      <w:marRight w:val="0"/>
      <w:marTop w:val="0"/>
      <w:marBottom w:val="0"/>
      <w:divBdr>
        <w:top w:val="none" w:sz="0" w:space="0" w:color="auto"/>
        <w:left w:val="none" w:sz="0" w:space="0" w:color="auto"/>
        <w:bottom w:val="none" w:sz="0" w:space="0" w:color="auto"/>
        <w:right w:val="none" w:sz="0" w:space="0" w:color="auto"/>
      </w:divBdr>
    </w:div>
    <w:div w:id="195429830">
      <w:bodyDiv w:val="1"/>
      <w:marLeft w:val="0"/>
      <w:marRight w:val="0"/>
      <w:marTop w:val="0"/>
      <w:marBottom w:val="0"/>
      <w:divBdr>
        <w:top w:val="none" w:sz="0" w:space="0" w:color="auto"/>
        <w:left w:val="none" w:sz="0" w:space="0" w:color="auto"/>
        <w:bottom w:val="none" w:sz="0" w:space="0" w:color="auto"/>
        <w:right w:val="none" w:sz="0" w:space="0" w:color="auto"/>
      </w:divBdr>
    </w:div>
    <w:div w:id="198007251">
      <w:bodyDiv w:val="1"/>
      <w:marLeft w:val="0"/>
      <w:marRight w:val="0"/>
      <w:marTop w:val="0"/>
      <w:marBottom w:val="0"/>
      <w:divBdr>
        <w:top w:val="none" w:sz="0" w:space="0" w:color="auto"/>
        <w:left w:val="none" w:sz="0" w:space="0" w:color="auto"/>
        <w:bottom w:val="none" w:sz="0" w:space="0" w:color="auto"/>
        <w:right w:val="none" w:sz="0" w:space="0" w:color="auto"/>
      </w:divBdr>
    </w:div>
    <w:div w:id="199512849">
      <w:bodyDiv w:val="1"/>
      <w:marLeft w:val="0"/>
      <w:marRight w:val="0"/>
      <w:marTop w:val="0"/>
      <w:marBottom w:val="0"/>
      <w:divBdr>
        <w:top w:val="none" w:sz="0" w:space="0" w:color="auto"/>
        <w:left w:val="none" w:sz="0" w:space="0" w:color="auto"/>
        <w:bottom w:val="none" w:sz="0" w:space="0" w:color="auto"/>
        <w:right w:val="none" w:sz="0" w:space="0" w:color="auto"/>
      </w:divBdr>
    </w:div>
    <w:div w:id="214782580">
      <w:bodyDiv w:val="1"/>
      <w:marLeft w:val="0"/>
      <w:marRight w:val="0"/>
      <w:marTop w:val="0"/>
      <w:marBottom w:val="0"/>
      <w:divBdr>
        <w:top w:val="none" w:sz="0" w:space="0" w:color="auto"/>
        <w:left w:val="none" w:sz="0" w:space="0" w:color="auto"/>
        <w:bottom w:val="none" w:sz="0" w:space="0" w:color="auto"/>
        <w:right w:val="none" w:sz="0" w:space="0" w:color="auto"/>
      </w:divBdr>
    </w:div>
    <w:div w:id="217939305">
      <w:bodyDiv w:val="1"/>
      <w:marLeft w:val="0"/>
      <w:marRight w:val="0"/>
      <w:marTop w:val="0"/>
      <w:marBottom w:val="0"/>
      <w:divBdr>
        <w:top w:val="none" w:sz="0" w:space="0" w:color="auto"/>
        <w:left w:val="none" w:sz="0" w:space="0" w:color="auto"/>
        <w:bottom w:val="none" w:sz="0" w:space="0" w:color="auto"/>
        <w:right w:val="none" w:sz="0" w:space="0" w:color="auto"/>
      </w:divBdr>
    </w:div>
    <w:div w:id="218251604">
      <w:bodyDiv w:val="1"/>
      <w:marLeft w:val="0"/>
      <w:marRight w:val="0"/>
      <w:marTop w:val="0"/>
      <w:marBottom w:val="0"/>
      <w:divBdr>
        <w:top w:val="none" w:sz="0" w:space="0" w:color="auto"/>
        <w:left w:val="none" w:sz="0" w:space="0" w:color="auto"/>
        <w:bottom w:val="none" w:sz="0" w:space="0" w:color="auto"/>
        <w:right w:val="none" w:sz="0" w:space="0" w:color="auto"/>
      </w:divBdr>
    </w:div>
    <w:div w:id="231552377">
      <w:bodyDiv w:val="1"/>
      <w:marLeft w:val="0"/>
      <w:marRight w:val="0"/>
      <w:marTop w:val="0"/>
      <w:marBottom w:val="0"/>
      <w:divBdr>
        <w:top w:val="none" w:sz="0" w:space="0" w:color="auto"/>
        <w:left w:val="none" w:sz="0" w:space="0" w:color="auto"/>
        <w:bottom w:val="none" w:sz="0" w:space="0" w:color="auto"/>
        <w:right w:val="none" w:sz="0" w:space="0" w:color="auto"/>
      </w:divBdr>
    </w:div>
    <w:div w:id="236402932">
      <w:bodyDiv w:val="1"/>
      <w:marLeft w:val="0"/>
      <w:marRight w:val="0"/>
      <w:marTop w:val="0"/>
      <w:marBottom w:val="0"/>
      <w:divBdr>
        <w:top w:val="none" w:sz="0" w:space="0" w:color="auto"/>
        <w:left w:val="none" w:sz="0" w:space="0" w:color="auto"/>
        <w:bottom w:val="none" w:sz="0" w:space="0" w:color="auto"/>
        <w:right w:val="none" w:sz="0" w:space="0" w:color="auto"/>
      </w:divBdr>
      <w:divsChild>
        <w:div w:id="445737957">
          <w:marLeft w:val="0"/>
          <w:marRight w:val="0"/>
          <w:marTop w:val="0"/>
          <w:marBottom w:val="0"/>
          <w:divBdr>
            <w:top w:val="none" w:sz="0" w:space="0" w:color="auto"/>
            <w:left w:val="none" w:sz="0" w:space="0" w:color="auto"/>
            <w:bottom w:val="none" w:sz="0" w:space="0" w:color="auto"/>
            <w:right w:val="none" w:sz="0" w:space="0" w:color="auto"/>
          </w:divBdr>
        </w:div>
        <w:div w:id="899632264">
          <w:marLeft w:val="0"/>
          <w:marRight w:val="0"/>
          <w:marTop w:val="0"/>
          <w:marBottom w:val="0"/>
          <w:divBdr>
            <w:top w:val="none" w:sz="0" w:space="0" w:color="auto"/>
            <w:left w:val="none" w:sz="0" w:space="0" w:color="auto"/>
            <w:bottom w:val="none" w:sz="0" w:space="0" w:color="auto"/>
            <w:right w:val="none" w:sz="0" w:space="0" w:color="auto"/>
          </w:divBdr>
        </w:div>
        <w:div w:id="1503819175">
          <w:marLeft w:val="0"/>
          <w:marRight w:val="0"/>
          <w:marTop w:val="0"/>
          <w:marBottom w:val="0"/>
          <w:divBdr>
            <w:top w:val="none" w:sz="0" w:space="0" w:color="auto"/>
            <w:left w:val="none" w:sz="0" w:space="0" w:color="auto"/>
            <w:bottom w:val="none" w:sz="0" w:space="0" w:color="auto"/>
            <w:right w:val="none" w:sz="0" w:space="0" w:color="auto"/>
          </w:divBdr>
        </w:div>
        <w:div w:id="1618684330">
          <w:marLeft w:val="0"/>
          <w:marRight w:val="0"/>
          <w:marTop w:val="0"/>
          <w:marBottom w:val="0"/>
          <w:divBdr>
            <w:top w:val="none" w:sz="0" w:space="0" w:color="auto"/>
            <w:left w:val="none" w:sz="0" w:space="0" w:color="auto"/>
            <w:bottom w:val="none" w:sz="0" w:space="0" w:color="auto"/>
            <w:right w:val="none" w:sz="0" w:space="0" w:color="auto"/>
          </w:divBdr>
        </w:div>
        <w:div w:id="2124417891">
          <w:marLeft w:val="0"/>
          <w:marRight w:val="0"/>
          <w:marTop w:val="0"/>
          <w:marBottom w:val="0"/>
          <w:divBdr>
            <w:top w:val="none" w:sz="0" w:space="0" w:color="auto"/>
            <w:left w:val="none" w:sz="0" w:space="0" w:color="auto"/>
            <w:bottom w:val="none" w:sz="0" w:space="0" w:color="auto"/>
            <w:right w:val="none" w:sz="0" w:space="0" w:color="auto"/>
          </w:divBdr>
        </w:div>
      </w:divsChild>
    </w:div>
    <w:div w:id="238828436">
      <w:bodyDiv w:val="1"/>
      <w:marLeft w:val="0"/>
      <w:marRight w:val="0"/>
      <w:marTop w:val="0"/>
      <w:marBottom w:val="0"/>
      <w:divBdr>
        <w:top w:val="none" w:sz="0" w:space="0" w:color="auto"/>
        <w:left w:val="none" w:sz="0" w:space="0" w:color="auto"/>
        <w:bottom w:val="none" w:sz="0" w:space="0" w:color="auto"/>
        <w:right w:val="none" w:sz="0" w:space="0" w:color="auto"/>
      </w:divBdr>
    </w:div>
    <w:div w:id="239214470">
      <w:bodyDiv w:val="1"/>
      <w:marLeft w:val="0"/>
      <w:marRight w:val="0"/>
      <w:marTop w:val="0"/>
      <w:marBottom w:val="0"/>
      <w:divBdr>
        <w:top w:val="none" w:sz="0" w:space="0" w:color="auto"/>
        <w:left w:val="none" w:sz="0" w:space="0" w:color="auto"/>
        <w:bottom w:val="none" w:sz="0" w:space="0" w:color="auto"/>
        <w:right w:val="none" w:sz="0" w:space="0" w:color="auto"/>
      </w:divBdr>
    </w:div>
    <w:div w:id="239877105">
      <w:bodyDiv w:val="1"/>
      <w:marLeft w:val="0"/>
      <w:marRight w:val="0"/>
      <w:marTop w:val="0"/>
      <w:marBottom w:val="0"/>
      <w:divBdr>
        <w:top w:val="none" w:sz="0" w:space="0" w:color="auto"/>
        <w:left w:val="none" w:sz="0" w:space="0" w:color="auto"/>
        <w:bottom w:val="none" w:sz="0" w:space="0" w:color="auto"/>
        <w:right w:val="none" w:sz="0" w:space="0" w:color="auto"/>
      </w:divBdr>
    </w:div>
    <w:div w:id="244461170">
      <w:bodyDiv w:val="1"/>
      <w:marLeft w:val="0"/>
      <w:marRight w:val="0"/>
      <w:marTop w:val="0"/>
      <w:marBottom w:val="0"/>
      <w:divBdr>
        <w:top w:val="none" w:sz="0" w:space="0" w:color="auto"/>
        <w:left w:val="none" w:sz="0" w:space="0" w:color="auto"/>
        <w:bottom w:val="none" w:sz="0" w:space="0" w:color="auto"/>
        <w:right w:val="none" w:sz="0" w:space="0" w:color="auto"/>
      </w:divBdr>
    </w:div>
    <w:div w:id="248274109">
      <w:bodyDiv w:val="1"/>
      <w:marLeft w:val="0"/>
      <w:marRight w:val="0"/>
      <w:marTop w:val="0"/>
      <w:marBottom w:val="0"/>
      <w:divBdr>
        <w:top w:val="none" w:sz="0" w:space="0" w:color="auto"/>
        <w:left w:val="none" w:sz="0" w:space="0" w:color="auto"/>
        <w:bottom w:val="none" w:sz="0" w:space="0" w:color="auto"/>
        <w:right w:val="none" w:sz="0" w:space="0" w:color="auto"/>
      </w:divBdr>
    </w:div>
    <w:div w:id="266281513">
      <w:bodyDiv w:val="1"/>
      <w:marLeft w:val="0"/>
      <w:marRight w:val="0"/>
      <w:marTop w:val="0"/>
      <w:marBottom w:val="0"/>
      <w:divBdr>
        <w:top w:val="none" w:sz="0" w:space="0" w:color="auto"/>
        <w:left w:val="none" w:sz="0" w:space="0" w:color="auto"/>
        <w:bottom w:val="none" w:sz="0" w:space="0" w:color="auto"/>
        <w:right w:val="none" w:sz="0" w:space="0" w:color="auto"/>
      </w:divBdr>
    </w:div>
    <w:div w:id="272370944">
      <w:bodyDiv w:val="1"/>
      <w:marLeft w:val="0"/>
      <w:marRight w:val="0"/>
      <w:marTop w:val="0"/>
      <w:marBottom w:val="0"/>
      <w:divBdr>
        <w:top w:val="none" w:sz="0" w:space="0" w:color="auto"/>
        <w:left w:val="none" w:sz="0" w:space="0" w:color="auto"/>
        <w:bottom w:val="none" w:sz="0" w:space="0" w:color="auto"/>
        <w:right w:val="none" w:sz="0" w:space="0" w:color="auto"/>
      </w:divBdr>
    </w:div>
    <w:div w:id="281809722">
      <w:bodyDiv w:val="1"/>
      <w:marLeft w:val="0"/>
      <w:marRight w:val="0"/>
      <w:marTop w:val="0"/>
      <w:marBottom w:val="0"/>
      <w:divBdr>
        <w:top w:val="none" w:sz="0" w:space="0" w:color="auto"/>
        <w:left w:val="none" w:sz="0" w:space="0" w:color="auto"/>
        <w:bottom w:val="none" w:sz="0" w:space="0" w:color="auto"/>
        <w:right w:val="none" w:sz="0" w:space="0" w:color="auto"/>
      </w:divBdr>
    </w:div>
    <w:div w:id="282422620">
      <w:bodyDiv w:val="1"/>
      <w:marLeft w:val="0"/>
      <w:marRight w:val="0"/>
      <w:marTop w:val="0"/>
      <w:marBottom w:val="0"/>
      <w:divBdr>
        <w:top w:val="none" w:sz="0" w:space="0" w:color="auto"/>
        <w:left w:val="none" w:sz="0" w:space="0" w:color="auto"/>
        <w:bottom w:val="none" w:sz="0" w:space="0" w:color="auto"/>
        <w:right w:val="none" w:sz="0" w:space="0" w:color="auto"/>
      </w:divBdr>
    </w:div>
    <w:div w:id="282543051">
      <w:bodyDiv w:val="1"/>
      <w:marLeft w:val="0"/>
      <w:marRight w:val="0"/>
      <w:marTop w:val="0"/>
      <w:marBottom w:val="0"/>
      <w:divBdr>
        <w:top w:val="none" w:sz="0" w:space="0" w:color="auto"/>
        <w:left w:val="none" w:sz="0" w:space="0" w:color="auto"/>
        <w:bottom w:val="none" w:sz="0" w:space="0" w:color="auto"/>
        <w:right w:val="none" w:sz="0" w:space="0" w:color="auto"/>
      </w:divBdr>
    </w:div>
    <w:div w:id="283928497">
      <w:bodyDiv w:val="1"/>
      <w:marLeft w:val="0"/>
      <w:marRight w:val="0"/>
      <w:marTop w:val="0"/>
      <w:marBottom w:val="0"/>
      <w:divBdr>
        <w:top w:val="none" w:sz="0" w:space="0" w:color="auto"/>
        <w:left w:val="none" w:sz="0" w:space="0" w:color="auto"/>
        <w:bottom w:val="none" w:sz="0" w:space="0" w:color="auto"/>
        <w:right w:val="none" w:sz="0" w:space="0" w:color="auto"/>
      </w:divBdr>
    </w:div>
    <w:div w:id="286546011">
      <w:bodyDiv w:val="1"/>
      <w:marLeft w:val="0"/>
      <w:marRight w:val="0"/>
      <w:marTop w:val="0"/>
      <w:marBottom w:val="0"/>
      <w:divBdr>
        <w:top w:val="none" w:sz="0" w:space="0" w:color="auto"/>
        <w:left w:val="none" w:sz="0" w:space="0" w:color="auto"/>
        <w:bottom w:val="none" w:sz="0" w:space="0" w:color="auto"/>
        <w:right w:val="none" w:sz="0" w:space="0" w:color="auto"/>
      </w:divBdr>
    </w:div>
    <w:div w:id="298919064">
      <w:bodyDiv w:val="1"/>
      <w:marLeft w:val="0"/>
      <w:marRight w:val="0"/>
      <w:marTop w:val="0"/>
      <w:marBottom w:val="0"/>
      <w:divBdr>
        <w:top w:val="none" w:sz="0" w:space="0" w:color="auto"/>
        <w:left w:val="none" w:sz="0" w:space="0" w:color="auto"/>
        <w:bottom w:val="none" w:sz="0" w:space="0" w:color="auto"/>
        <w:right w:val="none" w:sz="0" w:space="0" w:color="auto"/>
      </w:divBdr>
    </w:div>
    <w:div w:id="299269464">
      <w:bodyDiv w:val="1"/>
      <w:marLeft w:val="0"/>
      <w:marRight w:val="0"/>
      <w:marTop w:val="0"/>
      <w:marBottom w:val="0"/>
      <w:divBdr>
        <w:top w:val="none" w:sz="0" w:space="0" w:color="auto"/>
        <w:left w:val="none" w:sz="0" w:space="0" w:color="auto"/>
        <w:bottom w:val="none" w:sz="0" w:space="0" w:color="auto"/>
        <w:right w:val="none" w:sz="0" w:space="0" w:color="auto"/>
      </w:divBdr>
    </w:div>
    <w:div w:id="302584932">
      <w:bodyDiv w:val="1"/>
      <w:marLeft w:val="0"/>
      <w:marRight w:val="0"/>
      <w:marTop w:val="0"/>
      <w:marBottom w:val="0"/>
      <w:divBdr>
        <w:top w:val="none" w:sz="0" w:space="0" w:color="auto"/>
        <w:left w:val="none" w:sz="0" w:space="0" w:color="auto"/>
        <w:bottom w:val="none" w:sz="0" w:space="0" w:color="auto"/>
        <w:right w:val="none" w:sz="0" w:space="0" w:color="auto"/>
      </w:divBdr>
    </w:div>
    <w:div w:id="304772958">
      <w:bodyDiv w:val="1"/>
      <w:marLeft w:val="0"/>
      <w:marRight w:val="0"/>
      <w:marTop w:val="0"/>
      <w:marBottom w:val="0"/>
      <w:divBdr>
        <w:top w:val="none" w:sz="0" w:space="0" w:color="auto"/>
        <w:left w:val="none" w:sz="0" w:space="0" w:color="auto"/>
        <w:bottom w:val="none" w:sz="0" w:space="0" w:color="auto"/>
        <w:right w:val="none" w:sz="0" w:space="0" w:color="auto"/>
      </w:divBdr>
    </w:div>
    <w:div w:id="304899023">
      <w:bodyDiv w:val="1"/>
      <w:marLeft w:val="0"/>
      <w:marRight w:val="0"/>
      <w:marTop w:val="0"/>
      <w:marBottom w:val="0"/>
      <w:divBdr>
        <w:top w:val="none" w:sz="0" w:space="0" w:color="auto"/>
        <w:left w:val="none" w:sz="0" w:space="0" w:color="auto"/>
        <w:bottom w:val="none" w:sz="0" w:space="0" w:color="auto"/>
        <w:right w:val="none" w:sz="0" w:space="0" w:color="auto"/>
      </w:divBdr>
    </w:div>
    <w:div w:id="320238391">
      <w:bodyDiv w:val="1"/>
      <w:marLeft w:val="0"/>
      <w:marRight w:val="0"/>
      <w:marTop w:val="0"/>
      <w:marBottom w:val="0"/>
      <w:divBdr>
        <w:top w:val="none" w:sz="0" w:space="0" w:color="auto"/>
        <w:left w:val="none" w:sz="0" w:space="0" w:color="auto"/>
        <w:bottom w:val="none" w:sz="0" w:space="0" w:color="auto"/>
        <w:right w:val="none" w:sz="0" w:space="0" w:color="auto"/>
      </w:divBdr>
    </w:div>
    <w:div w:id="321979491">
      <w:bodyDiv w:val="1"/>
      <w:marLeft w:val="0"/>
      <w:marRight w:val="0"/>
      <w:marTop w:val="0"/>
      <w:marBottom w:val="0"/>
      <w:divBdr>
        <w:top w:val="none" w:sz="0" w:space="0" w:color="auto"/>
        <w:left w:val="none" w:sz="0" w:space="0" w:color="auto"/>
        <w:bottom w:val="none" w:sz="0" w:space="0" w:color="auto"/>
        <w:right w:val="none" w:sz="0" w:space="0" w:color="auto"/>
      </w:divBdr>
      <w:divsChild>
        <w:div w:id="932587825">
          <w:marLeft w:val="0"/>
          <w:marRight w:val="0"/>
          <w:marTop w:val="0"/>
          <w:marBottom w:val="0"/>
          <w:divBdr>
            <w:top w:val="none" w:sz="0" w:space="0" w:color="auto"/>
            <w:left w:val="none" w:sz="0" w:space="0" w:color="auto"/>
            <w:bottom w:val="none" w:sz="0" w:space="0" w:color="auto"/>
            <w:right w:val="none" w:sz="0" w:space="0" w:color="auto"/>
          </w:divBdr>
        </w:div>
        <w:div w:id="1044251382">
          <w:marLeft w:val="0"/>
          <w:marRight w:val="0"/>
          <w:marTop w:val="0"/>
          <w:marBottom w:val="0"/>
          <w:divBdr>
            <w:top w:val="none" w:sz="0" w:space="0" w:color="auto"/>
            <w:left w:val="none" w:sz="0" w:space="0" w:color="auto"/>
            <w:bottom w:val="none" w:sz="0" w:space="0" w:color="auto"/>
            <w:right w:val="none" w:sz="0" w:space="0" w:color="auto"/>
          </w:divBdr>
        </w:div>
      </w:divsChild>
    </w:div>
    <w:div w:id="332537040">
      <w:bodyDiv w:val="1"/>
      <w:marLeft w:val="0"/>
      <w:marRight w:val="0"/>
      <w:marTop w:val="0"/>
      <w:marBottom w:val="0"/>
      <w:divBdr>
        <w:top w:val="none" w:sz="0" w:space="0" w:color="auto"/>
        <w:left w:val="none" w:sz="0" w:space="0" w:color="auto"/>
        <w:bottom w:val="none" w:sz="0" w:space="0" w:color="auto"/>
        <w:right w:val="none" w:sz="0" w:space="0" w:color="auto"/>
      </w:divBdr>
    </w:div>
    <w:div w:id="337273012">
      <w:bodyDiv w:val="1"/>
      <w:marLeft w:val="0"/>
      <w:marRight w:val="0"/>
      <w:marTop w:val="0"/>
      <w:marBottom w:val="0"/>
      <w:divBdr>
        <w:top w:val="none" w:sz="0" w:space="0" w:color="auto"/>
        <w:left w:val="none" w:sz="0" w:space="0" w:color="auto"/>
        <w:bottom w:val="none" w:sz="0" w:space="0" w:color="auto"/>
        <w:right w:val="none" w:sz="0" w:space="0" w:color="auto"/>
      </w:divBdr>
    </w:div>
    <w:div w:id="346714439">
      <w:bodyDiv w:val="1"/>
      <w:marLeft w:val="0"/>
      <w:marRight w:val="0"/>
      <w:marTop w:val="0"/>
      <w:marBottom w:val="0"/>
      <w:divBdr>
        <w:top w:val="none" w:sz="0" w:space="0" w:color="auto"/>
        <w:left w:val="none" w:sz="0" w:space="0" w:color="auto"/>
        <w:bottom w:val="none" w:sz="0" w:space="0" w:color="auto"/>
        <w:right w:val="none" w:sz="0" w:space="0" w:color="auto"/>
      </w:divBdr>
    </w:div>
    <w:div w:id="352417271">
      <w:bodyDiv w:val="1"/>
      <w:marLeft w:val="0"/>
      <w:marRight w:val="0"/>
      <w:marTop w:val="0"/>
      <w:marBottom w:val="0"/>
      <w:divBdr>
        <w:top w:val="none" w:sz="0" w:space="0" w:color="auto"/>
        <w:left w:val="none" w:sz="0" w:space="0" w:color="auto"/>
        <w:bottom w:val="none" w:sz="0" w:space="0" w:color="auto"/>
        <w:right w:val="none" w:sz="0" w:space="0" w:color="auto"/>
      </w:divBdr>
    </w:div>
    <w:div w:id="352927995">
      <w:bodyDiv w:val="1"/>
      <w:marLeft w:val="0"/>
      <w:marRight w:val="0"/>
      <w:marTop w:val="0"/>
      <w:marBottom w:val="0"/>
      <w:divBdr>
        <w:top w:val="none" w:sz="0" w:space="0" w:color="auto"/>
        <w:left w:val="none" w:sz="0" w:space="0" w:color="auto"/>
        <w:bottom w:val="none" w:sz="0" w:space="0" w:color="auto"/>
        <w:right w:val="none" w:sz="0" w:space="0" w:color="auto"/>
      </w:divBdr>
    </w:div>
    <w:div w:id="361831961">
      <w:bodyDiv w:val="1"/>
      <w:marLeft w:val="0"/>
      <w:marRight w:val="0"/>
      <w:marTop w:val="0"/>
      <w:marBottom w:val="0"/>
      <w:divBdr>
        <w:top w:val="none" w:sz="0" w:space="0" w:color="auto"/>
        <w:left w:val="none" w:sz="0" w:space="0" w:color="auto"/>
        <w:bottom w:val="none" w:sz="0" w:space="0" w:color="auto"/>
        <w:right w:val="none" w:sz="0" w:space="0" w:color="auto"/>
      </w:divBdr>
    </w:div>
    <w:div w:id="374430266">
      <w:bodyDiv w:val="1"/>
      <w:marLeft w:val="0"/>
      <w:marRight w:val="0"/>
      <w:marTop w:val="0"/>
      <w:marBottom w:val="0"/>
      <w:divBdr>
        <w:top w:val="none" w:sz="0" w:space="0" w:color="auto"/>
        <w:left w:val="none" w:sz="0" w:space="0" w:color="auto"/>
        <w:bottom w:val="none" w:sz="0" w:space="0" w:color="auto"/>
        <w:right w:val="none" w:sz="0" w:space="0" w:color="auto"/>
      </w:divBdr>
    </w:div>
    <w:div w:id="390008849">
      <w:bodyDiv w:val="1"/>
      <w:marLeft w:val="0"/>
      <w:marRight w:val="0"/>
      <w:marTop w:val="0"/>
      <w:marBottom w:val="0"/>
      <w:divBdr>
        <w:top w:val="none" w:sz="0" w:space="0" w:color="auto"/>
        <w:left w:val="none" w:sz="0" w:space="0" w:color="auto"/>
        <w:bottom w:val="none" w:sz="0" w:space="0" w:color="auto"/>
        <w:right w:val="none" w:sz="0" w:space="0" w:color="auto"/>
      </w:divBdr>
    </w:div>
    <w:div w:id="395010546">
      <w:bodyDiv w:val="1"/>
      <w:marLeft w:val="0"/>
      <w:marRight w:val="0"/>
      <w:marTop w:val="0"/>
      <w:marBottom w:val="0"/>
      <w:divBdr>
        <w:top w:val="none" w:sz="0" w:space="0" w:color="auto"/>
        <w:left w:val="none" w:sz="0" w:space="0" w:color="auto"/>
        <w:bottom w:val="none" w:sz="0" w:space="0" w:color="auto"/>
        <w:right w:val="none" w:sz="0" w:space="0" w:color="auto"/>
      </w:divBdr>
    </w:div>
    <w:div w:id="395203491">
      <w:bodyDiv w:val="1"/>
      <w:marLeft w:val="0"/>
      <w:marRight w:val="0"/>
      <w:marTop w:val="0"/>
      <w:marBottom w:val="0"/>
      <w:divBdr>
        <w:top w:val="none" w:sz="0" w:space="0" w:color="auto"/>
        <w:left w:val="none" w:sz="0" w:space="0" w:color="auto"/>
        <w:bottom w:val="none" w:sz="0" w:space="0" w:color="auto"/>
        <w:right w:val="none" w:sz="0" w:space="0" w:color="auto"/>
      </w:divBdr>
    </w:div>
    <w:div w:id="400567613">
      <w:bodyDiv w:val="1"/>
      <w:marLeft w:val="0"/>
      <w:marRight w:val="0"/>
      <w:marTop w:val="0"/>
      <w:marBottom w:val="0"/>
      <w:divBdr>
        <w:top w:val="none" w:sz="0" w:space="0" w:color="auto"/>
        <w:left w:val="none" w:sz="0" w:space="0" w:color="auto"/>
        <w:bottom w:val="none" w:sz="0" w:space="0" w:color="auto"/>
        <w:right w:val="none" w:sz="0" w:space="0" w:color="auto"/>
      </w:divBdr>
    </w:div>
    <w:div w:id="410155372">
      <w:bodyDiv w:val="1"/>
      <w:marLeft w:val="0"/>
      <w:marRight w:val="0"/>
      <w:marTop w:val="0"/>
      <w:marBottom w:val="0"/>
      <w:divBdr>
        <w:top w:val="none" w:sz="0" w:space="0" w:color="auto"/>
        <w:left w:val="none" w:sz="0" w:space="0" w:color="auto"/>
        <w:bottom w:val="none" w:sz="0" w:space="0" w:color="auto"/>
        <w:right w:val="none" w:sz="0" w:space="0" w:color="auto"/>
      </w:divBdr>
    </w:div>
    <w:div w:id="415633723">
      <w:bodyDiv w:val="1"/>
      <w:marLeft w:val="0"/>
      <w:marRight w:val="0"/>
      <w:marTop w:val="0"/>
      <w:marBottom w:val="0"/>
      <w:divBdr>
        <w:top w:val="none" w:sz="0" w:space="0" w:color="auto"/>
        <w:left w:val="none" w:sz="0" w:space="0" w:color="auto"/>
        <w:bottom w:val="none" w:sz="0" w:space="0" w:color="auto"/>
        <w:right w:val="none" w:sz="0" w:space="0" w:color="auto"/>
      </w:divBdr>
    </w:div>
    <w:div w:id="416756750">
      <w:bodyDiv w:val="1"/>
      <w:marLeft w:val="0"/>
      <w:marRight w:val="0"/>
      <w:marTop w:val="0"/>
      <w:marBottom w:val="0"/>
      <w:divBdr>
        <w:top w:val="none" w:sz="0" w:space="0" w:color="auto"/>
        <w:left w:val="none" w:sz="0" w:space="0" w:color="auto"/>
        <w:bottom w:val="none" w:sz="0" w:space="0" w:color="auto"/>
        <w:right w:val="none" w:sz="0" w:space="0" w:color="auto"/>
      </w:divBdr>
    </w:div>
    <w:div w:id="420567191">
      <w:bodyDiv w:val="1"/>
      <w:marLeft w:val="0"/>
      <w:marRight w:val="0"/>
      <w:marTop w:val="0"/>
      <w:marBottom w:val="0"/>
      <w:divBdr>
        <w:top w:val="none" w:sz="0" w:space="0" w:color="auto"/>
        <w:left w:val="none" w:sz="0" w:space="0" w:color="auto"/>
        <w:bottom w:val="none" w:sz="0" w:space="0" w:color="auto"/>
        <w:right w:val="none" w:sz="0" w:space="0" w:color="auto"/>
      </w:divBdr>
    </w:div>
    <w:div w:id="424038534">
      <w:bodyDiv w:val="1"/>
      <w:marLeft w:val="0"/>
      <w:marRight w:val="0"/>
      <w:marTop w:val="0"/>
      <w:marBottom w:val="0"/>
      <w:divBdr>
        <w:top w:val="none" w:sz="0" w:space="0" w:color="auto"/>
        <w:left w:val="none" w:sz="0" w:space="0" w:color="auto"/>
        <w:bottom w:val="none" w:sz="0" w:space="0" w:color="auto"/>
        <w:right w:val="none" w:sz="0" w:space="0" w:color="auto"/>
      </w:divBdr>
    </w:div>
    <w:div w:id="433093455">
      <w:bodyDiv w:val="1"/>
      <w:marLeft w:val="0"/>
      <w:marRight w:val="0"/>
      <w:marTop w:val="0"/>
      <w:marBottom w:val="0"/>
      <w:divBdr>
        <w:top w:val="none" w:sz="0" w:space="0" w:color="auto"/>
        <w:left w:val="none" w:sz="0" w:space="0" w:color="auto"/>
        <w:bottom w:val="none" w:sz="0" w:space="0" w:color="auto"/>
        <w:right w:val="none" w:sz="0" w:space="0" w:color="auto"/>
      </w:divBdr>
    </w:div>
    <w:div w:id="440271381">
      <w:bodyDiv w:val="1"/>
      <w:marLeft w:val="0"/>
      <w:marRight w:val="0"/>
      <w:marTop w:val="0"/>
      <w:marBottom w:val="0"/>
      <w:divBdr>
        <w:top w:val="none" w:sz="0" w:space="0" w:color="auto"/>
        <w:left w:val="none" w:sz="0" w:space="0" w:color="auto"/>
        <w:bottom w:val="none" w:sz="0" w:space="0" w:color="auto"/>
        <w:right w:val="none" w:sz="0" w:space="0" w:color="auto"/>
      </w:divBdr>
    </w:div>
    <w:div w:id="440565733">
      <w:bodyDiv w:val="1"/>
      <w:marLeft w:val="0"/>
      <w:marRight w:val="0"/>
      <w:marTop w:val="0"/>
      <w:marBottom w:val="0"/>
      <w:divBdr>
        <w:top w:val="none" w:sz="0" w:space="0" w:color="auto"/>
        <w:left w:val="none" w:sz="0" w:space="0" w:color="auto"/>
        <w:bottom w:val="none" w:sz="0" w:space="0" w:color="auto"/>
        <w:right w:val="none" w:sz="0" w:space="0" w:color="auto"/>
      </w:divBdr>
    </w:div>
    <w:div w:id="445541651">
      <w:bodyDiv w:val="1"/>
      <w:marLeft w:val="0"/>
      <w:marRight w:val="0"/>
      <w:marTop w:val="0"/>
      <w:marBottom w:val="0"/>
      <w:divBdr>
        <w:top w:val="none" w:sz="0" w:space="0" w:color="auto"/>
        <w:left w:val="none" w:sz="0" w:space="0" w:color="auto"/>
        <w:bottom w:val="none" w:sz="0" w:space="0" w:color="auto"/>
        <w:right w:val="none" w:sz="0" w:space="0" w:color="auto"/>
      </w:divBdr>
    </w:div>
    <w:div w:id="449713705">
      <w:bodyDiv w:val="1"/>
      <w:marLeft w:val="0"/>
      <w:marRight w:val="0"/>
      <w:marTop w:val="0"/>
      <w:marBottom w:val="0"/>
      <w:divBdr>
        <w:top w:val="none" w:sz="0" w:space="0" w:color="auto"/>
        <w:left w:val="none" w:sz="0" w:space="0" w:color="auto"/>
        <w:bottom w:val="none" w:sz="0" w:space="0" w:color="auto"/>
        <w:right w:val="none" w:sz="0" w:space="0" w:color="auto"/>
      </w:divBdr>
      <w:divsChild>
        <w:div w:id="1458796129">
          <w:marLeft w:val="0"/>
          <w:marRight w:val="0"/>
          <w:marTop w:val="0"/>
          <w:marBottom w:val="0"/>
          <w:divBdr>
            <w:top w:val="none" w:sz="0" w:space="0" w:color="auto"/>
            <w:left w:val="none" w:sz="0" w:space="0" w:color="auto"/>
            <w:bottom w:val="none" w:sz="0" w:space="0" w:color="auto"/>
            <w:right w:val="none" w:sz="0" w:space="0" w:color="auto"/>
          </w:divBdr>
        </w:div>
        <w:div w:id="1861893969">
          <w:marLeft w:val="0"/>
          <w:marRight w:val="0"/>
          <w:marTop w:val="0"/>
          <w:marBottom w:val="0"/>
          <w:divBdr>
            <w:top w:val="single" w:sz="2" w:space="0" w:color="D9D9E3"/>
            <w:left w:val="single" w:sz="2" w:space="0" w:color="D9D9E3"/>
            <w:bottom w:val="single" w:sz="2" w:space="0" w:color="D9D9E3"/>
            <w:right w:val="single" w:sz="2" w:space="0" w:color="D9D9E3"/>
          </w:divBdr>
          <w:divsChild>
            <w:div w:id="981932006">
              <w:marLeft w:val="0"/>
              <w:marRight w:val="0"/>
              <w:marTop w:val="0"/>
              <w:marBottom w:val="0"/>
              <w:divBdr>
                <w:top w:val="single" w:sz="2" w:space="0" w:color="D9D9E3"/>
                <w:left w:val="single" w:sz="2" w:space="0" w:color="D9D9E3"/>
                <w:bottom w:val="single" w:sz="2" w:space="0" w:color="D9D9E3"/>
                <w:right w:val="single" w:sz="2" w:space="0" w:color="D9D9E3"/>
              </w:divBdr>
              <w:divsChild>
                <w:div w:id="1841581123">
                  <w:marLeft w:val="0"/>
                  <w:marRight w:val="0"/>
                  <w:marTop w:val="0"/>
                  <w:marBottom w:val="0"/>
                  <w:divBdr>
                    <w:top w:val="single" w:sz="2" w:space="0" w:color="D9D9E3"/>
                    <w:left w:val="single" w:sz="2" w:space="0" w:color="D9D9E3"/>
                    <w:bottom w:val="single" w:sz="2" w:space="0" w:color="D9D9E3"/>
                    <w:right w:val="single" w:sz="2" w:space="0" w:color="D9D9E3"/>
                  </w:divBdr>
                  <w:divsChild>
                    <w:div w:id="1599288763">
                      <w:marLeft w:val="0"/>
                      <w:marRight w:val="0"/>
                      <w:marTop w:val="0"/>
                      <w:marBottom w:val="0"/>
                      <w:divBdr>
                        <w:top w:val="single" w:sz="2" w:space="0" w:color="D9D9E3"/>
                        <w:left w:val="single" w:sz="2" w:space="0" w:color="D9D9E3"/>
                        <w:bottom w:val="single" w:sz="2" w:space="0" w:color="D9D9E3"/>
                        <w:right w:val="single" w:sz="2" w:space="0" w:color="D9D9E3"/>
                      </w:divBdr>
                      <w:divsChild>
                        <w:div w:id="1030034693">
                          <w:marLeft w:val="0"/>
                          <w:marRight w:val="0"/>
                          <w:marTop w:val="0"/>
                          <w:marBottom w:val="0"/>
                          <w:divBdr>
                            <w:top w:val="single" w:sz="2" w:space="0" w:color="D9D9E3"/>
                            <w:left w:val="single" w:sz="2" w:space="0" w:color="D9D9E3"/>
                            <w:bottom w:val="single" w:sz="2" w:space="0" w:color="D9D9E3"/>
                            <w:right w:val="single" w:sz="2" w:space="0" w:color="D9D9E3"/>
                          </w:divBdr>
                          <w:divsChild>
                            <w:div w:id="909802693">
                              <w:marLeft w:val="0"/>
                              <w:marRight w:val="0"/>
                              <w:marTop w:val="100"/>
                              <w:marBottom w:val="100"/>
                              <w:divBdr>
                                <w:top w:val="single" w:sz="2" w:space="0" w:color="D9D9E3"/>
                                <w:left w:val="single" w:sz="2" w:space="0" w:color="D9D9E3"/>
                                <w:bottom w:val="single" w:sz="2" w:space="0" w:color="D9D9E3"/>
                                <w:right w:val="single" w:sz="2" w:space="0" w:color="D9D9E3"/>
                              </w:divBdr>
                              <w:divsChild>
                                <w:div w:id="235015524">
                                  <w:marLeft w:val="0"/>
                                  <w:marRight w:val="0"/>
                                  <w:marTop w:val="0"/>
                                  <w:marBottom w:val="0"/>
                                  <w:divBdr>
                                    <w:top w:val="single" w:sz="2" w:space="0" w:color="D9D9E3"/>
                                    <w:left w:val="single" w:sz="2" w:space="0" w:color="D9D9E3"/>
                                    <w:bottom w:val="single" w:sz="2" w:space="0" w:color="D9D9E3"/>
                                    <w:right w:val="single" w:sz="2" w:space="0" w:color="D9D9E3"/>
                                  </w:divBdr>
                                  <w:divsChild>
                                    <w:div w:id="213322039">
                                      <w:marLeft w:val="0"/>
                                      <w:marRight w:val="0"/>
                                      <w:marTop w:val="0"/>
                                      <w:marBottom w:val="0"/>
                                      <w:divBdr>
                                        <w:top w:val="single" w:sz="2" w:space="0" w:color="D9D9E3"/>
                                        <w:left w:val="single" w:sz="2" w:space="0" w:color="D9D9E3"/>
                                        <w:bottom w:val="single" w:sz="2" w:space="0" w:color="D9D9E3"/>
                                        <w:right w:val="single" w:sz="2" w:space="0" w:color="D9D9E3"/>
                                      </w:divBdr>
                                      <w:divsChild>
                                        <w:div w:id="826941879">
                                          <w:marLeft w:val="0"/>
                                          <w:marRight w:val="0"/>
                                          <w:marTop w:val="0"/>
                                          <w:marBottom w:val="0"/>
                                          <w:divBdr>
                                            <w:top w:val="single" w:sz="2" w:space="0" w:color="D9D9E3"/>
                                            <w:left w:val="single" w:sz="2" w:space="0" w:color="D9D9E3"/>
                                            <w:bottom w:val="single" w:sz="2" w:space="0" w:color="D9D9E3"/>
                                            <w:right w:val="single" w:sz="2" w:space="0" w:color="D9D9E3"/>
                                          </w:divBdr>
                                          <w:divsChild>
                                            <w:div w:id="721053181">
                                              <w:marLeft w:val="0"/>
                                              <w:marRight w:val="0"/>
                                              <w:marTop w:val="0"/>
                                              <w:marBottom w:val="0"/>
                                              <w:divBdr>
                                                <w:top w:val="single" w:sz="2" w:space="0" w:color="D9D9E3"/>
                                                <w:left w:val="single" w:sz="2" w:space="0" w:color="D9D9E3"/>
                                                <w:bottom w:val="single" w:sz="2" w:space="0" w:color="D9D9E3"/>
                                                <w:right w:val="single" w:sz="2" w:space="0" w:color="D9D9E3"/>
                                              </w:divBdr>
                                              <w:divsChild>
                                                <w:div w:id="1057970710">
                                                  <w:marLeft w:val="0"/>
                                                  <w:marRight w:val="0"/>
                                                  <w:marTop w:val="0"/>
                                                  <w:marBottom w:val="0"/>
                                                  <w:divBdr>
                                                    <w:top w:val="single" w:sz="2" w:space="0" w:color="D9D9E3"/>
                                                    <w:left w:val="single" w:sz="2" w:space="0" w:color="D9D9E3"/>
                                                    <w:bottom w:val="single" w:sz="2" w:space="0" w:color="D9D9E3"/>
                                                    <w:right w:val="single" w:sz="2" w:space="0" w:color="D9D9E3"/>
                                                  </w:divBdr>
                                                  <w:divsChild>
                                                    <w:div w:id="1717850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55296186">
      <w:bodyDiv w:val="1"/>
      <w:marLeft w:val="0"/>
      <w:marRight w:val="0"/>
      <w:marTop w:val="0"/>
      <w:marBottom w:val="0"/>
      <w:divBdr>
        <w:top w:val="none" w:sz="0" w:space="0" w:color="auto"/>
        <w:left w:val="none" w:sz="0" w:space="0" w:color="auto"/>
        <w:bottom w:val="none" w:sz="0" w:space="0" w:color="auto"/>
        <w:right w:val="none" w:sz="0" w:space="0" w:color="auto"/>
      </w:divBdr>
    </w:div>
    <w:div w:id="464199518">
      <w:bodyDiv w:val="1"/>
      <w:marLeft w:val="0"/>
      <w:marRight w:val="0"/>
      <w:marTop w:val="0"/>
      <w:marBottom w:val="0"/>
      <w:divBdr>
        <w:top w:val="none" w:sz="0" w:space="0" w:color="auto"/>
        <w:left w:val="none" w:sz="0" w:space="0" w:color="auto"/>
        <w:bottom w:val="none" w:sz="0" w:space="0" w:color="auto"/>
        <w:right w:val="none" w:sz="0" w:space="0" w:color="auto"/>
      </w:divBdr>
    </w:div>
    <w:div w:id="466778950">
      <w:bodyDiv w:val="1"/>
      <w:marLeft w:val="0"/>
      <w:marRight w:val="0"/>
      <w:marTop w:val="0"/>
      <w:marBottom w:val="0"/>
      <w:divBdr>
        <w:top w:val="none" w:sz="0" w:space="0" w:color="auto"/>
        <w:left w:val="none" w:sz="0" w:space="0" w:color="auto"/>
        <w:bottom w:val="none" w:sz="0" w:space="0" w:color="auto"/>
        <w:right w:val="none" w:sz="0" w:space="0" w:color="auto"/>
      </w:divBdr>
    </w:div>
    <w:div w:id="467481457">
      <w:bodyDiv w:val="1"/>
      <w:marLeft w:val="0"/>
      <w:marRight w:val="0"/>
      <w:marTop w:val="0"/>
      <w:marBottom w:val="0"/>
      <w:divBdr>
        <w:top w:val="none" w:sz="0" w:space="0" w:color="auto"/>
        <w:left w:val="none" w:sz="0" w:space="0" w:color="auto"/>
        <w:bottom w:val="none" w:sz="0" w:space="0" w:color="auto"/>
        <w:right w:val="none" w:sz="0" w:space="0" w:color="auto"/>
      </w:divBdr>
    </w:div>
    <w:div w:id="470287531">
      <w:bodyDiv w:val="1"/>
      <w:marLeft w:val="0"/>
      <w:marRight w:val="0"/>
      <w:marTop w:val="0"/>
      <w:marBottom w:val="0"/>
      <w:divBdr>
        <w:top w:val="none" w:sz="0" w:space="0" w:color="auto"/>
        <w:left w:val="none" w:sz="0" w:space="0" w:color="auto"/>
        <w:bottom w:val="none" w:sz="0" w:space="0" w:color="auto"/>
        <w:right w:val="none" w:sz="0" w:space="0" w:color="auto"/>
      </w:divBdr>
    </w:div>
    <w:div w:id="470483198">
      <w:bodyDiv w:val="1"/>
      <w:marLeft w:val="0"/>
      <w:marRight w:val="0"/>
      <w:marTop w:val="0"/>
      <w:marBottom w:val="0"/>
      <w:divBdr>
        <w:top w:val="none" w:sz="0" w:space="0" w:color="auto"/>
        <w:left w:val="none" w:sz="0" w:space="0" w:color="auto"/>
        <w:bottom w:val="none" w:sz="0" w:space="0" w:color="auto"/>
        <w:right w:val="none" w:sz="0" w:space="0" w:color="auto"/>
      </w:divBdr>
    </w:div>
    <w:div w:id="473136592">
      <w:bodyDiv w:val="1"/>
      <w:marLeft w:val="0"/>
      <w:marRight w:val="0"/>
      <w:marTop w:val="0"/>
      <w:marBottom w:val="0"/>
      <w:divBdr>
        <w:top w:val="none" w:sz="0" w:space="0" w:color="auto"/>
        <w:left w:val="none" w:sz="0" w:space="0" w:color="auto"/>
        <w:bottom w:val="none" w:sz="0" w:space="0" w:color="auto"/>
        <w:right w:val="none" w:sz="0" w:space="0" w:color="auto"/>
      </w:divBdr>
    </w:div>
    <w:div w:id="478574712">
      <w:bodyDiv w:val="1"/>
      <w:marLeft w:val="0"/>
      <w:marRight w:val="0"/>
      <w:marTop w:val="0"/>
      <w:marBottom w:val="0"/>
      <w:divBdr>
        <w:top w:val="none" w:sz="0" w:space="0" w:color="auto"/>
        <w:left w:val="none" w:sz="0" w:space="0" w:color="auto"/>
        <w:bottom w:val="none" w:sz="0" w:space="0" w:color="auto"/>
        <w:right w:val="none" w:sz="0" w:space="0" w:color="auto"/>
      </w:divBdr>
    </w:div>
    <w:div w:id="489247481">
      <w:bodyDiv w:val="1"/>
      <w:marLeft w:val="0"/>
      <w:marRight w:val="0"/>
      <w:marTop w:val="0"/>
      <w:marBottom w:val="0"/>
      <w:divBdr>
        <w:top w:val="none" w:sz="0" w:space="0" w:color="auto"/>
        <w:left w:val="none" w:sz="0" w:space="0" w:color="auto"/>
        <w:bottom w:val="none" w:sz="0" w:space="0" w:color="auto"/>
        <w:right w:val="none" w:sz="0" w:space="0" w:color="auto"/>
      </w:divBdr>
    </w:div>
    <w:div w:id="490878183">
      <w:bodyDiv w:val="1"/>
      <w:marLeft w:val="0"/>
      <w:marRight w:val="0"/>
      <w:marTop w:val="0"/>
      <w:marBottom w:val="0"/>
      <w:divBdr>
        <w:top w:val="none" w:sz="0" w:space="0" w:color="auto"/>
        <w:left w:val="none" w:sz="0" w:space="0" w:color="auto"/>
        <w:bottom w:val="none" w:sz="0" w:space="0" w:color="auto"/>
        <w:right w:val="none" w:sz="0" w:space="0" w:color="auto"/>
      </w:divBdr>
    </w:div>
    <w:div w:id="492334042">
      <w:bodyDiv w:val="1"/>
      <w:marLeft w:val="0"/>
      <w:marRight w:val="0"/>
      <w:marTop w:val="0"/>
      <w:marBottom w:val="0"/>
      <w:divBdr>
        <w:top w:val="none" w:sz="0" w:space="0" w:color="auto"/>
        <w:left w:val="none" w:sz="0" w:space="0" w:color="auto"/>
        <w:bottom w:val="none" w:sz="0" w:space="0" w:color="auto"/>
        <w:right w:val="none" w:sz="0" w:space="0" w:color="auto"/>
      </w:divBdr>
    </w:div>
    <w:div w:id="494494700">
      <w:bodyDiv w:val="1"/>
      <w:marLeft w:val="0"/>
      <w:marRight w:val="0"/>
      <w:marTop w:val="0"/>
      <w:marBottom w:val="0"/>
      <w:divBdr>
        <w:top w:val="none" w:sz="0" w:space="0" w:color="auto"/>
        <w:left w:val="none" w:sz="0" w:space="0" w:color="auto"/>
        <w:bottom w:val="none" w:sz="0" w:space="0" w:color="auto"/>
        <w:right w:val="none" w:sz="0" w:space="0" w:color="auto"/>
      </w:divBdr>
    </w:div>
    <w:div w:id="496069717">
      <w:bodyDiv w:val="1"/>
      <w:marLeft w:val="0"/>
      <w:marRight w:val="0"/>
      <w:marTop w:val="0"/>
      <w:marBottom w:val="0"/>
      <w:divBdr>
        <w:top w:val="none" w:sz="0" w:space="0" w:color="auto"/>
        <w:left w:val="none" w:sz="0" w:space="0" w:color="auto"/>
        <w:bottom w:val="none" w:sz="0" w:space="0" w:color="auto"/>
        <w:right w:val="none" w:sz="0" w:space="0" w:color="auto"/>
      </w:divBdr>
    </w:div>
    <w:div w:id="503395880">
      <w:bodyDiv w:val="1"/>
      <w:marLeft w:val="0"/>
      <w:marRight w:val="0"/>
      <w:marTop w:val="0"/>
      <w:marBottom w:val="0"/>
      <w:divBdr>
        <w:top w:val="none" w:sz="0" w:space="0" w:color="auto"/>
        <w:left w:val="none" w:sz="0" w:space="0" w:color="auto"/>
        <w:bottom w:val="none" w:sz="0" w:space="0" w:color="auto"/>
        <w:right w:val="none" w:sz="0" w:space="0" w:color="auto"/>
      </w:divBdr>
    </w:div>
    <w:div w:id="507905955">
      <w:bodyDiv w:val="1"/>
      <w:marLeft w:val="0"/>
      <w:marRight w:val="0"/>
      <w:marTop w:val="0"/>
      <w:marBottom w:val="0"/>
      <w:divBdr>
        <w:top w:val="none" w:sz="0" w:space="0" w:color="auto"/>
        <w:left w:val="none" w:sz="0" w:space="0" w:color="auto"/>
        <w:bottom w:val="none" w:sz="0" w:space="0" w:color="auto"/>
        <w:right w:val="none" w:sz="0" w:space="0" w:color="auto"/>
      </w:divBdr>
    </w:div>
    <w:div w:id="512375086">
      <w:bodyDiv w:val="1"/>
      <w:marLeft w:val="0"/>
      <w:marRight w:val="0"/>
      <w:marTop w:val="0"/>
      <w:marBottom w:val="0"/>
      <w:divBdr>
        <w:top w:val="none" w:sz="0" w:space="0" w:color="auto"/>
        <w:left w:val="none" w:sz="0" w:space="0" w:color="auto"/>
        <w:bottom w:val="none" w:sz="0" w:space="0" w:color="auto"/>
        <w:right w:val="none" w:sz="0" w:space="0" w:color="auto"/>
      </w:divBdr>
    </w:div>
    <w:div w:id="517736116">
      <w:bodyDiv w:val="1"/>
      <w:marLeft w:val="0"/>
      <w:marRight w:val="0"/>
      <w:marTop w:val="0"/>
      <w:marBottom w:val="0"/>
      <w:divBdr>
        <w:top w:val="none" w:sz="0" w:space="0" w:color="auto"/>
        <w:left w:val="none" w:sz="0" w:space="0" w:color="auto"/>
        <w:bottom w:val="none" w:sz="0" w:space="0" w:color="auto"/>
        <w:right w:val="none" w:sz="0" w:space="0" w:color="auto"/>
      </w:divBdr>
    </w:div>
    <w:div w:id="518201987">
      <w:bodyDiv w:val="1"/>
      <w:marLeft w:val="0"/>
      <w:marRight w:val="0"/>
      <w:marTop w:val="0"/>
      <w:marBottom w:val="0"/>
      <w:divBdr>
        <w:top w:val="none" w:sz="0" w:space="0" w:color="auto"/>
        <w:left w:val="none" w:sz="0" w:space="0" w:color="auto"/>
        <w:bottom w:val="none" w:sz="0" w:space="0" w:color="auto"/>
        <w:right w:val="none" w:sz="0" w:space="0" w:color="auto"/>
      </w:divBdr>
      <w:divsChild>
        <w:div w:id="36006126">
          <w:marLeft w:val="0"/>
          <w:marRight w:val="0"/>
          <w:marTop w:val="0"/>
          <w:marBottom w:val="0"/>
          <w:divBdr>
            <w:top w:val="none" w:sz="0" w:space="0" w:color="auto"/>
            <w:left w:val="none" w:sz="0" w:space="0" w:color="auto"/>
            <w:bottom w:val="none" w:sz="0" w:space="0" w:color="auto"/>
            <w:right w:val="none" w:sz="0" w:space="0" w:color="auto"/>
          </w:divBdr>
        </w:div>
        <w:div w:id="189533811">
          <w:marLeft w:val="0"/>
          <w:marRight w:val="0"/>
          <w:marTop w:val="0"/>
          <w:marBottom w:val="0"/>
          <w:divBdr>
            <w:top w:val="none" w:sz="0" w:space="0" w:color="auto"/>
            <w:left w:val="none" w:sz="0" w:space="0" w:color="auto"/>
            <w:bottom w:val="none" w:sz="0" w:space="0" w:color="auto"/>
            <w:right w:val="none" w:sz="0" w:space="0" w:color="auto"/>
          </w:divBdr>
        </w:div>
        <w:div w:id="553202172">
          <w:marLeft w:val="0"/>
          <w:marRight w:val="0"/>
          <w:marTop w:val="0"/>
          <w:marBottom w:val="0"/>
          <w:divBdr>
            <w:top w:val="none" w:sz="0" w:space="0" w:color="auto"/>
            <w:left w:val="none" w:sz="0" w:space="0" w:color="auto"/>
            <w:bottom w:val="none" w:sz="0" w:space="0" w:color="auto"/>
            <w:right w:val="none" w:sz="0" w:space="0" w:color="auto"/>
          </w:divBdr>
        </w:div>
        <w:div w:id="633758784">
          <w:marLeft w:val="0"/>
          <w:marRight w:val="0"/>
          <w:marTop w:val="0"/>
          <w:marBottom w:val="0"/>
          <w:divBdr>
            <w:top w:val="none" w:sz="0" w:space="0" w:color="auto"/>
            <w:left w:val="none" w:sz="0" w:space="0" w:color="auto"/>
            <w:bottom w:val="none" w:sz="0" w:space="0" w:color="auto"/>
            <w:right w:val="none" w:sz="0" w:space="0" w:color="auto"/>
          </w:divBdr>
        </w:div>
        <w:div w:id="672343649">
          <w:marLeft w:val="0"/>
          <w:marRight w:val="0"/>
          <w:marTop w:val="0"/>
          <w:marBottom w:val="0"/>
          <w:divBdr>
            <w:top w:val="none" w:sz="0" w:space="0" w:color="auto"/>
            <w:left w:val="none" w:sz="0" w:space="0" w:color="auto"/>
            <w:bottom w:val="none" w:sz="0" w:space="0" w:color="auto"/>
            <w:right w:val="none" w:sz="0" w:space="0" w:color="auto"/>
          </w:divBdr>
        </w:div>
        <w:div w:id="721028698">
          <w:marLeft w:val="0"/>
          <w:marRight w:val="0"/>
          <w:marTop w:val="0"/>
          <w:marBottom w:val="0"/>
          <w:divBdr>
            <w:top w:val="none" w:sz="0" w:space="0" w:color="auto"/>
            <w:left w:val="none" w:sz="0" w:space="0" w:color="auto"/>
            <w:bottom w:val="none" w:sz="0" w:space="0" w:color="auto"/>
            <w:right w:val="none" w:sz="0" w:space="0" w:color="auto"/>
          </w:divBdr>
        </w:div>
        <w:div w:id="827987094">
          <w:marLeft w:val="0"/>
          <w:marRight w:val="0"/>
          <w:marTop w:val="0"/>
          <w:marBottom w:val="0"/>
          <w:divBdr>
            <w:top w:val="none" w:sz="0" w:space="0" w:color="auto"/>
            <w:left w:val="none" w:sz="0" w:space="0" w:color="auto"/>
            <w:bottom w:val="none" w:sz="0" w:space="0" w:color="auto"/>
            <w:right w:val="none" w:sz="0" w:space="0" w:color="auto"/>
          </w:divBdr>
        </w:div>
        <w:div w:id="849291353">
          <w:marLeft w:val="0"/>
          <w:marRight w:val="0"/>
          <w:marTop w:val="0"/>
          <w:marBottom w:val="0"/>
          <w:divBdr>
            <w:top w:val="none" w:sz="0" w:space="0" w:color="auto"/>
            <w:left w:val="none" w:sz="0" w:space="0" w:color="auto"/>
            <w:bottom w:val="none" w:sz="0" w:space="0" w:color="auto"/>
            <w:right w:val="none" w:sz="0" w:space="0" w:color="auto"/>
          </w:divBdr>
        </w:div>
        <w:div w:id="1148864411">
          <w:marLeft w:val="0"/>
          <w:marRight w:val="0"/>
          <w:marTop w:val="0"/>
          <w:marBottom w:val="0"/>
          <w:divBdr>
            <w:top w:val="none" w:sz="0" w:space="0" w:color="auto"/>
            <w:left w:val="none" w:sz="0" w:space="0" w:color="auto"/>
            <w:bottom w:val="none" w:sz="0" w:space="0" w:color="auto"/>
            <w:right w:val="none" w:sz="0" w:space="0" w:color="auto"/>
          </w:divBdr>
        </w:div>
        <w:div w:id="1256136095">
          <w:marLeft w:val="0"/>
          <w:marRight w:val="0"/>
          <w:marTop w:val="0"/>
          <w:marBottom w:val="0"/>
          <w:divBdr>
            <w:top w:val="none" w:sz="0" w:space="0" w:color="auto"/>
            <w:left w:val="none" w:sz="0" w:space="0" w:color="auto"/>
            <w:bottom w:val="none" w:sz="0" w:space="0" w:color="auto"/>
            <w:right w:val="none" w:sz="0" w:space="0" w:color="auto"/>
          </w:divBdr>
        </w:div>
        <w:div w:id="1276595987">
          <w:marLeft w:val="0"/>
          <w:marRight w:val="0"/>
          <w:marTop w:val="0"/>
          <w:marBottom w:val="0"/>
          <w:divBdr>
            <w:top w:val="none" w:sz="0" w:space="0" w:color="auto"/>
            <w:left w:val="none" w:sz="0" w:space="0" w:color="auto"/>
            <w:bottom w:val="none" w:sz="0" w:space="0" w:color="auto"/>
            <w:right w:val="none" w:sz="0" w:space="0" w:color="auto"/>
          </w:divBdr>
        </w:div>
        <w:div w:id="1366826402">
          <w:marLeft w:val="0"/>
          <w:marRight w:val="0"/>
          <w:marTop w:val="0"/>
          <w:marBottom w:val="0"/>
          <w:divBdr>
            <w:top w:val="none" w:sz="0" w:space="0" w:color="auto"/>
            <w:left w:val="none" w:sz="0" w:space="0" w:color="auto"/>
            <w:bottom w:val="none" w:sz="0" w:space="0" w:color="auto"/>
            <w:right w:val="none" w:sz="0" w:space="0" w:color="auto"/>
          </w:divBdr>
          <w:divsChild>
            <w:div w:id="1139415351">
              <w:marLeft w:val="0"/>
              <w:marRight w:val="0"/>
              <w:marTop w:val="0"/>
              <w:marBottom w:val="0"/>
              <w:divBdr>
                <w:top w:val="none" w:sz="0" w:space="0" w:color="auto"/>
                <w:left w:val="none" w:sz="0" w:space="0" w:color="auto"/>
                <w:bottom w:val="none" w:sz="0" w:space="0" w:color="auto"/>
                <w:right w:val="none" w:sz="0" w:space="0" w:color="auto"/>
              </w:divBdr>
            </w:div>
          </w:divsChild>
        </w:div>
        <w:div w:id="1412775640">
          <w:marLeft w:val="0"/>
          <w:marRight w:val="0"/>
          <w:marTop w:val="0"/>
          <w:marBottom w:val="0"/>
          <w:divBdr>
            <w:top w:val="none" w:sz="0" w:space="0" w:color="auto"/>
            <w:left w:val="none" w:sz="0" w:space="0" w:color="auto"/>
            <w:bottom w:val="none" w:sz="0" w:space="0" w:color="auto"/>
            <w:right w:val="none" w:sz="0" w:space="0" w:color="auto"/>
          </w:divBdr>
        </w:div>
        <w:div w:id="1512253368">
          <w:marLeft w:val="0"/>
          <w:marRight w:val="0"/>
          <w:marTop w:val="0"/>
          <w:marBottom w:val="0"/>
          <w:divBdr>
            <w:top w:val="none" w:sz="0" w:space="0" w:color="auto"/>
            <w:left w:val="none" w:sz="0" w:space="0" w:color="auto"/>
            <w:bottom w:val="none" w:sz="0" w:space="0" w:color="auto"/>
            <w:right w:val="none" w:sz="0" w:space="0" w:color="auto"/>
          </w:divBdr>
        </w:div>
        <w:div w:id="1559824229">
          <w:marLeft w:val="0"/>
          <w:marRight w:val="0"/>
          <w:marTop w:val="0"/>
          <w:marBottom w:val="0"/>
          <w:divBdr>
            <w:top w:val="none" w:sz="0" w:space="0" w:color="auto"/>
            <w:left w:val="none" w:sz="0" w:space="0" w:color="auto"/>
            <w:bottom w:val="none" w:sz="0" w:space="0" w:color="auto"/>
            <w:right w:val="none" w:sz="0" w:space="0" w:color="auto"/>
          </w:divBdr>
        </w:div>
        <w:div w:id="1581987879">
          <w:marLeft w:val="0"/>
          <w:marRight w:val="0"/>
          <w:marTop w:val="0"/>
          <w:marBottom w:val="0"/>
          <w:divBdr>
            <w:top w:val="none" w:sz="0" w:space="0" w:color="auto"/>
            <w:left w:val="none" w:sz="0" w:space="0" w:color="auto"/>
            <w:bottom w:val="none" w:sz="0" w:space="0" w:color="auto"/>
            <w:right w:val="none" w:sz="0" w:space="0" w:color="auto"/>
          </w:divBdr>
        </w:div>
        <w:div w:id="1806660083">
          <w:marLeft w:val="0"/>
          <w:marRight w:val="0"/>
          <w:marTop w:val="0"/>
          <w:marBottom w:val="0"/>
          <w:divBdr>
            <w:top w:val="none" w:sz="0" w:space="0" w:color="auto"/>
            <w:left w:val="none" w:sz="0" w:space="0" w:color="auto"/>
            <w:bottom w:val="none" w:sz="0" w:space="0" w:color="auto"/>
            <w:right w:val="none" w:sz="0" w:space="0" w:color="auto"/>
          </w:divBdr>
        </w:div>
        <w:div w:id="2027054999">
          <w:marLeft w:val="0"/>
          <w:marRight w:val="0"/>
          <w:marTop w:val="0"/>
          <w:marBottom w:val="0"/>
          <w:divBdr>
            <w:top w:val="none" w:sz="0" w:space="0" w:color="auto"/>
            <w:left w:val="none" w:sz="0" w:space="0" w:color="auto"/>
            <w:bottom w:val="none" w:sz="0" w:space="0" w:color="auto"/>
            <w:right w:val="none" w:sz="0" w:space="0" w:color="auto"/>
          </w:divBdr>
        </w:div>
        <w:div w:id="2107771326">
          <w:marLeft w:val="0"/>
          <w:marRight w:val="0"/>
          <w:marTop w:val="0"/>
          <w:marBottom w:val="0"/>
          <w:divBdr>
            <w:top w:val="none" w:sz="0" w:space="0" w:color="auto"/>
            <w:left w:val="none" w:sz="0" w:space="0" w:color="auto"/>
            <w:bottom w:val="none" w:sz="0" w:space="0" w:color="auto"/>
            <w:right w:val="none" w:sz="0" w:space="0" w:color="auto"/>
          </w:divBdr>
        </w:div>
        <w:div w:id="2125613029">
          <w:marLeft w:val="0"/>
          <w:marRight w:val="0"/>
          <w:marTop w:val="0"/>
          <w:marBottom w:val="0"/>
          <w:divBdr>
            <w:top w:val="none" w:sz="0" w:space="0" w:color="auto"/>
            <w:left w:val="none" w:sz="0" w:space="0" w:color="auto"/>
            <w:bottom w:val="none" w:sz="0" w:space="0" w:color="auto"/>
            <w:right w:val="none" w:sz="0" w:space="0" w:color="auto"/>
          </w:divBdr>
        </w:div>
      </w:divsChild>
    </w:div>
    <w:div w:id="535654428">
      <w:bodyDiv w:val="1"/>
      <w:marLeft w:val="0"/>
      <w:marRight w:val="0"/>
      <w:marTop w:val="0"/>
      <w:marBottom w:val="0"/>
      <w:divBdr>
        <w:top w:val="none" w:sz="0" w:space="0" w:color="auto"/>
        <w:left w:val="none" w:sz="0" w:space="0" w:color="auto"/>
        <w:bottom w:val="none" w:sz="0" w:space="0" w:color="auto"/>
        <w:right w:val="none" w:sz="0" w:space="0" w:color="auto"/>
      </w:divBdr>
    </w:div>
    <w:div w:id="536161373">
      <w:bodyDiv w:val="1"/>
      <w:marLeft w:val="0"/>
      <w:marRight w:val="0"/>
      <w:marTop w:val="0"/>
      <w:marBottom w:val="0"/>
      <w:divBdr>
        <w:top w:val="none" w:sz="0" w:space="0" w:color="auto"/>
        <w:left w:val="none" w:sz="0" w:space="0" w:color="auto"/>
        <w:bottom w:val="none" w:sz="0" w:space="0" w:color="auto"/>
        <w:right w:val="none" w:sz="0" w:space="0" w:color="auto"/>
      </w:divBdr>
    </w:div>
    <w:div w:id="538399235">
      <w:bodyDiv w:val="1"/>
      <w:marLeft w:val="0"/>
      <w:marRight w:val="0"/>
      <w:marTop w:val="0"/>
      <w:marBottom w:val="0"/>
      <w:divBdr>
        <w:top w:val="none" w:sz="0" w:space="0" w:color="auto"/>
        <w:left w:val="none" w:sz="0" w:space="0" w:color="auto"/>
        <w:bottom w:val="none" w:sz="0" w:space="0" w:color="auto"/>
        <w:right w:val="none" w:sz="0" w:space="0" w:color="auto"/>
      </w:divBdr>
    </w:div>
    <w:div w:id="547837799">
      <w:bodyDiv w:val="1"/>
      <w:marLeft w:val="0"/>
      <w:marRight w:val="0"/>
      <w:marTop w:val="0"/>
      <w:marBottom w:val="0"/>
      <w:divBdr>
        <w:top w:val="none" w:sz="0" w:space="0" w:color="auto"/>
        <w:left w:val="none" w:sz="0" w:space="0" w:color="auto"/>
        <w:bottom w:val="none" w:sz="0" w:space="0" w:color="auto"/>
        <w:right w:val="none" w:sz="0" w:space="0" w:color="auto"/>
      </w:divBdr>
    </w:div>
    <w:div w:id="551231313">
      <w:bodyDiv w:val="1"/>
      <w:marLeft w:val="0"/>
      <w:marRight w:val="0"/>
      <w:marTop w:val="0"/>
      <w:marBottom w:val="0"/>
      <w:divBdr>
        <w:top w:val="none" w:sz="0" w:space="0" w:color="auto"/>
        <w:left w:val="none" w:sz="0" w:space="0" w:color="auto"/>
        <w:bottom w:val="none" w:sz="0" w:space="0" w:color="auto"/>
        <w:right w:val="none" w:sz="0" w:space="0" w:color="auto"/>
      </w:divBdr>
    </w:div>
    <w:div w:id="562299692">
      <w:bodyDiv w:val="1"/>
      <w:marLeft w:val="0"/>
      <w:marRight w:val="0"/>
      <w:marTop w:val="0"/>
      <w:marBottom w:val="0"/>
      <w:divBdr>
        <w:top w:val="none" w:sz="0" w:space="0" w:color="auto"/>
        <w:left w:val="none" w:sz="0" w:space="0" w:color="auto"/>
        <w:bottom w:val="none" w:sz="0" w:space="0" w:color="auto"/>
        <w:right w:val="none" w:sz="0" w:space="0" w:color="auto"/>
      </w:divBdr>
    </w:div>
    <w:div w:id="566189058">
      <w:bodyDiv w:val="1"/>
      <w:marLeft w:val="0"/>
      <w:marRight w:val="0"/>
      <w:marTop w:val="0"/>
      <w:marBottom w:val="0"/>
      <w:divBdr>
        <w:top w:val="none" w:sz="0" w:space="0" w:color="auto"/>
        <w:left w:val="none" w:sz="0" w:space="0" w:color="auto"/>
        <w:bottom w:val="none" w:sz="0" w:space="0" w:color="auto"/>
        <w:right w:val="none" w:sz="0" w:space="0" w:color="auto"/>
      </w:divBdr>
    </w:div>
    <w:div w:id="569118015">
      <w:bodyDiv w:val="1"/>
      <w:marLeft w:val="0"/>
      <w:marRight w:val="0"/>
      <w:marTop w:val="0"/>
      <w:marBottom w:val="0"/>
      <w:divBdr>
        <w:top w:val="none" w:sz="0" w:space="0" w:color="auto"/>
        <w:left w:val="none" w:sz="0" w:space="0" w:color="auto"/>
        <w:bottom w:val="none" w:sz="0" w:space="0" w:color="auto"/>
        <w:right w:val="none" w:sz="0" w:space="0" w:color="auto"/>
      </w:divBdr>
    </w:div>
    <w:div w:id="570388560">
      <w:bodyDiv w:val="1"/>
      <w:marLeft w:val="0"/>
      <w:marRight w:val="0"/>
      <w:marTop w:val="0"/>
      <w:marBottom w:val="0"/>
      <w:divBdr>
        <w:top w:val="none" w:sz="0" w:space="0" w:color="auto"/>
        <w:left w:val="none" w:sz="0" w:space="0" w:color="auto"/>
        <w:bottom w:val="none" w:sz="0" w:space="0" w:color="auto"/>
        <w:right w:val="none" w:sz="0" w:space="0" w:color="auto"/>
      </w:divBdr>
    </w:div>
    <w:div w:id="587885841">
      <w:bodyDiv w:val="1"/>
      <w:marLeft w:val="0"/>
      <w:marRight w:val="0"/>
      <w:marTop w:val="0"/>
      <w:marBottom w:val="0"/>
      <w:divBdr>
        <w:top w:val="none" w:sz="0" w:space="0" w:color="auto"/>
        <w:left w:val="none" w:sz="0" w:space="0" w:color="auto"/>
        <w:bottom w:val="none" w:sz="0" w:space="0" w:color="auto"/>
        <w:right w:val="none" w:sz="0" w:space="0" w:color="auto"/>
      </w:divBdr>
    </w:div>
    <w:div w:id="591167207">
      <w:bodyDiv w:val="1"/>
      <w:marLeft w:val="0"/>
      <w:marRight w:val="0"/>
      <w:marTop w:val="0"/>
      <w:marBottom w:val="0"/>
      <w:divBdr>
        <w:top w:val="none" w:sz="0" w:space="0" w:color="auto"/>
        <w:left w:val="none" w:sz="0" w:space="0" w:color="auto"/>
        <w:bottom w:val="none" w:sz="0" w:space="0" w:color="auto"/>
        <w:right w:val="none" w:sz="0" w:space="0" w:color="auto"/>
      </w:divBdr>
    </w:div>
    <w:div w:id="604921939">
      <w:bodyDiv w:val="1"/>
      <w:marLeft w:val="0"/>
      <w:marRight w:val="0"/>
      <w:marTop w:val="0"/>
      <w:marBottom w:val="0"/>
      <w:divBdr>
        <w:top w:val="none" w:sz="0" w:space="0" w:color="auto"/>
        <w:left w:val="none" w:sz="0" w:space="0" w:color="auto"/>
        <w:bottom w:val="none" w:sz="0" w:space="0" w:color="auto"/>
        <w:right w:val="none" w:sz="0" w:space="0" w:color="auto"/>
      </w:divBdr>
    </w:div>
    <w:div w:id="611517097">
      <w:bodyDiv w:val="1"/>
      <w:marLeft w:val="0"/>
      <w:marRight w:val="0"/>
      <w:marTop w:val="0"/>
      <w:marBottom w:val="0"/>
      <w:divBdr>
        <w:top w:val="none" w:sz="0" w:space="0" w:color="auto"/>
        <w:left w:val="none" w:sz="0" w:space="0" w:color="auto"/>
        <w:bottom w:val="none" w:sz="0" w:space="0" w:color="auto"/>
        <w:right w:val="none" w:sz="0" w:space="0" w:color="auto"/>
      </w:divBdr>
    </w:div>
    <w:div w:id="613291742">
      <w:bodyDiv w:val="1"/>
      <w:marLeft w:val="0"/>
      <w:marRight w:val="0"/>
      <w:marTop w:val="0"/>
      <w:marBottom w:val="0"/>
      <w:divBdr>
        <w:top w:val="none" w:sz="0" w:space="0" w:color="auto"/>
        <w:left w:val="none" w:sz="0" w:space="0" w:color="auto"/>
        <w:bottom w:val="none" w:sz="0" w:space="0" w:color="auto"/>
        <w:right w:val="none" w:sz="0" w:space="0" w:color="auto"/>
      </w:divBdr>
    </w:div>
    <w:div w:id="615257174">
      <w:bodyDiv w:val="1"/>
      <w:marLeft w:val="0"/>
      <w:marRight w:val="0"/>
      <w:marTop w:val="0"/>
      <w:marBottom w:val="0"/>
      <w:divBdr>
        <w:top w:val="none" w:sz="0" w:space="0" w:color="auto"/>
        <w:left w:val="none" w:sz="0" w:space="0" w:color="auto"/>
        <w:bottom w:val="none" w:sz="0" w:space="0" w:color="auto"/>
        <w:right w:val="none" w:sz="0" w:space="0" w:color="auto"/>
      </w:divBdr>
    </w:div>
    <w:div w:id="618608627">
      <w:bodyDiv w:val="1"/>
      <w:marLeft w:val="0"/>
      <w:marRight w:val="0"/>
      <w:marTop w:val="0"/>
      <w:marBottom w:val="0"/>
      <w:divBdr>
        <w:top w:val="none" w:sz="0" w:space="0" w:color="auto"/>
        <w:left w:val="none" w:sz="0" w:space="0" w:color="auto"/>
        <w:bottom w:val="none" w:sz="0" w:space="0" w:color="auto"/>
        <w:right w:val="none" w:sz="0" w:space="0" w:color="auto"/>
      </w:divBdr>
    </w:div>
    <w:div w:id="619190151">
      <w:bodyDiv w:val="1"/>
      <w:marLeft w:val="0"/>
      <w:marRight w:val="0"/>
      <w:marTop w:val="0"/>
      <w:marBottom w:val="0"/>
      <w:divBdr>
        <w:top w:val="none" w:sz="0" w:space="0" w:color="auto"/>
        <w:left w:val="none" w:sz="0" w:space="0" w:color="auto"/>
        <w:bottom w:val="none" w:sz="0" w:space="0" w:color="auto"/>
        <w:right w:val="none" w:sz="0" w:space="0" w:color="auto"/>
      </w:divBdr>
    </w:div>
    <w:div w:id="630750058">
      <w:bodyDiv w:val="1"/>
      <w:marLeft w:val="0"/>
      <w:marRight w:val="0"/>
      <w:marTop w:val="0"/>
      <w:marBottom w:val="0"/>
      <w:divBdr>
        <w:top w:val="none" w:sz="0" w:space="0" w:color="auto"/>
        <w:left w:val="none" w:sz="0" w:space="0" w:color="auto"/>
        <w:bottom w:val="none" w:sz="0" w:space="0" w:color="auto"/>
        <w:right w:val="none" w:sz="0" w:space="0" w:color="auto"/>
      </w:divBdr>
    </w:div>
    <w:div w:id="631641252">
      <w:bodyDiv w:val="1"/>
      <w:marLeft w:val="0"/>
      <w:marRight w:val="0"/>
      <w:marTop w:val="0"/>
      <w:marBottom w:val="0"/>
      <w:divBdr>
        <w:top w:val="none" w:sz="0" w:space="0" w:color="auto"/>
        <w:left w:val="none" w:sz="0" w:space="0" w:color="auto"/>
        <w:bottom w:val="none" w:sz="0" w:space="0" w:color="auto"/>
        <w:right w:val="none" w:sz="0" w:space="0" w:color="auto"/>
      </w:divBdr>
    </w:div>
    <w:div w:id="633364060">
      <w:bodyDiv w:val="1"/>
      <w:marLeft w:val="0"/>
      <w:marRight w:val="0"/>
      <w:marTop w:val="0"/>
      <w:marBottom w:val="0"/>
      <w:divBdr>
        <w:top w:val="none" w:sz="0" w:space="0" w:color="auto"/>
        <w:left w:val="none" w:sz="0" w:space="0" w:color="auto"/>
        <w:bottom w:val="none" w:sz="0" w:space="0" w:color="auto"/>
        <w:right w:val="none" w:sz="0" w:space="0" w:color="auto"/>
      </w:divBdr>
    </w:div>
    <w:div w:id="641230107">
      <w:bodyDiv w:val="1"/>
      <w:marLeft w:val="0"/>
      <w:marRight w:val="0"/>
      <w:marTop w:val="0"/>
      <w:marBottom w:val="0"/>
      <w:divBdr>
        <w:top w:val="none" w:sz="0" w:space="0" w:color="auto"/>
        <w:left w:val="none" w:sz="0" w:space="0" w:color="auto"/>
        <w:bottom w:val="none" w:sz="0" w:space="0" w:color="auto"/>
        <w:right w:val="none" w:sz="0" w:space="0" w:color="auto"/>
      </w:divBdr>
    </w:div>
    <w:div w:id="645864486">
      <w:bodyDiv w:val="1"/>
      <w:marLeft w:val="0"/>
      <w:marRight w:val="0"/>
      <w:marTop w:val="0"/>
      <w:marBottom w:val="0"/>
      <w:divBdr>
        <w:top w:val="none" w:sz="0" w:space="0" w:color="auto"/>
        <w:left w:val="none" w:sz="0" w:space="0" w:color="auto"/>
        <w:bottom w:val="none" w:sz="0" w:space="0" w:color="auto"/>
        <w:right w:val="none" w:sz="0" w:space="0" w:color="auto"/>
      </w:divBdr>
    </w:div>
    <w:div w:id="647176202">
      <w:bodyDiv w:val="1"/>
      <w:marLeft w:val="0"/>
      <w:marRight w:val="0"/>
      <w:marTop w:val="0"/>
      <w:marBottom w:val="0"/>
      <w:divBdr>
        <w:top w:val="none" w:sz="0" w:space="0" w:color="auto"/>
        <w:left w:val="none" w:sz="0" w:space="0" w:color="auto"/>
        <w:bottom w:val="none" w:sz="0" w:space="0" w:color="auto"/>
        <w:right w:val="none" w:sz="0" w:space="0" w:color="auto"/>
      </w:divBdr>
      <w:divsChild>
        <w:div w:id="1431585953">
          <w:marLeft w:val="0"/>
          <w:marRight w:val="0"/>
          <w:marTop w:val="0"/>
          <w:marBottom w:val="0"/>
          <w:divBdr>
            <w:top w:val="none" w:sz="0" w:space="0" w:color="auto"/>
            <w:left w:val="none" w:sz="0" w:space="0" w:color="auto"/>
            <w:bottom w:val="none" w:sz="0" w:space="0" w:color="auto"/>
            <w:right w:val="none" w:sz="0" w:space="0" w:color="auto"/>
          </w:divBdr>
        </w:div>
        <w:div w:id="1615209969">
          <w:marLeft w:val="0"/>
          <w:marRight w:val="0"/>
          <w:marTop w:val="0"/>
          <w:marBottom w:val="0"/>
          <w:divBdr>
            <w:top w:val="none" w:sz="0" w:space="0" w:color="auto"/>
            <w:left w:val="none" w:sz="0" w:space="0" w:color="auto"/>
            <w:bottom w:val="none" w:sz="0" w:space="0" w:color="auto"/>
            <w:right w:val="none" w:sz="0" w:space="0" w:color="auto"/>
          </w:divBdr>
        </w:div>
        <w:div w:id="1692603533">
          <w:marLeft w:val="0"/>
          <w:marRight w:val="0"/>
          <w:marTop w:val="0"/>
          <w:marBottom w:val="0"/>
          <w:divBdr>
            <w:top w:val="none" w:sz="0" w:space="0" w:color="auto"/>
            <w:left w:val="none" w:sz="0" w:space="0" w:color="auto"/>
            <w:bottom w:val="none" w:sz="0" w:space="0" w:color="auto"/>
            <w:right w:val="none" w:sz="0" w:space="0" w:color="auto"/>
          </w:divBdr>
        </w:div>
      </w:divsChild>
    </w:div>
    <w:div w:id="654840016">
      <w:bodyDiv w:val="1"/>
      <w:marLeft w:val="0"/>
      <w:marRight w:val="0"/>
      <w:marTop w:val="0"/>
      <w:marBottom w:val="0"/>
      <w:divBdr>
        <w:top w:val="none" w:sz="0" w:space="0" w:color="auto"/>
        <w:left w:val="none" w:sz="0" w:space="0" w:color="auto"/>
        <w:bottom w:val="none" w:sz="0" w:space="0" w:color="auto"/>
        <w:right w:val="none" w:sz="0" w:space="0" w:color="auto"/>
      </w:divBdr>
    </w:div>
    <w:div w:id="656808750">
      <w:bodyDiv w:val="1"/>
      <w:marLeft w:val="0"/>
      <w:marRight w:val="0"/>
      <w:marTop w:val="0"/>
      <w:marBottom w:val="0"/>
      <w:divBdr>
        <w:top w:val="none" w:sz="0" w:space="0" w:color="auto"/>
        <w:left w:val="none" w:sz="0" w:space="0" w:color="auto"/>
        <w:bottom w:val="none" w:sz="0" w:space="0" w:color="auto"/>
        <w:right w:val="none" w:sz="0" w:space="0" w:color="auto"/>
      </w:divBdr>
    </w:div>
    <w:div w:id="657612322">
      <w:bodyDiv w:val="1"/>
      <w:marLeft w:val="0"/>
      <w:marRight w:val="0"/>
      <w:marTop w:val="0"/>
      <w:marBottom w:val="0"/>
      <w:divBdr>
        <w:top w:val="none" w:sz="0" w:space="0" w:color="auto"/>
        <w:left w:val="none" w:sz="0" w:space="0" w:color="auto"/>
        <w:bottom w:val="none" w:sz="0" w:space="0" w:color="auto"/>
        <w:right w:val="none" w:sz="0" w:space="0" w:color="auto"/>
      </w:divBdr>
    </w:div>
    <w:div w:id="665212267">
      <w:bodyDiv w:val="1"/>
      <w:marLeft w:val="0"/>
      <w:marRight w:val="0"/>
      <w:marTop w:val="0"/>
      <w:marBottom w:val="0"/>
      <w:divBdr>
        <w:top w:val="none" w:sz="0" w:space="0" w:color="auto"/>
        <w:left w:val="none" w:sz="0" w:space="0" w:color="auto"/>
        <w:bottom w:val="none" w:sz="0" w:space="0" w:color="auto"/>
        <w:right w:val="none" w:sz="0" w:space="0" w:color="auto"/>
      </w:divBdr>
    </w:div>
    <w:div w:id="669599012">
      <w:bodyDiv w:val="1"/>
      <w:marLeft w:val="0"/>
      <w:marRight w:val="0"/>
      <w:marTop w:val="0"/>
      <w:marBottom w:val="0"/>
      <w:divBdr>
        <w:top w:val="none" w:sz="0" w:space="0" w:color="auto"/>
        <w:left w:val="none" w:sz="0" w:space="0" w:color="auto"/>
        <w:bottom w:val="none" w:sz="0" w:space="0" w:color="auto"/>
        <w:right w:val="none" w:sz="0" w:space="0" w:color="auto"/>
      </w:divBdr>
    </w:div>
    <w:div w:id="671034160">
      <w:bodyDiv w:val="1"/>
      <w:marLeft w:val="0"/>
      <w:marRight w:val="0"/>
      <w:marTop w:val="0"/>
      <w:marBottom w:val="0"/>
      <w:divBdr>
        <w:top w:val="none" w:sz="0" w:space="0" w:color="auto"/>
        <w:left w:val="none" w:sz="0" w:space="0" w:color="auto"/>
        <w:bottom w:val="none" w:sz="0" w:space="0" w:color="auto"/>
        <w:right w:val="none" w:sz="0" w:space="0" w:color="auto"/>
      </w:divBdr>
    </w:div>
    <w:div w:id="681784363">
      <w:bodyDiv w:val="1"/>
      <w:marLeft w:val="0"/>
      <w:marRight w:val="0"/>
      <w:marTop w:val="0"/>
      <w:marBottom w:val="0"/>
      <w:divBdr>
        <w:top w:val="none" w:sz="0" w:space="0" w:color="auto"/>
        <w:left w:val="none" w:sz="0" w:space="0" w:color="auto"/>
        <w:bottom w:val="none" w:sz="0" w:space="0" w:color="auto"/>
        <w:right w:val="none" w:sz="0" w:space="0" w:color="auto"/>
      </w:divBdr>
    </w:div>
    <w:div w:id="698237798">
      <w:bodyDiv w:val="1"/>
      <w:marLeft w:val="0"/>
      <w:marRight w:val="0"/>
      <w:marTop w:val="0"/>
      <w:marBottom w:val="0"/>
      <w:divBdr>
        <w:top w:val="none" w:sz="0" w:space="0" w:color="auto"/>
        <w:left w:val="none" w:sz="0" w:space="0" w:color="auto"/>
        <w:bottom w:val="none" w:sz="0" w:space="0" w:color="auto"/>
        <w:right w:val="none" w:sz="0" w:space="0" w:color="auto"/>
      </w:divBdr>
    </w:div>
    <w:div w:id="701202228">
      <w:bodyDiv w:val="1"/>
      <w:marLeft w:val="0"/>
      <w:marRight w:val="0"/>
      <w:marTop w:val="0"/>
      <w:marBottom w:val="0"/>
      <w:divBdr>
        <w:top w:val="none" w:sz="0" w:space="0" w:color="auto"/>
        <w:left w:val="none" w:sz="0" w:space="0" w:color="auto"/>
        <w:bottom w:val="none" w:sz="0" w:space="0" w:color="auto"/>
        <w:right w:val="none" w:sz="0" w:space="0" w:color="auto"/>
      </w:divBdr>
    </w:div>
    <w:div w:id="702482232">
      <w:bodyDiv w:val="1"/>
      <w:marLeft w:val="0"/>
      <w:marRight w:val="0"/>
      <w:marTop w:val="0"/>
      <w:marBottom w:val="0"/>
      <w:divBdr>
        <w:top w:val="none" w:sz="0" w:space="0" w:color="auto"/>
        <w:left w:val="none" w:sz="0" w:space="0" w:color="auto"/>
        <w:bottom w:val="none" w:sz="0" w:space="0" w:color="auto"/>
        <w:right w:val="none" w:sz="0" w:space="0" w:color="auto"/>
      </w:divBdr>
    </w:div>
    <w:div w:id="722557884">
      <w:bodyDiv w:val="1"/>
      <w:marLeft w:val="0"/>
      <w:marRight w:val="0"/>
      <w:marTop w:val="0"/>
      <w:marBottom w:val="0"/>
      <w:divBdr>
        <w:top w:val="none" w:sz="0" w:space="0" w:color="auto"/>
        <w:left w:val="none" w:sz="0" w:space="0" w:color="auto"/>
        <w:bottom w:val="none" w:sz="0" w:space="0" w:color="auto"/>
        <w:right w:val="none" w:sz="0" w:space="0" w:color="auto"/>
      </w:divBdr>
    </w:div>
    <w:div w:id="723599571">
      <w:bodyDiv w:val="1"/>
      <w:marLeft w:val="0"/>
      <w:marRight w:val="0"/>
      <w:marTop w:val="0"/>
      <w:marBottom w:val="0"/>
      <w:divBdr>
        <w:top w:val="none" w:sz="0" w:space="0" w:color="auto"/>
        <w:left w:val="none" w:sz="0" w:space="0" w:color="auto"/>
        <w:bottom w:val="none" w:sz="0" w:space="0" w:color="auto"/>
        <w:right w:val="none" w:sz="0" w:space="0" w:color="auto"/>
      </w:divBdr>
    </w:div>
    <w:div w:id="726878450">
      <w:bodyDiv w:val="1"/>
      <w:marLeft w:val="0"/>
      <w:marRight w:val="0"/>
      <w:marTop w:val="0"/>
      <w:marBottom w:val="0"/>
      <w:divBdr>
        <w:top w:val="none" w:sz="0" w:space="0" w:color="auto"/>
        <w:left w:val="none" w:sz="0" w:space="0" w:color="auto"/>
        <w:bottom w:val="none" w:sz="0" w:space="0" w:color="auto"/>
        <w:right w:val="none" w:sz="0" w:space="0" w:color="auto"/>
      </w:divBdr>
    </w:div>
    <w:div w:id="747111934">
      <w:bodyDiv w:val="1"/>
      <w:marLeft w:val="0"/>
      <w:marRight w:val="0"/>
      <w:marTop w:val="0"/>
      <w:marBottom w:val="0"/>
      <w:divBdr>
        <w:top w:val="none" w:sz="0" w:space="0" w:color="auto"/>
        <w:left w:val="none" w:sz="0" w:space="0" w:color="auto"/>
        <w:bottom w:val="none" w:sz="0" w:space="0" w:color="auto"/>
        <w:right w:val="none" w:sz="0" w:space="0" w:color="auto"/>
      </w:divBdr>
    </w:div>
    <w:div w:id="753892499">
      <w:bodyDiv w:val="1"/>
      <w:marLeft w:val="0"/>
      <w:marRight w:val="0"/>
      <w:marTop w:val="0"/>
      <w:marBottom w:val="0"/>
      <w:divBdr>
        <w:top w:val="none" w:sz="0" w:space="0" w:color="auto"/>
        <w:left w:val="none" w:sz="0" w:space="0" w:color="auto"/>
        <w:bottom w:val="none" w:sz="0" w:space="0" w:color="auto"/>
        <w:right w:val="none" w:sz="0" w:space="0" w:color="auto"/>
      </w:divBdr>
    </w:div>
    <w:div w:id="762456191">
      <w:bodyDiv w:val="1"/>
      <w:marLeft w:val="0"/>
      <w:marRight w:val="0"/>
      <w:marTop w:val="0"/>
      <w:marBottom w:val="0"/>
      <w:divBdr>
        <w:top w:val="none" w:sz="0" w:space="0" w:color="auto"/>
        <w:left w:val="none" w:sz="0" w:space="0" w:color="auto"/>
        <w:bottom w:val="none" w:sz="0" w:space="0" w:color="auto"/>
        <w:right w:val="none" w:sz="0" w:space="0" w:color="auto"/>
      </w:divBdr>
    </w:div>
    <w:div w:id="764807276">
      <w:bodyDiv w:val="1"/>
      <w:marLeft w:val="0"/>
      <w:marRight w:val="0"/>
      <w:marTop w:val="0"/>
      <w:marBottom w:val="0"/>
      <w:divBdr>
        <w:top w:val="none" w:sz="0" w:space="0" w:color="auto"/>
        <w:left w:val="none" w:sz="0" w:space="0" w:color="auto"/>
        <w:bottom w:val="none" w:sz="0" w:space="0" w:color="auto"/>
        <w:right w:val="none" w:sz="0" w:space="0" w:color="auto"/>
      </w:divBdr>
      <w:divsChild>
        <w:div w:id="30806494">
          <w:marLeft w:val="0"/>
          <w:marRight w:val="0"/>
          <w:marTop w:val="0"/>
          <w:marBottom w:val="0"/>
          <w:divBdr>
            <w:top w:val="none" w:sz="0" w:space="0" w:color="auto"/>
            <w:left w:val="none" w:sz="0" w:space="0" w:color="auto"/>
            <w:bottom w:val="none" w:sz="0" w:space="0" w:color="auto"/>
            <w:right w:val="none" w:sz="0" w:space="0" w:color="auto"/>
          </w:divBdr>
        </w:div>
        <w:div w:id="281621711">
          <w:marLeft w:val="0"/>
          <w:marRight w:val="0"/>
          <w:marTop w:val="0"/>
          <w:marBottom w:val="0"/>
          <w:divBdr>
            <w:top w:val="none" w:sz="0" w:space="0" w:color="auto"/>
            <w:left w:val="none" w:sz="0" w:space="0" w:color="auto"/>
            <w:bottom w:val="none" w:sz="0" w:space="0" w:color="auto"/>
            <w:right w:val="none" w:sz="0" w:space="0" w:color="auto"/>
          </w:divBdr>
        </w:div>
        <w:div w:id="303240657">
          <w:marLeft w:val="0"/>
          <w:marRight w:val="0"/>
          <w:marTop w:val="0"/>
          <w:marBottom w:val="0"/>
          <w:divBdr>
            <w:top w:val="none" w:sz="0" w:space="0" w:color="auto"/>
            <w:left w:val="none" w:sz="0" w:space="0" w:color="auto"/>
            <w:bottom w:val="none" w:sz="0" w:space="0" w:color="auto"/>
            <w:right w:val="none" w:sz="0" w:space="0" w:color="auto"/>
          </w:divBdr>
        </w:div>
        <w:div w:id="958610350">
          <w:marLeft w:val="0"/>
          <w:marRight w:val="0"/>
          <w:marTop w:val="0"/>
          <w:marBottom w:val="0"/>
          <w:divBdr>
            <w:top w:val="none" w:sz="0" w:space="0" w:color="auto"/>
            <w:left w:val="none" w:sz="0" w:space="0" w:color="auto"/>
            <w:bottom w:val="none" w:sz="0" w:space="0" w:color="auto"/>
            <w:right w:val="none" w:sz="0" w:space="0" w:color="auto"/>
          </w:divBdr>
        </w:div>
        <w:div w:id="1290236087">
          <w:marLeft w:val="0"/>
          <w:marRight w:val="0"/>
          <w:marTop w:val="0"/>
          <w:marBottom w:val="0"/>
          <w:divBdr>
            <w:top w:val="none" w:sz="0" w:space="0" w:color="auto"/>
            <w:left w:val="none" w:sz="0" w:space="0" w:color="auto"/>
            <w:bottom w:val="none" w:sz="0" w:space="0" w:color="auto"/>
            <w:right w:val="none" w:sz="0" w:space="0" w:color="auto"/>
          </w:divBdr>
        </w:div>
        <w:div w:id="2005352886">
          <w:marLeft w:val="0"/>
          <w:marRight w:val="0"/>
          <w:marTop w:val="0"/>
          <w:marBottom w:val="0"/>
          <w:divBdr>
            <w:top w:val="none" w:sz="0" w:space="0" w:color="auto"/>
            <w:left w:val="none" w:sz="0" w:space="0" w:color="auto"/>
            <w:bottom w:val="none" w:sz="0" w:space="0" w:color="auto"/>
            <w:right w:val="none" w:sz="0" w:space="0" w:color="auto"/>
          </w:divBdr>
        </w:div>
        <w:div w:id="2064478837">
          <w:marLeft w:val="0"/>
          <w:marRight w:val="0"/>
          <w:marTop w:val="0"/>
          <w:marBottom w:val="0"/>
          <w:divBdr>
            <w:top w:val="none" w:sz="0" w:space="0" w:color="auto"/>
            <w:left w:val="none" w:sz="0" w:space="0" w:color="auto"/>
            <w:bottom w:val="none" w:sz="0" w:space="0" w:color="auto"/>
            <w:right w:val="none" w:sz="0" w:space="0" w:color="auto"/>
          </w:divBdr>
        </w:div>
        <w:div w:id="2084989877">
          <w:marLeft w:val="0"/>
          <w:marRight w:val="0"/>
          <w:marTop w:val="0"/>
          <w:marBottom w:val="0"/>
          <w:divBdr>
            <w:top w:val="none" w:sz="0" w:space="0" w:color="auto"/>
            <w:left w:val="none" w:sz="0" w:space="0" w:color="auto"/>
            <w:bottom w:val="none" w:sz="0" w:space="0" w:color="auto"/>
            <w:right w:val="none" w:sz="0" w:space="0" w:color="auto"/>
          </w:divBdr>
        </w:div>
      </w:divsChild>
    </w:div>
    <w:div w:id="766385643">
      <w:bodyDiv w:val="1"/>
      <w:marLeft w:val="0"/>
      <w:marRight w:val="0"/>
      <w:marTop w:val="0"/>
      <w:marBottom w:val="0"/>
      <w:divBdr>
        <w:top w:val="none" w:sz="0" w:space="0" w:color="auto"/>
        <w:left w:val="none" w:sz="0" w:space="0" w:color="auto"/>
        <w:bottom w:val="none" w:sz="0" w:space="0" w:color="auto"/>
        <w:right w:val="none" w:sz="0" w:space="0" w:color="auto"/>
      </w:divBdr>
    </w:div>
    <w:div w:id="774138299">
      <w:bodyDiv w:val="1"/>
      <w:marLeft w:val="0"/>
      <w:marRight w:val="0"/>
      <w:marTop w:val="0"/>
      <w:marBottom w:val="0"/>
      <w:divBdr>
        <w:top w:val="none" w:sz="0" w:space="0" w:color="auto"/>
        <w:left w:val="none" w:sz="0" w:space="0" w:color="auto"/>
        <w:bottom w:val="none" w:sz="0" w:space="0" w:color="auto"/>
        <w:right w:val="none" w:sz="0" w:space="0" w:color="auto"/>
      </w:divBdr>
    </w:div>
    <w:div w:id="785273725">
      <w:bodyDiv w:val="1"/>
      <w:marLeft w:val="0"/>
      <w:marRight w:val="0"/>
      <w:marTop w:val="0"/>
      <w:marBottom w:val="0"/>
      <w:divBdr>
        <w:top w:val="none" w:sz="0" w:space="0" w:color="auto"/>
        <w:left w:val="none" w:sz="0" w:space="0" w:color="auto"/>
        <w:bottom w:val="none" w:sz="0" w:space="0" w:color="auto"/>
        <w:right w:val="none" w:sz="0" w:space="0" w:color="auto"/>
      </w:divBdr>
    </w:div>
    <w:div w:id="810102703">
      <w:bodyDiv w:val="1"/>
      <w:marLeft w:val="0"/>
      <w:marRight w:val="0"/>
      <w:marTop w:val="0"/>
      <w:marBottom w:val="0"/>
      <w:divBdr>
        <w:top w:val="none" w:sz="0" w:space="0" w:color="auto"/>
        <w:left w:val="none" w:sz="0" w:space="0" w:color="auto"/>
        <w:bottom w:val="none" w:sz="0" w:space="0" w:color="auto"/>
        <w:right w:val="none" w:sz="0" w:space="0" w:color="auto"/>
      </w:divBdr>
    </w:div>
    <w:div w:id="811599337">
      <w:bodyDiv w:val="1"/>
      <w:marLeft w:val="0"/>
      <w:marRight w:val="0"/>
      <w:marTop w:val="0"/>
      <w:marBottom w:val="0"/>
      <w:divBdr>
        <w:top w:val="none" w:sz="0" w:space="0" w:color="auto"/>
        <w:left w:val="none" w:sz="0" w:space="0" w:color="auto"/>
        <w:bottom w:val="none" w:sz="0" w:space="0" w:color="auto"/>
        <w:right w:val="none" w:sz="0" w:space="0" w:color="auto"/>
      </w:divBdr>
    </w:div>
    <w:div w:id="813912402">
      <w:bodyDiv w:val="1"/>
      <w:marLeft w:val="0"/>
      <w:marRight w:val="0"/>
      <w:marTop w:val="0"/>
      <w:marBottom w:val="0"/>
      <w:divBdr>
        <w:top w:val="none" w:sz="0" w:space="0" w:color="auto"/>
        <w:left w:val="none" w:sz="0" w:space="0" w:color="auto"/>
        <w:bottom w:val="none" w:sz="0" w:space="0" w:color="auto"/>
        <w:right w:val="none" w:sz="0" w:space="0" w:color="auto"/>
      </w:divBdr>
    </w:div>
    <w:div w:id="817839988">
      <w:bodyDiv w:val="1"/>
      <w:marLeft w:val="0"/>
      <w:marRight w:val="0"/>
      <w:marTop w:val="0"/>
      <w:marBottom w:val="0"/>
      <w:divBdr>
        <w:top w:val="none" w:sz="0" w:space="0" w:color="auto"/>
        <w:left w:val="none" w:sz="0" w:space="0" w:color="auto"/>
        <w:bottom w:val="none" w:sz="0" w:space="0" w:color="auto"/>
        <w:right w:val="none" w:sz="0" w:space="0" w:color="auto"/>
      </w:divBdr>
    </w:div>
    <w:div w:id="819075087">
      <w:bodyDiv w:val="1"/>
      <w:marLeft w:val="0"/>
      <w:marRight w:val="0"/>
      <w:marTop w:val="0"/>
      <w:marBottom w:val="0"/>
      <w:divBdr>
        <w:top w:val="none" w:sz="0" w:space="0" w:color="auto"/>
        <w:left w:val="none" w:sz="0" w:space="0" w:color="auto"/>
        <w:bottom w:val="none" w:sz="0" w:space="0" w:color="auto"/>
        <w:right w:val="none" w:sz="0" w:space="0" w:color="auto"/>
      </w:divBdr>
    </w:div>
    <w:div w:id="822702706">
      <w:bodyDiv w:val="1"/>
      <w:marLeft w:val="0"/>
      <w:marRight w:val="0"/>
      <w:marTop w:val="0"/>
      <w:marBottom w:val="0"/>
      <w:divBdr>
        <w:top w:val="none" w:sz="0" w:space="0" w:color="auto"/>
        <w:left w:val="none" w:sz="0" w:space="0" w:color="auto"/>
        <w:bottom w:val="none" w:sz="0" w:space="0" w:color="auto"/>
        <w:right w:val="none" w:sz="0" w:space="0" w:color="auto"/>
      </w:divBdr>
    </w:div>
    <w:div w:id="826672601">
      <w:bodyDiv w:val="1"/>
      <w:marLeft w:val="0"/>
      <w:marRight w:val="0"/>
      <w:marTop w:val="0"/>
      <w:marBottom w:val="0"/>
      <w:divBdr>
        <w:top w:val="none" w:sz="0" w:space="0" w:color="auto"/>
        <w:left w:val="none" w:sz="0" w:space="0" w:color="auto"/>
        <w:bottom w:val="none" w:sz="0" w:space="0" w:color="auto"/>
        <w:right w:val="none" w:sz="0" w:space="0" w:color="auto"/>
      </w:divBdr>
    </w:div>
    <w:div w:id="830868768">
      <w:bodyDiv w:val="1"/>
      <w:marLeft w:val="0"/>
      <w:marRight w:val="0"/>
      <w:marTop w:val="0"/>
      <w:marBottom w:val="0"/>
      <w:divBdr>
        <w:top w:val="none" w:sz="0" w:space="0" w:color="auto"/>
        <w:left w:val="none" w:sz="0" w:space="0" w:color="auto"/>
        <w:bottom w:val="none" w:sz="0" w:space="0" w:color="auto"/>
        <w:right w:val="none" w:sz="0" w:space="0" w:color="auto"/>
      </w:divBdr>
      <w:divsChild>
        <w:div w:id="787552286">
          <w:marLeft w:val="0"/>
          <w:marRight w:val="0"/>
          <w:marTop w:val="0"/>
          <w:marBottom w:val="0"/>
          <w:divBdr>
            <w:top w:val="none" w:sz="0" w:space="0" w:color="auto"/>
            <w:left w:val="none" w:sz="0" w:space="0" w:color="auto"/>
            <w:bottom w:val="none" w:sz="0" w:space="0" w:color="auto"/>
            <w:right w:val="none" w:sz="0" w:space="0" w:color="auto"/>
          </w:divBdr>
        </w:div>
      </w:divsChild>
    </w:div>
    <w:div w:id="836266773">
      <w:bodyDiv w:val="1"/>
      <w:marLeft w:val="0"/>
      <w:marRight w:val="0"/>
      <w:marTop w:val="0"/>
      <w:marBottom w:val="0"/>
      <w:divBdr>
        <w:top w:val="none" w:sz="0" w:space="0" w:color="auto"/>
        <w:left w:val="none" w:sz="0" w:space="0" w:color="auto"/>
        <w:bottom w:val="none" w:sz="0" w:space="0" w:color="auto"/>
        <w:right w:val="none" w:sz="0" w:space="0" w:color="auto"/>
      </w:divBdr>
    </w:div>
    <w:div w:id="844441464">
      <w:bodyDiv w:val="1"/>
      <w:marLeft w:val="0"/>
      <w:marRight w:val="0"/>
      <w:marTop w:val="0"/>
      <w:marBottom w:val="0"/>
      <w:divBdr>
        <w:top w:val="none" w:sz="0" w:space="0" w:color="auto"/>
        <w:left w:val="none" w:sz="0" w:space="0" w:color="auto"/>
        <w:bottom w:val="none" w:sz="0" w:space="0" w:color="auto"/>
        <w:right w:val="none" w:sz="0" w:space="0" w:color="auto"/>
      </w:divBdr>
    </w:div>
    <w:div w:id="848060297">
      <w:bodyDiv w:val="1"/>
      <w:marLeft w:val="0"/>
      <w:marRight w:val="0"/>
      <w:marTop w:val="0"/>
      <w:marBottom w:val="0"/>
      <w:divBdr>
        <w:top w:val="none" w:sz="0" w:space="0" w:color="auto"/>
        <w:left w:val="none" w:sz="0" w:space="0" w:color="auto"/>
        <w:bottom w:val="none" w:sz="0" w:space="0" w:color="auto"/>
        <w:right w:val="none" w:sz="0" w:space="0" w:color="auto"/>
      </w:divBdr>
    </w:div>
    <w:div w:id="860320528">
      <w:bodyDiv w:val="1"/>
      <w:marLeft w:val="0"/>
      <w:marRight w:val="0"/>
      <w:marTop w:val="0"/>
      <w:marBottom w:val="0"/>
      <w:divBdr>
        <w:top w:val="none" w:sz="0" w:space="0" w:color="auto"/>
        <w:left w:val="none" w:sz="0" w:space="0" w:color="auto"/>
        <w:bottom w:val="none" w:sz="0" w:space="0" w:color="auto"/>
        <w:right w:val="none" w:sz="0" w:space="0" w:color="auto"/>
      </w:divBdr>
    </w:div>
    <w:div w:id="860361141">
      <w:bodyDiv w:val="1"/>
      <w:marLeft w:val="0"/>
      <w:marRight w:val="0"/>
      <w:marTop w:val="0"/>
      <w:marBottom w:val="0"/>
      <w:divBdr>
        <w:top w:val="none" w:sz="0" w:space="0" w:color="auto"/>
        <w:left w:val="none" w:sz="0" w:space="0" w:color="auto"/>
        <w:bottom w:val="none" w:sz="0" w:space="0" w:color="auto"/>
        <w:right w:val="none" w:sz="0" w:space="0" w:color="auto"/>
      </w:divBdr>
    </w:div>
    <w:div w:id="860779934">
      <w:bodyDiv w:val="1"/>
      <w:marLeft w:val="0"/>
      <w:marRight w:val="0"/>
      <w:marTop w:val="0"/>
      <w:marBottom w:val="0"/>
      <w:divBdr>
        <w:top w:val="none" w:sz="0" w:space="0" w:color="auto"/>
        <w:left w:val="none" w:sz="0" w:space="0" w:color="auto"/>
        <w:bottom w:val="none" w:sz="0" w:space="0" w:color="auto"/>
        <w:right w:val="none" w:sz="0" w:space="0" w:color="auto"/>
      </w:divBdr>
    </w:div>
    <w:div w:id="878393122">
      <w:bodyDiv w:val="1"/>
      <w:marLeft w:val="0"/>
      <w:marRight w:val="0"/>
      <w:marTop w:val="0"/>
      <w:marBottom w:val="0"/>
      <w:divBdr>
        <w:top w:val="none" w:sz="0" w:space="0" w:color="auto"/>
        <w:left w:val="none" w:sz="0" w:space="0" w:color="auto"/>
        <w:bottom w:val="none" w:sz="0" w:space="0" w:color="auto"/>
        <w:right w:val="none" w:sz="0" w:space="0" w:color="auto"/>
      </w:divBdr>
    </w:div>
    <w:div w:id="879973598">
      <w:bodyDiv w:val="1"/>
      <w:marLeft w:val="0"/>
      <w:marRight w:val="0"/>
      <w:marTop w:val="0"/>
      <w:marBottom w:val="0"/>
      <w:divBdr>
        <w:top w:val="none" w:sz="0" w:space="0" w:color="auto"/>
        <w:left w:val="none" w:sz="0" w:space="0" w:color="auto"/>
        <w:bottom w:val="none" w:sz="0" w:space="0" w:color="auto"/>
        <w:right w:val="none" w:sz="0" w:space="0" w:color="auto"/>
      </w:divBdr>
    </w:div>
    <w:div w:id="884875227">
      <w:bodyDiv w:val="1"/>
      <w:marLeft w:val="0"/>
      <w:marRight w:val="0"/>
      <w:marTop w:val="0"/>
      <w:marBottom w:val="0"/>
      <w:divBdr>
        <w:top w:val="none" w:sz="0" w:space="0" w:color="auto"/>
        <w:left w:val="none" w:sz="0" w:space="0" w:color="auto"/>
        <w:bottom w:val="none" w:sz="0" w:space="0" w:color="auto"/>
        <w:right w:val="none" w:sz="0" w:space="0" w:color="auto"/>
      </w:divBdr>
    </w:div>
    <w:div w:id="891160390">
      <w:bodyDiv w:val="1"/>
      <w:marLeft w:val="0"/>
      <w:marRight w:val="0"/>
      <w:marTop w:val="0"/>
      <w:marBottom w:val="0"/>
      <w:divBdr>
        <w:top w:val="none" w:sz="0" w:space="0" w:color="auto"/>
        <w:left w:val="none" w:sz="0" w:space="0" w:color="auto"/>
        <w:bottom w:val="none" w:sz="0" w:space="0" w:color="auto"/>
        <w:right w:val="none" w:sz="0" w:space="0" w:color="auto"/>
      </w:divBdr>
    </w:div>
    <w:div w:id="898980300">
      <w:bodyDiv w:val="1"/>
      <w:marLeft w:val="0"/>
      <w:marRight w:val="0"/>
      <w:marTop w:val="0"/>
      <w:marBottom w:val="0"/>
      <w:divBdr>
        <w:top w:val="none" w:sz="0" w:space="0" w:color="auto"/>
        <w:left w:val="none" w:sz="0" w:space="0" w:color="auto"/>
        <w:bottom w:val="none" w:sz="0" w:space="0" w:color="auto"/>
        <w:right w:val="none" w:sz="0" w:space="0" w:color="auto"/>
      </w:divBdr>
      <w:divsChild>
        <w:div w:id="116685552">
          <w:marLeft w:val="0"/>
          <w:marRight w:val="0"/>
          <w:marTop w:val="0"/>
          <w:marBottom w:val="0"/>
          <w:divBdr>
            <w:top w:val="none" w:sz="0" w:space="0" w:color="auto"/>
            <w:left w:val="none" w:sz="0" w:space="0" w:color="auto"/>
            <w:bottom w:val="none" w:sz="0" w:space="0" w:color="auto"/>
            <w:right w:val="none" w:sz="0" w:space="0" w:color="auto"/>
          </w:divBdr>
        </w:div>
        <w:div w:id="397896119">
          <w:marLeft w:val="0"/>
          <w:marRight w:val="0"/>
          <w:marTop w:val="0"/>
          <w:marBottom w:val="0"/>
          <w:divBdr>
            <w:top w:val="none" w:sz="0" w:space="0" w:color="auto"/>
            <w:left w:val="none" w:sz="0" w:space="0" w:color="auto"/>
            <w:bottom w:val="none" w:sz="0" w:space="0" w:color="auto"/>
            <w:right w:val="none" w:sz="0" w:space="0" w:color="auto"/>
          </w:divBdr>
        </w:div>
        <w:div w:id="684594474">
          <w:marLeft w:val="0"/>
          <w:marRight w:val="0"/>
          <w:marTop w:val="0"/>
          <w:marBottom w:val="0"/>
          <w:divBdr>
            <w:top w:val="none" w:sz="0" w:space="0" w:color="auto"/>
            <w:left w:val="none" w:sz="0" w:space="0" w:color="auto"/>
            <w:bottom w:val="none" w:sz="0" w:space="0" w:color="auto"/>
            <w:right w:val="none" w:sz="0" w:space="0" w:color="auto"/>
          </w:divBdr>
        </w:div>
        <w:div w:id="710377165">
          <w:marLeft w:val="0"/>
          <w:marRight w:val="0"/>
          <w:marTop w:val="0"/>
          <w:marBottom w:val="0"/>
          <w:divBdr>
            <w:top w:val="none" w:sz="0" w:space="0" w:color="auto"/>
            <w:left w:val="none" w:sz="0" w:space="0" w:color="auto"/>
            <w:bottom w:val="none" w:sz="0" w:space="0" w:color="auto"/>
            <w:right w:val="none" w:sz="0" w:space="0" w:color="auto"/>
          </w:divBdr>
        </w:div>
        <w:div w:id="772867571">
          <w:marLeft w:val="0"/>
          <w:marRight w:val="0"/>
          <w:marTop w:val="0"/>
          <w:marBottom w:val="0"/>
          <w:divBdr>
            <w:top w:val="none" w:sz="0" w:space="0" w:color="auto"/>
            <w:left w:val="none" w:sz="0" w:space="0" w:color="auto"/>
            <w:bottom w:val="none" w:sz="0" w:space="0" w:color="auto"/>
            <w:right w:val="none" w:sz="0" w:space="0" w:color="auto"/>
          </w:divBdr>
        </w:div>
        <w:div w:id="1003121564">
          <w:marLeft w:val="0"/>
          <w:marRight w:val="0"/>
          <w:marTop w:val="0"/>
          <w:marBottom w:val="0"/>
          <w:divBdr>
            <w:top w:val="none" w:sz="0" w:space="0" w:color="auto"/>
            <w:left w:val="none" w:sz="0" w:space="0" w:color="auto"/>
            <w:bottom w:val="none" w:sz="0" w:space="0" w:color="auto"/>
            <w:right w:val="none" w:sz="0" w:space="0" w:color="auto"/>
          </w:divBdr>
        </w:div>
        <w:div w:id="1202671858">
          <w:marLeft w:val="0"/>
          <w:marRight w:val="0"/>
          <w:marTop w:val="0"/>
          <w:marBottom w:val="0"/>
          <w:divBdr>
            <w:top w:val="none" w:sz="0" w:space="0" w:color="auto"/>
            <w:left w:val="none" w:sz="0" w:space="0" w:color="auto"/>
            <w:bottom w:val="none" w:sz="0" w:space="0" w:color="auto"/>
            <w:right w:val="none" w:sz="0" w:space="0" w:color="auto"/>
          </w:divBdr>
        </w:div>
        <w:div w:id="1575896482">
          <w:marLeft w:val="0"/>
          <w:marRight w:val="0"/>
          <w:marTop w:val="0"/>
          <w:marBottom w:val="0"/>
          <w:divBdr>
            <w:top w:val="none" w:sz="0" w:space="0" w:color="auto"/>
            <w:left w:val="none" w:sz="0" w:space="0" w:color="auto"/>
            <w:bottom w:val="none" w:sz="0" w:space="0" w:color="auto"/>
            <w:right w:val="none" w:sz="0" w:space="0" w:color="auto"/>
          </w:divBdr>
        </w:div>
        <w:div w:id="1613244947">
          <w:marLeft w:val="0"/>
          <w:marRight w:val="0"/>
          <w:marTop w:val="0"/>
          <w:marBottom w:val="0"/>
          <w:divBdr>
            <w:top w:val="none" w:sz="0" w:space="0" w:color="auto"/>
            <w:left w:val="none" w:sz="0" w:space="0" w:color="auto"/>
            <w:bottom w:val="none" w:sz="0" w:space="0" w:color="auto"/>
            <w:right w:val="none" w:sz="0" w:space="0" w:color="auto"/>
          </w:divBdr>
        </w:div>
        <w:div w:id="1781366247">
          <w:marLeft w:val="0"/>
          <w:marRight w:val="0"/>
          <w:marTop w:val="0"/>
          <w:marBottom w:val="0"/>
          <w:divBdr>
            <w:top w:val="none" w:sz="0" w:space="0" w:color="auto"/>
            <w:left w:val="none" w:sz="0" w:space="0" w:color="auto"/>
            <w:bottom w:val="none" w:sz="0" w:space="0" w:color="auto"/>
            <w:right w:val="none" w:sz="0" w:space="0" w:color="auto"/>
          </w:divBdr>
        </w:div>
        <w:div w:id="1860116368">
          <w:marLeft w:val="0"/>
          <w:marRight w:val="0"/>
          <w:marTop w:val="0"/>
          <w:marBottom w:val="0"/>
          <w:divBdr>
            <w:top w:val="none" w:sz="0" w:space="0" w:color="auto"/>
            <w:left w:val="none" w:sz="0" w:space="0" w:color="auto"/>
            <w:bottom w:val="none" w:sz="0" w:space="0" w:color="auto"/>
            <w:right w:val="none" w:sz="0" w:space="0" w:color="auto"/>
          </w:divBdr>
        </w:div>
        <w:div w:id="1969125742">
          <w:marLeft w:val="0"/>
          <w:marRight w:val="0"/>
          <w:marTop w:val="0"/>
          <w:marBottom w:val="0"/>
          <w:divBdr>
            <w:top w:val="none" w:sz="0" w:space="0" w:color="auto"/>
            <w:left w:val="none" w:sz="0" w:space="0" w:color="auto"/>
            <w:bottom w:val="none" w:sz="0" w:space="0" w:color="auto"/>
            <w:right w:val="none" w:sz="0" w:space="0" w:color="auto"/>
          </w:divBdr>
        </w:div>
      </w:divsChild>
    </w:div>
    <w:div w:id="907156996">
      <w:bodyDiv w:val="1"/>
      <w:marLeft w:val="0"/>
      <w:marRight w:val="0"/>
      <w:marTop w:val="0"/>
      <w:marBottom w:val="0"/>
      <w:divBdr>
        <w:top w:val="none" w:sz="0" w:space="0" w:color="auto"/>
        <w:left w:val="none" w:sz="0" w:space="0" w:color="auto"/>
        <w:bottom w:val="none" w:sz="0" w:space="0" w:color="auto"/>
        <w:right w:val="none" w:sz="0" w:space="0" w:color="auto"/>
      </w:divBdr>
    </w:div>
    <w:div w:id="913204075">
      <w:bodyDiv w:val="1"/>
      <w:marLeft w:val="0"/>
      <w:marRight w:val="0"/>
      <w:marTop w:val="0"/>
      <w:marBottom w:val="0"/>
      <w:divBdr>
        <w:top w:val="none" w:sz="0" w:space="0" w:color="auto"/>
        <w:left w:val="none" w:sz="0" w:space="0" w:color="auto"/>
        <w:bottom w:val="none" w:sz="0" w:space="0" w:color="auto"/>
        <w:right w:val="none" w:sz="0" w:space="0" w:color="auto"/>
      </w:divBdr>
    </w:div>
    <w:div w:id="937372372">
      <w:bodyDiv w:val="1"/>
      <w:marLeft w:val="0"/>
      <w:marRight w:val="0"/>
      <w:marTop w:val="0"/>
      <w:marBottom w:val="0"/>
      <w:divBdr>
        <w:top w:val="none" w:sz="0" w:space="0" w:color="auto"/>
        <w:left w:val="none" w:sz="0" w:space="0" w:color="auto"/>
        <w:bottom w:val="none" w:sz="0" w:space="0" w:color="auto"/>
        <w:right w:val="none" w:sz="0" w:space="0" w:color="auto"/>
      </w:divBdr>
    </w:div>
    <w:div w:id="955255499">
      <w:bodyDiv w:val="1"/>
      <w:marLeft w:val="0"/>
      <w:marRight w:val="0"/>
      <w:marTop w:val="0"/>
      <w:marBottom w:val="0"/>
      <w:divBdr>
        <w:top w:val="none" w:sz="0" w:space="0" w:color="auto"/>
        <w:left w:val="none" w:sz="0" w:space="0" w:color="auto"/>
        <w:bottom w:val="none" w:sz="0" w:space="0" w:color="auto"/>
        <w:right w:val="none" w:sz="0" w:space="0" w:color="auto"/>
      </w:divBdr>
    </w:div>
    <w:div w:id="959338894">
      <w:bodyDiv w:val="1"/>
      <w:marLeft w:val="0"/>
      <w:marRight w:val="0"/>
      <w:marTop w:val="0"/>
      <w:marBottom w:val="0"/>
      <w:divBdr>
        <w:top w:val="none" w:sz="0" w:space="0" w:color="auto"/>
        <w:left w:val="none" w:sz="0" w:space="0" w:color="auto"/>
        <w:bottom w:val="none" w:sz="0" w:space="0" w:color="auto"/>
        <w:right w:val="none" w:sz="0" w:space="0" w:color="auto"/>
      </w:divBdr>
    </w:div>
    <w:div w:id="964503059">
      <w:bodyDiv w:val="1"/>
      <w:marLeft w:val="0"/>
      <w:marRight w:val="0"/>
      <w:marTop w:val="0"/>
      <w:marBottom w:val="0"/>
      <w:divBdr>
        <w:top w:val="none" w:sz="0" w:space="0" w:color="auto"/>
        <w:left w:val="none" w:sz="0" w:space="0" w:color="auto"/>
        <w:bottom w:val="none" w:sz="0" w:space="0" w:color="auto"/>
        <w:right w:val="none" w:sz="0" w:space="0" w:color="auto"/>
      </w:divBdr>
    </w:div>
    <w:div w:id="966934021">
      <w:bodyDiv w:val="1"/>
      <w:marLeft w:val="0"/>
      <w:marRight w:val="0"/>
      <w:marTop w:val="0"/>
      <w:marBottom w:val="0"/>
      <w:divBdr>
        <w:top w:val="none" w:sz="0" w:space="0" w:color="auto"/>
        <w:left w:val="none" w:sz="0" w:space="0" w:color="auto"/>
        <w:bottom w:val="none" w:sz="0" w:space="0" w:color="auto"/>
        <w:right w:val="none" w:sz="0" w:space="0" w:color="auto"/>
      </w:divBdr>
    </w:div>
    <w:div w:id="969825862">
      <w:bodyDiv w:val="1"/>
      <w:marLeft w:val="0"/>
      <w:marRight w:val="0"/>
      <w:marTop w:val="0"/>
      <w:marBottom w:val="0"/>
      <w:divBdr>
        <w:top w:val="none" w:sz="0" w:space="0" w:color="auto"/>
        <w:left w:val="none" w:sz="0" w:space="0" w:color="auto"/>
        <w:bottom w:val="none" w:sz="0" w:space="0" w:color="auto"/>
        <w:right w:val="none" w:sz="0" w:space="0" w:color="auto"/>
      </w:divBdr>
    </w:div>
    <w:div w:id="975722828">
      <w:bodyDiv w:val="1"/>
      <w:marLeft w:val="0"/>
      <w:marRight w:val="0"/>
      <w:marTop w:val="0"/>
      <w:marBottom w:val="0"/>
      <w:divBdr>
        <w:top w:val="none" w:sz="0" w:space="0" w:color="auto"/>
        <w:left w:val="none" w:sz="0" w:space="0" w:color="auto"/>
        <w:bottom w:val="none" w:sz="0" w:space="0" w:color="auto"/>
        <w:right w:val="none" w:sz="0" w:space="0" w:color="auto"/>
      </w:divBdr>
    </w:div>
    <w:div w:id="976031017">
      <w:bodyDiv w:val="1"/>
      <w:marLeft w:val="0"/>
      <w:marRight w:val="0"/>
      <w:marTop w:val="0"/>
      <w:marBottom w:val="0"/>
      <w:divBdr>
        <w:top w:val="none" w:sz="0" w:space="0" w:color="auto"/>
        <w:left w:val="none" w:sz="0" w:space="0" w:color="auto"/>
        <w:bottom w:val="none" w:sz="0" w:space="0" w:color="auto"/>
        <w:right w:val="none" w:sz="0" w:space="0" w:color="auto"/>
      </w:divBdr>
    </w:div>
    <w:div w:id="976451377">
      <w:bodyDiv w:val="1"/>
      <w:marLeft w:val="0"/>
      <w:marRight w:val="0"/>
      <w:marTop w:val="0"/>
      <w:marBottom w:val="0"/>
      <w:divBdr>
        <w:top w:val="none" w:sz="0" w:space="0" w:color="auto"/>
        <w:left w:val="none" w:sz="0" w:space="0" w:color="auto"/>
        <w:bottom w:val="none" w:sz="0" w:space="0" w:color="auto"/>
        <w:right w:val="none" w:sz="0" w:space="0" w:color="auto"/>
      </w:divBdr>
    </w:div>
    <w:div w:id="980963073">
      <w:bodyDiv w:val="1"/>
      <w:marLeft w:val="0"/>
      <w:marRight w:val="0"/>
      <w:marTop w:val="0"/>
      <w:marBottom w:val="0"/>
      <w:divBdr>
        <w:top w:val="none" w:sz="0" w:space="0" w:color="auto"/>
        <w:left w:val="none" w:sz="0" w:space="0" w:color="auto"/>
        <w:bottom w:val="none" w:sz="0" w:space="0" w:color="auto"/>
        <w:right w:val="none" w:sz="0" w:space="0" w:color="auto"/>
      </w:divBdr>
    </w:div>
    <w:div w:id="1001354327">
      <w:bodyDiv w:val="1"/>
      <w:marLeft w:val="0"/>
      <w:marRight w:val="0"/>
      <w:marTop w:val="0"/>
      <w:marBottom w:val="0"/>
      <w:divBdr>
        <w:top w:val="none" w:sz="0" w:space="0" w:color="auto"/>
        <w:left w:val="none" w:sz="0" w:space="0" w:color="auto"/>
        <w:bottom w:val="none" w:sz="0" w:space="0" w:color="auto"/>
        <w:right w:val="none" w:sz="0" w:space="0" w:color="auto"/>
      </w:divBdr>
    </w:div>
    <w:div w:id="1008099863">
      <w:bodyDiv w:val="1"/>
      <w:marLeft w:val="0"/>
      <w:marRight w:val="0"/>
      <w:marTop w:val="0"/>
      <w:marBottom w:val="0"/>
      <w:divBdr>
        <w:top w:val="none" w:sz="0" w:space="0" w:color="auto"/>
        <w:left w:val="none" w:sz="0" w:space="0" w:color="auto"/>
        <w:bottom w:val="none" w:sz="0" w:space="0" w:color="auto"/>
        <w:right w:val="none" w:sz="0" w:space="0" w:color="auto"/>
      </w:divBdr>
    </w:div>
    <w:div w:id="1020164222">
      <w:bodyDiv w:val="1"/>
      <w:marLeft w:val="0"/>
      <w:marRight w:val="0"/>
      <w:marTop w:val="0"/>
      <w:marBottom w:val="0"/>
      <w:divBdr>
        <w:top w:val="none" w:sz="0" w:space="0" w:color="auto"/>
        <w:left w:val="none" w:sz="0" w:space="0" w:color="auto"/>
        <w:bottom w:val="none" w:sz="0" w:space="0" w:color="auto"/>
        <w:right w:val="none" w:sz="0" w:space="0" w:color="auto"/>
      </w:divBdr>
    </w:div>
    <w:div w:id="1022364197">
      <w:bodyDiv w:val="1"/>
      <w:marLeft w:val="0"/>
      <w:marRight w:val="0"/>
      <w:marTop w:val="0"/>
      <w:marBottom w:val="0"/>
      <w:divBdr>
        <w:top w:val="none" w:sz="0" w:space="0" w:color="auto"/>
        <w:left w:val="none" w:sz="0" w:space="0" w:color="auto"/>
        <w:bottom w:val="none" w:sz="0" w:space="0" w:color="auto"/>
        <w:right w:val="none" w:sz="0" w:space="0" w:color="auto"/>
      </w:divBdr>
    </w:div>
    <w:div w:id="1025254999">
      <w:bodyDiv w:val="1"/>
      <w:marLeft w:val="0"/>
      <w:marRight w:val="0"/>
      <w:marTop w:val="0"/>
      <w:marBottom w:val="0"/>
      <w:divBdr>
        <w:top w:val="none" w:sz="0" w:space="0" w:color="auto"/>
        <w:left w:val="none" w:sz="0" w:space="0" w:color="auto"/>
        <w:bottom w:val="none" w:sz="0" w:space="0" w:color="auto"/>
        <w:right w:val="none" w:sz="0" w:space="0" w:color="auto"/>
      </w:divBdr>
    </w:div>
    <w:div w:id="1027294458">
      <w:bodyDiv w:val="1"/>
      <w:marLeft w:val="0"/>
      <w:marRight w:val="0"/>
      <w:marTop w:val="0"/>
      <w:marBottom w:val="0"/>
      <w:divBdr>
        <w:top w:val="none" w:sz="0" w:space="0" w:color="auto"/>
        <w:left w:val="none" w:sz="0" w:space="0" w:color="auto"/>
        <w:bottom w:val="none" w:sz="0" w:space="0" w:color="auto"/>
        <w:right w:val="none" w:sz="0" w:space="0" w:color="auto"/>
      </w:divBdr>
    </w:div>
    <w:div w:id="1032455771">
      <w:bodyDiv w:val="1"/>
      <w:marLeft w:val="0"/>
      <w:marRight w:val="0"/>
      <w:marTop w:val="0"/>
      <w:marBottom w:val="0"/>
      <w:divBdr>
        <w:top w:val="none" w:sz="0" w:space="0" w:color="auto"/>
        <w:left w:val="none" w:sz="0" w:space="0" w:color="auto"/>
        <w:bottom w:val="none" w:sz="0" w:space="0" w:color="auto"/>
        <w:right w:val="none" w:sz="0" w:space="0" w:color="auto"/>
      </w:divBdr>
    </w:div>
    <w:div w:id="1036780713">
      <w:bodyDiv w:val="1"/>
      <w:marLeft w:val="0"/>
      <w:marRight w:val="0"/>
      <w:marTop w:val="0"/>
      <w:marBottom w:val="0"/>
      <w:divBdr>
        <w:top w:val="none" w:sz="0" w:space="0" w:color="auto"/>
        <w:left w:val="none" w:sz="0" w:space="0" w:color="auto"/>
        <w:bottom w:val="none" w:sz="0" w:space="0" w:color="auto"/>
        <w:right w:val="none" w:sz="0" w:space="0" w:color="auto"/>
      </w:divBdr>
    </w:div>
    <w:div w:id="1047606980">
      <w:bodyDiv w:val="1"/>
      <w:marLeft w:val="0"/>
      <w:marRight w:val="0"/>
      <w:marTop w:val="0"/>
      <w:marBottom w:val="0"/>
      <w:divBdr>
        <w:top w:val="none" w:sz="0" w:space="0" w:color="auto"/>
        <w:left w:val="none" w:sz="0" w:space="0" w:color="auto"/>
        <w:bottom w:val="none" w:sz="0" w:space="0" w:color="auto"/>
        <w:right w:val="none" w:sz="0" w:space="0" w:color="auto"/>
      </w:divBdr>
    </w:div>
    <w:div w:id="1051491910">
      <w:bodyDiv w:val="1"/>
      <w:marLeft w:val="0"/>
      <w:marRight w:val="0"/>
      <w:marTop w:val="0"/>
      <w:marBottom w:val="0"/>
      <w:divBdr>
        <w:top w:val="none" w:sz="0" w:space="0" w:color="auto"/>
        <w:left w:val="none" w:sz="0" w:space="0" w:color="auto"/>
        <w:bottom w:val="none" w:sz="0" w:space="0" w:color="auto"/>
        <w:right w:val="none" w:sz="0" w:space="0" w:color="auto"/>
      </w:divBdr>
    </w:div>
    <w:div w:id="1056396901">
      <w:bodyDiv w:val="1"/>
      <w:marLeft w:val="0"/>
      <w:marRight w:val="0"/>
      <w:marTop w:val="0"/>
      <w:marBottom w:val="0"/>
      <w:divBdr>
        <w:top w:val="none" w:sz="0" w:space="0" w:color="auto"/>
        <w:left w:val="none" w:sz="0" w:space="0" w:color="auto"/>
        <w:bottom w:val="none" w:sz="0" w:space="0" w:color="auto"/>
        <w:right w:val="none" w:sz="0" w:space="0" w:color="auto"/>
      </w:divBdr>
    </w:div>
    <w:div w:id="1058480750">
      <w:bodyDiv w:val="1"/>
      <w:marLeft w:val="0"/>
      <w:marRight w:val="0"/>
      <w:marTop w:val="0"/>
      <w:marBottom w:val="0"/>
      <w:divBdr>
        <w:top w:val="none" w:sz="0" w:space="0" w:color="auto"/>
        <w:left w:val="none" w:sz="0" w:space="0" w:color="auto"/>
        <w:bottom w:val="none" w:sz="0" w:space="0" w:color="auto"/>
        <w:right w:val="none" w:sz="0" w:space="0" w:color="auto"/>
      </w:divBdr>
    </w:div>
    <w:div w:id="1059093557">
      <w:bodyDiv w:val="1"/>
      <w:marLeft w:val="0"/>
      <w:marRight w:val="0"/>
      <w:marTop w:val="0"/>
      <w:marBottom w:val="0"/>
      <w:divBdr>
        <w:top w:val="none" w:sz="0" w:space="0" w:color="auto"/>
        <w:left w:val="none" w:sz="0" w:space="0" w:color="auto"/>
        <w:bottom w:val="none" w:sz="0" w:space="0" w:color="auto"/>
        <w:right w:val="none" w:sz="0" w:space="0" w:color="auto"/>
      </w:divBdr>
    </w:div>
    <w:div w:id="1065645929">
      <w:bodyDiv w:val="1"/>
      <w:marLeft w:val="0"/>
      <w:marRight w:val="0"/>
      <w:marTop w:val="0"/>
      <w:marBottom w:val="0"/>
      <w:divBdr>
        <w:top w:val="none" w:sz="0" w:space="0" w:color="auto"/>
        <w:left w:val="none" w:sz="0" w:space="0" w:color="auto"/>
        <w:bottom w:val="none" w:sz="0" w:space="0" w:color="auto"/>
        <w:right w:val="none" w:sz="0" w:space="0" w:color="auto"/>
      </w:divBdr>
    </w:div>
    <w:div w:id="1071318932">
      <w:bodyDiv w:val="1"/>
      <w:marLeft w:val="0"/>
      <w:marRight w:val="0"/>
      <w:marTop w:val="0"/>
      <w:marBottom w:val="0"/>
      <w:divBdr>
        <w:top w:val="none" w:sz="0" w:space="0" w:color="auto"/>
        <w:left w:val="none" w:sz="0" w:space="0" w:color="auto"/>
        <w:bottom w:val="none" w:sz="0" w:space="0" w:color="auto"/>
        <w:right w:val="none" w:sz="0" w:space="0" w:color="auto"/>
      </w:divBdr>
    </w:div>
    <w:div w:id="1072393455">
      <w:bodyDiv w:val="1"/>
      <w:marLeft w:val="0"/>
      <w:marRight w:val="0"/>
      <w:marTop w:val="0"/>
      <w:marBottom w:val="0"/>
      <w:divBdr>
        <w:top w:val="none" w:sz="0" w:space="0" w:color="auto"/>
        <w:left w:val="none" w:sz="0" w:space="0" w:color="auto"/>
        <w:bottom w:val="none" w:sz="0" w:space="0" w:color="auto"/>
        <w:right w:val="none" w:sz="0" w:space="0" w:color="auto"/>
      </w:divBdr>
    </w:div>
    <w:div w:id="1075976081">
      <w:bodyDiv w:val="1"/>
      <w:marLeft w:val="0"/>
      <w:marRight w:val="0"/>
      <w:marTop w:val="0"/>
      <w:marBottom w:val="0"/>
      <w:divBdr>
        <w:top w:val="none" w:sz="0" w:space="0" w:color="auto"/>
        <w:left w:val="none" w:sz="0" w:space="0" w:color="auto"/>
        <w:bottom w:val="none" w:sz="0" w:space="0" w:color="auto"/>
        <w:right w:val="none" w:sz="0" w:space="0" w:color="auto"/>
      </w:divBdr>
    </w:div>
    <w:div w:id="1090661000">
      <w:bodyDiv w:val="1"/>
      <w:marLeft w:val="0"/>
      <w:marRight w:val="0"/>
      <w:marTop w:val="0"/>
      <w:marBottom w:val="0"/>
      <w:divBdr>
        <w:top w:val="none" w:sz="0" w:space="0" w:color="auto"/>
        <w:left w:val="none" w:sz="0" w:space="0" w:color="auto"/>
        <w:bottom w:val="none" w:sz="0" w:space="0" w:color="auto"/>
        <w:right w:val="none" w:sz="0" w:space="0" w:color="auto"/>
      </w:divBdr>
    </w:div>
    <w:div w:id="1094668189">
      <w:bodyDiv w:val="1"/>
      <w:marLeft w:val="0"/>
      <w:marRight w:val="0"/>
      <w:marTop w:val="0"/>
      <w:marBottom w:val="0"/>
      <w:divBdr>
        <w:top w:val="none" w:sz="0" w:space="0" w:color="auto"/>
        <w:left w:val="none" w:sz="0" w:space="0" w:color="auto"/>
        <w:bottom w:val="none" w:sz="0" w:space="0" w:color="auto"/>
        <w:right w:val="none" w:sz="0" w:space="0" w:color="auto"/>
      </w:divBdr>
    </w:div>
    <w:div w:id="1098673590">
      <w:bodyDiv w:val="1"/>
      <w:marLeft w:val="0"/>
      <w:marRight w:val="0"/>
      <w:marTop w:val="0"/>
      <w:marBottom w:val="0"/>
      <w:divBdr>
        <w:top w:val="none" w:sz="0" w:space="0" w:color="auto"/>
        <w:left w:val="none" w:sz="0" w:space="0" w:color="auto"/>
        <w:bottom w:val="none" w:sz="0" w:space="0" w:color="auto"/>
        <w:right w:val="none" w:sz="0" w:space="0" w:color="auto"/>
      </w:divBdr>
    </w:div>
    <w:div w:id="1100879863">
      <w:bodyDiv w:val="1"/>
      <w:marLeft w:val="0"/>
      <w:marRight w:val="0"/>
      <w:marTop w:val="0"/>
      <w:marBottom w:val="0"/>
      <w:divBdr>
        <w:top w:val="none" w:sz="0" w:space="0" w:color="auto"/>
        <w:left w:val="none" w:sz="0" w:space="0" w:color="auto"/>
        <w:bottom w:val="none" w:sz="0" w:space="0" w:color="auto"/>
        <w:right w:val="none" w:sz="0" w:space="0" w:color="auto"/>
      </w:divBdr>
    </w:div>
    <w:div w:id="1106848466">
      <w:bodyDiv w:val="1"/>
      <w:marLeft w:val="0"/>
      <w:marRight w:val="0"/>
      <w:marTop w:val="0"/>
      <w:marBottom w:val="0"/>
      <w:divBdr>
        <w:top w:val="none" w:sz="0" w:space="0" w:color="auto"/>
        <w:left w:val="none" w:sz="0" w:space="0" w:color="auto"/>
        <w:bottom w:val="none" w:sz="0" w:space="0" w:color="auto"/>
        <w:right w:val="none" w:sz="0" w:space="0" w:color="auto"/>
      </w:divBdr>
    </w:div>
    <w:div w:id="1109815121">
      <w:bodyDiv w:val="1"/>
      <w:marLeft w:val="0"/>
      <w:marRight w:val="0"/>
      <w:marTop w:val="0"/>
      <w:marBottom w:val="0"/>
      <w:divBdr>
        <w:top w:val="none" w:sz="0" w:space="0" w:color="auto"/>
        <w:left w:val="none" w:sz="0" w:space="0" w:color="auto"/>
        <w:bottom w:val="none" w:sz="0" w:space="0" w:color="auto"/>
        <w:right w:val="none" w:sz="0" w:space="0" w:color="auto"/>
      </w:divBdr>
    </w:div>
    <w:div w:id="1110585468">
      <w:bodyDiv w:val="1"/>
      <w:marLeft w:val="0"/>
      <w:marRight w:val="0"/>
      <w:marTop w:val="0"/>
      <w:marBottom w:val="0"/>
      <w:divBdr>
        <w:top w:val="none" w:sz="0" w:space="0" w:color="auto"/>
        <w:left w:val="none" w:sz="0" w:space="0" w:color="auto"/>
        <w:bottom w:val="none" w:sz="0" w:space="0" w:color="auto"/>
        <w:right w:val="none" w:sz="0" w:space="0" w:color="auto"/>
      </w:divBdr>
      <w:divsChild>
        <w:div w:id="488520590">
          <w:marLeft w:val="0"/>
          <w:marRight w:val="0"/>
          <w:marTop w:val="0"/>
          <w:marBottom w:val="0"/>
          <w:divBdr>
            <w:top w:val="none" w:sz="0" w:space="0" w:color="auto"/>
            <w:left w:val="none" w:sz="0" w:space="0" w:color="auto"/>
            <w:bottom w:val="none" w:sz="0" w:space="0" w:color="auto"/>
            <w:right w:val="none" w:sz="0" w:space="0" w:color="auto"/>
          </w:divBdr>
          <w:divsChild>
            <w:div w:id="13630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481191">
      <w:bodyDiv w:val="1"/>
      <w:marLeft w:val="0"/>
      <w:marRight w:val="0"/>
      <w:marTop w:val="0"/>
      <w:marBottom w:val="0"/>
      <w:divBdr>
        <w:top w:val="none" w:sz="0" w:space="0" w:color="auto"/>
        <w:left w:val="none" w:sz="0" w:space="0" w:color="auto"/>
        <w:bottom w:val="none" w:sz="0" w:space="0" w:color="auto"/>
        <w:right w:val="none" w:sz="0" w:space="0" w:color="auto"/>
      </w:divBdr>
    </w:div>
    <w:div w:id="1116875453">
      <w:bodyDiv w:val="1"/>
      <w:marLeft w:val="0"/>
      <w:marRight w:val="0"/>
      <w:marTop w:val="0"/>
      <w:marBottom w:val="0"/>
      <w:divBdr>
        <w:top w:val="none" w:sz="0" w:space="0" w:color="auto"/>
        <w:left w:val="none" w:sz="0" w:space="0" w:color="auto"/>
        <w:bottom w:val="none" w:sz="0" w:space="0" w:color="auto"/>
        <w:right w:val="none" w:sz="0" w:space="0" w:color="auto"/>
      </w:divBdr>
    </w:div>
    <w:div w:id="1117873039">
      <w:bodyDiv w:val="1"/>
      <w:marLeft w:val="0"/>
      <w:marRight w:val="0"/>
      <w:marTop w:val="0"/>
      <w:marBottom w:val="0"/>
      <w:divBdr>
        <w:top w:val="none" w:sz="0" w:space="0" w:color="auto"/>
        <w:left w:val="none" w:sz="0" w:space="0" w:color="auto"/>
        <w:bottom w:val="none" w:sz="0" w:space="0" w:color="auto"/>
        <w:right w:val="none" w:sz="0" w:space="0" w:color="auto"/>
      </w:divBdr>
    </w:div>
    <w:div w:id="1126391750">
      <w:bodyDiv w:val="1"/>
      <w:marLeft w:val="0"/>
      <w:marRight w:val="0"/>
      <w:marTop w:val="0"/>
      <w:marBottom w:val="0"/>
      <w:divBdr>
        <w:top w:val="none" w:sz="0" w:space="0" w:color="auto"/>
        <w:left w:val="none" w:sz="0" w:space="0" w:color="auto"/>
        <w:bottom w:val="none" w:sz="0" w:space="0" w:color="auto"/>
        <w:right w:val="none" w:sz="0" w:space="0" w:color="auto"/>
      </w:divBdr>
    </w:div>
    <w:div w:id="1127967235">
      <w:bodyDiv w:val="1"/>
      <w:marLeft w:val="0"/>
      <w:marRight w:val="0"/>
      <w:marTop w:val="0"/>
      <w:marBottom w:val="0"/>
      <w:divBdr>
        <w:top w:val="none" w:sz="0" w:space="0" w:color="auto"/>
        <w:left w:val="none" w:sz="0" w:space="0" w:color="auto"/>
        <w:bottom w:val="none" w:sz="0" w:space="0" w:color="auto"/>
        <w:right w:val="none" w:sz="0" w:space="0" w:color="auto"/>
      </w:divBdr>
    </w:div>
    <w:div w:id="1130855330">
      <w:bodyDiv w:val="1"/>
      <w:marLeft w:val="0"/>
      <w:marRight w:val="0"/>
      <w:marTop w:val="0"/>
      <w:marBottom w:val="0"/>
      <w:divBdr>
        <w:top w:val="none" w:sz="0" w:space="0" w:color="auto"/>
        <w:left w:val="none" w:sz="0" w:space="0" w:color="auto"/>
        <w:bottom w:val="none" w:sz="0" w:space="0" w:color="auto"/>
        <w:right w:val="none" w:sz="0" w:space="0" w:color="auto"/>
      </w:divBdr>
    </w:div>
    <w:div w:id="1134638473">
      <w:bodyDiv w:val="1"/>
      <w:marLeft w:val="0"/>
      <w:marRight w:val="0"/>
      <w:marTop w:val="0"/>
      <w:marBottom w:val="0"/>
      <w:divBdr>
        <w:top w:val="none" w:sz="0" w:space="0" w:color="auto"/>
        <w:left w:val="none" w:sz="0" w:space="0" w:color="auto"/>
        <w:bottom w:val="none" w:sz="0" w:space="0" w:color="auto"/>
        <w:right w:val="none" w:sz="0" w:space="0" w:color="auto"/>
      </w:divBdr>
    </w:div>
    <w:div w:id="1136723633">
      <w:bodyDiv w:val="1"/>
      <w:marLeft w:val="0"/>
      <w:marRight w:val="0"/>
      <w:marTop w:val="0"/>
      <w:marBottom w:val="0"/>
      <w:divBdr>
        <w:top w:val="none" w:sz="0" w:space="0" w:color="auto"/>
        <w:left w:val="none" w:sz="0" w:space="0" w:color="auto"/>
        <w:bottom w:val="none" w:sz="0" w:space="0" w:color="auto"/>
        <w:right w:val="none" w:sz="0" w:space="0" w:color="auto"/>
      </w:divBdr>
    </w:div>
    <w:div w:id="1141843823">
      <w:bodyDiv w:val="1"/>
      <w:marLeft w:val="0"/>
      <w:marRight w:val="0"/>
      <w:marTop w:val="0"/>
      <w:marBottom w:val="0"/>
      <w:divBdr>
        <w:top w:val="none" w:sz="0" w:space="0" w:color="auto"/>
        <w:left w:val="none" w:sz="0" w:space="0" w:color="auto"/>
        <w:bottom w:val="none" w:sz="0" w:space="0" w:color="auto"/>
        <w:right w:val="none" w:sz="0" w:space="0" w:color="auto"/>
      </w:divBdr>
    </w:div>
    <w:div w:id="1146119543">
      <w:bodyDiv w:val="1"/>
      <w:marLeft w:val="0"/>
      <w:marRight w:val="0"/>
      <w:marTop w:val="0"/>
      <w:marBottom w:val="0"/>
      <w:divBdr>
        <w:top w:val="none" w:sz="0" w:space="0" w:color="auto"/>
        <w:left w:val="none" w:sz="0" w:space="0" w:color="auto"/>
        <w:bottom w:val="none" w:sz="0" w:space="0" w:color="auto"/>
        <w:right w:val="none" w:sz="0" w:space="0" w:color="auto"/>
      </w:divBdr>
    </w:div>
    <w:div w:id="1147741676">
      <w:bodyDiv w:val="1"/>
      <w:marLeft w:val="0"/>
      <w:marRight w:val="0"/>
      <w:marTop w:val="0"/>
      <w:marBottom w:val="0"/>
      <w:divBdr>
        <w:top w:val="none" w:sz="0" w:space="0" w:color="auto"/>
        <w:left w:val="none" w:sz="0" w:space="0" w:color="auto"/>
        <w:bottom w:val="none" w:sz="0" w:space="0" w:color="auto"/>
        <w:right w:val="none" w:sz="0" w:space="0" w:color="auto"/>
      </w:divBdr>
    </w:div>
    <w:div w:id="1158113803">
      <w:bodyDiv w:val="1"/>
      <w:marLeft w:val="0"/>
      <w:marRight w:val="0"/>
      <w:marTop w:val="0"/>
      <w:marBottom w:val="0"/>
      <w:divBdr>
        <w:top w:val="none" w:sz="0" w:space="0" w:color="auto"/>
        <w:left w:val="none" w:sz="0" w:space="0" w:color="auto"/>
        <w:bottom w:val="none" w:sz="0" w:space="0" w:color="auto"/>
        <w:right w:val="none" w:sz="0" w:space="0" w:color="auto"/>
      </w:divBdr>
      <w:divsChild>
        <w:div w:id="217786429">
          <w:marLeft w:val="0"/>
          <w:marRight w:val="0"/>
          <w:marTop w:val="0"/>
          <w:marBottom w:val="0"/>
          <w:divBdr>
            <w:top w:val="single" w:sz="2" w:space="0" w:color="D9D9E3"/>
            <w:left w:val="single" w:sz="2" w:space="0" w:color="D9D9E3"/>
            <w:bottom w:val="single" w:sz="2" w:space="0" w:color="D9D9E3"/>
            <w:right w:val="single" w:sz="2" w:space="0" w:color="D9D9E3"/>
          </w:divBdr>
          <w:divsChild>
            <w:div w:id="54737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1894804738">
                  <w:marLeft w:val="0"/>
                  <w:marRight w:val="0"/>
                  <w:marTop w:val="0"/>
                  <w:marBottom w:val="0"/>
                  <w:divBdr>
                    <w:top w:val="single" w:sz="2" w:space="0" w:color="D9D9E3"/>
                    <w:left w:val="single" w:sz="2" w:space="0" w:color="D9D9E3"/>
                    <w:bottom w:val="single" w:sz="2" w:space="0" w:color="D9D9E3"/>
                    <w:right w:val="single" w:sz="2" w:space="0" w:color="D9D9E3"/>
                  </w:divBdr>
                  <w:divsChild>
                    <w:div w:id="1831749103">
                      <w:marLeft w:val="0"/>
                      <w:marRight w:val="0"/>
                      <w:marTop w:val="0"/>
                      <w:marBottom w:val="0"/>
                      <w:divBdr>
                        <w:top w:val="single" w:sz="2" w:space="0" w:color="D9D9E3"/>
                        <w:left w:val="single" w:sz="2" w:space="0" w:color="D9D9E3"/>
                        <w:bottom w:val="single" w:sz="2" w:space="0" w:color="D9D9E3"/>
                        <w:right w:val="single" w:sz="2" w:space="0" w:color="D9D9E3"/>
                      </w:divBdr>
                      <w:divsChild>
                        <w:div w:id="179635463">
                          <w:marLeft w:val="0"/>
                          <w:marRight w:val="0"/>
                          <w:marTop w:val="0"/>
                          <w:marBottom w:val="0"/>
                          <w:divBdr>
                            <w:top w:val="single" w:sz="2" w:space="0" w:color="D9D9E3"/>
                            <w:left w:val="single" w:sz="2" w:space="0" w:color="D9D9E3"/>
                            <w:bottom w:val="single" w:sz="2" w:space="0" w:color="D9D9E3"/>
                            <w:right w:val="single" w:sz="2" w:space="0" w:color="D9D9E3"/>
                          </w:divBdr>
                          <w:divsChild>
                            <w:div w:id="2043432946">
                              <w:marLeft w:val="0"/>
                              <w:marRight w:val="0"/>
                              <w:marTop w:val="0"/>
                              <w:marBottom w:val="0"/>
                              <w:divBdr>
                                <w:top w:val="single" w:sz="2" w:space="0" w:color="D9D9E3"/>
                                <w:left w:val="single" w:sz="2" w:space="0" w:color="D9D9E3"/>
                                <w:bottom w:val="single" w:sz="2" w:space="0" w:color="D9D9E3"/>
                                <w:right w:val="single" w:sz="2" w:space="0" w:color="D9D9E3"/>
                              </w:divBdr>
                              <w:divsChild>
                                <w:div w:id="1202278489">
                                  <w:marLeft w:val="0"/>
                                  <w:marRight w:val="0"/>
                                  <w:marTop w:val="0"/>
                                  <w:marBottom w:val="0"/>
                                  <w:divBdr>
                                    <w:top w:val="single" w:sz="2" w:space="0" w:color="D9D9E3"/>
                                    <w:left w:val="single" w:sz="2" w:space="0" w:color="D9D9E3"/>
                                    <w:bottom w:val="single" w:sz="2" w:space="0" w:color="D9D9E3"/>
                                    <w:right w:val="single" w:sz="2" w:space="0" w:color="D9D9E3"/>
                                  </w:divBdr>
                                  <w:divsChild>
                                    <w:div w:id="1522864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71795004">
      <w:bodyDiv w:val="1"/>
      <w:marLeft w:val="0"/>
      <w:marRight w:val="0"/>
      <w:marTop w:val="0"/>
      <w:marBottom w:val="0"/>
      <w:divBdr>
        <w:top w:val="none" w:sz="0" w:space="0" w:color="auto"/>
        <w:left w:val="none" w:sz="0" w:space="0" w:color="auto"/>
        <w:bottom w:val="none" w:sz="0" w:space="0" w:color="auto"/>
        <w:right w:val="none" w:sz="0" w:space="0" w:color="auto"/>
      </w:divBdr>
    </w:div>
    <w:div w:id="1177038187">
      <w:bodyDiv w:val="1"/>
      <w:marLeft w:val="0"/>
      <w:marRight w:val="0"/>
      <w:marTop w:val="0"/>
      <w:marBottom w:val="0"/>
      <w:divBdr>
        <w:top w:val="none" w:sz="0" w:space="0" w:color="auto"/>
        <w:left w:val="none" w:sz="0" w:space="0" w:color="auto"/>
        <w:bottom w:val="none" w:sz="0" w:space="0" w:color="auto"/>
        <w:right w:val="none" w:sz="0" w:space="0" w:color="auto"/>
      </w:divBdr>
    </w:div>
    <w:div w:id="1201430329">
      <w:bodyDiv w:val="1"/>
      <w:marLeft w:val="0"/>
      <w:marRight w:val="0"/>
      <w:marTop w:val="0"/>
      <w:marBottom w:val="0"/>
      <w:divBdr>
        <w:top w:val="none" w:sz="0" w:space="0" w:color="auto"/>
        <w:left w:val="none" w:sz="0" w:space="0" w:color="auto"/>
        <w:bottom w:val="none" w:sz="0" w:space="0" w:color="auto"/>
        <w:right w:val="none" w:sz="0" w:space="0" w:color="auto"/>
      </w:divBdr>
    </w:div>
    <w:div w:id="1209952142">
      <w:bodyDiv w:val="1"/>
      <w:marLeft w:val="0"/>
      <w:marRight w:val="0"/>
      <w:marTop w:val="0"/>
      <w:marBottom w:val="0"/>
      <w:divBdr>
        <w:top w:val="none" w:sz="0" w:space="0" w:color="auto"/>
        <w:left w:val="none" w:sz="0" w:space="0" w:color="auto"/>
        <w:bottom w:val="none" w:sz="0" w:space="0" w:color="auto"/>
        <w:right w:val="none" w:sz="0" w:space="0" w:color="auto"/>
      </w:divBdr>
    </w:div>
    <w:div w:id="1215586104">
      <w:bodyDiv w:val="1"/>
      <w:marLeft w:val="0"/>
      <w:marRight w:val="0"/>
      <w:marTop w:val="0"/>
      <w:marBottom w:val="0"/>
      <w:divBdr>
        <w:top w:val="none" w:sz="0" w:space="0" w:color="auto"/>
        <w:left w:val="none" w:sz="0" w:space="0" w:color="auto"/>
        <w:bottom w:val="none" w:sz="0" w:space="0" w:color="auto"/>
        <w:right w:val="none" w:sz="0" w:space="0" w:color="auto"/>
      </w:divBdr>
    </w:div>
    <w:div w:id="1219708481">
      <w:bodyDiv w:val="1"/>
      <w:marLeft w:val="0"/>
      <w:marRight w:val="0"/>
      <w:marTop w:val="0"/>
      <w:marBottom w:val="0"/>
      <w:divBdr>
        <w:top w:val="none" w:sz="0" w:space="0" w:color="auto"/>
        <w:left w:val="none" w:sz="0" w:space="0" w:color="auto"/>
        <w:bottom w:val="none" w:sz="0" w:space="0" w:color="auto"/>
        <w:right w:val="none" w:sz="0" w:space="0" w:color="auto"/>
      </w:divBdr>
    </w:div>
    <w:div w:id="1240600381">
      <w:bodyDiv w:val="1"/>
      <w:marLeft w:val="0"/>
      <w:marRight w:val="0"/>
      <w:marTop w:val="0"/>
      <w:marBottom w:val="0"/>
      <w:divBdr>
        <w:top w:val="none" w:sz="0" w:space="0" w:color="auto"/>
        <w:left w:val="none" w:sz="0" w:space="0" w:color="auto"/>
        <w:bottom w:val="none" w:sz="0" w:space="0" w:color="auto"/>
        <w:right w:val="none" w:sz="0" w:space="0" w:color="auto"/>
      </w:divBdr>
    </w:div>
    <w:div w:id="1249921285">
      <w:bodyDiv w:val="1"/>
      <w:marLeft w:val="0"/>
      <w:marRight w:val="0"/>
      <w:marTop w:val="0"/>
      <w:marBottom w:val="0"/>
      <w:divBdr>
        <w:top w:val="none" w:sz="0" w:space="0" w:color="auto"/>
        <w:left w:val="none" w:sz="0" w:space="0" w:color="auto"/>
        <w:bottom w:val="none" w:sz="0" w:space="0" w:color="auto"/>
        <w:right w:val="none" w:sz="0" w:space="0" w:color="auto"/>
      </w:divBdr>
    </w:div>
    <w:div w:id="1253468519">
      <w:bodyDiv w:val="1"/>
      <w:marLeft w:val="0"/>
      <w:marRight w:val="0"/>
      <w:marTop w:val="0"/>
      <w:marBottom w:val="0"/>
      <w:divBdr>
        <w:top w:val="none" w:sz="0" w:space="0" w:color="auto"/>
        <w:left w:val="none" w:sz="0" w:space="0" w:color="auto"/>
        <w:bottom w:val="none" w:sz="0" w:space="0" w:color="auto"/>
        <w:right w:val="none" w:sz="0" w:space="0" w:color="auto"/>
      </w:divBdr>
    </w:div>
    <w:div w:id="1256396970">
      <w:bodyDiv w:val="1"/>
      <w:marLeft w:val="0"/>
      <w:marRight w:val="0"/>
      <w:marTop w:val="0"/>
      <w:marBottom w:val="0"/>
      <w:divBdr>
        <w:top w:val="none" w:sz="0" w:space="0" w:color="auto"/>
        <w:left w:val="none" w:sz="0" w:space="0" w:color="auto"/>
        <w:bottom w:val="none" w:sz="0" w:space="0" w:color="auto"/>
        <w:right w:val="none" w:sz="0" w:space="0" w:color="auto"/>
      </w:divBdr>
    </w:div>
    <w:div w:id="1262185018">
      <w:bodyDiv w:val="1"/>
      <w:marLeft w:val="0"/>
      <w:marRight w:val="0"/>
      <w:marTop w:val="0"/>
      <w:marBottom w:val="0"/>
      <w:divBdr>
        <w:top w:val="none" w:sz="0" w:space="0" w:color="auto"/>
        <w:left w:val="none" w:sz="0" w:space="0" w:color="auto"/>
        <w:bottom w:val="none" w:sz="0" w:space="0" w:color="auto"/>
        <w:right w:val="none" w:sz="0" w:space="0" w:color="auto"/>
      </w:divBdr>
    </w:div>
    <w:div w:id="1262295640">
      <w:bodyDiv w:val="1"/>
      <w:marLeft w:val="0"/>
      <w:marRight w:val="0"/>
      <w:marTop w:val="0"/>
      <w:marBottom w:val="0"/>
      <w:divBdr>
        <w:top w:val="none" w:sz="0" w:space="0" w:color="auto"/>
        <w:left w:val="none" w:sz="0" w:space="0" w:color="auto"/>
        <w:bottom w:val="none" w:sz="0" w:space="0" w:color="auto"/>
        <w:right w:val="none" w:sz="0" w:space="0" w:color="auto"/>
      </w:divBdr>
    </w:div>
    <w:div w:id="1262491611">
      <w:bodyDiv w:val="1"/>
      <w:marLeft w:val="0"/>
      <w:marRight w:val="0"/>
      <w:marTop w:val="0"/>
      <w:marBottom w:val="0"/>
      <w:divBdr>
        <w:top w:val="none" w:sz="0" w:space="0" w:color="auto"/>
        <w:left w:val="none" w:sz="0" w:space="0" w:color="auto"/>
        <w:bottom w:val="none" w:sz="0" w:space="0" w:color="auto"/>
        <w:right w:val="none" w:sz="0" w:space="0" w:color="auto"/>
      </w:divBdr>
    </w:div>
    <w:div w:id="1271477124">
      <w:bodyDiv w:val="1"/>
      <w:marLeft w:val="0"/>
      <w:marRight w:val="0"/>
      <w:marTop w:val="0"/>
      <w:marBottom w:val="0"/>
      <w:divBdr>
        <w:top w:val="none" w:sz="0" w:space="0" w:color="auto"/>
        <w:left w:val="none" w:sz="0" w:space="0" w:color="auto"/>
        <w:bottom w:val="none" w:sz="0" w:space="0" w:color="auto"/>
        <w:right w:val="none" w:sz="0" w:space="0" w:color="auto"/>
      </w:divBdr>
    </w:div>
    <w:div w:id="1278753228">
      <w:bodyDiv w:val="1"/>
      <w:marLeft w:val="0"/>
      <w:marRight w:val="0"/>
      <w:marTop w:val="0"/>
      <w:marBottom w:val="0"/>
      <w:divBdr>
        <w:top w:val="none" w:sz="0" w:space="0" w:color="auto"/>
        <w:left w:val="none" w:sz="0" w:space="0" w:color="auto"/>
        <w:bottom w:val="none" w:sz="0" w:space="0" w:color="auto"/>
        <w:right w:val="none" w:sz="0" w:space="0" w:color="auto"/>
      </w:divBdr>
    </w:div>
    <w:div w:id="1288702454">
      <w:bodyDiv w:val="1"/>
      <w:marLeft w:val="0"/>
      <w:marRight w:val="0"/>
      <w:marTop w:val="0"/>
      <w:marBottom w:val="0"/>
      <w:divBdr>
        <w:top w:val="none" w:sz="0" w:space="0" w:color="auto"/>
        <w:left w:val="none" w:sz="0" w:space="0" w:color="auto"/>
        <w:bottom w:val="none" w:sz="0" w:space="0" w:color="auto"/>
        <w:right w:val="none" w:sz="0" w:space="0" w:color="auto"/>
      </w:divBdr>
    </w:div>
    <w:div w:id="1291277264">
      <w:bodyDiv w:val="1"/>
      <w:marLeft w:val="0"/>
      <w:marRight w:val="0"/>
      <w:marTop w:val="0"/>
      <w:marBottom w:val="0"/>
      <w:divBdr>
        <w:top w:val="none" w:sz="0" w:space="0" w:color="auto"/>
        <w:left w:val="none" w:sz="0" w:space="0" w:color="auto"/>
        <w:bottom w:val="none" w:sz="0" w:space="0" w:color="auto"/>
        <w:right w:val="none" w:sz="0" w:space="0" w:color="auto"/>
      </w:divBdr>
    </w:div>
    <w:div w:id="1296179030">
      <w:bodyDiv w:val="1"/>
      <w:marLeft w:val="0"/>
      <w:marRight w:val="0"/>
      <w:marTop w:val="0"/>
      <w:marBottom w:val="0"/>
      <w:divBdr>
        <w:top w:val="none" w:sz="0" w:space="0" w:color="auto"/>
        <w:left w:val="none" w:sz="0" w:space="0" w:color="auto"/>
        <w:bottom w:val="none" w:sz="0" w:space="0" w:color="auto"/>
        <w:right w:val="none" w:sz="0" w:space="0" w:color="auto"/>
      </w:divBdr>
    </w:div>
    <w:div w:id="1297681180">
      <w:bodyDiv w:val="1"/>
      <w:marLeft w:val="0"/>
      <w:marRight w:val="0"/>
      <w:marTop w:val="0"/>
      <w:marBottom w:val="0"/>
      <w:divBdr>
        <w:top w:val="none" w:sz="0" w:space="0" w:color="auto"/>
        <w:left w:val="none" w:sz="0" w:space="0" w:color="auto"/>
        <w:bottom w:val="none" w:sz="0" w:space="0" w:color="auto"/>
        <w:right w:val="none" w:sz="0" w:space="0" w:color="auto"/>
      </w:divBdr>
    </w:div>
    <w:div w:id="1297876783">
      <w:bodyDiv w:val="1"/>
      <w:marLeft w:val="0"/>
      <w:marRight w:val="0"/>
      <w:marTop w:val="0"/>
      <w:marBottom w:val="0"/>
      <w:divBdr>
        <w:top w:val="none" w:sz="0" w:space="0" w:color="auto"/>
        <w:left w:val="none" w:sz="0" w:space="0" w:color="auto"/>
        <w:bottom w:val="none" w:sz="0" w:space="0" w:color="auto"/>
        <w:right w:val="none" w:sz="0" w:space="0" w:color="auto"/>
      </w:divBdr>
    </w:div>
    <w:div w:id="1320423862">
      <w:bodyDiv w:val="1"/>
      <w:marLeft w:val="0"/>
      <w:marRight w:val="0"/>
      <w:marTop w:val="0"/>
      <w:marBottom w:val="0"/>
      <w:divBdr>
        <w:top w:val="none" w:sz="0" w:space="0" w:color="auto"/>
        <w:left w:val="none" w:sz="0" w:space="0" w:color="auto"/>
        <w:bottom w:val="none" w:sz="0" w:space="0" w:color="auto"/>
        <w:right w:val="none" w:sz="0" w:space="0" w:color="auto"/>
      </w:divBdr>
    </w:div>
    <w:div w:id="1322735309">
      <w:bodyDiv w:val="1"/>
      <w:marLeft w:val="0"/>
      <w:marRight w:val="0"/>
      <w:marTop w:val="0"/>
      <w:marBottom w:val="0"/>
      <w:divBdr>
        <w:top w:val="none" w:sz="0" w:space="0" w:color="auto"/>
        <w:left w:val="none" w:sz="0" w:space="0" w:color="auto"/>
        <w:bottom w:val="none" w:sz="0" w:space="0" w:color="auto"/>
        <w:right w:val="none" w:sz="0" w:space="0" w:color="auto"/>
      </w:divBdr>
    </w:div>
    <w:div w:id="1326319459">
      <w:bodyDiv w:val="1"/>
      <w:marLeft w:val="0"/>
      <w:marRight w:val="0"/>
      <w:marTop w:val="0"/>
      <w:marBottom w:val="0"/>
      <w:divBdr>
        <w:top w:val="none" w:sz="0" w:space="0" w:color="auto"/>
        <w:left w:val="none" w:sz="0" w:space="0" w:color="auto"/>
        <w:bottom w:val="none" w:sz="0" w:space="0" w:color="auto"/>
        <w:right w:val="none" w:sz="0" w:space="0" w:color="auto"/>
      </w:divBdr>
    </w:div>
    <w:div w:id="1331719702">
      <w:bodyDiv w:val="1"/>
      <w:marLeft w:val="0"/>
      <w:marRight w:val="0"/>
      <w:marTop w:val="0"/>
      <w:marBottom w:val="0"/>
      <w:divBdr>
        <w:top w:val="none" w:sz="0" w:space="0" w:color="auto"/>
        <w:left w:val="none" w:sz="0" w:space="0" w:color="auto"/>
        <w:bottom w:val="none" w:sz="0" w:space="0" w:color="auto"/>
        <w:right w:val="none" w:sz="0" w:space="0" w:color="auto"/>
      </w:divBdr>
    </w:div>
    <w:div w:id="1340887008">
      <w:bodyDiv w:val="1"/>
      <w:marLeft w:val="0"/>
      <w:marRight w:val="0"/>
      <w:marTop w:val="0"/>
      <w:marBottom w:val="0"/>
      <w:divBdr>
        <w:top w:val="none" w:sz="0" w:space="0" w:color="auto"/>
        <w:left w:val="none" w:sz="0" w:space="0" w:color="auto"/>
        <w:bottom w:val="none" w:sz="0" w:space="0" w:color="auto"/>
        <w:right w:val="none" w:sz="0" w:space="0" w:color="auto"/>
      </w:divBdr>
    </w:div>
    <w:div w:id="1353800725">
      <w:bodyDiv w:val="1"/>
      <w:marLeft w:val="0"/>
      <w:marRight w:val="0"/>
      <w:marTop w:val="0"/>
      <w:marBottom w:val="0"/>
      <w:divBdr>
        <w:top w:val="none" w:sz="0" w:space="0" w:color="auto"/>
        <w:left w:val="none" w:sz="0" w:space="0" w:color="auto"/>
        <w:bottom w:val="none" w:sz="0" w:space="0" w:color="auto"/>
        <w:right w:val="none" w:sz="0" w:space="0" w:color="auto"/>
      </w:divBdr>
    </w:div>
    <w:div w:id="1358890784">
      <w:bodyDiv w:val="1"/>
      <w:marLeft w:val="0"/>
      <w:marRight w:val="0"/>
      <w:marTop w:val="0"/>
      <w:marBottom w:val="0"/>
      <w:divBdr>
        <w:top w:val="none" w:sz="0" w:space="0" w:color="auto"/>
        <w:left w:val="none" w:sz="0" w:space="0" w:color="auto"/>
        <w:bottom w:val="none" w:sz="0" w:space="0" w:color="auto"/>
        <w:right w:val="none" w:sz="0" w:space="0" w:color="auto"/>
      </w:divBdr>
    </w:div>
    <w:div w:id="1358896962">
      <w:bodyDiv w:val="1"/>
      <w:marLeft w:val="0"/>
      <w:marRight w:val="0"/>
      <w:marTop w:val="0"/>
      <w:marBottom w:val="0"/>
      <w:divBdr>
        <w:top w:val="none" w:sz="0" w:space="0" w:color="auto"/>
        <w:left w:val="none" w:sz="0" w:space="0" w:color="auto"/>
        <w:bottom w:val="none" w:sz="0" w:space="0" w:color="auto"/>
        <w:right w:val="none" w:sz="0" w:space="0" w:color="auto"/>
      </w:divBdr>
    </w:div>
    <w:div w:id="1385640929">
      <w:bodyDiv w:val="1"/>
      <w:marLeft w:val="0"/>
      <w:marRight w:val="0"/>
      <w:marTop w:val="0"/>
      <w:marBottom w:val="0"/>
      <w:divBdr>
        <w:top w:val="none" w:sz="0" w:space="0" w:color="auto"/>
        <w:left w:val="none" w:sz="0" w:space="0" w:color="auto"/>
        <w:bottom w:val="none" w:sz="0" w:space="0" w:color="auto"/>
        <w:right w:val="none" w:sz="0" w:space="0" w:color="auto"/>
      </w:divBdr>
    </w:div>
    <w:div w:id="1392849396">
      <w:bodyDiv w:val="1"/>
      <w:marLeft w:val="0"/>
      <w:marRight w:val="0"/>
      <w:marTop w:val="0"/>
      <w:marBottom w:val="0"/>
      <w:divBdr>
        <w:top w:val="none" w:sz="0" w:space="0" w:color="auto"/>
        <w:left w:val="none" w:sz="0" w:space="0" w:color="auto"/>
        <w:bottom w:val="none" w:sz="0" w:space="0" w:color="auto"/>
        <w:right w:val="none" w:sz="0" w:space="0" w:color="auto"/>
      </w:divBdr>
    </w:div>
    <w:div w:id="1393232380">
      <w:bodyDiv w:val="1"/>
      <w:marLeft w:val="0"/>
      <w:marRight w:val="0"/>
      <w:marTop w:val="0"/>
      <w:marBottom w:val="0"/>
      <w:divBdr>
        <w:top w:val="none" w:sz="0" w:space="0" w:color="auto"/>
        <w:left w:val="none" w:sz="0" w:space="0" w:color="auto"/>
        <w:bottom w:val="none" w:sz="0" w:space="0" w:color="auto"/>
        <w:right w:val="none" w:sz="0" w:space="0" w:color="auto"/>
      </w:divBdr>
    </w:div>
    <w:div w:id="1395591490">
      <w:bodyDiv w:val="1"/>
      <w:marLeft w:val="0"/>
      <w:marRight w:val="0"/>
      <w:marTop w:val="0"/>
      <w:marBottom w:val="0"/>
      <w:divBdr>
        <w:top w:val="none" w:sz="0" w:space="0" w:color="auto"/>
        <w:left w:val="none" w:sz="0" w:space="0" w:color="auto"/>
        <w:bottom w:val="none" w:sz="0" w:space="0" w:color="auto"/>
        <w:right w:val="none" w:sz="0" w:space="0" w:color="auto"/>
      </w:divBdr>
    </w:div>
    <w:div w:id="1395616299">
      <w:bodyDiv w:val="1"/>
      <w:marLeft w:val="0"/>
      <w:marRight w:val="0"/>
      <w:marTop w:val="0"/>
      <w:marBottom w:val="0"/>
      <w:divBdr>
        <w:top w:val="none" w:sz="0" w:space="0" w:color="auto"/>
        <w:left w:val="none" w:sz="0" w:space="0" w:color="auto"/>
        <w:bottom w:val="none" w:sz="0" w:space="0" w:color="auto"/>
        <w:right w:val="none" w:sz="0" w:space="0" w:color="auto"/>
      </w:divBdr>
    </w:div>
    <w:div w:id="1402405331">
      <w:bodyDiv w:val="1"/>
      <w:marLeft w:val="0"/>
      <w:marRight w:val="0"/>
      <w:marTop w:val="0"/>
      <w:marBottom w:val="0"/>
      <w:divBdr>
        <w:top w:val="none" w:sz="0" w:space="0" w:color="auto"/>
        <w:left w:val="none" w:sz="0" w:space="0" w:color="auto"/>
        <w:bottom w:val="none" w:sz="0" w:space="0" w:color="auto"/>
        <w:right w:val="none" w:sz="0" w:space="0" w:color="auto"/>
      </w:divBdr>
    </w:div>
    <w:div w:id="1414543919">
      <w:bodyDiv w:val="1"/>
      <w:marLeft w:val="0"/>
      <w:marRight w:val="0"/>
      <w:marTop w:val="0"/>
      <w:marBottom w:val="0"/>
      <w:divBdr>
        <w:top w:val="none" w:sz="0" w:space="0" w:color="auto"/>
        <w:left w:val="none" w:sz="0" w:space="0" w:color="auto"/>
        <w:bottom w:val="none" w:sz="0" w:space="0" w:color="auto"/>
        <w:right w:val="none" w:sz="0" w:space="0" w:color="auto"/>
      </w:divBdr>
    </w:div>
    <w:div w:id="1415202856">
      <w:bodyDiv w:val="1"/>
      <w:marLeft w:val="0"/>
      <w:marRight w:val="0"/>
      <w:marTop w:val="0"/>
      <w:marBottom w:val="0"/>
      <w:divBdr>
        <w:top w:val="none" w:sz="0" w:space="0" w:color="auto"/>
        <w:left w:val="none" w:sz="0" w:space="0" w:color="auto"/>
        <w:bottom w:val="none" w:sz="0" w:space="0" w:color="auto"/>
        <w:right w:val="none" w:sz="0" w:space="0" w:color="auto"/>
      </w:divBdr>
    </w:div>
    <w:div w:id="1415593127">
      <w:bodyDiv w:val="1"/>
      <w:marLeft w:val="0"/>
      <w:marRight w:val="0"/>
      <w:marTop w:val="0"/>
      <w:marBottom w:val="0"/>
      <w:divBdr>
        <w:top w:val="none" w:sz="0" w:space="0" w:color="auto"/>
        <w:left w:val="none" w:sz="0" w:space="0" w:color="auto"/>
        <w:bottom w:val="none" w:sz="0" w:space="0" w:color="auto"/>
        <w:right w:val="none" w:sz="0" w:space="0" w:color="auto"/>
      </w:divBdr>
    </w:div>
    <w:div w:id="1423839250">
      <w:bodyDiv w:val="1"/>
      <w:marLeft w:val="0"/>
      <w:marRight w:val="0"/>
      <w:marTop w:val="0"/>
      <w:marBottom w:val="0"/>
      <w:divBdr>
        <w:top w:val="none" w:sz="0" w:space="0" w:color="auto"/>
        <w:left w:val="none" w:sz="0" w:space="0" w:color="auto"/>
        <w:bottom w:val="none" w:sz="0" w:space="0" w:color="auto"/>
        <w:right w:val="none" w:sz="0" w:space="0" w:color="auto"/>
      </w:divBdr>
    </w:div>
    <w:div w:id="1424646394">
      <w:bodyDiv w:val="1"/>
      <w:marLeft w:val="0"/>
      <w:marRight w:val="0"/>
      <w:marTop w:val="0"/>
      <w:marBottom w:val="0"/>
      <w:divBdr>
        <w:top w:val="none" w:sz="0" w:space="0" w:color="auto"/>
        <w:left w:val="none" w:sz="0" w:space="0" w:color="auto"/>
        <w:bottom w:val="none" w:sz="0" w:space="0" w:color="auto"/>
        <w:right w:val="none" w:sz="0" w:space="0" w:color="auto"/>
      </w:divBdr>
    </w:div>
    <w:div w:id="1426338550">
      <w:bodyDiv w:val="1"/>
      <w:marLeft w:val="0"/>
      <w:marRight w:val="0"/>
      <w:marTop w:val="0"/>
      <w:marBottom w:val="0"/>
      <w:divBdr>
        <w:top w:val="none" w:sz="0" w:space="0" w:color="auto"/>
        <w:left w:val="none" w:sz="0" w:space="0" w:color="auto"/>
        <w:bottom w:val="none" w:sz="0" w:space="0" w:color="auto"/>
        <w:right w:val="none" w:sz="0" w:space="0" w:color="auto"/>
      </w:divBdr>
    </w:div>
    <w:div w:id="1427187085">
      <w:bodyDiv w:val="1"/>
      <w:marLeft w:val="0"/>
      <w:marRight w:val="0"/>
      <w:marTop w:val="0"/>
      <w:marBottom w:val="0"/>
      <w:divBdr>
        <w:top w:val="none" w:sz="0" w:space="0" w:color="auto"/>
        <w:left w:val="none" w:sz="0" w:space="0" w:color="auto"/>
        <w:bottom w:val="none" w:sz="0" w:space="0" w:color="auto"/>
        <w:right w:val="none" w:sz="0" w:space="0" w:color="auto"/>
      </w:divBdr>
    </w:div>
    <w:div w:id="1445004149">
      <w:bodyDiv w:val="1"/>
      <w:marLeft w:val="0"/>
      <w:marRight w:val="0"/>
      <w:marTop w:val="0"/>
      <w:marBottom w:val="0"/>
      <w:divBdr>
        <w:top w:val="none" w:sz="0" w:space="0" w:color="auto"/>
        <w:left w:val="none" w:sz="0" w:space="0" w:color="auto"/>
        <w:bottom w:val="none" w:sz="0" w:space="0" w:color="auto"/>
        <w:right w:val="none" w:sz="0" w:space="0" w:color="auto"/>
      </w:divBdr>
    </w:div>
    <w:div w:id="1450660490">
      <w:bodyDiv w:val="1"/>
      <w:marLeft w:val="0"/>
      <w:marRight w:val="0"/>
      <w:marTop w:val="0"/>
      <w:marBottom w:val="0"/>
      <w:divBdr>
        <w:top w:val="none" w:sz="0" w:space="0" w:color="auto"/>
        <w:left w:val="none" w:sz="0" w:space="0" w:color="auto"/>
        <w:bottom w:val="none" w:sz="0" w:space="0" w:color="auto"/>
        <w:right w:val="none" w:sz="0" w:space="0" w:color="auto"/>
      </w:divBdr>
    </w:div>
    <w:div w:id="1464739133">
      <w:bodyDiv w:val="1"/>
      <w:marLeft w:val="0"/>
      <w:marRight w:val="0"/>
      <w:marTop w:val="0"/>
      <w:marBottom w:val="0"/>
      <w:divBdr>
        <w:top w:val="none" w:sz="0" w:space="0" w:color="auto"/>
        <w:left w:val="none" w:sz="0" w:space="0" w:color="auto"/>
        <w:bottom w:val="none" w:sz="0" w:space="0" w:color="auto"/>
        <w:right w:val="none" w:sz="0" w:space="0" w:color="auto"/>
      </w:divBdr>
    </w:div>
    <w:div w:id="1466655068">
      <w:bodyDiv w:val="1"/>
      <w:marLeft w:val="0"/>
      <w:marRight w:val="0"/>
      <w:marTop w:val="0"/>
      <w:marBottom w:val="0"/>
      <w:divBdr>
        <w:top w:val="none" w:sz="0" w:space="0" w:color="auto"/>
        <w:left w:val="none" w:sz="0" w:space="0" w:color="auto"/>
        <w:bottom w:val="none" w:sz="0" w:space="0" w:color="auto"/>
        <w:right w:val="none" w:sz="0" w:space="0" w:color="auto"/>
      </w:divBdr>
    </w:div>
    <w:div w:id="1474718708">
      <w:bodyDiv w:val="1"/>
      <w:marLeft w:val="0"/>
      <w:marRight w:val="0"/>
      <w:marTop w:val="0"/>
      <w:marBottom w:val="0"/>
      <w:divBdr>
        <w:top w:val="none" w:sz="0" w:space="0" w:color="auto"/>
        <w:left w:val="none" w:sz="0" w:space="0" w:color="auto"/>
        <w:bottom w:val="none" w:sz="0" w:space="0" w:color="auto"/>
        <w:right w:val="none" w:sz="0" w:space="0" w:color="auto"/>
      </w:divBdr>
    </w:div>
    <w:div w:id="1483041122">
      <w:bodyDiv w:val="1"/>
      <w:marLeft w:val="0"/>
      <w:marRight w:val="0"/>
      <w:marTop w:val="0"/>
      <w:marBottom w:val="0"/>
      <w:divBdr>
        <w:top w:val="none" w:sz="0" w:space="0" w:color="auto"/>
        <w:left w:val="none" w:sz="0" w:space="0" w:color="auto"/>
        <w:bottom w:val="none" w:sz="0" w:space="0" w:color="auto"/>
        <w:right w:val="none" w:sz="0" w:space="0" w:color="auto"/>
      </w:divBdr>
    </w:div>
    <w:div w:id="1485201515">
      <w:bodyDiv w:val="1"/>
      <w:marLeft w:val="0"/>
      <w:marRight w:val="0"/>
      <w:marTop w:val="0"/>
      <w:marBottom w:val="0"/>
      <w:divBdr>
        <w:top w:val="none" w:sz="0" w:space="0" w:color="auto"/>
        <w:left w:val="none" w:sz="0" w:space="0" w:color="auto"/>
        <w:bottom w:val="none" w:sz="0" w:space="0" w:color="auto"/>
        <w:right w:val="none" w:sz="0" w:space="0" w:color="auto"/>
      </w:divBdr>
    </w:div>
    <w:div w:id="1485967412">
      <w:bodyDiv w:val="1"/>
      <w:marLeft w:val="0"/>
      <w:marRight w:val="0"/>
      <w:marTop w:val="0"/>
      <w:marBottom w:val="0"/>
      <w:divBdr>
        <w:top w:val="none" w:sz="0" w:space="0" w:color="auto"/>
        <w:left w:val="none" w:sz="0" w:space="0" w:color="auto"/>
        <w:bottom w:val="none" w:sz="0" w:space="0" w:color="auto"/>
        <w:right w:val="none" w:sz="0" w:space="0" w:color="auto"/>
      </w:divBdr>
    </w:div>
    <w:div w:id="1489438889">
      <w:bodyDiv w:val="1"/>
      <w:marLeft w:val="0"/>
      <w:marRight w:val="0"/>
      <w:marTop w:val="0"/>
      <w:marBottom w:val="0"/>
      <w:divBdr>
        <w:top w:val="none" w:sz="0" w:space="0" w:color="auto"/>
        <w:left w:val="none" w:sz="0" w:space="0" w:color="auto"/>
        <w:bottom w:val="none" w:sz="0" w:space="0" w:color="auto"/>
        <w:right w:val="none" w:sz="0" w:space="0" w:color="auto"/>
      </w:divBdr>
    </w:div>
    <w:div w:id="1497066366">
      <w:bodyDiv w:val="1"/>
      <w:marLeft w:val="0"/>
      <w:marRight w:val="0"/>
      <w:marTop w:val="0"/>
      <w:marBottom w:val="0"/>
      <w:divBdr>
        <w:top w:val="none" w:sz="0" w:space="0" w:color="auto"/>
        <w:left w:val="none" w:sz="0" w:space="0" w:color="auto"/>
        <w:bottom w:val="none" w:sz="0" w:space="0" w:color="auto"/>
        <w:right w:val="none" w:sz="0" w:space="0" w:color="auto"/>
      </w:divBdr>
      <w:divsChild>
        <w:div w:id="314265887">
          <w:marLeft w:val="547"/>
          <w:marRight w:val="0"/>
          <w:marTop w:val="0"/>
          <w:marBottom w:val="0"/>
          <w:divBdr>
            <w:top w:val="none" w:sz="0" w:space="0" w:color="auto"/>
            <w:left w:val="none" w:sz="0" w:space="0" w:color="auto"/>
            <w:bottom w:val="none" w:sz="0" w:space="0" w:color="auto"/>
            <w:right w:val="none" w:sz="0" w:space="0" w:color="auto"/>
          </w:divBdr>
        </w:div>
        <w:div w:id="543910179">
          <w:marLeft w:val="547"/>
          <w:marRight w:val="0"/>
          <w:marTop w:val="0"/>
          <w:marBottom w:val="0"/>
          <w:divBdr>
            <w:top w:val="none" w:sz="0" w:space="0" w:color="auto"/>
            <w:left w:val="none" w:sz="0" w:space="0" w:color="auto"/>
            <w:bottom w:val="none" w:sz="0" w:space="0" w:color="auto"/>
            <w:right w:val="none" w:sz="0" w:space="0" w:color="auto"/>
          </w:divBdr>
        </w:div>
        <w:div w:id="1797093423">
          <w:marLeft w:val="547"/>
          <w:marRight w:val="0"/>
          <w:marTop w:val="0"/>
          <w:marBottom w:val="0"/>
          <w:divBdr>
            <w:top w:val="none" w:sz="0" w:space="0" w:color="auto"/>
            <w:left w:val="none" w:sz="0" w:space="0" w:color="auto"/>
            <w:bottom w:val="none" w:sz="0" w:space="0" w:color="auto"/>
            <w:right w:val="none" w:sz="0" w:space="0" w:color="auto"/>
          </w:divBdr>
        </w:div>
      </w:divsChild>
    </w:div>
    <w:div w:id="1499031043">
      <w:bodyDiv w:val="1"/>
      <w:marLeft w:val="0"/>
      <w:marRight w:val="0"/>
      <w:marTop w:val="0"/>
      <w:marBottom w:val="0"/>
      <w:divBdr>
        <w:top w:val="none" w:sz="0" w:space="0" w:color="auto"/>
        <w:left w:val="none" w:sz="0" w:space="0" w:color="auto"/>
        <w:bottom w:val="none" w:sz="0" w:space="0" w:color="auto"/>
        <w:right w:val="none" w:sz="0" w:space="0" w:color="auto"/>
      </w:divBdr>
    </w:div>
    <w:div w:id="1501698009">
      <w:bodyDiv w:val="1"/>
      <w:marLeft w:val="0"/>
      <w:marRight w:val="0"/>
      <w:marTop w:val="0"/>
      <w:marBottom w:val="0"/>
      <w:divBdr>
        <w:top w:val="none" w:sz="0" w:space="0" w:color="auto"/>
        <w:left w:val="none" w:sz="0" w:space="0" w:color="auto"/>
        <w:bottom w:val="none" w:sz="0" w:space="0" w:color="auto"/>
        <w:right w:val="none" w:sz="0" w:space="0" w:color="auto"/>
      </w:divBdr>
    </w:div>
    <w:div w:id="1501775921">
      <w:bodyDiv w:val="1"/>
      <w:marLeft w:val="0"/>
      <w:marRight w:val="0"/>
      <w:marTop w:val="0"/>
      <w:marBottom w:val="0"/>
      <w:divBdr>
        <w:top w:val="none" w:sz="0" w:space="0" w:color="auto"/>
        <w:left w:val="none" w:sz="0" w:space="0" w:color="auto"/>
        <w:bottom w:val="none" w:sz="0" w:space="0" w:color="auto"/>
        <w:right w:val="none" w:sz="0" w:space="0" w:color="auto"/>
      </w:divBdr>
    </w:div>
    <w:div w:id="1519154254">
      <w:bodyDiv w:val="1"/>
      <w:marLeft w:val="0"/>
      <w:marRight w:val="0"/>
      <w:marTop w:val="0"/>
      <w:marBottom w:val="0"/>
      <w:divBdr>
        <w:top w:val="none" w:sz="0" w:space="0" w:color="auto"/>
        <w:left w:val="none" w:sz="0" w:space="0" w:color="auto"/>
        <w:bottom w:val="none" w:sz="0" w:space="0" w:color="auto"/>
        <w:right w:val="none" w:sz="0" w:space="0" w:color="auto"/>
      </w:divBdr>
    </w:div>
    <w:div w:id="1521092684">
      <w:bodyDiv w:val="1"/>
      <w:marLeft w:val="0"/>
      <w:marRight w:val="0"/>
      <w:marTop w:val="0"/>
      <w:marBottom w:val="0"/>
      <w:divBdr>
        <w:top w:val="none" w:sz="0" w:space="0" w:color="auto"/>
        <w:left w:val="none" w:sz="0" w:space="0" w:color="auto"/>
        <w:bottom w:val="none" w:sz="0" w:space="0" w:color="auto"/>
        <w:right w:val="none" w:sz="0" w:space="0" w:color="auto"/>
      </w:divBdr>
    </w:div>
    <w:div w:id="1523594209">
      <w:bodyDiv w:val="1"/>
      <w:marLeft w:val="0"/>
      <w:marRight w:val="0"/>
      <w:marTop w:val="0"/>
      <w:marBottom w:val="0"/>
      <w:divBdr>
        <w:top w:val="none" w:sz="0" w:space="0" w:color="auto"/>
        <w:left w:val="none" w:sz="0" w:space="0" w:color="auto"/>
        <w:bottom w:val="none" w:sz="0" w:space="0" w:color="auto"/>
        <w:right w:val="none" w:sz="0" w:space="0" w:color="auto"/>
      </w:divBdr>
    </w:div>
    <w:div w:id="1526290721">
      <w:bodyDiv w:val="1"/>
      <w:marLeft w:val="0"/>
      <w:marRight w:val="0"/>
      <w:marTop w:val="0"/>
      <w:marBottom w:val="0"/>
      <w:divBdr>
        <w:top w:val="none" w:sz="0" w:space="0" w:color="auto"/>
        <w:left w:val="none" w:sz="0" w:space="0" w:color="auto"/>
        <w:bottom w:val="none" w:sz="0" w:space="0" w:color="auto"/>
        <w:right w:val="none" w:sz="0" w:space="0" w:color="auto"/>
      </w:divBdr>
    </w:div>
    <w:div w:id="152825231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4609787">
      <w:bodyDiv w:val="1"/>
      <w:marLeft w:val="0"/>
      <w:marRight w:val="0"/>
      <w:marTop w:val="0"/>
      <w:marBottom w:val="0"/>
      <w:divBdr>
        <w:top w:val="none" w:sz="0" w:space="0" w:color="auto"/>
        <w:left w:val="none" w:sz="0" w:space="0" w:color="auto"/>
        <w:bottom w:val="none" w:sz="0" w:space="0" w:color="auto"/>
        <w:right w:val="none" w:sz="0" w:space="0" w:color="auto"/>
      </w:divBdr>
    </w:div>
    <w:div w:id="1545173781">
      <w:bodyDiv w:val="1"/>
      <w:marLeft w:val="0"/>
      <w:marRight w:val="0"/>
      <w:marTop w:val="0"/>
      <w:marBottom w:val="0"/>
      <w:divBdr>
        <w:top w:val="none" w:sz="0" w:space="0" w:color="auto"/>
        <w:left w:val="none" w:sz="0" w:space="0" w:color="auto"/>
        <w:bottom w:val="none" w:sz="0" w:space="0" w:color="auto"/>
        <w:right w:val="none" w:sz="0" w:space="0" w:color="auto"/>
      </w:divBdr>
    </w:div>
    <w:div w:id="1559902215">
      <w:bodyDiv w:val="1"/>
      <w:marLeft w:val="0"/>
      <w:marRight w:val="0"/>
      <w:marTop w:val="0"/>
      <w:marBottom w:val="0"/>
      <w:divBdr>
        <w:top w:val="none" w:sz="0" w:space="0" w:color="auto"/>
        <w:left w:val="none" w:sz="0" w:space="0" w:color="auto"/>
        <w:bottom w:val="none" w:sz="0" w:space="0" w:color="auto"/>
        <w:right w:val="none" w:sz="0" w:space="0" w:color="auto"/>
      </w:divBdr>
    </w:div>
    <w:div w:id="1560896126">
      <w:bodyDiv w:val="1"/>
      <w:marLeft w:val="0"/>
      <w:marRight w:val="0"/>
      <w:marTop w:val="0"/>
      <w:marBottom w:val="0"/>
      <w:divBdr>
        <w:top w:val="none" w:sz="0" w:space="0" w:color="auto"/>
        <w:left w:val="none" w:sz="0" w:space="0" w:color="auto"/>
        <w:bottom w:val="none" w:sz="0" w:space="0" w:color="auto"/>
        <w:right w:val="none" w:sz="0" w:space="0" w:color="auto"/>
      </w:divBdr>
    </w:div>
    <w:div w:id="1561599205">
      <w:bodyDiv w:val="1"/>
      <w:marLeft w:val="0"/>
      <w:marRight w:val="0"/>
      <w:marTop w:val="0"/>
      <w:marBottom w:val="0"/>
      <w:divBdr>
        <w:top w:val="none" w:sz="0" w:space="0" w:color="auto"/>
        <w:left w:val="none" w:sz="0" w:space="0" w:color="auto"/>
        <w:bottom w:val="none" w:sz="0" w:space="0" w:color="auto"/>
        <w:right w:val="none" w:sz="0" w:space="0" w:color="auto"/>
      </w:divBdr>
    </w:div>
    <w:div w:id="1562669607">
      <w:bodyDiv w:val="1"/>
      <w:marLeft w:val="0"/>
      <w:marRight w:val="0"/>
      <w:marTop w:val="0"/>
      <w:marBottom w:val="0"/>
      <w:divBdr>
        <w:top w:val="none" w:sz="0" w:space="0" w:color="auto"/>
        <w:left w:val="none" w:sz="0" w:space="0" w:color="auto"/>
        <w:bottom w:val="none" w:sz="0" w:space="0" w:color="auto"/>
        <w:right w:val="none" w:sz="0" w:space="0" w:color="auto"/>
      </w:divBdr>
    </w:div>
    <w:div w:id="1571500161">
      <w:bodyDiv w:val="1"/>
      <w:marLeft w:val="0"/>
      <w:marRight w:val="0"/>
      <w:marTop w:val="0"/>
      <w:marBottom w:val="0"/>
      <w:divBdr>
        <w:top w:val="none" w:sz="0" w:space="0" w:color="auto"/>
        <w:left w:val="none" w:sz="0" w:space="0" w:color="auto"/>
        <w:bottom w:val="none" w:sz="0" w:space="0" w:color="auto"/>
        <w:right w:val="none" w:sz="0" w:space="0" w:color="auto"/>
      </w:divBdr>
    </w:div>
    <w:div w:id="1572502222">
      <w:bodyDiv w:val="1"/>
      <w:marLeft w:val="0"/>
      <w:marRight w:val="0"/>
      <w:marTop w:val="0"/>
      <w:marBottom w:val="0"/>
      <w:divBdr>
        <w:top w:val="none" w:sz="0" w:space="0" w:color="auto"/>
        <w:left w:val="none" w:sz="0" w:space="0" w:color="auto"/>
        <w:bottom w:val="none" w:sz="0" w:space="0" w:color="auto"/>
        <w:right w:val="none" w:sz="0" w:space="0" w:color="auto"/>
      </w:divBdr>
    </w:div>
    <w:div w:id="1575120399">
      <w:bodyDiv w:val="1"/>
      <w:marLeft w:val="0"/>
      <w:marRight w:val="0"/>
      <w:marTop w:val="0"/>
      <w:marBottom w:val="0"/>
      <w:divBdr>
        <w:top w:val="none" w:sz="0" w:space="0" w:color="auto"/>
        <w:left w:val="none" w:sz="0" w:space="0" w:color="auto"/>
        <w:bottom w:val="none" w:sz="0" w:space="0" w:color="auto"/>
        <w:right w:val="none" w:sz="0" w:space="0" w:color="auto"/>
      </w:divBdr>
    </w:div>
    <w:div w:id="1587760197">
      <w:bodyDiv w:val="1"/>
      <w:marLeft w:val="0"/>
      <w:marRight w:val="0"/>
      <w:marTop w:val="0"/>
      <w:marBottom w:val="0"/>
      <w:divBdr>
        <w:top w:val="none" w:sz="0" w:space="0" w:color="auto"/>
        <w:left w:val="none" w:sz="0" w:space="0" w:color="auto"/>
        <w:bottom w:val="none" w:sz="0" w:space="0" w:color="auto"/>
        <w:right w:val="none" w:sz="0" w:space="0" w:color="auto"/>
      </w:divBdr>
    </w:div>
    <w:div w:id="1600869510">
      <w:bodyDiv w:val="1"/>
      <w:marLeft w:val="0"/>
      <w:marRight w:val="0"/>
      <w:marTop w:val="0"/>
      <w:marBottom w:val="0"/>
      <w:divBdr>
        <w:top w:val="none" w:sz="0" w:space="0" w:color="auto"/>
        <w:left w:val="none" w:sz="0" w:space="0" w:color="auto"/>
        <w:bottom w:val="none" w:sz="0" w:space="0" w:color="auto"/>
        <w:right w:val="none" w:sz="0" w:space="0" w:color="auto"/>
      </w:divBdr>
    </w:div>
    <w:div w:id="1601333302">
      <w:bodyDiv w:val="1"/>
      <w:marLeft w:val="0"/>
      <w:marRight w:val="0"/>
      <w:marTop w:val="0"/>
      <w:marBottom w:val="0"/>
      <w:divBdr>
        <w:top w:val="none" w:sz="0" w:space="0" w:color="auto"/>
        <w:left w:val="none" w:sz="0" w:space="0" w:color="auto"/>
        <w:bottom w:val="none" w:sz="0" w:space="0" w:color="auto"/>
        <w:right w:val="none" w:sz="0" w:space="0" w:color="auto"/>
      </w:divBdr>
    </w:div>
    <w:div w:id="1606502369">
      <w:bodyDiv w:val="1"/>
      <w:marLeft w:val="0"/>
      <w:marRight w:val="0"/>
      <w:marTop w:val="0"/>
      <w:marBottom w:val="0"/>
      <w:divBdr>
        <w:top w:val="none" w:sz="0" w:space="0" w:color="auto"/>
        <w:left w:val="none" w:sz="0" w:space="0" w:color="auto"/>
        <w:bottom w:val="none" w:sz="0" w:space="0" w:color="auto"/>
        <w:right w:val="none" w:sz="0" w:space="0" w:color="auto"/>
      </w:divBdr>
    </w:div>
    <w:div w:id="1609000617">
      <w:bodyDiv w:val="1"/>
      <w:marLeft w:val="0"/>
      <w:marRight w:val="0"/>
      <w:marTop w:val="0"/>
      <w:marBottom w:val="0"/>
      <w:divBdr>
        <w:top w:val="none" w:sz="0" w:space="0" w:color="auto"/>
        <w:left w:val="none" w:sz="0" w:space="0" w:color="auto"/>
        <w:bottom w:val="none" w:sz="0" w:space="0" w:color="auto"/>
        <w:right w:val="none" w:sz="0" w:space="0" w:color="auto"/>
      </w:divBdr>
    </w:div>
    <w:div w:id="1613782957">
      <w:bodyDiv w:val="1"/>
      <w:marLeft w:val="0"/>
      <w:marRight w:val="0"/>
      <w:marTop w:val="0"/>
      <w:marBottom w:val="0"/>
      <w:divBdr>
        <w:top w:val="none" w:sz="0" w:space="0" w:color="auto"/>
        <w:left w:val="none" w:sz="0" w:space="0" w:color="auto"/>
        <w:bottom w:val="none" w:sz="0" w:space="0" w:color="auto"/>
        <w:right w:val="none" w:sz="0" w:space="0" w:color="auto"/>
      </w:divBdr>
    </w:div>
    <w:div w:id="1620262332">
      <w:bodyDiv w:val="1"/>
      <w:marLeft w:val="0"/>
      <w:marRight w:val="0"/>
      <w:marTop w:val="0"/>
      <w:marBottom w:val="0"/>
      <w:divBdr>
        <w:top w:val="none" w:sz="0" w:space="0" w:color="auto"/>
        <w:left w:val="none" w:sz="0" w:space="0" w:color="auto"/>
        <w:bottom w:val="none" w:sz="0" w:space="0" w:color="auto"/>
        <w:right w:val="none" w:sz="0" w:space="0" w:color="auto"/>
      </w:divBdr>
    </w:div>
    <w:div w:id="1620914755">
      <w:bodyDiv w:val="1"/>
      <w:marLeft w:val="0"/>
      <w:marRight w:val="0"/>
      <w:marTop w:val="0"/>
      <w:marBottom w:val="0"/>
      <w:divBdr>
        <w:top w:val="none" w:sz="0" w:space="0" w:color="auto"/>
        <w:left w:val="none" w:sz="0" w:space="0" w:color="auto"/>
        <w:bottom w:val="none" w:sz="0" w:space="0" w:color="auto"/>
        <w:right w:val="none" w:sz="0" w:space="0" w:color="auto"/>
      </w:divBdr>
    </w:div>
    <w:div w:id="1629358925">
      <w:bodyDiv w:val="1"/>
      <w:marLeft w:val="0"/>
      <w:marRight w:val="0"/>
      <w:marTop w:val="0"/>
      <w:marBottom w:val="0"/>
      <w:divBdr>
        <w:top w:val="none" w:sz="0" w:space="0" w:color="auto"/>
        <w:left w:val="none" w:sz="0" w:space="0" w:color="auto"/>
        <w:bottom w:val="none" w:sz="0" w:space="0" w:color="auto"/>
        <w:right w:val="none" w:sz="0" w:space="0" w:color="auto"/>
      </w:divBdr>
    </w:div>
    <w:div w:id="1629513249">
      <w:bodyDiv w:val="1"/>
      <w:marLeft w:val="0"/>
      <w:marRight w:val="0"/>
      <w:marTop w:val="0"/>
      <w:marBottom w:val="0"/>
      <w:divBdr>
        <w:top w:val="none" w:sz="0" w:space="0" w:color="auto"/>
        <w:left w:val="none" w:sz="0" w:space="0" w:color="auto"/>
        <w:bottom w:val="none" w:sz="0" w:space="0" w:color="auto"/>
        <w:right w:val="none" w:sz="0" w:space="0" w:color="auto"/>
      </w:divBdr>
      <w:divsChild>
        <w:div w:id="109670067">
          <w:marLeft w:val="0"/>
          <w:marRight w:val="0"/>
          <w:marTop w:val="0"/>
          <w:marBottom w:val="0"/>
          <w:divBdr>
            <w:top w:val="none" w:sz="0" w:space="0" w:color="auto"/>
            <w:left w:val="none" w:sz="0" w:space="0" w:color="auto"/>
            <w:bottom w:val="none" w:sz="0" w:space="0" w:color="auto"/>
            <w:right w:val="none" w:sz="0" w:space="0" w:color="auto"/>
          </w:divBdr>
        </w:div>
        <w:div w:id="1866868925">
          <w:marLeft w:val="0"/>
          <w:marRight w:val="0"/>
          <w:marTop w:val="0"/>
          <w:marBottom w:val="0"/>
          <w:divBdr>
            <w:top w:val="none" w:sz="0" w:space="0" w:color="auto"/>
            <w:left w:val="none" w:sz="0" w:space="0" w:color="auto"/>
            <w:bottom w:val="none" w:sz="0" w:space="0" w:color="auto"/>
            <w:right w:val="none" w:sz="0" w:space="0" w:color="auto"/>
          </w:divBdr>
        </w:div>
        <w:div w:id="2026592746">
          <w:marLeft w:val="0"/>
          <w:marRight w:val="0"/>
          <w:marTop w:val="0"/>
          <w:marBottom w:val="0"/>
          <w:divBdr>
            <w:top w:val="none" w:sz="0" w:space="0" w:color="auto"/>
            <w:left w:val="none" w:sz="0" w:space="0" w:color="auto"/>
            <w:bottom w:val="none" w:sz="0" w:space="0" w:color="auto"/>
            <w:right w:val="none" w:sz="0" w:space="0" w:color="auto"/>
          </w:divBdr>
        </w:div>
      </w:divsChild>
    </w:div>
    <w:div w:id="1657954493">
      <w:bodyDiv w:val="1"/>
      <w:marLeft w:val="0"/>
      <w:marRight w:val="0"/>
      <w:marTop w:val="0"/>
      <w:marBottom w:val="0"/>
      <w:divBdr>
        <w:top w:val="none" w:sz="0" w:space="0" w:color="auto"/>
        <w:left w:val="none" w:sz="0" w:space="0" w:color="auto"/>
        <w:bottom w:val="none" w:sz="0" w:space="0" w:color="auto"/>
        <w:right w:val="none" w:sz="0" w:space="0" w:color="auto"/>
      </w:divBdr>
    </w:div>
    <w:div w:id="1661690295">
      <w:bodyDiv w:val="1"/>
      <w:marLeft w:val="0"/>
      <w:marRight w:val="0"/>
      <w:marTop w:val="0"/>
      <w:marBottom w:val="0"/>
      <w:divBdr>
        <w:top w:val="none" w:sz="0" w:space="0" w:color="auto"/>
        <w:left w:val="none" w:sz="0" w:space="0" w:color="auto"/>
        <w:bottom w:val="none" w:sz="0" w:space="0" w:color="auto"/>
        <w:right w:val="none" w:sz="0" w:space="0" w:color="auto"/>
      </w:divBdr>
    </w:div>
    <w:div w:id="1674453068">
      <w:bodyDiv w:val="1"/>
      <w:marLeft w:val="0"/>
      <w:marRight w:val="0"/>
      <w:marTop w:val="0"/>
      <w:marBottom w:val="0"/>
      <w:divBdr>
        <w:top w:val="none" w:sz="0" w:space="0" w:color="auto"/>
        <w:left w:val="none" w:sz="0" w:space="0" w:color="auto"/>
        <w:bottom w:val="none" w:sz="0" w:space="0" w:color="auto"/>
        <w:right w:val="none" w:sz="0" w:space="0" w:color="auto"/>
      </w:divBdr>
    </w:div>
    <w:div w:id="1679696238">
      <w:bodyDiv w:val="1"/>
      <w:marLeft w:val="0"/>
      <w:marRight w:val="0"/>
      <w:marTop w:val="0"/>
      <w:marBottom w:val="0"/>
      <w:divBdr>
        <w:top w:val="none" w:sz="0" w:space="0" w:color="auto"/>
        <w:left w:val="none" w:sz="0" w:space="0" w:color="auto"/>
        <w:bottom w:val="none" w:sz="0" w:space="0" w:color="auto"/>
        <w:right w:val="none" w:sz="0" w:space="0" w:color="auto"/>
      </w:divBdr>
    </w:div>
    <w:div w:id="1683974580">
      <w:bodyDiv w:val="1"/>
      <w:marLeft w:val="0"/>
      <w:marRight w:val="0"/>
      <w:marTop w:val="0"/>
      <w:marBottom w:val="0"/>
      <w:divBdr>
        <w:top w:val="none" w:sz="0" w:space="0" w:color="auto"/>
        <w:left w:val="none" w:sz="0" w:space="0" w:color="auto"/>
        <w:bottom w:val="none" w:sz="0" w:space="0" w:color="auto"/>
        <w:right w:val="none" w:sz="0" w:space="0" w:color="auto"/>
      </w:divBdr>
    </w:div>
    <w:div w:id="1685863604">
      <w:bodyDiv w:val="1"/>
      <w:marLeft w:val="0"/>
      <w:marRight w:val="0"/>
      <w:marTop w:val="0"/>
      <w:marBottom w:val="0"/>
      <w:divBdr>
        <w:top w:val="none" w:sz="0" w:space="0" w:color="auto"/>
        <w:left w:val="none" w:sz="0" w:space="0" w:color="auto"/>
        <w:bottom w:val="none" w:sz="0" w:space="0" w:color="auto"/>
        <w:right w:val="none" w:sz="0" w:space="0" w:color="auto"/>
      </w:divBdr>
    </w:div>
    <w:div w:id="1693992847">
      <w:bodyDiv w:val="1"/>
      <w:marLeft w:val="0"/>
      <w:marRight w:val="0"/>
      <w:marTop w:val="0"/>
      <w:marBottom w:val="0"/>
      <w:divBdr>
        <w:top w:val="none" w:sz="0" w:space="0" w:color="auto"/>
        <w:left w:val="none" w:sz="0" w:space="0" w:color="auto"/>
        <w:bottom w:val="none" w:sz="0" w:space="0" w:color="auto"/>
        <w:right w:val="none" w:sz="0" w:space="0" w:color="auto"/>
      </w:divBdr>
    </w:div>
    <w:div w:id="1696539583">
      <w:bodyDiv w:val="1"/>
      <w:marLeft w:val="0"/>
      <w:marRight w:val="0"/>
      <w:marTop w:val="0"/>
      <w:marBottom w:val="0"/>
      <w:divBdr>
        <w:top w:val="none" w:sz="0" w:space="0" w:color="auto"/>
        <w:left w:val="none" w:sz="0" w:space="0" w:color="auto"/>
        <w:bottom w:val="none" w:sz="0" w:space="0" w:color="auto"/>
        <w:right w:val="none" w:sz="0" w:space="0" w:color="auto"/>
      </w:divBdr>
    </w:div>
    <w:div w:id="1718965339">
      <w:bodyDiv w:val="1"/>
      <w:marLeft w:val="0"/>
      <w:marRight w:val="0"/>
      <w:marTop w:val="0"/>
      <w:marBottom w:val="0"/>
      <w:divBdr>
        <w:top w:val="none" w:sz="0" w:space="0" w:color="auto"/>
        <w:left w:val="none" w:sz="0" w:space="0" w:color="auto"/>
        <w:bottom w:val="none" w:sz="0" w:space="0" w:color="auto"/>
        <w:right w:val="none" w:sz="0" w:space="0" w:color="auto"/>
      </w:divBdr>
    </w:div>
    <w:div w:id="1722559820">
      <w:bodyDiv w:val="1"/>
      <w:marLeft w:val="0"/>
      <w:marRight w:val="0"/>
      <w:marTop w:val="0"/>
      <w:marBottom w:val="0"/>
      <w:divBdr>
        <w:top w:val="none" w:sz="0" w:space="0" w:color="auto"/>
        <w:left w:val="none" w:sz="0" w:space="0" w:color="auto"/>
        <w:bottom w:val="none" w:sz="0" w:space="0" w:color="auto"/>
        <w:right w:val="none" w:sz="0" w:space="0" w:color="auto"/>
      </w:divBdr>
      <w:divsChild>
        <w:div w:id="170535704">
          <w:marLeft w:val="0"/>
          <w:marRight w:val="0"/>
          <w:marTop w:val="0"/>
          <w:marBottom w:val="0"/>
          <w:divBdr>
            <w:top w:val="none" w:sz="0" w:space="0" w:color="auto"/>
            <w:left w:val="none" w:sz="0" w:space="0" w:color="auto"/>
            <w:bottom w:val="none" w:sz="0" w:space="0" w:color="auto"/>
            <w:right w:val="none" w:sz="0" w:space="0" w:color="auto"/>
          </w:divBdr>
        </w:div>
        <w:div w:id="1521122379">
          <w:marLeft w:val="0"/>
          <w:marRight w:val="0"/>
          <w:marTop w:val="0"/>
          <w:marBottom w:val="0"/>
          <w:divBdr>
            <w:top w:val="none" w:sz="0" w:space="0" w:color="auto"/>
            <w:left w:val="none" w:sz="0" w:space="0" w:color="auto"/>
            <w:bottom w:val="none" w:sz="0" w:space="0" w:color="auto"/>
            <w:right w:val="none" w:sz="0" w:space="0" w:color="auto"/>
          </w:divBdr>
        </w:div>
        <w:div w:id="1824203080">
          <w:marLeft w:val="0"/>
          <w:marRight w:val="0"/>
          <w:marTop w:val="0"/>
          <w:marBottom w:val="0"/>
          <w:divBdr>
            <w:top w:val="none" w:sz="0" w:space="0" w:color="auto"/>
            <w:left w:val="none" w:sz="0" w:space="0" w:color="auto"/>
            <w:bottom w:val="none" w:sz="0" w:space="0" w:color="auto"/>
            <w:right w:val="none" w:sz="0" w:space="0" w:color="auto"/>
          </w:divBdr>
        </w:div>
      </w:divsChild>
    </w:div>
    <w:div w:id="1730030161">
      <w:bodyDiv w:val="1"/>
      <w:marLeft w:val="0"/>
      <w:marRight w:val="0"/>
      <w:marTop w:val="0"/>
      <w:marBottom w:val="0"/>
      <w:divBdr>
        <w:top w:val="none" w:sz="0" w:space="0" w:color="auto"/>
        <w:left w:val="none" w:sz="0" w:space="0" w:color="auto"/>
        <w:bottom w:val="none" w:sz="0" w:space="0" w:color="auto"/>
        <w:right w:val="none" w:sz="0" w:space="0" w:color="auto"/>
      </w:divBdr>
    </w:div>
    <w:div w:id="1730182011">
      <w:bodyDiv w:val="1"/>
      <w:marLeft w:val="0"/>
      <w:marRight w:val="0"/>
      <w:marTop w:val="0"/>
      <w:marBottom w:val="0"/>
      <w:divBdr>
        <w:top w:val="none" w:sz="0" w:space="0" w:color="auto"/>
        <w:left w:val="none" w:sz="0" w:space="0" w:color="auto"/>
        <w:bottom w:val="none" w:sz="0" w:space="0" w:color="auto"/>
        <w:right w:val="none" w:sz="0" w:space="0" w:color="auto"/>
      </w:divBdr>
    </w:div>
    <w:div w:id="1734934566">
      <w:bodyDiv w:val="1"/>
      <w:marLeft w:val="0"/>
      <w:marRight w:val="0"/>
      <w:marTop w:val="0"/>
      <w:marBottom w:val="0"/>
      <w:divBdr>
        <w:top w:val="none" w:sz="0" w:space="0" w:color="auto"/>
        <w:left w:val="none" w:sz="0" w:space="0" w:color="auto"/>
        <w:bottom w:val="none" w:sz="0" w:space="0" w:color="auto"/>
        <w:right w:val="none" w:sz="0" w:space="0" w:color="auto"/>
      </w:divBdr>
    </w:div>
    <w:div w:id="1749617741">
      <w:bodyDiv w:val="1"/>
      <w:marLeft w:val="0"/>
      <w:marRight w:val="0"/>
      <w:marTop w:val="0"/>
      <w:marBottom w:val="0"/>
      <w:divBdr>
        <w:top w:val="none" w:sz="0" w:space="0" w:color="auto"/>
        <w:left w:val="none" w:sz="0" w:space="0" w:color="auto"/>
        <w:bottom w:val="none" w:sz="0" w:space="0" w:color="auto"/>
        <w:right w:val="none" w:sz="0" w:space="0" w:color="auto"/>
      </w:divBdr>
    </w:div>
    <w:div w:id="1766464112">
      <w:bodyDiv w:val="1"/>
      <w:marLeft w:val="0"/>
      <w:marRight w:val="0"/>
      <w:marTop w:val="0"/>
      <w:marBottom w:val="0"/>
      <w:divBdr>
        <w:top w:val="none" w:sz="0" w:space="0" w:color="auto"/>
        <w:left w:val="none" w:sz="0" w:space="0" w:color="auto"/>
        <w:bottom w:val="none" w:sz="0" w:space="0" w:color="auto"/>
        <w:right w:val="none" w:sz="0" w:space="0" w:color="auto"/>
      </w:divBdr>
    </w:div>
    <w:div w:id="1768840150">
      <w:bodyDiv w:val="1"/>
      <w:marLeft w:val="0"/>
      <w:marRight w:val="0"/>
      <w:marTop w:val="0"/>
      <w:marBottom w:val="0"/>
      <w:divBdr>
        <w:top w:val="none" w:sz="0" w:space="0" w:color="auto"/>
        <w:left w:val="none" w:sz="0" w:space="0" w:color="auto"/>
        <w:bottom w:val="none" w:sz="0" w:space="0" w:color="auto"/>
        <w:right w:val="none" w:sz="0" w:space="0" w:color="auto"/>
      </w:divBdr>
    </w:div>
    <w:div w:id="1769540811">
      <w:bodyDiv w:val="1"/>
      <w:marLeft w:val="0"/>
      <w:marRight w:val="0"/>
      <w:marTop w:val="0"/>
      <w:marBottom w:val="0"/>
      <w:divBdr>
        <w:top w:val="none" w:sz="0" w:space="0" w:color="auto"/>
        <w:left w:val="none" w:sz="0" w:space="0" w:color="auto"/>
        <w:bottom w:val="none" w:sz="0" w:space="0" w:color="auto"/>
        <w:right w:val="none" w:sz="0" w:space="0" w:color="auto"/>
      </w:divBdr>
    </w:div>
    <w:div w:id="1776248731">
      <w:bodyDiv w:val="1"/>
      <w:marLeft w:val="0"/>
      <w:marRight w:val="0"/>
      <w:marTop w:val="0"/>
      <w:marBottom w:val="0"/>
      <w:divBdr>
        <w:top w:val="none" w:sz="0" w:space="0" w:color="auto"/>
        <w:left w:val="none" w:sz="0" w:space="0" w:color="auto"/>
        <w:bottom w:val="none" w:sz="0" w:space="0" w:color="auto"/>
        <w:right w:val="none" w:sz="0" w:space="0" w:color="auto"/>
      </w:divBdr>
    </w:div>
    <w:div w:id="1788429240">
      <w:bodyDiv w:val="1"/>
      <w:marLeft w:val="0"/>
      <w:marRight w:val="0"/>
      <w:marTop w:val="0"/>
      <w:marBottom w:val="0"/>
      <w:divBdr>
        <w:top w:val="none" w:sz="0" w:space="0" w:color="auto"/>
        <w:left w:val="none" w:sz="0" w:space="0" w:color="auto"/>
        <w:bottom w:val="none" w:sz="0" w:space="0" w:color="auto"/>
        <w:right w:val="none" w:sz="0" w:space="0" w:color="auto"/>
      </w:divBdr>
    </w:div>
    <w:div w:id="1810980086">
      <w:bodyDiv w:val="1"/>
      <w:marLeft w:val="0"/>
      <w:marRight w:val="0"/>
      <w:marTop w:val="0"/>
      <w:marBottom w:val="0"/>
      <w:divBdr>
        <w:top w:val="none" w:sz="0" w:space="0" w:color="auto"/>
        <w:left w:val="none" w:sz="0" w:space="0" w:color="auto"/>
        <w:bottom w:val="none" w:sz="0" w:space="0" w:color="auto"/>
        <w:right w:val="none" w:sz="0" w:space="0" w:color="auto"/>
      </w:divBdr>
    </w:div>
    <w:div w:id="1811364639">
      <w:bodyDiv w:val="1"/>
      <w:marLeft w:val="0"/>
      <w:marRight w:val="0"/>
      <w:marTop w:val="0"/>
      <w:marBottom w:val="0"/>
      <w:divBdr>
        <w:top w:val="none" w:sz="0" w:space="0" w:color="auto"/>
        <w:left w:val="none" w:sz="0" w:space="0" w:color="auto"/>
        <w:bottom w:val="none" w:sz="0" w:space="0" w:color="auto"/>
        <w:right w:val="none" w:sz="0" w:space="0" w:color="auto"/>
      </w:divBdr>
    </w:div>
    <w:div w:id="1820340774">
      <w:bodyDiv w:val="1"/>
      <w:marLeft w:val="0"/>
      <w:marRight w:val="0"/>
      <w:marTop w:val="0"/>
      <w:marBottom w:val="0"/>
      <w:divBdr>
        <w:top w:val="none" w:sz="0" w:space="0" w:color="auto"/>
        <w:left w:val="none" w:sz="0" w:space="0" w:color="auto"/>
        <w:bottom w:val="none" w:sz="0" w:space="0" w:color="auto"/>
        <w:right w:val="none" w:sz="0" w:space="0" w:color="auto"/>
      </w:divBdr>
    </w:div>
    <w:div w:id="1823307407">
      <w:bodyDiv w:val="1"/>
      <w:marLeft w:val="0"/>
      <w:marRight w:val="0"/>
      <w:marTop w:val="0"/>
      <w:marBottom w:val="0"/>
      <w:divBdr>
        <w:top w:val="none" w:sz="0" w:space="0" w:color="auto"/>
        <w:left w:val="none" w:sz="0" w:space="0" w:color="auto"/>
        <w:bottom w:val="none" w:sz="0" w:space="0" w:color="auto"/>
        <w:right w:val="none" w:sz="0" w:space="0" w:color="auto"/>
      </w:divBdr>
    </w:div>
    <w:div w:id="1829052794">
      <w:bodyDiv w:val="1"/>
      <w:marLeft w:val="0"/>
      <w:marRight w:val="0"/>
      <w:marTop w:val="0"/>
      <w:marBottom w:val="0"/>
      <w:divBdr>
        <w:top w:val="none" w:sz="0" w:space="0" w:color="auto"/>
        <w:left w:val="none" w:sz="0" w:space="0" w:color="auto"/>
        <w:bottom w:val="none" w:sz="0" w:space="0" w:color="auto"/>
        <w:right w:val="none" w:sz="0" w:space="0" w:color="auto"/>
      </w:divBdr>
    </w:div>
    <w:div w:id="1831288521">
      <w:bodyDiv w:val="1"/>
      <w:marLeft w:val="0"/>
      <w:marRight w:val="0"/>
      <w:marTop w:val="0"/>
      <w:marBottom w:val="0"/>
      <w:divBdr>
        <w:top w:val="none" w:sz="0" w:space="0" w:color="auto"/>
        <w:left w:val="none" w:sz="0" w:space="0" w:color="auto"/>
        <w:bottom w:val="none" w:sz="0" w:space="0" w:color="auto"/>
        <w:right w:val="none" w:sz="0" w:space="0" w:color="auto"/>
      </w:divBdr>
    </w:div>
    <w:div w:id="1834905466">
      <w:bodyDiv w:val="1"/>
      <w:marLeft w:val="0"/>
      <w:marRight w:val="0"/>
      <w:marTop w:val="0"/>
      <w:marBottom w:val="0"/>
      <w:divBdr>
        <w:top w:val="none" w:sz="0" w:space="0" w:color="auto"/>
        <w:left w:val="none" w:sz="0" w:space="0" w:color="auto"/>
        <w:bottom w:val="none" w:sz="0" w:space="0" w:color="auto"/>
        <w:right w:val="none" w:sz="0" w:space="0" w:color="auto"/>
      </w:divBdr>
    </w:div>
    <w:div w:id="1842356557">
      <w:bodyDiv w:val="1"/>
      <w:marLeft w:val="0"/>
      <w:marRight w:val="0"/>
      <w:marTop w:val="0"/>
      <w:marBottom w:val="0"/>
      <w:divBdr>
        <w:top w:val="none" w:sz="0" w:space="0" w:color="auto"/>
        <w:left w:val="none" w:sz="0" w:space="0" w:color="auto"/>
        <w:bottom w:val="none" w:sz="0" w:space="0" w:color="auto"/>
        <w:right w:val="none" w:sz="0" w:space="0" w:color="auto"/>
      </w:divBdr>
    </w:div>
    <w:div w:id="1847744443">
      <w:bodyDiv w:val="1"/>
      <w:marLeft w:val="0"/>
      <w:marRight w:val="0"/>
      <w:marTop w:val="0"/>
      <w:marBottom w:val="0"/>
      <w:divBdr>
        <w:top w:val="none" w:sz="0" w:space="0" w:color="auto"/>
        <w:left w:val="none" w:sz="0" w:space="0" w:color="auto"/>
        <w:bottom w:val="none" w:sz="0" w:space="0" w:color="auto"/>
        <w:right w:val="none" w:sz="0" w:space="0" w:color="auto"/>
      </w:divBdr>
    </w:div>
    <w:div w:id="1855261221">
      <w:bodyDiv w:val="1"/>
      <w:marLeft w:val="0"/>
      <w:marRight w:val="0"/>
      <w:marTop w:val="0"/>
      <w:marBottom w:val="0"/>
      <w:divBdr>
        <w:top w:val="none" w:sz="0" w:space="0" w:color="auto"/>
        <w:left w:val="none" w:sz="0" w:space="0" w:color="auto"/>
        <w:bottom w:val="none" w:sz="0" w:space="0" w:color="auto"/>
        <w:right w:val="none" w:sz="0" w:space="0" w:color="auto"/>
      </w:divBdr>
    </w:div>
    <w:div w:id="1856992056">
      <w:bodyDiv w:val="1"/>
      <w:marLeft w:val="0"/>
      <w:marRight w:val="0"/>
      <w:marTop w:val="0"/>
      <w:marBottom w:val="0"/>
      <w:divBdr>
        <w:top w:val="none" w:sz="0" w:space="0" w:color="auto"/>
        <w:left w:val="none" w:sz="0" w:space="0" w:color="auto"/>
        <w:bottom w:val="none" w:sz="0" w:space="0" w:color="auto"/>
        <w:right w:val="none" w:sz="0" w:space="0" w:color="auto"/>
      </w:divBdr>
    </w:div>
    <w:div w:id="1864198212">
      <w:bodyDiv w:val="1"/>
      <w:marLeft w:val="0"/>
      <w:marRight w:val="0"/>
      <w:marTop w:val="0"/>
      <w:marBottom w:val="0"/>
      <w:divBdr>
        <w:top w:val="none" w:sz="0" w:space="0" w:color="auto"/>
        <w:left w:val="none" w:sz="0" w:space="0" w:color="auto"/>
        <w:bottom w:val="none" w:sz="0" w:space="0" w:color="auto"/>
        <w:right w:val="none" w:sz="0" w:space="0" w:color="auto"/>
      </w:divBdr>
    </w:div>
    <w:div w:id="1867448759">
      <w:bodyDiv w:val="1"/>
      <w:marLeft w:val="0"/>
      <w:marRight w:val="0"/>
      <w:marTop w:val="0"/>
      <w:marBottom w:val="0"/>
      <w:divBdr>
        <w:top w:val="none" w:sz="0" w:space="0" w:color="auto"/>
        <w:left w:val="none" w:sz="0" w:space="0" w:color="auto"/>
        <w:bottom w:val="none" w:sz="0" w:space="0" w:color="auto"/>
        <w:right w:val="none" w:sz="0" w:space="0" w:color="auto"/>
      </w:divBdr>
    </w:div>
    <w:div w:id="1916159200">
      <w:bodyDiv w:val="1"/>
      <w:marLeft w:val="0"/>
      <w:marRight w:val="0"/>
      <w:marTop w:val="0"/>
      <w:marBottom w:val="0"/>
      <w:divBdr>
        <w:top w:val="none" w:sz="0" w:space="0" w:color="auto"/>
        <w:left w:val="none" w:sz="0" w:space="0" w:color="auto"/>
        <w:bottom w:val="none" w:sz="0" w:space="0" w:color="auto"/>
        <w:right w:val="none" w:sz="0" w:space="0" w:color="auto"/>
      </w:divBdr>
    </w:div>
    <w:div w:id="1927574553">
      <w:bodyDiv w:val="1"/>
      <w:marLeft w:val="0"/>
      <w:marRight w:val="0"/>
      <w:marTop w:val="0"/>
      <w:marBottom w:val="0"/>
      <w:divBdr>
        <w:top w:val="none" w:sz="0" w:space="0" w:color="auto"/>
        <w:left w:val="none" w:sz="0" w:space="0" w:color="auto"/>
        <w:bottom w:val="none" w:sz="0" w:space="0" w:color="auto"/>
        <w:right w:val="none" w:sz="0" w:space="0" w:color="auto"/>
      </w:divBdr>
    </w:div>
    <w:div w:id="1933538939">
      <w:bodyDiv w:val="1"/>
      <w:marLeft w:val="0"/>
      <w:marRight w:val="0"/>
      <w:marTop w:val="0"/>
      <w:marBottom w:val="0"/>
      <w:divBdr>
        <w:top w:val="none" w:sz="0" w:space="0" w:color="auto"/>
        <w:left w:val="none" w:sz="0" w:space="0" w:color="auto"/>
        <w:bottom w:val="none" w:sz="0" w:space="0" w:color="auto"/>
        <w:right w:val="none" w:sz="0" w:space="0" w:color="auto"/>
      </w:divBdr>
    </w:div>
    <w:div w:id="1933857434">
      <w:bodyDiv w:val="1"/>
      <w:marLeft w:val="0"/>
      <w:marRight w:val="0"/>
      <w:marTop w:val="0"/>
      <w:marBottom w:val="0"/>
      <w:divBdr>
        <w:top w:val="none" w:sz="0" w:space="0" w:color="auto"/>
        <w:left w:val="none" w:sz="0" w:space="0" w:color="auto"/>
        <w:bottom w:val="none" w:sz="0" w:space="0" w:color="auto"/>
        <w:right w:val="none" w:sz="0" w:space="0" w:color="auto"/>
      </w:divBdr>
    </w:div>
    <w:div w:id="1938053460">
      <w:bodyDiv w:val="1"/>
      <w:marLeft w:val="0"/>
      <w:marRight w:val="0"/>
      <w:marTop w:val="0"/>
      <w:marBottom w:val="0"/>
      <w:divBdr>
        <w:top w:val="none" w:sz="0" w:space="0" w:color="auto"/>
        <w:left w:val="none" w:sz="0" w:space="0" w:color="auto"/>
        <w:bottom w:val="none" w:sz="0" w:space="0" w:color="auto"/>
        <w:right w:val="none" w:sz="0" w:space="0" w:color="auto"/>
      </w:divBdr>
    </w:div>
    <w:div w:id="1945115723">
      <w:bodyDiv w:val="1"/>
      <w:marLeft w:val="0"/>
      <w:marRight w:val="0"/>
      <w:marTop w:val="0"/>
      <w:marBottom w:val="0"/>
      <w:divBdr>
        <w:top w:val="none" w:sz="0" w:space="0" w:color="auto"/>
        <w:left w:val="none" w:sz="0" w:space="0" w:color="auto"/>
        <w:bottom w:val="none" w:sz="0" w:space="0" w:color="auto"/>
        <w:right w:val="none" w:sz="0" w:space="0" w:color="auto"/>
      </w:divBdr>
    </w:div>
    <w:div w:id="1948805892">
      <w:bodyDiv w:val="1"/>
      <w:marLeft w:val="0"/>
      <w:marRight w:val="0"/>
      <w:marTop w:val="0"/>
      <w:marBottom w:val="0"/>
      <w:divBdr>
        <w:top w:val="none" w:sz="0" w:space="0" w:color="auto"/>
        <w:left w:val="none" w:sz="0" w:space="0" w:color="auto"/>
        <w:bottom w:val="none" w:sz="0" w:space="0" w:color="auto"/>
        <w:right w:val="none" w:sz="0" w:space="0" w:color="auto"/>
      </w:divBdr>
    </w:div>
    <w:div w:id="1950817333">
      <w:bodyDiv w:val="1"/>
      <w:marLeft w:val="0"/>
      <w:marRight w:val="0"/>
      <w:marTop w:val="0"/>
      <w:marBottom w:val="0"/>
      <w:divBdr>
        <w:top w:val="none" w:sz="0" w:space="0" w:color="auto"/>
        <w:left w:val="none" w:sz="0" w:space="0" w:color="auto"/>
        <w:bottom w:val="none" w:sz="0" w:space="0" w:color="auto"/>
        <w:right w:val="none" w:sz="0" w:space="0" w:color="auto"/>
      </w:divBdr>
      <w:divsChild>
        <w:div w:id="528224269">
          <w:marLeft w:val="0"/>
          <w:marRight w:val="0"/>
          <w:marTop w:val="0"/>
          <w:marBottom w:val="0"/>
          <w:divBdr>
            <w:top w:val="none" w:sz="0" w:space="0" w:color="auto"/>
            <w:left w:val="none" w:sz="0" w:space="0" w:color="auto"/>
            <w:bottom w:val="none" w:sz="0" w:space="0" w:color="auto"/>
            <w:right w:val="none" w:sz="0" w:space="0" w:color="auto"/>
          </w:divBdr>
        </w:div>
        <w:div w:id="1181161620">
          <w:marLeft w:val="0"/>
          <w:marRight w:val="0"/>
          <w:marTop w:val="0"/>
          <w:marBottom w:val="0"/>
          <w:divBdr>
            <w:top w:val="none" w:sz="0" w:space="0" w:color="auto"/>
            <w:left w:val="none" w:sz="0" w:space="0" w:color="auto"/>
            <w:bottom w:val="none" w:sz="0" w:space="0" w:color="auto"/>
            <w:right w:val="none" w:sz="0" w:space="0" w:color="auto"/>
          </w:divBdr>
        </w:div>
      </w:divsChild>
    </w:div>
    <w:div w:id="1967001736">
      <w:bodyDiv w:val="1"/>
      <w:marLeft w:val="0"/>
      <w:marRight w:val="0"/>
      <w:marTop w:val="0"/>
      <w:marBottom w:val="0"/>
      <w:divBdr>
        <w:top w:val="none" w:sz="0" w:space="0" w:color="auto"/>
        <w:left w:val="none" w:sz="0" w:space="0" w:color="auto"/>
        <w:bottom w:val="none" w:sz="0" w:space="0" w:color="auto"/>
        <w:right w:val="none" w:sz="0" w:space="0" w:color="auto"/>
      </w:divBdr>
    </w:div>
    <w:div w:id="1968394055">
      <w:bodyDiv w:val="1"/>
      <w:marLeft w:val="0"/>
      <w:marRight w:val="0"/>
      <w:marTop w:val="0"/>
      <w:marBottom w:val="0"/>
      <w:divBdr>
        <w:top w:val="none" w:sz="0" w:space="0" w:color="auto"/>
        <w:left w:val="none" w:sz="0" w:space="0" w:color="auto"/>
        <w:bottom w:val="none" w:sz="0" w:space="0" w:color="auto"/>
        <w:right w:val="none" w:sz="0" w:space="0" w:color="auto"/>
      </w:divBdr>
    </w:div>
    <w:div w:id="1970014555">
      <w:bodyDiv w:val="1"/>
      <w:marLeft w:val="0"/>
      <w:marRight w:val="0"/>
      <w:marTop w:val="0"/>
      <w:marBottom w:val="0"/>
      <w:divBdr>
        <w:top w:val="none" w:sz="0" w:space="0" w:color="auto"/>
        <w:left w:val="none" w:sz="0" w:space="0" w:color="auto"/>
        <w:bottom w:val="none" w:sz="0" w:space="0" w:color="auto"/>
        <w:right w:val="none" w:sz="0" w:space="0" w:color="auto"/>
      </w:divBdr>
    </w:div>
    <w:div w:id="1982269874">
      <w:bodyDiv w:val="1"/>
      <w:marLeft w:val="0"/>
      <w:marRight w:val="0"/>
      <w:marTop w:val="0"/>
      <w:marBottom w:val="0"/>
      <w:divBdr>
        <w:top w:val="none" w:sz="0" w:space="0" w:color="auto"/>
        <w:left w:val="none" w:sz="0" w:space="0" w:color="auto"/>
        <w:bottom w:val="none" w:sz="0" w:space="0" w:color="auto"/>
        <w:right w:val="none" w:sz="0" w:space="0" w:color="auto"/>
      </w:divBdr>
    </w:div>
    <w:div w:id="2001108275">
      <w:bodyDiv w:val="1"/>
      <w:marLeft w:val="0"/>
      <w:marRight w:val="0"/>
      <w:marTop w:val="0"/>
      <w:marBottom w:val="0"/>
      <w:divBdr>
        <w:top w:val="none" w:sz="0" w:space="0" w:color="auto"/>
        <w:left w:val="none" w:sz="0" w:space="0" w:color="auto"/>
        <w:bottom w:val="none" w:sz="0" w:space="0" w:color="auto"/>
        <w:right w:val="none" w:sz="0" w:space="0" w:color="auto"/>
      </w:divBdr>
    </w:div>
    <w:div w:id="2018730967">
      <w:bodyDiv w:val="1"/>
      <w:marLeft w:val="0"/>
      <w:marRight w:val="0"/>
      <w:marTop w:val="0"/>
      <w:marBottom w:val="0"/>
      <w:divBdr>
        <w:top w:val="none" w:sz="0" w:space="0" w:color="auto"/>
        <w:left w:val="none" w:sz="0" w:space="0" w:color="auto"/>
        <w:bottom w:val="none" w:sz="0" w:space="0" w:color="auto"/>
        <w:right w:val="none" w:sz="0" w:space="0" w:color="auto"/>
      </w:divBdr>
    </w:div>
    <w:div w:id="2027559004">
      <w:bodyDiv w:val="1"/>
      <w:marLeft w:val="0"/>
      <w:marRight w:val="0"/>
      <w:marTop w:val="0"/>
      <w:marBottom w:val="0"/>
      <w:divBdr>
        <w:top w:val="none" w:sz="0" w:space="0" w:color="auto"/>
        <w:left w:val="none" w:sz="0" w:space="0" w:color="auto"/>
        <w:bottom w:val="none" w:sz="0" w:space="0" w:color="auto"/>
        <w:right w:val="none" w:sz="0" w:space="0" w:color="auto"/>
      </w:divBdr>
    </w:div>
    <w:div w:id="2034380513">
      <w:bodyDiv w:val="1"/>
      <w:marLeft w:val="0"/>
      <w:marRight w:val="0"/>
      <w:marTop w:val="0"/>
      <w:marBottom w:val="0"/>
      <w:divBdr>
        <w:top w:val="none" w:sz="0" w:space="0" w:color="auto"/>
        <w:left w:val="none" w:sz="0" w:space="0" w:color="auto"/>
        <w:bottom w:val="none" w:sz="0" w:space="0" w:color="auto"/>
        <w:right w:val="none" w:sz="0" w:space="0" w:color="auto"/>
      </w:divBdr>
    </w:div>
    <w:div w:id="2048679602">
      <w:bodyDiv w:val="1"/>
      <w:marLeft w:val="0"/>
      <w:marRight w:val="0"/>
      <w:marTop w:val="0"/>
      <w:marBottom w:val="0"/>
      <w:divBdr>
        <w:top w:val="none" w:sz="0" w:space="0" w:color="auto"/>
        <w:left w:val="none" w:sz="0" w:space="0" w:color="auto"/>
        <w:bottom w:val="none" w:sz="0" w:space="0" w:color="auto"/>
        <w:right w:val="none" w:sz="0" w:space="0" w:color="auto"/>
      </w:divBdr>
      <w:divsChild>
        <w:div w:id="411321232">
          <w:marLeft w:val="0"/>
          <w:marRight w:val="0"/>
          <w:marTop w:val="0"/>
          <w:marBottom w:val="0"/>
          <w:divBdr>
            <w:top w:val="none" w:sz="0" w:space="0" w:color="auto"/>
            <w:left w:val="none" w:sz="0" w:space="0" w:color="auto"/>
            <w:bottom w:val="none" w:sz="0" w:space="0" w:color="auto"/>
            <w:right w:val="none" w:sz="0" w:space="0" w:color="auto"/>
          </w:divBdr>
        </w:div>
        <w:div w:id="501312135">
          <w:marLeft w:val="0"/>
          <w:marRight w:val="0"/>
          <w:marTop w:val="0"/>
          <w:marBottom w:val="0"/>
          <w:divBdr>
            <w:top w:val="none" w:sz="0" w:space="0" w:color="auto"/>
            <w:left w:val="none" w:sz="0" w:space="0" w:color="auto"/>
            <w:bottom w:val="none" w:sz="0" w:space="0" w:color="auto"/>
            <w:right w:val="none" w:sz="0" w:space="0" w:color="auto"/>
          </w:divBdr>
        </w:div>
        <w:div w:id="665013194">
          <w:marLeft w:val="0"/>
          <w:marRight w:val="0"/>
          <w:marTop w:val="0"/>
          <w:marBottom w:val="0"/>
          <w:divBdr>
            <w:top w:val="none" w:sz="0" w:space="0" w:color="auto"/>
            <w:left w:val="none" w:sz="0" w:space="0" w:color="auto"/>
            <w:bottom w:val="none" w:sz="0" w:space="0" w:color="auto"/>
            <w:right w:val="none" w:sz="0" w:space="0" w:color="auto"/>
          </w:divBdr>
        </w:div>
        <w:div w:id="1234660134">
          <w:marLeft w:val="0"/>
          <w:marRight w:val="0"/>
          <w:marTop w:val="0"/>
          <w:marBottom w:val="0"/>
          <w:divBdr>
            <w:top w:val="none" w:sz="0" w:space="0" w:color="auto"/>
            <w:left w:val="none" w:sz="0" w:space="0" w:color="auto"/>
            <w:bottom w:val="none" w:sz="0" w:space="0" w:color="auto"/>
            <w:right w:val="none" w:sz="0" w:space="0" w:color="auto"/>
          </w:divBdr>
        </w:div>
        <w:div w:id="1491369226">
          <w:marLeft w:val="0"/>
          <w:marRight w:val="0"/>
          <w:marTop w:val="0"/>
          <w:marBottom w:val="0"/>
          <w:divBdr>
            <w:top w:val="none" w:sz="0" w:space="0" w:color="auto"/>
            <w:left w:val="none" w:sz="0" w:space="0" w:color="auto"/>
            <w:bottom w:val="none" w:sz="0" w:space="0" w:color="auto"/>
            <w:right w:val="none" w:sz="0" w:space="0" w:color="auto"/>
          </w:divBdr>
        </w:div>
      </w:divsChild>
    </w:div>
    <w:div w:id="2052068880">
      <w:bodyDiv w:val="1"/>
      <w:marLeft w:val="0"/>
      <w:marRight w:val="0"/>
      <w:marTop w:val="0"/>
      <w:marBottom w:val="0"/>
      <w:divBdr>
        <w:top w:val="none" w:sz="0" w:space="0" w:color="auto"/>
        <w:left w:val="none" w:sz="0" w:space="0" w:color="auto"/>
        <w:bottom w:val="none" w:sz="0" w:space="0" w:color="auto"/>
        <w:right w:val="none" w:sz="0" w:space="0" w:color="auto"/>
      </w:divBdr>
    </w:div>
    <w:div w:id="2055501992">
      <w:bodyDiv w:val="1"/>
      <w:marLeft w:val="0"/>
      <w:marRight w:val="0"/>
      <w:marTop w:val="0"/>
      <w:marBottom w:val="0"/>
      <w:divBdr>
        <w:top w:val="none" w:sz="0" w:space="0" w:color="auto"/>
        <w:left w:val="none" w:sz="0" w:space="0" w:color="auto"/>
        <w:bottom w:val="none" w:sz="0" w:space="0" w:color="auto"/>
        <w:right w:val="none" w:sz="0" w:space="0" w:color="auto"/>
      </w:divBdr>
    </w:div>
    <w:div w:id="2065987290">
      <w:bodyDiv w:val="1"/>
      <w:marLeft w:val="0"/>
      <w:marRight w:val="0"/>
      <w:marTop w:val="0"/>
      <w:marBottom w:val="0"/>
      <w:divBdr>
        <w:top w:val="none" w:sz="0" w:space="0" w:color="auto"/>
        <w:left w:val="none" w:sz="0" w:space="0" w:color="auto"/>
        <w:bottom w:val="none" w:sz="0" w:space="0" w:color="auto"/>
        <w:right w:val="none" w:sz="0" w:space="0" w:color="auto"/>
      </w:divBdr>
    </w:div>
    <w:div w:id="2068607078">
      <w:bodyDiv w:val="1"/>
      <w:marLeft w:val="0"/>
      <w:marRight w:val="0"/>
      <w:marTop w:val="0"/>
      <w:marBottom w:val="0"/>
      <w:divBdr>
        <w:top w:val="none" w:sz="0" w:space="0" w:color="auto"/>
        <w:left w:val="none" w:sz="0" w:space="0" w:color="auto"/>
        <w:bottom w:val="none" w:sz="0" w:space="0" w:color="auto"/>
        <w:right w:val="none" w:sz="0" w:space="0" w:color="auto"/>
      </w:divBdr>
    </w:div>
    <w:div w:id="2075738891">
      <w:bodyDiv w:val="1"/>
      <w:marLeft w:val="0"/>
      <w:marRight w:val="0"/>
      <w:marTop w:val="0"/>
      <w:marBottom w:val="0"/>
      <w:divBdr>
        <w:top w:val="none" w:sz="0" w:space="0" w:color="auto"/>
        <w:left w:val="none" w:sz="0" w:space="0" w:color="auto"/>
        <w:bottom w:val="none" w:sz="0" w:space="0" w:color="auto"/>
        <w:right w:val="none" w:sz="0" w:space="0" w:color="auto"/>
      </w:divBdr>
    </w:div>
    <w:div w:id="2080252928">
      <w:bodyDiv w:val="1"/>
      <w:marLeft w:val="0"/>
      <w:marRight w:val="0"/>
      <w:marTop w:val="0"/>
      <w:marBottom w:val="0"/>
      <w:divBdr>
        <w:top w:val="none" w:sz="0" w:space="0" w:color="auto"/>
        <w:left w:val="none" w:sz="0" w:space="0" w:color="auto"/>
        <w:bottom w:val="none" w:sz="0" w:space="0" w:color="auto"/>
        <w:right w:val="none" w:sz="0" w:space="0" w:color="auto"/>
      </w:divBdr>
    </w:div>
    <w:div w:id="2086412605">
      <w:bodyDiv w:val="1"/>
      <w:marLeft w:val="0"/>
      <w:marRight w:val="0"/>
      <w:marTop w:val="0"/>
      <w:marBottom w:val="0"/>
      <w:divBdr>
        <w:top w:val="none" w:sz="0" w:space="0" w:color="auto"/>
        <w:left w:val="none" w:sz="0" w:space="0" w:color="auto"/>
        <w:bottom w:val="none" w:sz="0" w:space="0" w:color="auto"/>
        <w:right w:val="none" w:sz="0" w:space="0" w:color="auto"/>
      </w:divBdr>
    </w:div>
    <w:div w:id="2098791654">
      <w:bodyDiv w:val="1"/>
      <w:marLeft w:val="0"/>
      <w:marRight w:val="0"/>
      <w:marTop w:val="0"/>
      <w:marBottom w:val="0"/>
      <w:divBdr>
        <w:top w:val="none" w:sz="0" w:space="0" w:color="auto"/>
        <w:left w:val="none" w:sz="0" w:space="0" w:color="auto"/>
        <w:bottom w:val="none" w:sz="0" w:space="0" w:color="auto"/>
        <w:right w:val="none" w:sz="0" w:space="0" w:color="auto"/>
      </w:divBdr>
    </w:div>
    <w:div w:id="2104372739">
      <w:bodyDiv w:val="1"/>
      <w:marLeft w:val="0"/>
      <w:marRight w:val="0"/>
      <w:marTop w:val="0"/>
      <w:marBottom w:val="0"/>
      <w:divBdr>
        <w:top w:val="none" w:sz="0" w:space="0" w:color="auto"/>
        <w:left w:val="none" w:sz="0" w:space="0" w:color="auto"/>
        <w:bottom w:val="none" w:sz="0" w:space="0" w:color="auto"/>
        <w:right w:val="none" w:sz="0" w:space="0" w:color="auto"/>
      </w:divBdr>
    </w:div>
    <w:div w:id="2106027471">
      <w:bodyDiv w:val="1"/>
      <w:marLeft w:val="0"/>
      <w:marRight w:val="0"/>
      <w:marTop w:val="0"/>
      <w:marBottom w:val="0"/>
      <w:divBdr>
        <w:top w:val="none" w:sz="0" w:space="0" w:color="auto"/>
        <w:left w:val="none" w:sz="0" w:space="0" w:color="auto"/>
        <w:bottom w:val="none" w:sz="0" w:space="0" w:color="auto"/>
        <w:right w:val="none" w:sz="0" w:space="0" w:color="auto"/>
      </w:divBdr>
    </w:div>
    <w:div w:id="2106459507">
      <w:bodyDiv w:val="1"/>
      <w:marLeft w:val="0"/>
      <w:marRight w:val="0"/>
      <w:marTop w:val="0"/>
      <w:marBottom w:val="0"/>
      <w:divBdr>
        <w:top w:val="none" w:sz="0" w:space="0" w:color="auto"/>
        <w:left w:val="none" w:sz="0" w:space="0" w:color="auto"/>
        <w:bottom w:val="none" w:sz="0" w:space="0" w:color="auto"/>
        <w:right w:val="none" w:sz="0" w:space="0" w:color="auto"/>
      </w:divBdr>
    </w:div>
    <w:div w:id="2108380938">
      <w:bodyDiv w:val="1"/>
      <w:marLeft w:val="0"/>
      <w:marRight w:val="0"/>
      <w:marTop w:val="0"/>
      <w:marBottom w:val="0"/>
      <w:divBdr>
        <w:top w:val="none" w:sz="0" w:space="0" w:color="auto"/>
        <w:left w:val="none" w:sz="0" w:space="0" w:color="auto"/>
        <w:bottom w:val="none" w:sz="0" w:space="0" w:color="auto"/>
        <w:right w:val="none" w:sz="0" w:space="0" w:color="auto"/>
      </w:divBdr>
    </w:div>
    <w:div w:id="2114592760">
      <w:bodyDiv w:val="1"/>
      <w:marLeft w:val="0"/>
      <w:marRight w:val="0"/>
      <w:marTop w:val="0"/>
      <w:marBottom w:val="0"/>
      <w:divBdr>
        <w:top w:val="none" w:sz="0" w:space="0" w:color="auto"/>
        <w:left w:val="none" w:sz="0" w:space="0" w:color="auto"/>
        <w:bottom w:val="none" w:sz="0" w:space="0" w:color="auto"/>
        <w:right w:val="none" w:sz="0" w:space="0" w:color="auto"/>
      </w:divBdr>
    </w:div>
    <w:div w:id="2143689062">
      <w:bodyDiv w:val="1"/>
      <w:marLeft w:val="0"/>
      <w:marRight w:val="0"/>
      <w:marTop w:val="0"/>
      <w:marBottom w:val="0"/>
      <w:divBdr>
        <w:top w:val="none" w:sz="0" w:space="0" w:color="auto"/>
        <w:left w:val="none" w:sz="0" w:space="0" w:color="auto"/>
        <w:bottom w:val="none" w:sz="0" w:space="0" w:color="auto"/>
        <w:right w:val="none" w:sz="0" w:space="0" w:color="auto"/>
      </w:divBdr>
    </w:div>
    <w:div w:id="214584880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e\Downloads\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682</TotalTime>
  <Pages>1</Pages>
  <Words>12799</Words>
  <Characters>72958</Characters>
  <Application>Microsoft Office Word</Application>
  <DocSecurity>0</DocSecurity>
  <Lines>607</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dc:creator>
  <cp:keywords/>
  <dc:description/>
  <cp:lastModifiedBy>My Đinh Phương</cp:lastModifiedBy>
  <cp:revision>29</cp:revision>
  <cp:lastPrinted>2023-12-27T02:44:00Z</cp:lastPrinted>
  <dcterms:created xsi:type="dcterms:W3CDTF">2024-11-15T15:44:00Z</dcterms:created>
  <dcterms:modified xsi:type="dcterms:W3CDTF">2024-11-16T10:12:00Z</dcterms:modified>
</cp:coreProperties>
</file>